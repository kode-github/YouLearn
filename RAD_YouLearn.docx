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it-IT"/>
        </w:rPr>
        <w:id w:val="-388415555"/>
        <w:docPartObj>
          <w:docPartGallery w:val="Cover Pages"/>
          <w:docPartUnique/>
        </w:docPartObj>
      </w:sdtPr>
      <w:sdtEndPr/>
      <w:sdtContent>
        <w:p w14:paraId="35622330" w14:textId="79BA3805" w:rsidR="00F01CCE" w:rsidRPr="00543756" w:rsidRDefault="00F01CCE">
          <w:pPr>
            <w:pStyle w:val="Logo"/>
            <w:rPr>
              <w:lang w:val="it-IT"/>
            </w:rPr>
          </w:pPr>
        </w:p>
        <w:p w14:paraId="52CC2079" w14:textId="38163297" w:rsidR="007510A9" w:rsidRDefault="006C3B75" w:rsidP="007510A9">
          <w:pPr>
            <w:jc w:val="center"/>
            <w:rPr>
              <w:lang w:val="it-IT"/>
            </w:rPr>
          </w:pPr>
          <w:r w:rsidRPr="007D5C6E">
            <w:rPr>
              <w:noProof/>
              <w:lang w:val="it-IT" w:eastAsia="it-IT"/>
            </w:rPr>
            <mc:AlternateContent>
              <mc:Choice Requires="wps">
                <w:drawing>
                  <wp:anchor distT="0" distB="0" distL="114300" distR="114300" simplePos="0" relativeHeight="251663360" behindDoc="0" locked="0" layoutInCell="1" allowOverlap="1" wp14:anchorId="31DCDDF1" wp14:editId="013B4796">
                    <wp:simplePos x="0" y="0"/>
                    <wp:positionH relativeFrom="margin">
                      <wp:posOffset>6694347</wp:posOffset>
                    </wp:positionH>
                    <wp:positionV relativeFrom="margin">
                      <wp:posOffset>2513965</wp:posOffset>
                    </wp:positionV>
                    <wp:extent cx="3916045" cy="2938145"/>
                    <wp:effectExtent l="0" t="0" r="8255" b="8255"/>
                    <wp:wrapTopAndBottom/>
                    <wp:docPr id="4"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153E5AEE" w14:textId="77777777" w:rsidR="00FB5F97" w:rsidRPr="00556F1B" w:rsidRDefault="00144556"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EndPr/>
                                  <w:sdtContent>
                                    <w:r w:rsidR="00FB5F97" w:rsidRPr="00556F1B">
                                      <w:rPr>
                                        <w:color w:val="0070C0"/>
                                      </w:rPr>
                                      <w:t>RAD Requirement Analysis Document</w:t>
                                    </w:r>
                                  </w:sdtContent>
                                </w:sdt>
                              </w:p>
                              <w:p w14:paraId="143316D5" w14:textId="77777777" w:rsidR="00FB5F97" w:rsidRPr="00357EA4" w:rsidRDefault="00144556" w:rsidP="007D5C6E">
                                <w:pPr>
                                  <w:pStyle w:val="Title"/>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EndPr/>
                                  <w:sdtContent>
                                    <w:r w:rsidR="00FB5F97">
                                      <w:t>YouLearn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CDDF1"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left:0;text-align:left;margin-left:527.1pt;margin-top:197.95pt;width:308.35pt;height:231.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" filled="f" stroked="f" strokeweight=".5pt">
                    <v:textbox inset="0,0,0,0">
                      <w:txbxContent>
                        <w:p w14:paraId="153E5AEE" w14:textId="77777777" w:rsidR="00FB5F97" w:rsidRPr="00556F1B" w:rsidRDefault="00FB5F97"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FB5F97" w:rsidRPr="00357EA4" w:rsidRDefault="00FB5F97" w:rsidP="007D5C6E">
                          <w:pPr>
                            <w:pStyle w:val="Title"/>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v:textbox>
                    <w10:wrap type="topAndBottom" anchorx="margin" anchory="margin"/>
                  </v:shape>
                </w:pict>
              </mc:Fallback>
            </mc:AlternateContent>
          </w:r>
          <w:r w:rsidR="00556F1B">
            <w:rPr>
              <w:noProof/>
              <w:lang w:val="it-IT" w:eastAsia="it-IT"/>
            </w:rPr>
            <w:drawing>
              <wp:inline distT="0" distB="0" distL="0" distR="0" wp14:anchorId="60639569" wp14:editId="7BFD1772">
                <wp:extent cx="1458098" cy="1458098"/>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niSa.jpg"/>
                        <pic:cNvPicPr/>
                      </pic:nvPicPr>
                      <pic:blipFill>
                        <a:blip r:embed="rId10"/>
                        <a:stretch>
                          <a:fillRect/>
                        </a:stretch>
                      </pic:blipFill>
                      <pic:spPr>
                        <a:xfrm>
                          <a:off x="0" y="0"/>
                          <a:ext cx="1488585" cy="1488585"/>
                        </a:xfrm>
                        <a:prstGeom prst="rect">
                          <a:avLst/>
                        </a:prstGeom>
                      </pic:spPr>
                    </pic:pic>
                  </a:graphicData>
                </a:graphic>
              </wp:inline>
            </w:drawing>
          </w:r>
          <w:r>
            <w:rPr>
              <w:lang w:val="it-IT"/>
            </w:rPr>
            <w:br/>
          </w:r>
        </w:p>
        <w:p w14:paraId="4B5F2EB7" w14:textId="77777777" w:rsidR="007510A9" w:rsidRDefault="007510A9" w:rsidP="007510A9">
          <w:pPr>
            <w:tabs>
              <w:tab w:val="left" w:pos="3687"/>
            </w:tabs>
            <w:jc w:val="center"/>
            <w:rPr>
              <w:rFonts w:asciiTheme="majorHAnsi" w:hAnsiTheme="majorHAnsi"/>
              <w:sz w:val="36"/>
              <w:szCs w:val="36"/>
              <w:lang w:val="it-IT"/>
            </w:rPr>
          </w:pPr>
          <w:r w:rsidRPr="007510A9">
            <w:rPr>
              <w:rFonts w:asciiTheme="majorHAnsi" w:hAnsiTheme="majorHAnsi"/>
              <w:sz w:val="36"/>
              <w:szCs w:val="36"/>
              <w:lang w:val="it-IT"/>
            </w:rPr>
            <w:t>UNIVERSI</w:t>
          </w:r>
          <w:r>
            <w:rPr>
              <w:rFonts w:asciiTheme="majorHAnsi" w:hAnsiTheme="majorHAnsi"/>
              <w:sz w:val="36"/>
              <w:szCs w:val="36"/>
              <w:lang w:val="it-IT"/>
            </w:rPr>
            <w:t xml:space="preserve">TÁ </w:t>
          </w:r>
          <w:r w:rsidRPr="007510A9">
            <w:rPr>
              <w:rFonts w:asciiTheme="majorHAnsi" w:hAnsiTheme="majorHAnsi"/>
              <w:sz w:val="36"/>
              <w:szCs w:val="36"/>
              <w:lang w:val="it-IT"/>
            </w:rPr>
            <w:t>DEGLI STUDI DI SALERNO</w:t>
          </w:r>
        </w:p>
        <w:p w14:paraId="375A3997" w14:textId="77777777" w:rsidR="007510A9" w:rsidRDefault="007510A9" w:rsidP="007510A9">
          <w:pPr>
            <w:tabs>
              <w:tab w:val="left" w:pos="3687"/>
            </w:tabs>
            <w:jc w:val="center"/>
            <w:rPr>
              <w:sz w:val="32"/>
              <w:szCs w:val="32"/>
              <w:lang w:val="it-IT"/>
            </w:rPr>
          </w:pPr>
          <w:r w:rsidRPr="007510A9">
            <w:rPr>
              <w:sz w:val="32"/>
              <w:szCs w:val="32"/>
              <w:lang w:val="it-IT"/>
            </w:rPr>
            <w:t>Ingegneria del Software</w:t>
          </w:r>
        </w:p>
        <w:p w14:paraId="25EAD8FE" w14:textId="77777777" w:rsidR="007510A9" w:rsidRDefault="007510A9" w:rsidP="007510A9">
          <w:pPr>
            <w:tabs>
              <w:tab w:val="left" w:pos="3687"/>
            </w:tabs>
            <w:jc w:val="center"/>
            <w:rPr>
              <w:rFonts w:asciiTheme="majorHAnsi" w:hAnsiTheme="majorHAnsi"/>
              <w:sz w:val="24"/>
              <w:szCs w:val="24"/>
              <w:lang w:val="it-IT"/>
            </w:rPr>
          </w:pPr>
          <w:r w:rsidRPr="007510A9">
            <w:rPr>
              <w:rFonts w:asciiTheme="majorHAnsi" w:hAnsiTheme="majorHAnsi"/>
              <w:sz w:val="24"/>
              <w:szCs w:val="24"/>
              <w:lang w:val="it-IT"/>
            </w:rPr>
            <w:t>REQUIREMENTS ANALYSIS DOCUMENT</w:t>
          </w:r>
        </w:p>
        <w:p w14:paraId="00DC2AAD" w14:textId="77777777" w:rsidR="007510A9" w:rsidRDefault="007510A9" w:rsidP="007510A9">
          <w:pPr>
            <w:tabs>
              <w:tab w:val="left" w:pos="3687"/>
            </w:tabs>
            <w:jc w:val="center"/>
            <w:rPr>
              <w:lang w:val="it-IT"/>
            </w:rPr>
          </w:pPr>
          <w:r>
            <w:rPr>
              <w:noProof/>
              <w:lang w:val="it-IT"/>
            </w:rPr>
            <w:drawing>
              <wp:inline distT="0" distB="0" distL="0" distR="0" wp14:anchorId="4F205CFD" wp14:editId="22D75940">
                <wp:extent cx="383808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11"/>
                        <a:stretch>
                          <a:fillRect/>
                        </a:stretch>
                      </pic:blipFill>
                      <pic:spPr>
                        <a:xfrm>
                          <a:off x="0" y="0"/>
                          <a:ext cx="3869779" cy="2535368"/>
                        </a:xfrm>
                        <a:prstGeom prst="rect">
                          <a:avLst/>
                        </a:prstGeom>
                      </pic:spPr>
                    </pic:pic>
                  </a:graphicData>
                </a:graphic>
              </wp:inline>
            </w:drawing>
          </w:r>
        </w:p>
        <w:p w14:paraId="6DFFB9FC" w14:textId="71959E87" w:rsidR="007510A9" w:rsidRDefault="007510A9" w:rsidP="007510A9">
          <w:pPr>
            <w:tabs>
              <w:tab w:val="left" w:pos="3687"/>
            </w:tabs>
            <w:jc w:val="center"/>
            <w:rPr>
              <w:lang w:val="it-IT"/>
            </w:rPr>
          </w:pPr>
          <w:r w:rsidRPr="007510A9">
            <w:rPr>
              <w:b/>
              <w:lang w:val="it-IT"/>
            </w:rPr>
            <w:t>ANNO ACCADEMICO 2018/2019</w:t>
          </w:r>
          <w:r w:rsidR="00584F42" w:rsidRPr="007510A9">
            <w:rPr>
              <w:lang w:val="it-IT"/>
            </w:rPr>
            <w:br w:type="page"/>
          </w:r>
          <w:r>
            <w:rPr>
              <w:lang w:val="it-IT"/>
            </w:rPr>
            <w:lastRenderedPageBreak/>
            <w:t>a</w:t>
          </w:r>
        </w:p>
        <w:p w14:paraId="4E541DFF" w14:textId="768CDBE7" w:rsidR="007510A9" w:rsidRDefault="0042197B" w:rsidP="006C283E">
          <w:pPr>
            <w:jc w:val="center"/>
            <w:rPr>
              <w:rFonts w:asciiTheme="majorHAnsi" w:hAnsiTheme="majorHAnsi"/>
              <w:b/>
              <w:sz w:val="40"/>
              <w:szCs w:val="40"/>
              <w:lang w:val="it-IT"/>
            </w:rPr>
          </w:pPr>
          <w:r w:rsidRPr="0042197B">
            <w:rPr>
              <w:rFonts w:asciiTheme="majorHAnsi" w:hAnsiTheme="majorHAnsi"/>
              <w:b/>
              <w:sz w:val="40"/>
              <w:szCs w:val="40"/>
              <w:lang w:val="it-IT"/>
            </w:rPr>
            <w:t>TOP MANAGER:</w:t>
          </w:r>
        </w:p>
        <w:tbl>
          <w:tblPr>
            <w:tblStyle w:val="Tabellafinanziaria"/>
            <w:tblW w:w="0" w:type="auto"/>
            <w:tblLook w:val="04A0" w:firstRow="1" w:lastRow="0" w:firstColumn="1" w:lastColumn="0" w:noHBand="0" w:noVBand="1"/>
          </w:tblPr>
          <w:tblGrid>
            <w:gridCol w:w="9262"/>
          </w:tblGrid>
          <w:tr w:rsidR="0042197B" w14:paraId="46EE3244" w14:textId="77777777" w:rsidTr="0067690C">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9262" w:type="dxa"/>
                <w:shd w:val="clear" w:color="auto" w:fill="0070C0"/>
              </w:tcPr>
              <w:p w14:paraId="1DF12391" w14:textId="2688A68A" w:rsidR="0042197B" w:rsidRDefault="0067690C" w:rsidP="0067690C">
                <w:pPr>
                  <w:tabs>
                    <w:tab w:val="left" w:pos="1236"/>
                    <w:tab w:val="center" w:pos="4523"/>
                  </w:tabs>
                  <w:rPr>
                    <w:b/>
                    <w:sz w:val="40"/>
                    <w:szCs w:val="40"/>
                    <w:lang w:val="it-IT"/>
                  </w:rPr>
                </w:pPr>
                <w:r>
                  <w:rPr>
                    <w:b/>
                    <w:sz w:val="40"/>
                    <w:szCs w:val="40"/>
                    <w:lang w:val="it-IT"/>
                  </w:rPr>
                  <w:tab/>
                </w:r>
                <w:r>
                  <w:rPr>
                    <w:b/>
                    <w:sz w:val="40"/>
                    <w:szCs w:val="40"/>
                    <w:lang w:val="it-IT"/>
                  </w:rPr>
                  <w:tab/>
                </w:r>
                <w:r w:rsidR="0042197B">
                  <w:rPr>
                    <w:b/>
                    <w:sz w:val="40"/>
                    <w:szCs w:val="40"/>
                    <w:lang w:val="it-IT"/>
                  </w:rPr>
                  <w:t>Nome</w:t>
                </w:r>
              </w:p>
            </w:tc>
          </w:tr>
          <w:tr w:rsidR="0042197B" w14:paraId="7A2A40D8" w14:textId="77777777" w:rsidTr="0067690C">
            <w:trPr>
              <w:trHeight w:val="696"/>
            </w:trPr>
            <w:tc>
              <w:tcPr>
                <w:cnfStyle w:val="001000000000" w:firstRow="0" w:lastRow="0" w:firstColumn="1" w:lastColumn="0" w:oddVBand="0" w:evenVBand="0" w:oddHBand="0" w:evenHBand="0" w:firstRowFirstColumn="0" w:firstRowLastColumn="0" w:lastRowFirstColumn="0" w:lastRowLastColumn="0"/>
                <w:tcW w:w="9262" w:type="dxa"/>
              </w:tcPr>
              <w:p w14:paraId="3578E65D" w14:textId="62A67DAD" w:rsidR="0042197B" w:rsidRDefault="0042197B" w:rsidP="007510A9">
                <w:pPr>
                  <w:rPr>
                    <w:b/>
                    <w:sz w:val="40"/>
                    <w:szCs w:val="40"/>
                    <w:lang w:val="it-IT"/>
                  </w:rPr>
                </w:pPr>
                <w:r>
                  <w:rPr>
                    <w:b/>
                    <w:sz w:val="40"/>
                    <w:szCs w:val="40"/>
                    <w:lang w:val="it-IT"/>
                  </w:rPr>
                  <w:t>Prof. Andrea De Lucia</w:t>
                </w:r>
              </w:p>
            </w:tc>
          </w:tr>
        </w:tbl>
        <w:p w14:paraId="2DCCB610" w14:textId="028895FD" w:rsidR="0042197B" w:rsidRDefault="0042197B" w:rsidP="007510A9">
          <w:pPr>
            <w:rPr>
              <w:rFonts w:asciiTheme="majorHAnsi" w:hAnsiTheme="majorHAnsi"/>
              <w:b/>
              <w:sz w:val="40"/>
              <w:szCs w:val="40"/>
              <w:lang w:val="it-IT"/>
            </w:rPr>
          </w:pPr>
        </w:p>
        <w:p w14:paraId="7D303777" w14:textId="38FEADB5" w:rsidR="0042197B" w:rsidRDefault="0042197B" w:rsidP="006C283E">
          <w:pPr>
            <w:jc w:val="center"/>
            <w:rPr>
              <w:rFonts w:asciiTheme="majorHAnsi" w:hAnsiTheme="majorHAnsi"/>
              <w:b/>
              <w:sz w:val="40"/>
              <w:szCs w:val="40"/>
              <w:lang w:val="it-IT"/>
            </w:rPr>
          </w:pPr>
          <w:r>
            <w:rPr>
              <w:rFonts w:asciiTheme="majorHAnsi" w:hAnsiTheme="majorHAnsi"/>
              <w:b/>
              <w:sz w:val="40"/>
              <w:szCs w:val="40"/>
              <w:lang w:val="it-IT"/>
            </w:rPr>
            <w:t>PARTECIPANTI:</w:t>
          </w:r>
        </w:p>
        <w:tbl>
          <w:tblPr>
            <w:tblStyle w:val="Tabellafinanziaria"/>
            <w:tblW w:w="0" w:type="auto"/>
            <w:tblLook w:val="04A0" w:firstRow="1" w:lastRow="0" w:firstColumn="1" w:lastColumn="0" w:noHBand="0" w:noVBand="1"/>
          </w:tblPr>
          <w:tblGrid>
            <w:gridCol w:w="4643"/>
            <w:gridCol w:w="4644"/>
          </w:tblGrid>
          <w:tr w:rsidR="0042197B" w14:paraId="2A30BFAA" w14:textId="77777777" w:rsidTr="00676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shd w:val="clear" w:color="auto" w:fill="0070C0"/>
              </w:tcPr>
              <w:p w14:paraId="41C050B4" w14:textId="32AF6DDC" w:rsidR="0042197B" w:rsidRPr="0042197B" w:rsidRDefault="0042197B" w:rsidP="0042197B">
                <w:pPr>
                  <w:jc w:val="center"/>
                  <w:rPr>
                    <w:b/>
                    <w:sz w:val="40"/>
                    <w:szCs w:val="40"/>
                    <w:lang w:val="it-IT"/>
                  </w:rPr>
                </w:pPr>
                <w:r w:rsidRPr="0042197B">
                  <w:rPr>
                    <w:b/>
                    <w:sz w:val="40"/>
                    <w:szCs w:val="40"/>
                    <w:lang w:val="it-IT"/>
                  </w:rPr>
                  <w:t>Nome</w:t>
                </w:r>
              </w:p>
            </w:tc>
            <w:tc>
              <w:tcPr>
                <w:tcW w:w="4644" w:type="dxa"/>
                <w:shd w:val="clear" w:color="auto" w:fill="0070C0"/>
              </w:tcPr>
              <w:p w14:paraId="09E4D0F3" w14:textId="5B8D4E30" w:rsidR="0042197B" w:rsidRPr="0042197B" w:rsidRDefault="0042197B" w:rsidP="0042197B">
                <w:pPr>
                  <w:jc w:val="center"/>
                  <w:cnfStyle w:val="100000000000" w:firstRow="1" w:lastRow="0" w:firstColumn="0" w:lastColumn="0" w:oddVBand="0" w:evenVBand="0" w:oddHBand="0" w:evenHBand="0" w:firstRowFirstColumn="0" w:firstRowLastColumn="0" w:lastRowFirstColumn="0" w:lastRowLastColumn="0"/>
                  <w:rPr>
                    <w:b/>
                    <w:sz w:val="40"/>
                    <w:szCs w:val="40"/>
                    <w:lang w:val="it-IT"/>
                  </w:rPr>
                </w:pPr>
                <w:r w:rsidRPr="0042197B">
                  <w:rPr>
                    <w:b/>
                    <w:sz w:val="40"/>
                    <w:szCs w:val="40"/>
                    <w:lang w:val="it-IT"/>
                  </w:rPr>
                  <w:t>Matricola</w:t>
                </w:r>
              </w:p>
            </w:tc>
          </w:tr>
          <w:tr w:rsidR="0042197B" w14:paraId="073148D6"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2B3597E1" w14:textId="5D7F55A1" w:rsidR="0042197B" w:rsidRDefault="0042197B" w:rsidP="007510A9">
                <w:pPr>
                  <w:rPr>
                    <w:sz w:val="40"/>
                    <w:szCs w:val="40"/>
                    <w:lang w:val="it-IT"/>
                  </w:rPr>
                </w:pPr>
                <w:r>
                  <w:rPr>
                    <w:sz w:val="40"/>
                    <w:szCs w:val="40"/>
                    <w:lang w:val="it-IT"/>
                  </w:rPr>
                  <w:t>Mario Sessa</w:t>
                </w:r>
              </w:p>
            </w:tc>
            <w:tc>
              <w:tcPr>
                <w:tcW w:w="4644" w:type="dxa"/>
              </w:tcPr>
              <w:p w14:paraId="42105247" w14:textId="16A90466" w:rsidR="0042197B"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0512104650</w:t>
                </w:r>
              </w:p>
            </w:tc>
          </w:tr>
          <w:tr w:rsidR="0042197B" w14:paraId="2F3C7D07"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60B36932" w14:textId="24E03E47" w:rsidR="0042197B" w:rsidRDefault="0042197B" w:rsidP="007510A9">
                <w:pPr>
                  <w:rPr>
                    <w:sz w:val="40"/>
                    <w:szCs w:val="40"/>
                    <w:lang w:val="it-IT"/>
                  </w:rPr>
                </w:pPr>
                <w:r>
                  <w:rPr>
                    <w:sz w:val="40"/>
                    <w:szCs w:val="40"/>
                    <w:lang w:val="it-IT"/>
                  </w:rPr>
                  <w:t>Luigi Crisci</w:t>
                </w:r>
              </w:p>
            </w:tc>
            <w:tc>
              <w:tcPr>
                <w:tcW w:w="4644" w:type="dxa"/>
              </w:tcPr>
              <w:p w14:paraId="5DD77F53" w14:textId="6EF7647B" w:rsidR="0042197B" w:rsidRPr="0042197B" w:rsidRDefault="0042197B" w:rsidP="007510A9">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42197B">
                  <w:rPr>
                    <w:rFonts w:asciiTheme="majorHAnsi" w:hAnsiTheme="majorHAnsi" w:cs="Times New Roman"/>
                    <w:sz w:val="40"/>
                    <w:szCs w:val="40"/>
                  </w:rPr>
                  <w:t>0512104740</w:t>
                </w:r>
              </w:p>
            </w:tc>
          </w:tr>
          <w:tr w:rsidR="0042197B" w14:paraId="06560527"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4CE67205" w14:textId="1C51CA51" w:rsidR="0042197B" w:rsidRDefault="0042197B" w:rsidP="007510A9">
                <w:pPr>
                  <w:rPr>
                    <w:sz w:val="40"/>
                    <w:szCs w:val="40"/>
                    <w:lang w:val="it-IT"/>
                  </w:rPr>
                </w:pPr>
                <w:r>
                  <w:rPr>
                    <w:sz w:val="40"/>
                    <w:szCs w:val="40"/>
                    <w:lang w:val="it-IT"/>
                  </w:rPr>
                  <w:t>Pasquale Ambrosio</w:t>
                </w:r>
              </w:p>
            </w:tc>
            <w:tc>
              <w:tcPr>
                <w:tcW w:w="4644" w:type="dxa"/>
              </w:tcPr>
              <w:p w14:paraId="3FB10D3F" w14:textId="681C6AD2" w:rsidR="0042197B" w:rsidRPr="0042197B"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42197B">
                  <w:rPr>
                    <w:rFonts w:asciiTheme="majorHAnsi" w:hAnsiTheme="majorHAnsi" w:cs="Times New Roman"/>
                    <w:sz w:val="40"/>
                    <w:szCs w:val="40"/>
                  </w:rPr>
                  <w:t>0512104704</w:t>
                </w:r>
              </w:p>
            </w:tc>
          </w:tr>
        </w:tbl>
        <w:p w14:paraId="4CEEB8B1" w14:textId="253AD674" w:rsidR="0042197B" w:rsidRDefault="0042197B" w:rsidP="007510A9">
          <w:pPr>
            <w:rPr>
              <w:rFonts w:asciiTheme="majorHAnsi" w:hAnsiTheme="majorHAnsi"/>
              <w:sz w:val="40"/>
              <w:szCs w:val="40"/>
              <w:lang w:val="it-IT"/>
            </w:rPr>
          </w:pPr>
        </w:p>
        <w:p w14:paraId="42EAAA3C" w14:textId="69B695B0" w:rsidR="0042197B" w:rsidRDefault="0042197B" w:rsidP="006C283E">
          <w:pPr>
            <w:jc w:val="center"/>
            <w:rPr>
              <w:rFonts w:asciiTheme="majorHAnsi" w:hAnsiTheme="majorHAnsi"/>
              <w:b/>
              <w:sz w:val="40"/>
              <w:szCs w:val="40"/>
              <w:lang w:val="it-IT"/>
            </w:rPr>
          </w:pPr>
          <w:r>
            <w:rPr>
              <w:rFonts w:asciiTheme="majorHAnsi" w:hAnsiTheme="majorHAnsi"/>
              <w:b/>
              <w:sz w:val="40"/>
              <w:szCs w:val="40"/>
              <w:lang w:val="it-IT"/>
            </w:rPr>
            <w:t>HISTORY:</w:t>
          </w:r>
        </w:p>
        <w:tbl>
          <w:tblPr>
            <w:tblStyle w:val="Tabellafinanziaria"/>
            <w:tblW w:w="0" w:type="auto"/>
            <w:tblLook w:val="04A0" w:firstRow="1" w:lastRow="0" w:firstColumn="1" w:lastColumn="0" w:noHBand="0" w:noVBand="1"/>
          </w:tblPr>
          <w:tblGrid>
            <w:gridCol w:w="2340"/>
            <w:gridCol w:w="1905"/>
            <w:gridCol w:w="3690"/>
            <w:gridCol w:w="1352"/>
          </w:tblGrid>
          <w:tr w:rsidR="0042197B" w14:paraId="63032302" w14:textId="77777777" w:rsidTr="00AB3D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shd w:val="clear" w:color="auto" w:fill="0070C0"/>
              </w:tcPr>
              <w:p w14:paraId="0EEFD9F0" w14:textId="1574D6BF" w:rsidR="0042197B" w:rsidRDefault="0042197B" w:rsidP="0042197B">
                <w:pPr>
                  <w:rPr>
                    <w:b/>
                    <w:sz w:val="40"/>
                    <w:szCs w:val="40"/>
                    <w:lang w:val="it-IT"/>
                  </w:rPr>
                </w:pPr>
                <w:r>
                  <w:rPr>
                    <w:b/>
                    <w:sz w:val="40"/>
                    <w:szCs w:val="40"/>
                    <w:lang w:val="it-IT"/>
                  </w:rPr>
                  <w:t>Data</w:t>
                </w:r>
              </w:p>
            </w:tc>
            <w:tc>
              <w:tcPr>
                <w:tcW w:w="1905" w:type="dxa"/>
                <w:shd w:val="clear" w:color="auto" w:fill="0070C0"/>
              </w:tcPr>
              <w:p w14:paraId="22887733" w14:textId="6A03863B"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Versione</w:t>
                </w:r>
              </w:p>
            </w:tc>
            <w:tc>
              <w:tcPr>
                <w:tcW w:w="3690" w:type="dxa"/>
                <w:shd w:val="clear" w:color="auto" w:fill="0070C0"/>
              </w:tcPr>
              <w:p w14:paraId="68519D0B" w14:textId="62CCEFA8"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Cambiamenti</w:t>
                </w:r>
              </w:p>
            </w:tc>
            <w:tc>
              <w:tcPr>
                <w:tcW w:w="1352" w:type="dxa"/>
                <w:shd w:val="clear" w:color="auto" w:fill="0070C0"/>
              </w:tcPr>
              <w:p w14:paraId="1E028DB5" w14:textId="3239C424"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Autori</w:t>
                </w:r>
              </w:p>
            </w:tc>
          </w:tr>
          <w:tr w:rsidR="0042197B" w14:paraId="08B30F30"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0A62DDCB" w14:textId="01DBE4AE" w:rsidR="0042197B" w:rsidRPr="0042197B" w:rsidRDefault="0042197B" w:rsidP="0042197B">
                <w:pPr>
                  <w:rPr>
                    <w:sz w:val="40"/>
                    <w:szCs w:val="40"/>
                    <w:lang w:val="it-IT"/>
                  </w:rPr>
                </w:pPr>
                <w:r w:rsidRPr="0042197B">
                  <w:rPr>
                    <w:sz w:val="40"/>
                    <w:szCs w:val="40"/>
                    <w:lang w:val="it-IT"/>
                  </w:rPr>
                  <w:t>13/11/2018</w:t>
                </w:r>
              </w:p>
            </w:tc>
            <w:tc>
              <w:tcPr>
                <w:tcW w:w="1905" w:type="dxa"/>
              </w:tcPr>
              <w:p w14:paraId="0DE374F7" w14:textId="63279E69"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1.0</w:t>
                </w:r>
              </w:p>
            </w:tc>
            <w:tc>
              <w:tcPr>
                <w:tcW w:w="3690" w:type="dxa"/>
              </w:tcPr>
              <w:p w14:paraId="6A0ACE64" w14:textId="21AB08BA"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Stesura delle componenti</w:t>
                </w:r>
              </w:p>
            </w:tc>
            <w:tc>
              <w:tcPr>
                <w:tcW w:w="1352" w:type="dxa"/>
              </w:tcPr>
              <w:p w14:paraId="3B9CC80B" w14:textId="008F4231" w:rsidR="0042197B" w:rsidRPr="006C283E"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Tutti</w:t>
                </w:r>
              </w:p>
            </w:tc>
          </w:tr>
          <w:tr w:rsidR="0042197B" w14:paraId="5A8101E7"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85A58F6" w14:textId="07F4C995" w:rsidR="0042197B" w:rsidRPr="0042197B" w:rsidRDefault="0042197B" w:rsidP="0042197B">
                <w:pPr>
                  <w:rPr>
                    <w:sz w:val="40"/>
                    <w:szCs w:val="40"/>
                    <w:lang w:val="it-IT"/>
                  </w:rPr>
                </w:pPr>
                <w:r w:rsidRPr="0042197B">
                  <w:rPr>
                    <w:sz w:val="40"/>
                    <w:szCs w:val="40"/>
                    <w:lang w:val="it-IT"/>
                  </w:rPr>
                  <w:t>16/11/2018</w:t>
                </w:r>
              </w:p>
            </w:tc>
            <w:tc>
              <w:tcPr>
                <w:tcW w:w="1905" w:type="dxa"/>
              </w:tcPr>
              <w:p w14:paraId="1D13BBDF" w14:textId="1B09DBC1"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1.1</w:t>
                </w:r>
              </w:p>
            </w:tc>
            <w:tc>
              <w:tcPr>
                <w:tcW w:w="3690" w:type="dxa"/>
              </w:tcPr>
              <w:p w14:paraId="191B2013" w14:textId="71411E75"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Inserimento Scenari e Casi d’uso</w:t>
                </w:r>
              </w:p>
            </w:tc>
            <w:tc>
              <w:tcPr>
                <w:tcW w:w="1352" w:type="dxa"/>
              </w:tcPr>
              <w:p w14:paraId="40AA2602" w14:textId="095A0CFA" w:rsidR="0042197B"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r w:rsidR="0042197B" w14:paraId="3D016097"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2232D954" w14:textId="6BCA4A67" w:rsidR="0042197B" w:rsidRPr="006C283E" w:rsidRDefault="006C283E" w:rsidP="0042197B">
                <w:pPr>
                  <w:rPr>
                    <w:sz w:val="40"/>
                    <w:szCs w:val="40"/>
                    <w:lang w:val="it-IT"/>
                  </w:rPr>
                </w:pPr>
                <w:r w:rsidRPr="006C283E">
                  <w:rPr>
                    <w:sz w:val="40"/>
                    <w:szCs w:val="40"/>
                    <w:lang w:val="it-IT"/>
                  </w:rPr>
                  <w:t>03/12/2018</w:t>
                </w:r>
              </w:p>
            </w:tc>
            <w:tc>
              <w:tcPr>
                <w:tcW w:w="1905" w:type="dxa"/>
              </w:tcPr>
              <w:p w14:paraId="13C84043" w14:textId="76B66A5B"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1.2</w:t>
                </w:r>
              </w:p>
            </w:tc>
            <w:tc>
              <w:tcPr>
                <w:tcW w:w="3690" w:type="dxa"/>
              </w:tcPr>
              <w:p w14:paraId="04560E87" w14:textId="60B54A27"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 xml:space="preserve">Completamento RAD </w:t>
                </w:r>
              </w:p>
            </w:tc>
            <w:tc>
              <w:tcPr>
                <w:tcW w:w="1352" w:type="dxa"/>
              </w:tcPr>
              <w:p w14:paraId="74780FC1" w14:textId="68EF8261" w:rsidR="0042197B" w:rsidRPr="006C283E"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r w:rsidR="00140502" w14:paraId="6F3A7E56"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CEDBBDD" w14:textId="3A6EDF57" w:rsidR="00140502" w:rsidRPr="006C283E" w:rsidRDefault="00140502" w:rsidP="0042197B">
                <w:pPr>
                  <w:rPr>
                    <w:sz w:val="40"/>
                    <w:szCs w:val="40"/>
                    <w:lang w:val="it-IT"/>
                  </w:rPr>
                </w:pPr>
                <w:r>
                  <w:rPr>
                    <w:sz w:val="40"/>
                    <w:szCs w:val="40"/>
                    <w:lang w:val="it-IT"/>
                  </w:rPr>
                  <w:t>26/12/2018</w:t>
                </w:r>
              </w:p>
            </w:tc>
            <w:tc>
              <w:tcPr>
                <w:tcW w:w="1905" w:type="dxa"/>
              </w:tcPr>
              <w:p w14:paraId="074CCF27" w14:textId="7AFF8F2E" w:rsidR="00140502"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1.3</w:t>
                </w:r>
              </w:p>
            </w:tc>
            <w:tc>
              <w:tcPr>
                <w:tcW w:w="3690" w:type="dxa"/>
              </w:tcPr>
              <w:p w14:paraId="28B3B1AF" w14:textId="087C7D76" w:rsidR="00140502"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Supervisione</w:t>
                </w:r>
              </w:p>
            </w:tc>
            <w:tc>
              <w:tcPr>
                <w:tcW w:w="1352" w:type="dxa"/>
              </w:tcPr>
              <w:p w14:paraId="10B447FD" w14:textId="485724C1" w:rsidR="00140502"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bl>
        <w:p w14:paraId="6EBE079D" w14:textId="0B36F65E" w:rsidR="006C283E" w:rsidRPr="00AB3DF5" w:rsidRDefault="006C283E" w:rsidP="00584F42">
          <w:pPr>
            <w:pStyle w:val="Logo"/>
            <w:spacing w:before="0" w:after="0"/>
            <w:rPr>
              <w:lang w:val="it-IT"/>
            </w:rPr>
          </w:pPr>
        </w:p>
        <w:p w14:paraId="56963004" w14:textId="5ABCE850" w:rsidR="006C283E" w:rsidRDefault="006C283E" w:rsidP="00584F42">
          <w:pPr>
            <w:pStyle w:val="Logo"/>
            <w:spacing w:before="0" w:after="0"/>
            <w:rPr>
              <w:lang w:val="it-IT"/>
            </w:rPr>
          </w:pPr>
        </w:p>
        <w:p w14:paraId="1C291D41" w14:textId="7054186F" w:rsidR="006C283E" w:rsidRDefault="006C283E" w:rsidP="00584F42">
          <w:pPr>
            <w:pStyle w:val="Logo"/>
            <w:spacing w:before="0" w:after="0"/>
            <w:rPr>
              <w:lang w:val="it-IT"/>
            </w:rPr>
          </w:pPr>
        </w:p>
        <w:sdt>
          <w:sdtPr>
            <w:rPr>
              <w:rFonts w:asciiTheme="minorHAnsi" w:eastAsiaTheme="minorEastAsia" w:hAnsiTheme="minorHAnsi" w:cstheme="minorBidi"/>
              <w:color w:val="4C483D" w:themeColor="text2"/>
              <w:sz w:val="20"/>
              <w:szCs w:val="20"/>
            </w:rPr>
            <w:id w:val="-2069336434"/>
            <w:docPartObj>
              <w:docPartGallery w:val="Table of Contents"/>
              <w:docPartUnique/>
            </w:docPartObj>
          </w:sdtPr>
          <w:sdtEndPr>
            <w:rPr>
              <w:b/>
              <w:bCs/>
              <w:noProof/>
            </w:rPr>
          </w:sdtEndPr>
          <w:sdtContent>
            <w:p w14:paraId="4335EC2C" w14:textId="6F8E54B3" w:rsidR="00140502" w:rsidRDefault="00140502">
              <w:pPr>
                <w:pStyle w:val="TOCHeading"/>
              </w:pPr>
              <w:r>
                <w:t>Table of Contents</w:t>
              </w:r>
            </w:p>
            <w:p w14:paraId="215359CA" w14:textId="47A57E8C" w:rsidR="00140502" w:rsidRDefault="00140502">
              <w:pPr>
                <w:pStyle w:val="TOC2"/>
                <w:tabs>
                  <w:tab w:val="right" w:leader="dot" w:pos="9061"/>
                </w:tabs>
                <w:rPr>
                  <w:b w:val="0"/>
                  <w:bCs w:val="0"/>
                  <w:noProof/>
                  <w:color w:val="auto"/>
                  <w:sz w:val="24"/>
                  <w:szCs w:val="24"/>
                  <w:lang w:val="it-IT" w:eastAsia="en-US"/>
                </w:rPr>
              </w:pPr>
              <w:r>
                <w:rPr>
                  <w:b w:val="0"/>
                  <w:bCs w:val="0"/>
                </w:rPr>
                <w:fldChar w:fldCharType="begin"/>
              </w:r>
              <w:r>
                <w:instrText xml:space="preserve"> TOC \o "1-3" \h \z \u </w:instrText>
              </w:r>
              <w:r>
                <w:rPr>
                  <w:b w:val="0"/>
                  <w:bCs w:val="0"/>
                </w:rPr>
                <w:fldChar w:fldCharType="separate"/>
              </w:r>
              <w:hyperlink w:anchor="_Toc533605689" w:history="1">
                <w:r w:rsidRPr="00F43B2C">
                  <w:rPr>
                    <w:rStyle w:val="Hyperlink"/>
                    <w:noProof/>
                    <w:lang w:val="it-IT"/>
                  </w:rPr>
                  <w:t>1.1 Scopo del sistema</w:t>
                </w:r>
                <w:r>
                  <w:rPr>
                    <w:noProof/>
                    <w:webHidden/>
                  </w:rPr>
                  <w:tab/>
                </w:r>
                <w:r>
                  <w:rPr>
                    <w:noProof/>
                    <w:webHidden/>
                  </w:rPr>
                  <w:fldChar w:fldCharType="begin"/>
                </w:r>
                <w:r>
                  <w:rPr>
                    <w:noProof/>
                    <w:webHidden/>
                  </w:rPr>
                  <w:instrText xml:space="preserve"> PAGEREF _Toc533605689 \h </w:instrText>
                </w:r>
                <w:r>
                  <w:rPr>
                    <w:noProof/>
                    <w:webHidden/>
                  </w:rPr>
                </w:r>
                <w:r>
                  <w:rPr>
                    <w:noProof/>
                    <w:webHidden/>
                  </w:rPr>
                  <w:fldChar w:fldCharType="separate"/>
                </w:r>
                <w:r>
                  <w:rPr>
                    <w:noProof/>
                    <w:webHidden/>
                  </w:rPr>
                  <w:t>3</w:t>
                </w:r>
                <w:r>
                  <w:rPr>
                    <w:noProof/>
                    <w:webHidden/>
                  </w:rPr>
                  <w:fldChar w:fldCharType="end"/>
                </w:r>
              </w:hyperlink>
            </w:p>
            <w:p w14:paraId="15A84C4A" w14:textId="4DEFC97B" w:rsidR="00140502" w:rsidRDefault="00144556">
              <w:pPr>
                <w:pStyle w:val="TOC2"/>
                <w:tabs>
                  <w:tab w:val="right" w:leader="dot" w:pos="9061"/>
                </w:tabs>
                <w:rPr>
                  <w:b w:val="0"/>
                  <w:bCs w:val="0"/>
                  <w:noProof/>
                  <w:color w:val="auto"/>
                  <w:sz w:val="24"/>
                  <w:szCs w:val="24"/>
                  <w:lang w:val="it-IT" w:eastAsia="en-US"/>
                </w:rPr>
              </w:pPr>
              <w:hyperlink w:anchor="_Toc533605690" w:history="1">
                <w:r w:rsidR="00140502" w:rsidRPr="00F43B2C">
                  <w:rPr>
                    <w:rStyle w:val="Hyperlink"/>
                    <w:noProof/>
                    <w:lang w:val="it-IT"/>
                  </w:rPr>
                  <w:t>1.2 Ambito del sistema</w:t>
                </w:r>
                <w:r w:rsidR="00140502">
                  <w:rPr>
                    <w:noProof/>
                    <w:webHidden/>
                  </w:rPr>
                  <w:tab/>
                </w:r>
                <w:r w:rsidR="00140502">
                  <w:rPr>
                    <w:noProof/>
                    <w:webHidden/>
                  </w:rPr>
                  <w:fldChar w:fldCharType="begin"/>
                </w:r>
                <w:r w:rsidR="00140502">
                  <w:rPr>
                    <w:noProof/>
                    <w:webHidden/>
                  </w:rPr>
                  <w:instrText xml:space="preserve"> PAGEREF _Toc533605690 \h </w:instrText>
                </w:r>
                <w:r w:rsidR="00140502">
                  <w:rPr>
                    <w:noProof/>
                    <w:webHidden/>
                  </w:rPr>
                </w:r>
                <w:r w:rsidR="00140502">
                  <w:rPr>
                    <w:noProof/>
                    <w:webHidden/>
                  </w:rPr>
                  <w:fldChar w:fldCharType="separate"/>
                </w:r>
                <w:r w:rsidR="00140502">
                  <w:rPr>
                    <w:noProof/>
                    <w:webHidden/>
                  </w:rPr>
                  <w:t>3</w:t>
                </w:r>
                <w:r w:rsidR="00140502">
                  <w:rPr>
                    <w:noProof/>
                    <w:webHidden/>
                  </w:rPr>
                  <w:fldChar w:fldCharType="end"/>
                </w:r>
              </w:hyperlink>
            </w:p>
            <w:p w14:paraId="7483654F" w14:textId="01F7C38D" w:rsidR="00140502" w:rsidRDefault="00144556">
              <w:pPr>
                <w:pStyle w:val="TOC2"/>
                <w:tabs>
                  <w:tab w:val="right" w:leader="dot" w:pos="9061"/>
                </w:tabs>
                <w:rPr>
                  <w:b w:val="0"/>
                  <w:bCs w:val="0"/>
                  <w:noProof/>
                  <w:color w:val="auto"/>
                  <w:sz w:val="24"/>
                  <w:szCs w:val="24"/>
                  <w:lang w:val="it-IT" w:eastAsia="en-US"/>
                </w:rPr>
              </w:pPr>
              <w:hyperlink w:anchor="_Toc533605691" w:history="1">
                <w:r w:rsidR="00140502" w:rsidRPr="00F43B2C">
                  <w:rPr>
                    <w:rStyle w:val="Hyperlink"/>
                    <w:noProof/>
                    <w:lang w:val="it-IT"/>
                  </w:rPr>
                  <w:t>1.3 Obiettivi e criteri di successo del sistema</w:t>
                </w:r>
                <w:r w:rsidR="00140502">
                  <w:rPr>
                    <w:noProof/>
                    <w:webHidden/>
                  </w:rPr>
                  <w:tab/>
                </w:r>
                <w:r w:rsidR="00140502">
                  <w:rPr>
                    <w:noProof/>
                    <w:webHidden/>
                  </w:rPr>
                  <w:fldChar w:fldCharType="begin"/>
                </w:r>
                <w:r w:rsidR="00140502">
                  <w:rPr>
                    <w:noProof/>
                    <w:webHidden/>
                  </w:rPr>
                  <w:instrText xml:space="preserve"> PAGEREF _Toc533605691 \h </w:instrText>
                </w:r>
                <w:r w:rsidR="00140502">
                  <w:rPr>
                    <w:noProof/>
                    <w:webHidden/>
                  </w:rPr>
                </w:r>
                <w:r w:rsidR="00140502">
                  <w:rPr>
                    <w:noProof/>
                    <w:webHidden/>
                  </w:rPr>
                  <w:fldChar w:fldCharType="separate"/>
                </w:r>
                <w:r w:rsidR="00140502">
                  <w:rPr>
                    <w:noProof/>
                    <w:webHidden/>
                  </w:rPr>
                  <w:t>3</w:t>
                </w:r>
                <w:r w:rsidR="00140502">
                  <w:rPr>
                    <w:noProof/>
                    <w:webHidden/>
                  </w:rPr>
                  <w:fldChar w:fldCharType="end"/>
                </w:r>
              </w:hyperlink>
            </w:p>
            <w:p w14:paraId="765C0CA3" w14:textId="0D8C6A82" w:rsidR="00140502" w:rsidRDefault="00144556" w:rsidP="00140502">
              <w:pPr>
                <w:pStyle w:val="TOC2"/>
                <w:tabs>
                  <w:tab w:val="left" w:pos="800"/>
                  <w:tab w:val="right" w:leader="dot" w:pos="9061"/>
                </w:tabs>
                <w:rPr>
                  <w:b w:val="0"/>
                  <w:bCs w:val="0"/>
                  <w:noProof/>
                  <w:color w:val="auto"/>
                  <w:sz w:val="24"/>
                  <w:szCs w:val="24"/>
                  <w:lang w:val="it-IT" w:eastAsia="en-US"/>
                </w:rPr>
              </w:pPr>
              <w:hyperlink w:anchor="_Toc533605692" w:history="1">
                <w:r w:rsidR="00140502" w:rsidRPr="00F43B2C">
                  <w:rPr>
                    <w:rStyle w:val="Hyperlink"/>
                    <w:noProof/>
                    <w:lang w:val="it-IT"/>
                  </w:rPr>
                  <w:t>1.4</w:t>
                </w:r>
                <w:r w:rsidR="00140502">
                  <w:rPr>
                    <w:b w:val="0"/>
                    <w:bCs w:val="0"/>
                    <w:color w:val="auto"/>
                    <w:sz w:val="24"/>
                    <w:szCs w:val="24"/>
                    <w:lang w:eastAsia="en-US"/>
                  </w:rPr>
                  <w:t xml:space="preserve"> </w:t>
                </w:r>
                <w:r w:rsidR="00140502" w:rsidRPr="00F43B2C">
                  <w:rPr>
                    <w:rStyle w:val="Hyperlink"/>
                    <w:noProof/>
                    <w:lang w:val="it-IT"/>
                  </w:rPr>
                  <w:t>Definizioni, acronimi e abbreviazioni</w:t>
                </w:r>
                <w:r w:rsidR="00140502">
                  <w:rPr>
                    <w:noProof/>
                    <w:webHidden/>
                  </w:rPr>
                  <w:tab/>
                </w:r>
                <w:r w:rsidR="00140502">
                  <w:rPr>
                    <w:noProof/>
                    <w:webHidden/>
                  </w:rPr>
                  <w:fldChar w:fldCharType="begin"/>
                </w:r>
                <w:r w:rsidR="00140502">
                  <w:rPr>
                    <w:noProof/>
                    <w:webHidden/>
                  </w:rPr>
                  <w:instrText xml:space="preserve"> PAGEREF _Toc533605692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445DB8A2" w14:textId="2108C218" w:rsidR="00140502" w:rsidRDefault="00144556">
              <w:pPr>
                <w:pStyle w:val="TOC2"/>
                <w:tabs>
                  <w:tab w:val="right" w:leader="dot" w:pos="9061"/>
                </w:tabs>
                <w:rPr>
                  <w:b w:val="0"/>
                  <w:bCs w:val="0"/>
                  <w:noProof/>
                  <w:color w:val="auto"/>
                  <w:sz w:val="24"/>
                  <w:szCs w:val="24"/>
                  <w:lang w:val="it-IT" w:eastAsia="en-US"/>
                </w:rPr>
              </w:pPr>
              <w:hyperlink w:anchor="_Toc533605694" w:history="1">
                <w:r w:rsidR="00140502" w:rsidRPr="00F43B2C">
                  <w:rPr>
                    <w:rStyle w:val="Hyperlink"/>
                    <w:noProof/>
                    <w:lang w:val="it-IT"/>
                  </w:rPr>
                  <w:t>1.5 Riferimenti</w:t>
                </w:r>
                <w:r w:rsidR="00140502">
                  <w:rPr>
                    <w:noProof/>
                    <w:webHidden/>
                  </w:rPr>
                  <w:tab/>
                </w:r>
                <w:r w:rsidR="00140502">
                  <w:rPr>
                    <w:noProof/>
                    <w:webHidden/>
                  </w:rPr>
                  <w:fldChar w:fldCharType="begin"/>
                </w:r>
                <w:r w:rsidR="00140502">
                  <w:rPr>
                    <w:noProof/>
                    <w:webHidden/>
                  </w:rPr>
                  <w:instrText xml:space="preserve"> PAGEREF _Toc533605694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5A80FC96" w14:textId="61313D3E" w:rsidR="00140502" w:rsidRDefault="00144556">
              <w:pPr>
                <w:pStyle w:val="TOC2"/>
                <w:tabs>
                  <w:tab w:val="right" w:leader="dot" w:pos="9061"/>
                </w:tabs>
                <w:rPr>
                  <w:b w:val="0"/>
                  <w:bCs w:val="0"/>
                  <w:noProof/>
                  <w:color w:val="auto"/>
                  <w:sz w:val="24"/>
                  <w:szCs w:val="24"/>
                  <w:lang w:val="it-IT" w:eastAsia="en-US"/>
                </w:rPr>
              </w:pPr>
              <w:hyperlink w:anchor="_Toc533605695" w:history="1">
                <w:r w:rsidR="00140502" w:rsidRPr="00F43B2C">
                  <w:rPr>
                    <w:rStyle w:val="Hyperlink"/>
                    <w:noProof/>
                    <w:lang w:val="it-IT"/>
                  </w:rPr>
                  <w:t>1.6 Panoramica</w:t>
                </w:r>
                <w:r w:rsidR="00140502">
                  <w:rPr>
                    <w:noProof/>
                    <w:webHidden/>
                  </w:rPr>
                  <w:tab/>
                </w:r>
                <w:r w:rsidR="00140502">
                  <w:rPr>
                    <w:noProof/>
                    <w:webHidden/>
                  </w:rPr>
                  <w:fldChar w:fldCharType="begin"/>
                </w:r>
                <w:r w:rsidR="00140502">
                  <w:rPr>
                    <w:noProof/>
                    <w:webHidden/>
                  </w:rPr>
                  <w:instrText xml:space="preserve"> PAGEREF _Toc533605695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2166E940" w14:textId="725AE89D" w:rsidR="00140502" w:rsidRDefault="00144556">
              <w:pPr>
                <w:pStyle w:val="TOC2"/>
                <w:tabs>
                  <w:tab w:val="right" w:leader="dot" w:pos="9061"/>
                </w:tabs>
                <w:rPr>
                  <w:b w:val="0"/>
                  <w:bCs w:val="0"/>
                  <w:noProof/>
                  <w:color w:val="auto"/>
                  <w:sz w:val="24"/>
                  <w:szCs w:val="24"/>
                  <w:lang w:val="it-IT" w:eastAsia="en-US"/>
                </w:rPr>
              </w:pPr>
              <w:hyperlink w:anchor="_Toc533605696" w:history="1">
                <w:r w:rsidR="00140502" w:rsidRPr="00F43B2C">
                  <w:rPr>
                    <w:rStyle w:val="Hyperlink"/>
                    <w:noProof/>
                    <w:lang w:val="it-IT"/>
                  </w:rPr>
                  <w:t>3.1 Panoramica</w:t>
                </w:r>
                <w:r w:rsidR="00140502">
                  <w:rPr>
                    <w:noProof/>
                    <w:webHidden/>
                  </w:rPr>
                  <w:tab/>
                </w:r>
                <w:r w:rsidR="00140502">
                  <w:rPr>
                    <w:noProof/>
                    <w:webHidden/>
                  </w:rPr>
                  <w:fldChar w:fldCharType="begin"/>
                </w:r>
                <w:r w:rsidR="00140502">
                  <w:rPr>
                    <w:noProof/>
                    <w:webHidden/>
                  </w:rPr>
                  <w:instrText xml:space="preserve"> PAGEREF _Toc533605696 \h </w:instrText>
                </w:r>
                <w:r w:rsidR="00140502">
                  <w:rPr>
                    <w:noProof/>
                    <w:webHidden/>
                  </w:rPr>
                </w:r>
                <w:r w:rsidR="00140502">
                  <w:rPr>
                    <w:noProof/>
                    <w:webHidden/>
                  </w:rPr>
                  <w:fldChar w:fldCharType="separate"/>
                </w:r>
                <w:r w:rsidR="00140502">
                  <w:rPr>
                    <w:noProof/>
                    <w:webHidden/>
                  </w:rPr>
                  <w:t>5</w:t>
                </w:r>
                <w:r w:rsidR="00140502">
                  <w:rPr>
                    <w:noProof/>
                    <w:webHidden/>
                  </w:rPr>
                  <w:fldChar w:fldCharType="end"/>
                </w:r>
              </w:hyperlink>
            </w:p>
            <w:p w14:paraId="040EFF2A" w14:textId="60BEAFC7" w:rsidR="00140502" w:rsidRDefault="00144556">
              <w:pPr>
                <w:pStyle w:val="TOC2"/>
                <w:tabs>
                  <w:tab w:val="right" w:leader="dot" w:pos="9061"/>
                </w:tabs>
                <w:rPr>
                  <w:b w:val="0"/>
                  <w:bCs w:val="0"/>
                  <w:noProof/>
                  <w:color w:val="auto"/>
                  <w:sz w:val="24"/>
                  <w:szCs w:val="24"/>
                  <w:lang w:val="it-IT" w:eastAsia="en-US"/>
                </w:rPr>
              </w:pPr>
              <w:hyperlink w:anchor="_Toc533605697" w:history="1">
                <w:r w:rsidR="00140502" w:rsidRPr="00F43B2C">
                  <w:rPr>
                    <w:rStyle w:val="Hyperlink"/>
                    <w:noProof/>
                    <w:lang w:val="it-IT"/>
                  </w:rPr>
                  <w:t>3.2 Requisiti funzionali</w:t>
                </w:r>
                <w:r w:rsidR="00140502">
                  <w:rPr>
                    <w:noProof/>
                    <w:webHidden/>
                  </w:rPr>
                  <w:tab/>
                </w:r>
                <w:r w:rsidR="00140502">
                  <w:rPr>
                    <w:noProof/>
                    <w:webHidden/>
                  </w:rPr>
                  <w:fldChar w:fldCharType="begin"/>
                </w:r>
                <w:r w:rsidR="00140502">
                  <w:rPr>
                    <w:noProof/>
                    <w:webHidden/>
                  </w:rPr>
                  <w:instrText xml:space="preserve"> PAGEREF _Toc533605697 \h </w:instrText>
                </w:r>
                <w:r w:rsidR="00140502">
                  <w:rPr>
                    <w:noProof/>
                    <w:webHidden/>
                  </w:rPr>
                </w:r>
                <w:r w:rsidR="00140502">
                  <w:rPr>
                    <w:noProof/>
                    <w:webHidden/>
                  </w:rPr>
                  <w:fldChar w:fldCharType="separate"/>
                </w:r>
                <w:r w:rsidR="00140502">
                  <w:rPr>
                    <w:noProof/>
                    <w:webHidden/>
                  </w:rPr>
                  <w:t>5</w:t>
                </w:r>
                <w:r w:rsidR="00140502">
                  <w:rPr>
                    <w:noProof/>
                    <w:webHidden/>
                  </w:rPr>
                  <w:fldChar w:fldCharType="end"/>
                </w:r>
              </w:hyperlink>
            </w:p>
            <w:p w14:paraId="4E5FA99A" w14:textId="1C5D4BF3" w:rsidR="00140502" w:rsidRDefault="00144556">
              <w:pPr>
                <w:pStyle w:val="TOC2"/>
                <w:tabs>
                  <w:tab w:val="left" w:pos="800"/>
                  <w:tab w:val="right" w:leader="dot" w:pos="9061"/>
                </w:tabs>
                <w:rPr>
                  <w:b w:val="0"/>
                  <w:bCs w:val="0"/>
                  <w:noProof/>
                  <w:color w:val="auto"/>
                  <w:sz w:val="24"/>
                  <w:szCs w:val="24"/>
                  <w:lang w:val="it-IT" w:eastAsia="en-US"/>
                </w:rPr>
              </w:pPr>
              <w:hyperlink w:anchor="_Toc533605698" w:history="1">
                <w:r w:rsidR="00140502" w:rsidRPr="00F43B2C">
                  <w:rPr>
                    <w:rStyle w:val="Hyperlink"/>
                    <w:noProof/>
                    <w:lang w:val="it-IT"/>
                  </w:rPr>
                  <w:t>3.3</w:t>
                </w:r>
                <w:r w:rsidR="00140502">
                  <w:rPr>
                    <w:b w:val="0"/>
                    <w:bCs w:val="0"/>
                    <w:noProof/>
                    <w:color w:val="auto"/>
                    <w:sz w:val="24"/>
                    <w:szCs w:val="24"/>
                    <w:lang w:val="it-IT" w:eastAsia="en-US"/>
                  </w:rPr>
                  <w:t xml:space="preserve"> </w:t>
                </w:r>
                <w:r w:rsidR="00140502" w:rsidRPr="00F43B2C">
                  <w:rPr>
                    <w:rStyle w:val="Hyperlink"/>
                    <w:noProof/>
                    <w:lang w:val="it-IT"/>
                  </w:rPr>
                  <w:t>Requisiti non funzionali</w:t>
                </w:r>
                <w:r w:rsidR="00140502">
                  <w:rPr>
                    <w:noProof/>
                    <w:webHidden/>
                  </w:rPr>
                  <w:tab/>
                </w:r>
                <w:r w:rsidR="00140502">
                  <w:rPr>
                    <w:noProof/>
                    <w:webHidden/>
                  </w:rPr>
                  <w:fldChar w:fldCharType="begin"/>
                </w:r>
                <w:r w:rsidR="00140502">
                  <w:rPr>
                    <w:noProof/>
                    <w:webHidden/>
                  </w:rPr>
                  <w:instrText xml:space="preserve"> PAGEREF _Toc533605698 \h </w:instrText>
                </w:r>
                <w:r w:rsidR="00140502">
                  <w:rPr>
                    <w:noProof/>
                    <w:webHidden/>
                  </w:rPr>
                </w:r>
                <w:r w:rsidR="00140502">
                  <w:rPr>
                    <w:noProof/>
                    <w:webHidden/>
                  </w:rPr>
                  <w:fldChar w:fldCharType="separate"/>
                </w:r>
                <w:r w:rsidR="00140502">
                  <w:rPr>
                    <w:noProof/>
                    <w:webHidden/>
                  </w:rPr>
                  <w:t>6</w:t>
                </w:r>
                <w:r w:rsidR="00140502">
                  <w:rPr>
                    <w:noProof/>
                    <w:webHidden/>
                  </w:rPr>
                  <w:fldChar w:fldCharType="end"/>
                </w:r>
              </w:hyperlink>
            </w:p>
            <w:p w14:paraId="46FA4D64" w14:textId="238C1444" w:rsidR="00140502" w:rsidRDefault="00144556">
              <w:pPr>
                <w:pStyle w:val="TOC2"/>
                <w:tabs>
                  <w:tab w:val="left" w:pos="800"/>
                  <w:tab w:val="right" w:leader="dot" w:pos="9061"/>
                </w:tabs>
                <w:rPr>
                  <w:b w:val="0"/>
                  <w:bCs w:val="0"/>
                  <w:noProof/>
                  <w:color w:val="auto"/>
                  <w:sz w:val="24"/>
                  <w:szCs w:val="24"/>
                  <w:lang w:val="it-IT" w:eastAsia="en-US"/>
                </w:rPr>
              </w:pPr>
              <w:hyperlink w:anchor="_Toc533605699" w:history="1">
                <w:r w:rsidR="00140502" w:rsidRPr="00F43B2C">
                  <w:rPr>
                    <w:rStyle w:val="Hyperlink"/>
                    <w:noProof/>
                    <w:lang w:val="it-IT"/>
                  </w:rPr>
                  <w:t>3.4</w:t>
                </w:r>
                <w:r w:rsidR="00140502">
                  <w:rPr>
                    <w:b w:val="0"/>
                    <w:bCs w:val="0"/>
                    <w:noProof/>
                    <w:color w:val="auto"/>
                    <w:sz w:val="24"/>
                    <w:szCs w:val="24"/>
                    <w:lang w:val="it-IT" w:eastAsia="en-US"/>
                  </w:rPr>
                  <w:t xml:space="preserve"> </w:t>
                </w:r>
                <w:r w:rsidR="00140502" w:rsidRPr="00F43B2C">
                  <w:rPr>
                    <w:rStyle w:val="Hyperlink"/>
                    <w:noProof/>
                    <w:lang w:val="it-IT"/>
                  </w:rPr>
                  <w:t>Ereditarietà degli attori</w:t>
                </w:r>
                <w:r w:rsidR="00140502">
                  <w:rPr>
                    <w:noProof/>
                    <w:webHidden/>
                  </w:rPr>
                  <w:tab/>
                </w:r>
                <w:r w:rsidR="00140502">
                  <w:rPr>
                    <w:noProof/>
                    <w:webHidden/>
                  </w:rPr>
                  <w:fldChar w:fldCharType="begin"/>
                </w:r>
                <w:r w:rsidR="00140502">
                  <w:rPr>
                    <w:noProof/>
                    <w:webHidden/>
                  </w:rPr>
                  <w:instrText xml:space="preserve"> PAGEREF _Toc533605699 \h </w:instrText>
                </w:r>
                <w:r w:rsidR="00140502">
                  <w:rPr>
                    <w:noProof/>
                    <w:webHidden/>
                  </w:rPr>
                </w:r>
                <w:r w:rsidR="00140502">
                  <w:rPr>
                    <w:noProof/>
                    <w:webHidden/>
                  </w:rPr>
                  <w:fldChar w:fldCharType="separate"/>
                </w:r>
                <w:r w:rsidR="00140502">
                  <w:rPr>
                    <w:noProof/>
                    <w:webHidden/>
                  </w:rPr>
                  <w:t>8</w:t>
                </w:r>
                <w:r w:rsidR="00140502">
                  <w:rPr>
                    <w:noProof/>
                    <w:webHidden/>
                  </w:rPr>
                  <w:fldChar w:fldCharType="end"/>
                </w:r>
              </w:hyperlink>
            </w:p>
            <w:p w14:paraId="0B77C402" w14:textId="122B1915" w:rsidR="00140502" w:rsidRDefault="00144556">
              <w:pPr>
                <w:pStyle w:val="TOC2"/>
                <w:tabs>
                  <w:tab w:val="right" w:leader="dot" w:pos="9061"/>
                </w:tabs>
                <w:rPr>
                  <w:b w:val="0"/>
                  <w:bCs w:val="0"/>
                  <w:noProof/>
                  <w:color w:val="auto"/>
                  <w:sz w:val="24"/>
                  <w:szCs w:val="24"/>
                  <w:lang w:val="it-IT" w:eastAsia="en-US"/>
                </w:rPr>
              </w:pPr>
              <w:hyperlink w:anchor="_Toc533605700" w:history="1">
                <w:r w:rsidR="00140502" w:rsidRPr="00F43B2C">
                  <w:rPr>
                    <w:rStyle w:val="Hyperlink"/>
                    <w:noProof/>
                    <w:lang w:val="it-IT"/>
                  </w:rPr>
                  <w:t>3.5 Modello di sistema</w:t>
                </w:r>
                <w:r w:rsidR="00140502">
                  <w:rPr>
                    <w:noProof/>
                    <w:webHidden/>
                  </w:rPr>
                  <w:tab/>
                </w:r>
                <w:r w:rsidR="00140502">
                  <w:rPr>
                    <w:noProof/>
                    <w:webHidden/>
                  </w:rPr>
                  <w:fldChar w:fldCharType="begin"/>
                </w:r>
                <w:r w:rsidR="00140502">
                  <w:rPr>
                    <w:noProof/>
                    <w:webHidden/>
                  </w:rPr>
                  <w:instrText xml:space="preserve"> PAGEREF _Toc533605700 \h </w:instrText>
                </w:r>
                <w:r w:rsidR="00140502">
                  <w:rPr>
                    <w:noProof/>
                    <w:webHidden/>
                  </w:rPr>
                </w:r>
                <w:r w:rsidR="00140502">
                  <w:rPr>
                    <w:noProof/>
                    <w:webHidden/>
                  </w:rPr>
                  <w:fldChar w:fldCharType="separate"/>
                </w:r>
                <w:r w:rsidR="00140502">
                  <w:rPr>
                    <w:noProof/>
                    <w:webHidden/>
                  </w:rPr>
                  <w:t>9</w:t>
                </w:r>
                <w:r w:rsidR="00140502">
                  <w:rPr>
                    <w:noProof/>
                    <w:webHidden/>
                  </w:rPr>
                  <w:fldChar w:fldCharType="end"/>
                </w:r>
              </w:hyperlink>
            </w:p>
            <w:p w14:paraId="03F252EE" w14:textId="19AA862E" w:rsidR="00140502" w:rsidRDefault="00144556">
              <w:pPr>
                <w:pStyle w:val="TOC3"/>
                <w:tabs>
                  <w:tab w:val="right" w:leader="dot" w:pos="9061"/>
                </w:tabs>
                <w:rPr>
                  <w:noProof/>
                  <w:color w:val="auto"/>
                  <w:sz w:val="24"/>
                  <w:szCs w:val="24"/>
                  <w:lang w:val="it-IT" w:eastAsia="en-US"/>
                </w:rPr>
              </w:pPr>
              <w:hyperlink w:anchor="_Toc533605702" w:history="1">
                <w:r w:rsidR="00140502" w:rsidRPr="00F43B2C">
                  <w:rPr>
                    <w:rStyle w:val="Hyperlink"/>
                    <w:noProof/>
                    <w:lang w:val="it-IT"/>
                  </w:rPr>
                  <w:t>3.5.1 Scenari</w:t>
                </w:r>
                <w:r w:rsidR="00140502">
                  <w:rPr>
                    <w:noProof/>
                    <w:webHidden/>
                  </w:rPr>
                  <w:tab/>
                </w:r>
                <w:r w:rsidR="00140502">
                  <w:rPr>
                    <w:noProof/>
                    <w:webHidden/>
                  </w:rPr>
                  <w:fldChar w:fldCharType="begin"/>
                </w:r>
                <w:r w:rsidR="00140502">
                  <w:rPr>
                    <w:noProof/>
                    <w:webHidden/>
                  </w:rPr>
                  <w:instrText xml:space="preserve"> PAGEREF _Toc533605702 \h </w:instrText>
                </w:r>
                <w:r w:rsidR="00140502">
                  <w:rPr>
                    <w:noProof/>
                    <w:webHidden/>
                  </w:rPr>
                </w:r>
                <w:r w:rsidR="00140502">
                  <w:rPr>
                    <w:noProof/>
                    <w:webHidden/>
                  </w:rPr>
                  <w:fldChar w:fldCharType="separate"/>
                </w:r>
                <w:r w:rsidR="00140502">
                  <w:rPr>
                    <w:noProof/>
                    <w:webHidden/>
                  </w:rPr>
                  <w:t>9</w:t>
                </w:r>
                <w:r w:rsidR="00140502">
                  <w:rPr>
                    <w:noProof/>
                    <w:webHidden/>
                  </w:rPr>
                  <w:fldChar w:fldCharType="end"/>
                </w:r>
              </w:hyperlink>
            </w:p>
            <w:p w14:paraId="0264313B" w14:textId="52475611" w:rsidR="00140502" w:rsidRDefault="00144556">
              <w:pPr>
                <w:pStyle w:val="TOC3"/>
                <w:tabs>
                  <w:tab w:val="right" w:leader="dot" w:pos="9061"/>
                </w:tabs>
                <w:rPr>
                  <w:noProof/>
                  <w:color w:val="auto"/>
                  <w:sz w:val="24"/>
                  <w:szCs w:val="24"/>
                  <w:lang w:val="it-IT" w:eastAsia="en-US"/>
                </w:rPr>
              </w:pPr>
              <w:hyperlink w:anchor="_Toc533605703" w:history="1">
                <w:r w:rsidR="00140502" w:rsidRPr="00F43B2C">
                  <w:rPr>
                    <w:rStyle w:val="Hyperlink"/>
                    <w:noProof/>
                    <w:lang w:val="it-IT"/>
                  </w:rPr>
                  <w:t>3.5.2 Use Case</w:t>
                </w:r>
                <w:r w:rsidR="00140502">
                  <w:rPr>
                    <w:noProof/>
                    <w:webHidden/>
                  </w:rPr>
                  <w:tab/>
                </w:r>
                <w:r w:rsidR="00140502">
                  <w:rPr>
                    <w:noProof/>
                    <w:webHidden/>
                  </w:rPr>
                  <w:fldChar w:fldCharType="begin"/>
                </w:r>
                <w:r w:rsidR="00140502">
                  <w:rPr>
                    <w:noProof/>
                    <w:webHidden/>
                  </w:rPr>
                  <w:instrText xml:space="preserve"> PAGEREF _Toc533605703 \h </w:instrText>
                </w:r>
                <w:r w:rsidR="00140502">
                  <w:rPr>
                    <w:noProof/>
                    <w:webHidden/>
                  </w:rPr>
                </w:r>
                <w:r w:rsidR="00140502">
                  <w:rPr>
                    <w:noProof/>
                    <w:webHidden/>
                  </w:rPr>
                  <w:fldChar w:fldCharType="separate"/>
                </w:r>
                <w:r w:rsidR="00140502">
                  <w:rPr>
                    <w:noProof/>
                    <w:webHidden/>
                  </w:rPr>
                  <w:t>36</w:t>
                </w:r>
                <w:r w:rsidR="00140502">
                  <w:rPr>
                    <w:noProof/>
                    <w:webHidden/>
                  </w:rPr>
                  <w:fldChar w:fldCharType="end"/>
                </w:r>
              </w:hyperlink>
            </w:p>
            <w:p w14:paraId="58C163D2" w14:textId="6EA49223" w:rsidR="00140502" w:rsidRDefault="00144556">
              <w:pPr>
                <w:pStyle w:val="TOC3"/>
                <w:tabs>
                  <w:tab w:val="right" w:leader="dot" w:pos="9061"/>
                </w:tabs>
                <w:rPr>
                  <w:noProof/>
                  <w:color w:val="auto"/>
                  <w:sz w:val="24"/>
                  <w:szCs w:val="24"/>
                  <w:lang w:val="it-IT" w:eastAsia="en-US"/>
                </w:rPr>
              </w:pPr>
              <w:hyperlink w:anchor="_Toc533605704" w:history="1">
                <w:r w:rsidR="00140502" w:rsidRPr="00F43B2C">
                  <w:rPr>
                    <w:rStyle w:val="Hyperlink"/>
                    <w:noProof/>
                    <w:lang w:val="it-IT"/>
                  </w:rPr>
                  <w:t>3.5.3 Modello ad oggetti</w:t>
                </w:r>
                <w:r w:rsidR="00140502">
                  <w:rPr>
                    <w:noProof/>
                    <w:webHidden/>
                  </w:rPr>
                  <w:tab/>
                </w:r>
                <w:r w:rsidR="00140502">
                  <w:rPr>
                    <w:noProof/>
                    <w:webHidden/>
                  </w:rPr>
                  <w:fldChar w:fldCharType="begin"/>
                </w:r>
                <w:r w:rsidR="00140502">
                  <w:rPr>
                    <w:noProof/>
                    <w:webHidden/>
                  </w:rPr>
                  <w:instrText xml:space="preserve"> PAGEREF _Toc533605704 \h </w:instrText>
                </w:r>
                <w:r w:rsidR="00140502">
                  <w:rPr>
                    <w:noProof/>
                    <w:webHidden/>
                  </w:rPr>
                </w:r>
                <w:r w:rsidR="00140502">
                  <w:rPr>
                    <w:noProof/>
                    <w:webHidden/>
                  </w:rPr>
                  <w:fldChar w:fldCharType="separate"/>
                </w:r>
                <w:r w:rsidR="00140502">
                  <w:rPr>
                    <w:noProof/>
                    <w:webHidden/>
                  </w:rPr>
                  <w:t>59</w:t>
                </w:r>
                <w:r w:rsidR="00140502">
                  <w:rPr>
                    <w:noProof/>
                    <w:webHidden/>
                  </w:rPr>
                  <w:fldChar w:fldCharType="end"/>
                </w:r>
              </w:hyperlink>
            </w:p>
            <w:p w14:paraId="0E1F62C2" w14:textId="73E6FB5F" w:rsidR="00140502" w:rsidRDefault="00144556">
              <w:pPr>
                <w:pStyle w:val="TOC3"/>
                <w:tabs>
                  <w:tab w:val="right" w:leader="dot" w:pos="9061"/>
                </w:tabs>
                <w:rPr>
                  <w:noProof/>
                  <w:color w:val="auto"/>
                  <w:sz w:val="24"/>
                  <w:szCs w:val="24"/>
                  <w:lang w:val="it-IT" w:eastAsia="en-US"/>
                </w:rPr>
              </w:pPr>
              <w:hyperlink w:anchor="_Toc533605705" w:history="1">
                <w:r w:rsidR="00140502" w:rsidRPr="00F43B2C">
                  <w:rPr>
                    <w:rStyle w:val="Hyperlink"/>
                    <w:noProof/>
                    <w:lang w:val="it-IT"/>
                  </w:rPr>
                  <w:t>[CD1] Gestione Autenticazione</w:t>
                </w:r>
                <w:r w:rsidR="00140502">
                  <w:rPr>
                    <w:noProof/>
                    <w:webHidden/>
                  </w:rPr>
                  <w:tab/>
                </w:r>
                <w:r w:rsidR="00140502">
                  <w:rPr>
                    <w:noProof/>
                    <w:webHidden/>
                  </w:rPr>
                  <w:fldChar w:fldCharType="begin"/>
                </w:r>
                <w:r w:rsidR="00140502">
                  <w:rPr>
                    <w:noProof/>
                    <w:webHidden/>
                  </w:rPr>
                  <w:instrText xml:space="preserve"> PAGEREF _Toc533605705 \h </w:instrText>
                </w:r>
                <w:r w:rsidR="00140502">
                  <w:rPr>
                    <w:noProof/>
                    <w:webHidden/>
                  </w:rPr>
                </w:r>
                <w:r w:rsidR="00140502">
                  <w:rPr>
                    <w:noProof/>
                    <w:webHidden/>
                  </w:rPr>
                  <w:fldChar w:fldCharType="separate"/>
                </w:r>
                <w:r w:rsidR="00140502">
                  <w:rPr>
                    <w:noProof/>
                    <w:webHidden/>
                  </w:rPr>
                  <w:t>60</w:t>
                </w:r>
                <w:r w:rsidR="00140502">
                  <w:rPr>
                    <w:noProof/>
                    <w:webHidden/>
                  </w:rPr>
                  <w:fldChar w:fldCharType="end"/>
                </w:r>
              </w:hyperlink>
            </w:p>
            <w:p w14:paraId="651C736F" w14:textId="0980481F" w:rsidR="00140502" w:rsidRDefault="00144556">
              <w:pPr>
                <w:pStyle w:val="TOC3"/>
                <w:tabs>
                  <w:tab w:val="right" w:leader="dot" w:pos="9061"/>
                </w:tabs>
                <w:rPr>
                  <w:noProof/>
                  <w:color w:val="auto"/>
                  <w:sz w:val="24"/>
                  <w:szCs w:val="24"/>
                  <w:lang w:val="it-IT" w:eastAsia="en-US"/>
                </w:rPr>
              </w:pPr>
              <w:hyperlink w:anchor="_Toc533605706" w:history="1">
                <w:r w:rsidR="00140502" w:rsidRPr="00F43B2C">
                  <w:rPr>
                    <w:rStyle w:val="Hyperlink"/>
                    <w:noProof/>
                    <w:lang w:val="it-IT"/>
                  </w:rPr>
                  <w:t>[CD2] Gestione Informazioni</w:t>
                </w:r>
                <w:r w:rsidR="00140502">
                  <w:rPr>
                    <w:noProof/>
                    <w:webHidden/>
                  </w:rPr>
                  <w:tab/>
                </w:r>
                <w:r w:rsidR="00140502">
                  <w:rPr>
                    <w:noProof/>
                    <w:webHidden/>
                  </w:rPr>
                  <w:fldChar w:fldCharType="begin"/>
                </w:r>
                <w:r w:rsidR="00140502">
                  <w:rPr>
                    <w:noProof/>
                    <w:webHidden/>
                  </w:rPr>
                  <w:instrText xml:space="preserve"> PAGEREF _Toc533605706 \h </w:instrText>
                </w:r>
                <w:r w:rsidR="00140502">
                  <w:rPr>
                    <w:noProof/>
                    <w:webHidden/>
                  </w:rPr>
                </w:r>
                <w:r w:rsidR="00140502">
                  <w:rPr>
                    <w:noProof/>
                    <w:webHidden/>
                  </w:rPr>
                  <w:fldChar w:fldCharType="separate"/>
                </w:r>
                <w:r w:rsidR="00140502">
                  <w:rPr>
                    <w:noProof/>
                    <w:webHidden/>
                  </w:rPr>
                  <w:t>61</w:t>
                </w:r>
                <w:r w:rsidR="00140502">
                  <w:rPr>
                    <w:noProof/>
                    <w:webHidden/>
                  </w:rPr>
                  <w:fldChar w:fldCharType="end"/>
                </w:r>
              </w:hyperlink>
            </w:p>
            <w:p w14:paraId="0F8543B1" w14:textId="318368C6" w:rsidR="00140502" w:rsidRDefault="00144556">
              <w:pPr>
                <w:pStyle w:val="TOC3"/>
                <w:tabs>
                  <w:tab w:val="right" w:leader="dot" w:pos="9061"/>
                </w:tabs>
                <w:rPr>
                  <w:noProof/>
                  <w:color w:val="auto"/>
                  <w:sz w:val="24"/>
                  <w:szCs w:val="24"/>
                  <w:lang w:val="it-IT" w:eastAsia="en-US"/>
                </w:rPr>
              </w:pPr>
              <w:hyperlink w:anchor="_Toc533605707" w:history="1">
                <w:r w:rsidR="00140502" w:rsidRPr="00F43B2C">
                  <w:rPr>
                    <w:rStyle w:val="Hyperlink"/>
                    <w:noProof/>
                    <w:lang w:val="it-IT"/>
                  </w:rPr>
                  <w:t>[CD3] Gestione Commento</w:t>
                </w:r>
                <w:r w:rsidR="00140502">
                  <w:rPr>
                    <w:noProof/>
                    <w:webHidden/>
                  </w:rPr>
                  <w:tab/>
                </w:r>
                <w:r w:rsidR="00140502">
                  <w:rPr>
                    <w:noProof/>
                    <w:webHidden/>
                  </w:rPr>
                  <w:fldChar w:fldCharType="begin"/>
                </w:r>
                <w:r w:rsidR="00140502">
                  <w:rPr>
                    <w:noProof/>
                    <w:webHidden/>
                  </w:rPr>
                  <w:instrText xml:space="preserve"> PAGEREF _Toc533605707 \h </w:instrText>
                </w:r>
                <w:r w:rsidR="00140502">
                  <w:rPr>
                    <w:noProof/>
                    <w:webHidden/>
                  </w:rPr>
                </w:r>
                <w:r w:rsidR="00140502">
                  <w:rPr>
                    <w:noProof/>
                    <w:webHidden/>
                  </w:rPr>
                  <w:fldChar w:fldCharType="separate"/>
                </w:r>
                <w:r w:rsidR="00140502">
                  <w:rPr>
                    <w:noProof/>
                    <w:webHidden/>
                  </w:rPr>
                  <w:t>61</w:t>
                </w:r>
                <w:r w:rsidR="00140502">
                  <w:rPr>
                    <w:noProof/>
                    <w:webHidden/>
                  </w:rPr>
                  <w:fldChar w:fldCharType="end"/>
                </w:r>
              </w:hyperlink>
            </w:p>
            <w:p w14:paraId="06829307" w14:textId="77342C31" w:rsidR="00140502" w:rsidRDefault="00144556">
              <w:pPr>
                <w:pStyle w:val="TOC3"/>
                <w:tabs>
                  <w:tab w:val="right" w:leader="dot" w:pos="9061"/>
                </w:tabs>
                <w:rPr>
                  <w:noProof/>
                  <w:color w:val="auto"/>
                  <w:sz w:val="24"/>
                  <w:szCs w:val="24"/>
                  <w:lang w:val="it-IT" w:eastAsia="en-US"/>
                </w:rPr>
              </w:pPr>
              <w:hyperlink w:anchor="_Toc533605708" w:history="1">
                <w:r w:rsidR="00140502" w:rsidRPr="00F43B2C">
                  <w:rPr>
                    <w:rStyle w:val="Hyperlink"/>
                    <w:noProof/>
                    <w:lang w:val="it-IT"/>
                  </w:rPr>
                  <w:t>[CD4] Gestione Lezioni</w:t>
                </w:r>
                <w:r w:rsidR="00140502">
                  <w:rPr>
                    <w:noProof/>
                    <w:webHidden/>
                  </w:rPr>
                  <w:tab/>
                </w:r>
                <w:r w:rsidR="00140502">
                  <w:rPr>
                    <w:noProof/>
                    <w:webHidden/>
                  </w:rPr>
                  <w:fldChar w:fldCharType="begin"/>
                </w:r>
                <w:r w:rsidR="00140502">
                  <w:rPr>
                    <w:noProof/>
                    <w:webHidden/>
                  </w:rPr>
                  <w:instrText xml:space="preserve"> PAGEREF _Toc533605708 \h </w:instrText>
                </w:r>
                <w:r w:rsidR="00140502">
                  <w:rPr>
                    <w:noProof/>
                    <w:webHidden/>
                  </w:rPr>
                </w:r>
                <w:r w:rsidR="00140502">
                  <w:rPr>
                    <w:noProof/>
                    <w:webHidden/>
                  </w:rPr>
                  <w:fldChar w:fldCharType="separate"/>
                </w:r>
                <w:r w:rsidR="00140502">
                  <w:rPr>
                    <w:noProof/>
                    <w:webHidden/>
                  </w:rPr>
                  <w:t>62</w:t>
                </w:r>
                <w:r w:rsidR="00140502">
                  <w:rPr>
                    <w:noProof/>
                    <w:webHidden/>
                  </w:rPr>
                  <w:fldChar w:fldCharType="end"/>
                </w:r>
              </w:hyperlink>
            </w:p>
            <w:p w14:paraId="2AF48CD7" w14:textId="2C627A07" w:rsidR="00140502" w:rsidRDefault="00144556" w:rsidP="00140502">
              <w:pPr>
                <w:pStyle w:val="TOC3"/>
                <w:tabs>
                  <w:tab w:val="right" w:leader="dot" w:pos="9061"/>
                </w:tabs>
                <w:rPr>
                  <w:noProof/>
                  <w:color w:val="auto"/>
                  <w:sz w:val="24"/>
                  <w:szCs w:val="24"/>
                  <w:lang w:val="it-IT" w:eastAsia="en-US"/>
                </w:rPr>
              </w:pPr>
              <w:hyperlink w:anchor="_Toc533605709" w:history="1">
                <w:r w:rsidR="00140502" w:rsidRPr="00F43B2C">
                  <w:rPr>
                    <w:rStyle w:val="Hyperlink"/>
                    <w:noProof/>
                    <w:lang w:val="it-IT"/>
                  </w:rPr>
                  <w:t>[CD5] Gestione Corso</w:t>
                </w:r>
                <w:r w:rsidR="00140502">
                  <w:rPr>
                    <w:noProof/>
                    <w:webHidden/>
                  </w:rPr>
                  <w:tab/>
                </w:r>
                <w:r w:rsidR="00140502">
                  <w:rPr>
                    <w:noProof/>
                    <w:webHidden/>
                  </w:rPr>
                  <w:fldChar w:fldCharType="begin"/>
                </w:r>
                <w:r w:rsidR="00140502">
                  <w:rPr>
                    <w:noProof/>
                    <w:webHidden/>
                  </w:rPr>
                  <w:instrText xml:space="preserve"> PAGEREF _Toc533605709 \h </w:instrText>
                </w:r>
                <w:r w:rsidR="00140502">
                  <w:rPr>
                    <w:noProof/>
                    <w:webHidden/>
                  </w:rPr>
                </w:r>
                <w:r w:rsidR="00140502">
                  <w:rPr>
                    <w:noProof/>
                    <w:webHidden/>
                  </w:rPr>
                  <w:fldChar w:fldCharType="separate"/>
                </w:r>
                <w:r w:rsidR="00140502">
                  <w:rPr>
                    <w:noProof/>
                    <w:webHidden/>
                  </w:rPr>
                  <w:t>62</w:t>
                </w:r>
                <w:r w:rsidR="00140502">
                  <w:rPr>
                    <w:noProof/>
                    <w:webHidden/>
                  </w:rPr>
                  <w:fldChar w:fldCharType="end"/>
                </w:r>
              </w:hyperlink>
            </w:p>
            <w:p w14:paraId="02CBED93" w14:textId="71DFCA0A" w:rsidR="00140502" w:rsidRDefault="00144556">
              <w:pPr>
                <w:pStyle w:val="TOC3"/>
                <w:tabs>
                  <w:tab w:val="right" w:leader="dot" w:pos="9061"/>
                </w:tabs>
                <w:rPr>
                  <w:noProof/>
                  <w:color w:val="auto"/>
                  <w:sz w:val="24"/>
                  <w:szCs w:val="24"/>
                  <w:lang w:val="it-IT" w:eastAsia="en-US"/>
                </w:rPr>
              </w:pPr>
              <w:hyperlink w:anchor="_Toc533605711" w:history="1">
                <w:r w:rsidR="00140502" w:rsidRPr="00F43B2C">
                  <w:rPr>
                    <w:rStyle w:val="Hyperlink"/>
                    <w:noProof/>
                    <w:lang w:val="it-IT"/>
                  </w:rPr>
                  <w:t>3.5.4 Modelli dinamici</w:t>
                </w:r>
                <w:r w:rsidR="00140502">
                  <w:rPr>
                    <w:noProof/>
                    <w:webHidden/>
                  </w:rPr>
                  <w:tab/>
                </w:r>
                <w:r w:rsidR="00140502">
                  <w:rPr>
                    <w:noProof/>
                    <w:webHidden/>
                  </w:rPr>
                  <w:fldChar w:fldCharType="begin"/>
                </w:r>
                <w:r w:rsidR="00140502">
                  <w:rPr>
                    <w:noProof/>
                    <w:webHidden/>
                  </w:rPr>
                  <w:instrText xml:space="preserve"> PAGEREF _Toc533605711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6465CF3B" w14:textId="4E8D1A78" w:rsidR="00140502" w:rsidRDefault="00144556">
              <w:pPr>
                <w:pStyle w:val="TOC3"/>
                <w:tabs>
                  <w:tab w:val="right" w:leader="dot" w:pos="9061"/>
                </w:tabs>
                <w:rPr>
                  <w:noProof/>
                  <w:color w:val="auto"/>
                  <w:sz w:val="24"/>
                  <w:szCs w:val="24"/>
                  <w:lang w:val="it-IT" w:eastAsia="en-US"/>
                </w:rPr>
              </w:pPr>
              <w:hyperlink w:anchor="_Toc533605712" w:history="1">
                <w:r w:rsidR="00140502" w:rsidRPr="00F43B2C">
                  <w:rPr>
                    <w:rStyle w:val="Hyperlink"/>
                    <w:noProof/>
                  </w:rPr>
                  <w:t>3.5.4.1 Statechart Diagram</w:t>
                </w:r>
                <w:r w:rsidR="00140502">
                  <w:rPr>
                    <w:noProof/>
                    <w:webHidden/>
                  </w:rPr>
                  <w:tab/>
                </w:r>
                <w:r w:rsidR="00140502">
                  <w:rPr>
                    <w:noProof/>
                    <w:webHidden/>
                  </w:rPr>
                  <w:fldChar w:fldCharType="begin"/>
                </w:r>
                <w:r w:rsidR="00140502">
                  <w:rPr>
                    <w:noProof/>
                    <w:webHidden/>
                  </w:rPr>
                  <w:instrText xml:space="preserve"> PAGEREF _Toc533605712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0CBF86F" w14:textId="5C79097E" w:rsidR="00140502" w:rsidRDefault="00144556">
              <w:pPr>
                <w:pStyle w:val="TOC3"/>
                <w:tabs>
                  <w:tab w:val="right" w:leader="dot" w:pos="9061"/>
                </w:tabs>
                <w:rPr>
                  <w:noProof/>
                  <w:color w:val="auto"/>
                  <w:sz w:val="24"/>
                  <w:szCs w:val="24"/>
                  <w:lang w:val="it-IT" w:eastAsia="en-US"/>
                </w:rPr>
              </w:pPr>
              <w:hyperlink w:anchor="_Toc533605713" w:history="1">
                <w:r w:rsidR="00140502" w:rsidRPr="00F43B2C">
                  <w:rPr>
                    <w:rStyle w:val="Hyperlink"/>
                    <w:noProof/>
                    <w:lang w:val="it-IT"/>
                  </w:rPr>
                  <w:t>[SCD1] Gestione stati di Corso</w:t>
                </w:r>
                <w:r w:rsidR="00140502">
                  <w:rPr>
                    <w:noProof/>
                    <w:webHidden/>
                  </w:rPr>
                  <w:tab/>
                </w:r>
                <w:r w:rsidR="00140502">
                  <w:rPr>
                    <w:noProof/>
                    <w:webHidden/>
                  </w:rPr>
                  <w:fldChar w:fldCharType="begin"/>
                </w:r>
                <w:r w:rsidR="00140502">
                  <w:rPr>
                    <w:noProof/>
                    <w:webHidden/>
                  </w:rPr>
                  <w:instrText xml:space="preserve"> PAGEREF _Toc533605713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1C067752" w14:textId="5D7BEE66" w:rsidR="00140502" w:rsidRDefault="00144556">
              <w:pPr>
                <w:pStyle w:val="TOC3"/>
                <w:tabs>
                  <w:tab w:val="right" w:leader="dot" w:pos="9061"/>
                </w:tabs>
                <w:rPr>
                  <w:noProof/>
                  <w:color w:val="auto"/>
                  <w:sz w:val="24"/>
                  <w:szCs w:val="24"/>
                  <w:lang w:val="it-IT" w:eastAsia="en-US"/>
                </w:rPr>
              </w:pPr>
              <w:hyperlink w:anchor="_Toc533605714" w:history="1">
                <w:r w:rsidR="00140502" w:rsidRPr="00F43B2C">
                  <w:rPr>
                    <w:rStyle w:val="Hyperlink"/>
                    <w:noProof/>
                    <w:lang w:val="it-IT"/>
                  </w:rPr>
                  <w:t>3.5.4.2 Sequence Diagram</w:t>
                </w:r>
                <w:r w:rsidR="00140502">
                  <w:rPr>
                    <w:noProof/>
                    <w:webHidden/>
                  </w:rPr>
                  <w:tab/>
                </w:r>
                <w:r w:rsidR="00140502">
                  <w:rPr>
                    <w:noProof/>
                    <w:webHidden/>
                  </w:rPr>
                  <w:fldChar w:fldCharType="begin"/>
                </w:r>
                <w:r w:rsidR="00140502">
                  <w:rPr>
                    <w:noProof/>
                    <w:webHidden/>
                  </w:rPr>
                  <w:instrText xml:space="preserve"> PAGEREF _Toc533605714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F1C32B8" w14:textId="49D00456" w:rsidR="00140502" w:rsidRDefault="00144556">
              <w:pPr>
                <w:pStyle w:val="TOC3"/>
                <w:tabs>
                  <w:tab w:val="right" w:leader="dot" w:pos="9061"/>
                </w:tabs>
                <w:rPr>
                  <w:noProof/>
                  <w:color w:val="auto"/>
                  <w:sz w:val="24"/>
                  <w:szCs w:val="24"/>
                  <w:lang w:val="it-IT" w:eastAsia="en-US"/>
                </w:rPr>
              </w:pPr>
              <w:hyperlink w:anchor="_Toc533605715" w:history="1">
                <w:r w:rsidR="00140502" w:rsidRPr="00F43B2C">
                  <w:rPr>
                    <w:rStyle w:val="Hyperlink"/>
                    <w:noProof/>
                    <w:lang w:val="it-IT"/>
                  </w:rPr>
                  <w:t>[SCD1] Login</w:t>
                </w:r>
                <w:r w:rsidR="00140502">
                  <w:rPr>
                    <w:noProof/>
                    <w:webHidden/>
                  </w:rPr>
                  <w:tab/>
                </w:r>
                <w:r w:rsidR="00140502">
                  <w:rPr>
                    <w:noProof/>
                    <w:webHidden/>
                  </w:rPr>
                  <w:fldChar w:fldCharType="begin"/>
                </w:r>
                <w:r w:rsidR="00140502">
                  <w:rPr>
                    <w:noProof/>
                    <w:webHidden/>
                  </w:rPr>
                  <w:instrText xml:space="preserve"> PAGEREF _Toc533605715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7D2A3F2" w14:textId="01BD211F" w:rsidR="00140502" w:rsidRDefault="00144556">
              <w:pPr>
                <w:pStyle w:val="TOC3"/>
                <w:tabs>
                  <w:tab w:val="right" w:leader="dot" w:pos="9061"/>
                </w:tabs>
                <w:rPr>
                  <w:noProof/>
                  <w:color w:val="auto"/>
                  <w:sz w:val="24"/>
                  <w:szCs w:val="24"/>
                  <w:lang w:val="it-IT" w:eastAsia="en-US"/>
                </w:rPr>
              </w:pPr>
              <w:hyperlink w:anchor="_Toc533605716" w:history="1">
                <w:r w:rsidR="00140502" w:rsidRPr="00F43B2C">
                  <w:rPr>
                    <w:rStyle w:val="Hyperlink"/>
                    <w:noProof/>
                    <w:lang w:val="it-IT"/>
                  </w:rPr>
                  <w:t>[SCD2] Logout</w:t>
                </w:r>
                <w:r w:rsidR="00140502">
                  <w:rPr>
                    <w:noProof/>
                    <w:webHidden/>
                  </w:rPr>
                  <w:tab/>
                </w:r>
                <w:r w:rsidR="00140502">
                  <w:rPr>
                    <w:noProof/>
                    <w:webHidden/>
                  </w:rPr>
                  <w:fldChar w:fldCharType="begin"/>
                </w:r>
                <w:r w:rsidR="00140502">
                  <w:rPr>
                    <w:noProof/>
                    <w:webHidden/>
                  </w:rPr>
                  <w:instrText xml:space="preserve"> PAGEREF _Toc533605716 \h </w:instrText>
                </w:r>
                <w:r w:rsidR="00140502">
                  <w:rPr>
                    <w:noProof/>
                    <w:webHidden/>
                  </w:rPr>
                </w:r>
                <w:r w:rsidR="00140502">
                  <w:rPr>
                    <w:noProof/>
                    <w:webHidden/>
                  </w:rPr>
                  <w:fldChar w:fldCharType="separate"/>
                </w:r>
                <w:r w:rsidR="00140502">
                  <w:rPr>
                    <w:noProof/>
                    <w:webHidden/>
                  </w:rPr>
                  <w:t>64</w:t>
                </w:r>
                <w:r w:rsidR="00140502">
                  <w:rPr>
                    <w:noProof/>
                    <w:webHidden/>
                  </w:rPr>
                  <w:fldChar w:fldCharType="end"/>
                </w:r>
              </w:hyperlink>
            </w:p>
            <w:p w14:paraId="39AC45ED" w14:textId="118AA678" w:rsidR="00140502" w:rsidRDefault="00144556" w:rsidP="00140502">
              <w:pPr>
                <w:pStyle w:val="TOC3"/>
                <w:tabs>
                  <w:tab w:val="right" w:leader="dot" w:pos="9061"/>
                </w:tabs>
                <w:rPr>
                  <w:noProof/>
                  <w:color w:val="auto"/>
                  <w:sz w:val="24"/>
                  <w:szCs w:val="24"/>
                  <w:lang w:val="it-IT" w:eastAsia="en-US"/>
                </w:rPr>
              </w:pPr>
              <w:hyperlink w:anchor="_Toc533605717" w:history="1">
                <w:r w:rsidR="00140502" w:rsidRPr="00F43B2C">
                  <w:rPr>
                    <w:rStyle w:val="Hyperlink"/>
                    <w:noProof/>
                    <w:lang w:val="it-IT"/>
                  </w:rPr>
                  <w:t>[SCD3] Registrazione</w:t>
                </w:r>
                <w:r w:rsidR="00140502">
                  <w:rPr>
                    <w:noProof/>
                    <w:webHidden/>
                  </w:rPr>
                  <w:tab/>
                </w:r>
                <w:r w:rsidR="00140502">
                  <w:rPr>
                    <w:noProof/>
                    <w:webHidden/>
                  </w:rPr>
                  <w:fldChar w:fldCharType="begin"/>
                </w:r>
                <w:r w:rsidR="00140502">
                  <w:rPr>
                    <w:noProof/>
                    <w:webHidden/>
                  </w:rPr>
                  <w:instrText xml:space="preserve"> PAGEREF _Toc533605717 \h </w:instrText>
                </w:r>
                <w:r w:rsidR="00140502">
                  <w:rPr>
                    <w:noProof/>
                    <w:webHidden/>
                  </w:rPr>
                </w:r>
                <w:r w:rsidR="00140502">
                  <w:rPr>
                    <w:noProof/>
                    <w:webHidden/>
                  </w:rPr>
                  <w:fldChar w:fldCharType="separate"/>
                </w:r>
                <w:r w:rsidR="00140502">
                  <w:rPr>
                    <w:noProof/>
                    <w:webHidden/>
                  </w:rPr>
                  <w:t>65</w:t>
                </w:r>
                <w:r w:rsidR="00140502">
                  <w:rPr>
                    <w:noProof/>
                    <w:webHidden/>
                  </w:rPr>
                  <w:fldChar w:fldCharType="end"/>
                </w:r>
              </w:hyperlink>
            </w:p>
            <w:p w14:paraId="210358E9" w14:textId="74B428B7" w:rsidR="00140502" w:rsidRDefault="00144556">
              <w:pPr>
                <w:pStyle w:val="TOC3"/>
                <w:tabs>
                  <w:tab w:val="right" w:leader="dot" w:pos="9061"/>
                </w:tabs>
                <w:rPr>
                  <w:noProof/>
                  <w:color w:val="auto"/>
                  <w:sz w:val="24"/>
                  <w:szCs w:val="24"/>
                  <w:lang w:val="it-IT" w:eastAsia="en-US"/>
                </w:rPr>
              </w:pPr>
              <w:hyperlink w:anchor="_Toc533605719" w:history="1">
                <w:r w:rsidR="00140502" w:rsidRPr="00F43B2C">
                  <w:rPr>
                    <w:rStyle w:val="Hyperlink"/>
                    <w:noProof/>
                    <w:lang w:val="it-IT"/>
                  </w:rPr>
                  <w:t>[SCD4] Password dimenticata</w:t>
                </w:r>
                <w:r w:rsidR="00140502">
                  <w:rPr>
                    <w:noProof/>
                    <w:webHidden/>
                  </w:rPr>
                  <w:tab/>
                </w:r>
                <w:r w:rsidR="00140502">
                  <w:rPr>
                    <w:noProof/>
                    <w:webHidden/>
                  </w:rPr>
                  <w:fldChar w:fldCharType="begin"/>
                </w:r>
                <w:r w:rsidR="00140502">
                  <w:rPr>
                    <w:noProof/>
                    <w:webHidden/>
                  </w:rPr>
                  <w:instrText xml:space="preserve"> PAGEREF _Toc533605719 \h </w:instrText>
                </w:r>
                <w:r w:rsidR="00140502">
                  <w:rPr>
                    <w:noProof/>
                    <w:webHidden/>
                  </w:rPr>
                </w:r>
                <w:r w:rsidR="00140502">
                  <w:rPr>
                    <w:noProof/>
                    <w:webHidden/>
                  </w:rPr>
                  <w:fldChar w:fldCharType="separate"/>
                </w:r>
                <w:r w:rsidR="00140502">
                  <w:rPr>
                    <w:noProof/>
                    <w:webHidden/>
                  </w:rPr>
                  <w:t>65</w:t>
                </w:r>
                <w:r w:rsidR="00140502">
                  <w:rPr>
                    <w:noProof/>
                    <w:webHidden/>
                  </w:rPr>
                  <w:fldChar w:fldCharType="end"/>
                </w:r>
              </w:hyperlink>
            </w:p>
            <w:p w14:paraId="1AA03B75" w14:textId="7F48F0D4" w:rsidR="00140502" w:rsidRDefault="00144556" w:rsidP="00140502">
              <w:pPr>
                <w:pStyle w:val="TOC3"/>
                <w:tabs>
                  <w:tab w:val="right" w:leader="dot" w:pos="9061"/>
                </w:tabs>
                <w:rPr>
                  <w:noProof/>
                  <w:color w:val="auto"/>
                  <w:sz w:val="24"/>
                  <w:szCs w:val="24"/>
                  <w:lang w:val="it-IT" w:eastAsia="en-US"/>
                </w:rPr>
              </w:pPr>
              <w:hyperlink w:anchor="_Toc533605720" w:history="1">
                <w:r w:rsidR="00140502" w:rsidRPr="00F43B2C">
                  <w:rPr>
                    <w:rStyle w:val="Hyperlink"/>
                    <w:noProof/>
                    <w:lang w:val="it-IT"/>
                  </w:rPr>
                  <w:t>[SCD5] Ricerca corso</w:t>
                </w:r>
                <w:r w:rsidR="00140502">
                  <w:rPr>
                    <w:noProof/>
                    <w:webHidden/>
                  </w:rPr>
                  <w:tab/>
                </w:r>
                <w:r w:rsidR="00140502">
                  <w:rPr>
                    <w:noProof/>
                    <w:webHidden/>
                  </w:rPr>
                  <w:fldChar w:fldCharType="begin"/>
                </w:r>
                <w:r w:rsidR="00140502">
                  <w:rPr>
                    <w:noProof/>
                    <w:webHidden/>
                  </w:rPr>
                  <w:instrText xml:space="preserve"> PAGEREF _Toc533605720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2F0D1A27" w14:textId="79057759" w:rsidR="00140502" w:rsidRDefault="00144556" w:rsidP="00140502">
              <w:pPr>
                <w:pStyle w:val="TOC3"/>
                <w:tabs>
                  <w:tab w:val="right" w:leader="dot" w:pos="9061"/>
                </w:tabs>
                <w:rPr>
                  <w:noProof/>
                  <w:color w:val="auto"/>
                  <w:sz w:val="24"/>
                  <w:szCs w:val="24"/>
                  <w:lang w:val="it-IT" w:eastAsia="en-US"/>
                </w:rPr>
              </w:pPr>
              <w:hyperlink w:anchor="_Toc533605722" w:history="1">
                <w:r w:rsidR="00140502" w:rsidRPr="00F43B2C">
                  <w:rPr>
                    <w:rStyle w:val="Hyperlink"/>
                    <w:noProof/>
                    <w:lang w:val="it-IT"/>
                  </w:rPr>
                  <w:t>[SCD6] Modifica e-mail</w:t>
                </w:r>
                <w:r w:rsidR="00140502">
                  <w:rPr>
                    <w:noProof/>
                    <w:webHidden/>
                  </w:rPr>
                  <w:tab/>
                </w:r>
                <w:r w:rsidR="00140502">
                  <w:rPr>
                    <w:noProof/>
                    <w:webHidden/>
                  </w:rPr>
                  <w:fldChar w:fldCharType="begin"/>
                </w:r>
                <w:r w:rsidR="00140502">
                  <w:rPr>
                    <w:noProof/>
                    <w:webHidden/>
                  </w:rPr>
                  <w:instrText xml:space="preserve"> PAGEREF _Toc533605722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38273046" w14:textId="30128F2E" w:rsidR="00140502" w:rsidRDefault="00144556" w:rsidP="00140502">
              <w:pPr>
                <w:pStyle w:val="TOC3"/>
                <w:tabs>
                  <w:tab w:val="right" w:leader="dot" w:pos="9061"/>
                </w:tabs>
                <w:rPr>
                  <w:noProof/>
                  <w:color w:val="auto"/>
                  <w:sz w:val="24"/>
                  <w:szCs w:val="24"/>
                  <w:lang w:val="it-IT" w:eastAsia="en-US"/>
                </w:rPr>
              </w:pPr>
              <w:hyperlink w:anchor="_Toc533605724" w:history="1">
                <w:r w:rsidR="00140502" w:rsidRPr="00F43B2C">
                  <w:rPr>
                    <w:rStyle w:val="Hyperlink"/>
                    <w:noProof/>
                    <w:lang w:val="it-IT"/>
                  </w:rPr>
                  <w:t>[SCD7] Modifica password</w:t>
                </w:r>
                <w:r w:rsidR="00140502">
                  <w:rPr>
                    <w:noProof/>
                    <w:webHidden/>
                  </w:rPr>
                  <w:tab/>
                </w:r>
                <w:r w:rsidR="00140502">
                  <w:rPr>
                    <w:noProof/>
                    <w:webHidden/>
                  </w:rPr>
                  <w:fldChar w:fldCharType="begin"/>
                </w:r>
                <w:r w:rsidR="00140502">
                  <w:rPr>
                    <w:noProof/>
                    <w:webHidden/>
                  </w:rPr>
                  <w:instrText xml:space="preserve"> PAGEREF _Toc533605724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5273BFB3" w14:textId="44B5ED80" w:rsidR="00140502" w:rsidRDefault="00144556">
              <w:pPr>
                <w:pStyle w:val="TOC3"/>
                <w:tabs>
                  <w:tab w:val="right" w:leader="dot" w:pos="9061"/>
                </w:tabs>
                <w:rPr>
                  <w:noProof/>
                  <w:color w:val="auto"/>
                  <w:sz w:val="24"/>
                  <w:szCs w:val="24"/>
                  <w:lang w:val="it-IT" w:eastAsia="en-US"/>
                </w:rPr>
              </w:pPr>
              <w:hyperlink w:anchor="_Toc533605726" w:history="1">
                <w:r w:rsidR="00140502" w:rsidRPr="00F43B2C">
                  <w:rPr>
                    <w:rStyle w:val="Hyperlink"/>
                    <w:noProof/>
                    <w:lang w:val="it-IT"/>
                  </w:rPr>
                  <w:t>[SCD8] Modifica carta</w:t>
                </w:r>
                <w:r w:rsidR="00140502">
                  <w:rPr>
                    <w:noProof/>
                    <w:webHidden/>
                  </w:rPr>
                  <w:tab/>
                </w:r>
                <w:r w:rsidR="00140502">
                  <w:rPr>
                    <w:noProof/>
                    <w:webHidden/>
                  </w:rPr>
                  <w:fldChar w:fldCharType="begin"/>
                </w:r>
                <w:r w:rsidR="00140502">
                  <w:rPr>
                    <w:noProof/>
                    <w:webHidden/>
                  </w:rPr>
                  <w:instrText xml:space="preserve"> PAGEREF _Toc533605726 \h </w:instrText>
                </w:r>
                <w:r w:rsidR="00140502">
                  <w:rPr>
                    <w:noProof/>
                    <w:webHidden/>
                  </w:rPr>
                </w:r>
                <w:r w:rsidR="00140502">
                  <w:rPr>
                    <w:noProof/>
                    <w:webHidden/>
                  </w:rPr>
                  <w:fldChar w:fldCharType="separate"/>
                </w:r>
                <w:r w:rsidR="00140502">
                  <w:rPr>
                    <w:noProof/>
                    <w:webHidden/>
                  </w:rPr>
                  <w:t>67</w:t>
                </w:r>
                <w:r w:rsidR="00140502">
                  <w:rPr>
                    <w:noProof/>
                    <w:webHidden/>
                  </w:rPr>
                  <w:fldChar w:fldCharType="end"/>
                </w:r>
              </w:hyperlink>
            </w:p>
            <w:p w14:paraId="3D8E20CD" w14:textId="0132D482" w:rsidR="00140502" w:rsidRDefault="00144556">
              <w:pPr>
                <w:pStyle w:val="TOC3"/>
                <w:tabs>
                  <w:tab w:val="right" w:leader="dot" w:pos="9061"/>
                </w:tabs>
                <w:rPr>
                  <w:noProof/>
                  <w:color w:val="auto"/>
                  <w:sz w:val="24"/>
                  <w:szCs w:val="24"/>
                  <w:lang w:val="it-IT" w:eastAsia="en-US"/>
                </w:rPr>
              </w:pPr>
              <w:hyperlink w:anchor="_Toc533605727" w:history="1">
                <w:r w:rsidR="00140502" w:rsidRPr="00F43B2C">
                  <w:rPr>
                    <w:rStyle w:val="Hyperlink"/>
                    <w:noProof/>
                    <w:lang w:val="it-IT"/>
                  </w:rPr>
                  <w:t>[SCD9] Iscrizione corso</w:t>
                </w:r>
                <w:r w:rsidR="00140502">
                  <w:rPr>
                    <w:noProof/>
                    <w:webHidden/>
                  </w:rPr>
                  <w:tab/>
                </w:r>
                <w:r w:rsidR="00140502">
                  <w:rPr>
                    <w:noProof/>
                    <w:webHidden/>
                  </w:rPr>
                  <w:fldChar w:fldCharType="begin"/>
                </w:r>
                <w:r w:rsidR="00140502">
                  <w:rPr>
                    <w:noProof/>
                    <w:webHidden/>
                  </w:rPr>
                  <w:instrText xml:space="preserve"> PAGEREF _Toc533605727 \h </w:instrText>
                </w:r>
                <w:r w:rsidR="00140502">
                  <w:rPr>
                    <w:noProof/>
                    <w:webHidden/>
                  </w:rPr>
                </w:r>
                <w:r w:rsidR="00140502">
                  <w:rPr>
                    <w:noProof/>
                    <w:webHidden/>
                  </w:rPr>
                  <w:fldChar w:fldCharType="separate"/>
                </w:r>
                <w:r w:rsidR="00140502">
                  <w:rPr>
                    <w:noProof/>
                    <w:webHidden/>
                  </w:rPr>
                  <w:t>67</w:t>
                </w:r>
                <w:r w:rsidR="00140502">
                  <w:rPr>
                    <w:noProof/>
                    <w:webHidden/>
                  </w:rPr>
                  <w:fldChar w:fldCharType="end"/>
                </w:r>
              </w:hyperlink>
            </w:p>
            <w:p w14:paraId="108D2C19" w14:textId="5EEC227D" w:rsidR="00140502" w:rsidRDefault="00144556">
              <w:pPr>
                <w:pStyle w:val="TOC3"/>
                <w:tabs>
                  <w:tab w:val="right" w:leader="dot" w:pos="9061"/>
                </w:tabs>
                <w:rPr>
                  <w:noProof/>
                  <w:color w:val="auto"/>
                  <w:sz w:val="24"/>
                  <w:szCs w:val="24"/>
                  <w:lang w:val="it-IT" w:eastAsia="en-US"/>
                </w:rPr>
              </w:pPr>
              <w:hyperlink w:anchor="_Toc533605728" w:history="1">
                <w:r w:rsidR="00140502" w:rsidRPr="00F43B2C">
                  <w:rPr>
                    <w:rStyle w:val="Hyperlink"/>
                    <w:noProof/>
                    <w:lang w:val="it-IT"/>
                  </w:rPr>
                  <w:t>[SCD10] Crea corso</w:t>
                </w:r>
                <w:r w:rsidR="00140502">
                  <w:rPr>
                    <w:noProof/>
                    <w:webHidden/>
                  </w:rPr>
                  <w:tab/>
                </w:r>
                <w:r w:rsidR="00140502">
                  <w:rPr>
                    <w:noProof/>
                    <w:webHidden/>
                  </w:rPr>
                  <w:fldChar w:fldCharType="begin"/>
                </w:r>
                <w:r w:rsidR="00140502">
                  <w:rPr>
                    <w:noProof/>
                    <w:webHidden/>
                  </w:rPr>
                  <w:instrText xml:space="preserve"> PAGEREF _Toc533605728 \h </w:instrText>
                </w:r>
                <w:r w:rsidR="00140502">
                  <w:rPr>
                    <w:noProof/>
                    <w:webHidden/>
                  </w:rPr>
                </w:r>
                <w:r w:rsidR="00140502">
                  <w:rPr>
                    <w:noProof/>
                    <w:webHidden/>
                  </w:rPr>
                  <w:fldChar w:fldCharType="separate"/>
                </w:r>
                <w:r w:rsidR="00140502">
                  <w:rPr>
                    <w:noProof/>
                    <w:webHidden/>
                  </w:rPr>
                  <w:t>68</w:t>
                </w:r>
                <w:r w:rsidR="00140502">
                  <w:rPr>
                    <w:noProof/>
                    <w:webHidden/>
                  </w:rPr>
                  <w:fldChar w:fldCharType="end"/>
                </w:r>
              </w:hyperlink>
            </w:p>
            <w:p w14:paraId="12E16379" w14:textId="6C869B07" w:rsidR="00140502" w:rsidRDefault="00144556">
              <w:pPr>
                <w:pStyle w:val="TOC3"/>
                <w:tabs>
                  <w:tab w:val="right" w:leader="dot" w:pos="9061"/>
                </w:tabs>
                <w:rPr>
                  <w:noProof/>
                  <w:color w:val="auto"/>
                  <w:sz w:val="24"/>
                  <w:szCs w:val="24"/>
                  <w:lang w:val="it-IT" w:eastAsia="en-US"/>
                </w:rPr>
              </w:pPr>
              <w:hyperlink w:anchor="_Toc533605729" w:history="1">
                <w:r w:rsidR="00140502" w:rsidRPr="00F43B2C">
                  <w:rPr>
                    <w:rStyle w:val="Hyperlink"/>
                    <w:noProof/>
                    <w:lang w:val="it-IT"/>
                  </w:rPr>
                  <w:t>[SCD11] Modifica corso</w:t>
                </w:r>
                <w:r w:rsidR="00140502">
                  <w:rPr>
                    <w:noProof/>
                    <w:webHidden/>
                  </w:rPr>
                  <w:tab/>
                </w:r>
                <w:r w:rsidR="00140502">
                  <w:rPr>
                    <w:noProof/>
                    <w:webHidden/>
                  </w:rPr>
                  <w:fldChar w:fldCharType="begin"/>
                </w:r>
                <w:r w:rsidR="00140502">
                  <w:rPr>
                    <w:noProof/>
                    <w:webHidden/>
                  </w:rPr>
                  <w:instrText xml:space="preserve"> PAGEREF _Toc533605729 \h </w:instrText>
                </w:r>
                <w:r w:rsidR="00140502">
                  <w:rPr>
                    <w:noProof/>
                    <w:webHidden/>
                  </w:rPr>
                </w:r>
                <w:r w:rsidR="00140502">
                  <w:rPr>
                    <w:noProof/>
                    <w:webHidden/>
                  </w:rPr>
                  <w:fldChar w:fldCharType="separate"/>
                </w:r>
                <w:r w:rsidR="00140502">
                  <w:rPr>
                    <w:noProof/>
                    <w:webHidden/>
                  </w:rPr>
                  <w:t>69</w:t>
                </w:r>
                <w:r w:rsidR="00140502">
                  <w:rPr>
                    <w:noProof/>
                    <w:webHidden/>
                  </w:rPr>
                  <w:fldChar w:fldCharType="end"/>
                </w:r>
              </w:hyperlink>
            </w:p>
            <w:p w14:paraId="6BB1C8C2" w14:textId="6DD912B8" w:rsidR="00140502" w:rsidRDefault="00144556">
              <w:pPr>
                <w:pStyle w:val="TOC3"/>
                <w:tabs>
                  <w:tab w:val="right" w:leader="dot" w:pos="9061"/>
                </w:tabs>
                <w:rPr>
                  <w:noProof/>
                  <w:color w:val="auto"/>
                  <w:sz w:val="24"/>
                  <w:szCs w:val="24"/>
                  <w:lang w:val="it-IT" w:eastAsia="en-US"/>
                </w:rPr>
              </w:pPr>
              <w:hyperlink w:anchor="_Toc533605730" w:history="1">
                <w:r w:rsidR="00140502" w:rsidRPr="00F43B2C">
                  <w:rPr>
                    <w:rStyle w:val="Hyperlink"/>
                    <w:noProof/>
                    <w:lang w:val="it-IT"/>
                  </w:rPr>
                  <w:t>[SCD12] Inserisci lezione</w:t>
                </w:r>
                <w:r w:rsidR="00140502">
                  <w:rPr>
                    <w:noProof/>
                    <w:webHidden/>
                  </w:rPr>
                  <w:tab/>
                </w:r>
                <w:r w:rsidR="00140502">
                  <w:rPr>
                    <w:noProof/>
                    <w:webHidden/>
                  </w:rPr>
                  <w:fldChar w:fldCharType="begin"/>
                </w:r>
                <w:r w:rsidR="00140502">
                  <w:rPr>
                    <w:noProof/>
                    <w:webHidden/>
                  </w:rPr>
                  <w:instrText xml:space="preserve"> PAGEREF _Toc533605730 \h </w:instrText>
                </w:r>
                <w:r w:rsidR="00140502">
                  <w:rPr>
                    <w:noProof/>
                    <w:webHidden/>
                  </w:rPr>
                </w:r>
                <w:r w:rsidR="00140502">
                  <w:rPr>
                    <w:noProof/>
                    <w:webHidden/>
                  </w:rPr>
                  <w:fldChar w:fldCharType="separate"/>
                </w:r>
                <w:r w:rsidR="00140502">
                  <w:rPr>
                    <w:noProof/>
                    <w:webHidden/>
                  </w:rPr>
                  <w:t>70</w:t>
                </w:r>
                <w:r w:rsidR="00140502">
                  <w:rPr>
                    <w:noProof/>
                    <w:webHidden/>
                  </w:rPr>
                  <w:fldChar w:fldCharType="end"/>
                </w:r>
              </w:hyperlink>
            </w:p>
            <w:p w14:paraId="1E6FB656" w14:textId="286B48EF" w:rsidR="00140502" w:rsidRDefault="00144556">
              <w:pPr>
                <w:pStyle w:val="TOC3"/>
                <w:tabs>
                  <w:tab w:val="right" w:leader="dot" w:pos="9061"/>
                </w:tabs>
                <w:rPr>
                  <w:noProof/>
                  <w:color w:val="auto"/>
                  <w:sz w:val="24"/>
                  <w:szCs w:val="24"/>
                  <w:lang w:val="it-IT" w:eastAsia="en-US"/>
                </w:rPr>
              </w:pPr>
              <w:hyperlink w:anchor="_Toc533605731" w:history="1">
                <w:r w:rsidR="00140502" w:rsidRPr="00F43B2C">
                  <w:rPr>
                    <w:rStyle w:val="Hyperlink"/>
                    <w:noProof/>
                    <w:lang w:val="it-IT"/>
                  </w:rPr>
                  <w:t>[SCD13] Crea commento</w:t>
                </w:r>
                <w:r w:rsidR="00140502">
                  <w:rPr>
                    <w:noProof/>
                    <w:webHidden/>
                  </w:rPr>
                  <w:tab/>
                </w:r>
                <w:r w:rsidR="00140502">
                  <w:rPr>
                    <w:noProof/>
                    <w:webHidden/>
                  </w:rPr>
                  <w:fldChar w:fldCharType="begin"/>
                </w:r>
                <w:r w:rsidR="00140502">
                  <w:rPr>
                    <w:noProof/>
                    <w:webHidden/>
                  </w:rPr>
                  <w:instrText xml:space="preserve"> PAGEREF _Toc533605731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3EB2BE76" w14:textId="69A2885C" w:rsidR="00140502" w:rsidRDefault="00144556">
              <w:pPr>
                <w:pStyle w:val="TOC3"/>
                <w:tabs>
                  <w:tab w:val="right" w:leader="dot" w:pos="9061"/>
                </w:tabs>
                <w:rPr>
                  <w:noProof/>
                  <w:color w:val="auto"/>
                  <w:sz w:val="24"/>
                  <w:szCs w:val="24"/>
                  <w:lang w:val="it-IT" w:eastAsia="en-US"/>
                </w:rPr>
              </w:pPr>
              <w:hyperlink w:anchor="_Toc533605732" w:history="1">
                <w:r w:rsidR="00140502" w:rsidRPr="00F43B2C">
                  <w:rPr>
                    <w:rStyle w:val="Hyperlink"/>
                    <w:noProof/>
                    <w:lang w:val="it-IT"/>
                  </w:rPr>
                  <w:t>[SCD14] Accetta corso supervisionato</w:t>
                </w:r>
                <w:r w:rsidR="00140502">
                  <w:rPr>
                    <w:noProof/>
                    <w:webHidden/>
                  </w:rPr>
                  <w:tab/>
                </w:r>
                <w:r w:rsidR="00140502">
                  <w:rPr>
                    <w:noProof/>
                    <w:webHidden/>
                  </w:rPr>
                  <w:fldChar w:fldCharType="begin"/>
                </w:r>
                <w:r w:rsidR="00140502">
                  <w:rPr>
                    <w:noProof/>
                    <w:webHidden/>
                  </w:rPr>
                  <w:instrText xml:space="preserve"> PAGEREF _Toc533605732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6A4177B3" w14:textId="300A4A69" w:rsidR="00140502" w:rsidRDefault="00144556">
              <w:pPr>
                <w:pStyle w:val="TOC3"/>
                <w:tabs>
                  <w:tab w:val="right" w:leader="dot" w:pos="9061"/>
                </w:tabs>
                <w:rPr>
                  <w:noProof/>
                  <w:color w:val="auto"/>
                  <w:sz w:val="24"/>
                  <w:szCs w:val="24"/>
                  <w:lang w:val="it-IT" w:eastAsia="en-US"/>
                </w:rPr>
              </w:pPr>
              <w:hyperlink w:anchor="_Toc533605733" w:history="1">
                <w:r w:rsidR="00140502" w:rsidRPr="00F43B2C">
                  <w:rPr>
                    <w:rStyle w:val="Hyperlink"/>
                    <w:noProof/>
                    <w:lang w:val="it-IT"/>
                  </w:rPr>
                  <w:t>[SCD15] Rifiuta corso supervisionato</w:t>
                </w:r>
                <w:r w:rsidR="00140502">
                  <w:rPr>
                    <w:noProof/>
                    <w:webHidden/>
                  </w:rPr>
                  <w:tab/>
                </w:r>
                <w:r w:rsidR="00140502">
                  <w:rPr>
                    <w:noProof/>
                    <w:webHidden/>
                  </w:rPr>
                  <w:fldChar w:fldCharType="begin"/>
                </w:r>
                <w:r w:rsidR="00140502">
                  <w:rPr>
                    <w:noProof/>
                    <w:webHidden/>
                  </w:rPr>
                  <w:instrText xml:space="preserve"> PAGEREF _Toc533605733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6D433D8D" w14:textId="01A76B69" w:rsidR="00140502" w:rsidRDefault="00144556" w:rsidP="00140502">
              <w:pPr>
                <w:pStyle w:val="TOC3"/>
                <w:tabs>
                  <w:tab w:val="right" w:leader="dot" w:pos="9061"/>
                </w:tabs>
                <w:rPr>
                  <w:noProof/>
                  <w:color w:val="auto"/>
                  <w:sz w:val="24"/>
                  <w:szCs w:val="24"/>
                  <w:lang w:val="it-IT" w:eastAsia="en-US"/>
                </w:rPr>
              </w:pPr>
              <w:hyperlink w:anchor="_Toc533605734" w:history="1">
                <w:r w:rsidR="00140502" w:rsidRPr="00F43B2C">
                  <w:rPr>
                    <w:rStyle w:val="Hyperlink"/>
                    <w:noProof/>
                    <w:lang w:val="it-IT"/>
                  </w:rPr>
                  <w:t>3.5.5 Interfaccia utente e mockup</w:t>
                </w:r>
                <w:r w:rsidR="00140502">
                  <w:rPr>
                    <w:noProof/>
                    <w:webHidden/>
                  </w:rPr>
                  <w:tab/>
                </w:r>
                <w:r w:rsidR="00140502">
                  <w:rPr>
                    <w:noProof/>
                    <w:webHidden/>
                  </w:rPr>
                  <w:fldChar w:fldCharType="begin"/>
                </w:r>
                <w:r w:rsidR="00140502">
                  <w:rPr>
                    <w:noProof/>
                    <w:webHidden/>
                  </w:rPr>
                  <w:instrText xml:space="preserve"> PAGEREF _Toc533605734 \h </w:instrText>
                </w:r>
                <w:r w:rsidR="00140502">
                  <w:rPr>
                    <w:noProof/>
                    <w:webHidden/>
                  </w:rPr>
                </w:r>
                <w:r w:rsidR="00140502">
                  <w:rPr>
                    <w:noProof/>
                    <w:webHidden/>
                  </w:rPr>
                  <w:fldChar w:fldCharType="separate"/>
                </w:r>
                <w:r w:rsidR="00140502">
                  <w:rPr>
                    <w:noProof/>
                    <w:webHidden/>
                  </w:rPr>
                  <w:t>73</w:t>
                </w:r>
                <w:r w:rsidR="00140502">
                  <w:rPr>
                    <w:noProof/>
                    <w:webHidden/>
                  </w:rPr>
                  <w:fldChar w:fldCharType="end"/>
                </w:r>
              </w:hyperlink>
            </w:p>
            <w:p w14:paraId="76881D00" w14:textId="65CCF94F" w:rsidR="00140502" w:rsidRDefault="00144556" w:rsidP="00140502">
              <w:pPr>
                <w:pStyle w:val="TOC3"/>
                <w:tabs>
                  <w:tab w:val="right" w:leader="dot" w:pos="9061"/>
                </w:tabs>
                <w:rPr>
                  <w:noProof/>
                  <w:color w:val="auto"/>
                  <w:sz w:val="24"/>
                  <w:szCs w:val="24"/>
                  <w:lang w:val="it-IT" w:eastAsia="en-US"/>
                </w:rPr>
              </w:pPr>
              <w:hyperlink w:anchor="_Toc533605736" w:history="1">
                <w:r w:rsidR="00140502" w:rsidRPr="00F43B2C">
                  <w:rPr>
                    <w:rStyle w:val="Hyperlink"/>
                    <w:noProof/>
                    <w:lang w:val="it-IT"/>
                  </w:rPr>
                  <w:t>3.5.5.1 Pagina di benvenuto</w:t>
                </w:r>
                <w:r w:rsidR="00140502">
                  <w:rPr>
                    <w:noProof/>
                    <w:webHidden/>
                  </w:rPr>
                  <w:tab/>
                </w:r>
                <w:r w:rsidR="00140502">
                  <w:rPr>
                    <w:noProof/>
                    <w:webHidden/>
                  </w:rPr>
                  <w:fldChar w:fldCharType="begin"/>
                </w:r>
                <w:r w:rsidR="00140502">
                  <w:rPr>
                    <w:noProof/>
                    <w:webHidden/>
                  </w:rPr>
                  <w:instrText xml:space="preserve"> PAGEREF _Toc533605736 \h </w:instrText>
                </w:r>
                <w:r w:rsidR="00140502">
                  <w:rPr>
                    <w:noProof/>
                    <w:webHidden/>
                  </w:rPr>
                </w:r>
                <w:r w:rsidR="00140502">
                  <w:rPr>
                    <w:noProof/>
                    <w:webHidden/>
                  </w:rPr>
                  <w:fldChar w:fldCharType="separate"/>
                </w:r>
                <w:r w:rsidR="00140502">
                  <w:rPr>
                    <w:noProof/>
                    <w:webHidden/>
                  </w:rPr>
                  <w:t>73</w:t>
                </w:r>
                <w:r w:rsidR="00140502">
                  <w:rPr>
                    <w:noProof/>
                    <w:webHidden/>
                  </w:rPr>
                  <w:fldChar w:fldCharType="end"/>
                </w:r>
              </w:hyperlink>
            </w:p>
            <w:p w14:paraId="5ECD75F2" w14:textId="7E03A5D2" w:rsidR="00140502" w:rsidRDefault="00144556">
              <w:pPr>
                <w:pStyle w:val="TOC3"/>
                <w:tabs>
                  <w:tab w:val="right" w:leader="dot" w:pos="9061"/>
                </w:tabs>
                <w:rPr>
                  <w:noProof/>
                  <w:color w:val="auto"/>
                  <w:sz w:val="24"/>
                  <w:szCs w:val="24"/>
                  <w:lang w:val="it-IT" w:eastAsia="en-US"/>
                </w:rPr>
              </w:pPr>
              <w:hyperlink w:anchor="_Toc533605738" w:history="1">
                <w:r w:rsidR="00140502" w:rsidRPr="00F43B2C">
                  <w:rPr>
                    <w:rStyle w:val="Hyperlink"/>
                    <w:noProof/>
                    <w:lang w:val="it-IT"/>
                  </w:rPr>
                  <w:t>3.5.5.2 Caso di Password Dimenticata</w:t>
                </w:r>
                <w:r w:rsidR="00140502">
                  <w:rPr>
                    <w:noProof/>
                    <w:webHidden/>
                  </w:rPr>
                  <w:tab/>
                </w:r>
                <w:r w:rsidR="00140502">
                  <w:rPr>
                    <w:noProof/>
                    <w:webHidden/>
                  </w:rPr>
                  <w:fldChar w:fldCharType="begin"/>
                </w:r>
                <w:r w:rsidR="00140502">
                  <w:rPr>
                    <w:noProof/>
                    <w:webHidden/>
                  </w:rPr>
                  <w:instrText xml:space="preserve"> PAGEREF _Toc533605738 \h </w:instrText>
                </w:r>
                <w:r w:rsidR="00140502">
                  <w:rPr>
                    <w:noProof/>
                    <w:webHidden/>
                  </w:rPr>
                </w:r>
                <w:r w:rsidR="00140502">
                  <w:rPr>
                    <w:noProof/>
                    <w:webHidden/>
                  </w:rPr>
                  <w:fldChar w:fldCharType="separate"/>
                </w:r>
                <w:r w:rsidR="00140502">
                  <w:rPr>
                    <w:noProof/>
                    <w:webHidden/>
                  </w:rPr>
                  <w:t>74</w:t>
                </w:r>
                <w:r w:rsidR="00140502">
                  <w:rPr>
                    <w:noProof/>
                    <w:webHidden/>
                  </w:rPr>
                  <w:fldChar w:fldCharType="end"/>
                </w:r>
              </w:hyperlink>
            </w:p>
            <w:p w14:paraId="0B32A2F4" w14:textId="41DD7176" w:rsidR="00140502" w:rsidRDefault="00144556">
              <w:pPr>
                <w:pStyle w:val="TOC3"/>
                <w:tabs>
                  <w:tab w:val="right" w:leader="dot" w:pos="9061"/>
                </w:tabs>
                <w:rPr>
                  <w:noProof/>
                  <w:color w:val="auto"/>
                  <w:sz w:val="24"/>
                  <w:szCs w:val="24"/>
                  <w:lang w:val="it-IT" w:eastAsia="en-US"/>
                </w:rPr>
              </w:pPr>
              <w:hyperlink w:anchor="_Toc533605739" w:history="1">
                <w:r w:rsidR="00140502" w:rsidRPr="00F43B2C">
                  <w:rPr>
                    <w:rStyle w:val="Hyperlink"/>
                    <w:noProof/>
                    <w:lang w:val="it-IT"/>
                  </w:rPr>
                  <w:t>3.5.5.3 Caso di Notifica nella pagina di benvenuto</w:t>
                </w:r>
                <w:r w:rsidR="00140502">
                  <w:rPr>
                    <w:noProof/>
                    <w:webHidden/>
                  </w:rPr>
                  <w:tab/>
                </w:r>
                <w:r w:rsidR="00140502">
                  <w:rPr>
                    <w:noProof/>
                    <w:webHidden/>
                  </w:rPr>
                  <w:fldChar w:fldCharType="begin"/>
                </w:r>
                <w:r w:rsidR="00140502">
                  <w:rPr>
                    <w:noProof/>
                    <w:webHidden/>
                  </w:rPr>
                  <w:instrText xml:space="preserve"> PAGEREF _Toc533605739 \h </w:instrText>
                </w:r>
                <w:r w:rsidR="00140502">
                  <w:rPr>
                    <w:noProof/>
                    <w:webHidden/>
                  </w:rPr>
                </w:r>
                <w:r w:rsidR="00140502">
                  <w:rPr>
                    <w:noProof/>
                    <w:webHidden/>
                  </w:rPr>
                  <w:fldChar w:fldCharType="separate"/>
                </w:r>
                <w:r w:rsidR="00140502">
                  <w:rPr>
                    <w:noProof/>
                    <w:webHidden/>
                  </w:rPr>
                  <w:t>75</w:t>
                </w:r>
                <w:r w:rsidR="00140502">
                  <w:rPr>
                    <w:noProof/>
                    <w:webHidden/>
                  </w:rPr>
                  <w:fldChar w:fldCharType="end"/>
                </w:r>
              </w:hyperlink>
            </w:p>
            <w:p w14:paraId="30A21C8B" w14:textId="346CEC92" w:rsidR="00140502" w:rsidRDefault="00144556">
              <w:pPr>
                <w:pStyle w:val="TOC3"/>
                <w:tabs>
                  <w:tab w:val="right" w:leader="dot" w:pos="9061"/>
                </w:tabs>
                <w:rPr>
                  <w:noProof/>
                  <w:color w:val="auto"/>
                  <w:sz w:val="24"/>
                  <w:szCs w:val="24"/>
                  <w:lang w:val="it-IT" w:eastAsia="en-US"/>
                </w:rPr>
              </w:pPr>
              <w:hyperlink w:anchor="_Toc533605740" w:history="1">
                <w:r w:rsidR="00140502" w:rsidRPr="00F43B2C">
                  <w:rPr>
                    <w:rStyle w:val="Hyperlink"/>
                    <w:noProof/>
                    <w:lang w:val="it-IT"/>
                  </w:rPr>
                  <w:t>3.5.5.4 Homepage</w:t>
                </w:r>
                <w:r w:rsidR="00140502">
                  <w:rPr>
                    <w:noProof/>
                    <w:webHidden/>
                  </w:rPr>
                  <w:tab/>
                </w:r>
                <w:r w:rsidR="00140502">
                  <w:rPr>
                    <w:noProof/>
                    <w:webHidden/>
                  </w:rPr>
                  <w:fldChar w:fldCharType="begin"/>
                </w:r>
                <w:r w:rsidR="00140502">
                  <w:rPr>
                    <w:noProof/>
                    <w:webHidden/>
                  </w:rPr>
                  <w:instrText xml:space="preserve"> PAGEREF _Toc533605740 \h </w:instrText>
                </w:r>
                <w:r w:rsidR="00140502">
                  <w:rPr>
                    <w:noProof/>
                    <w:webHidden/>
                  </w:rPr>
                </w:r>
                <w:r w:rsidR="00140502">
                  <w:rPr>
                    <w:noProof/>
                    <w:webHidden/>
                  </w:rPr>
                  <w:fldChar w:fldCharType="separate"/>
                </w:r>
                <w:r w:rsidR="00140502">
                  <w:rPr>
                    <w:noProof/>
                    <w:webHidden/>
                  </w:rPr>
                  <w:t>76</w:t>
                </w:r>
                <w:r w:rsidR="00140502">
                  <w:rPr>
                    <w:noProof/>
                    <w:webHidden/>
                  </w:rPr>
                  <w:fldChar w:fldCharType="end"/>
                </w:r>
              </w:hyperlink>
            </w:p>
            <w:p w14:paraId="562DD949" w14:textId="53BFD8A6" w:rsidR="00140502" w:rsidRDefault="00144556">
              <w:pPr>
                <w:pStyle w:val="TOC3"/>
                <w:tabs>
                  <w:tab w:val="right" w:leader="dot" w:pos="9061"/>
                </w:tabs>
                <w:rPr>
                  <w:noProof/>
                  <w:color w:val="auto"/>
                  <w:sz w:val="24"/>
                  <w:szCs w:val="24"/>
                  <w:lang w:val="it-IT" w:eastAsia="en-US"/>
                </w:rPr>
              </w:pPr>
              <w:hyperlink w:anchor="_Toc533605741" w:history="1">
                <w:r w:rsidR="00140502" w:rsidRPr="00F43B2C">
                  <w:rPr>
                    <w:rStyle w:val="Hyperlink"/>
                    <w:noProof/>
                    <w:lang w:val="it-IT"/>
                  </w:rPr>
                  <w:t>3.5.5.5 Risultati Ricerca di un Corso:</w:t>
                </w:r>
                <w:r w:rsidR="00140502">
                  <w:rPr>
                    <w:noProof/>
                    <w:webHidden/>
                  </w:rPr>
                  <w:tab/>
                </w:r>
                <w:r w:rsidR="00140502">
                  <w:rPr>
                    <w:noProof/>
                    <w:webHidden/>
                  </w:rPr>
                  <w:fldChar w:fldCharType="begin"/>
                </w:r>
                <w:r w:rsidR="00140502">
                  <w:rPr>
                    <w:noProof/>
                    <w:webHidden/>
                  </w:rPr>
                  <w:instrText xml:space="preserve"> PAGEREF _Toc533605741 \h </w:instrText>
                </w:r>
                <w:r w:rsidR="00140502">
                  <w:rPr>
                    <w:noProof/>
                    <w:webHidden/>
                  </w:rPr>
                </w:r>
                <w:r w:rsidR="00140502">
                  <w:rPr>
                    <w:noProof/>
                    <w:webHidden/>
                  </w:rPr>
                  <w:fldChar w:fldCharType="separate"/>
                </w:r>
                <w:r w:rsidR="00140502">
                  <w:rPr>
                    <w:noProof/>
                    <w:webHidden/>
                  </w:rPr>
                  <w:t>77</w:t>
                </w:r>
                <w:r w:rsidR="00140502">
                  <w:rPr>
                    <w:noProof/>
                    <w:webHidden/>
                  </w:rPr>
                  <w:fldChar w:fldCharType="end"/>
                </w:r>
              </w:hyperlink>
            </w:p>
            <w:p w14:paraId="37F5A8BA" w14:textId="62C35663" w:rsidR="00140502" w:rsidRDefault="00144556">
              <w:pPr>
                <w:pStyle w:val="TOC3"/>
                <w:tabs>
                  <w:tab w:val="right" w:leader="dot" w:pos="9061"/>
                </w:tabs>
                <w:rPr>
                  <w:noProof/>
                  <w:color w:val="auto"/>
                  <w:sz w:val="24"/>
                  <w:szCs w:val="24"/>
                  <w:lang w:val="it-IT" w:eastAsia="en-US"/>
                </w:rPr>
              </w:pPr>
              <w:hyperlink w:anchor="_Toc533605742" w:history="1">
                <w:r w:rsidR="00140502" w:rsidRPr="00F43B2C">
                  <w:rPr>
                    <w:rStyle w:val="Hyperlink"/>
                    <w:noProof/>
                    <w:lang w:val="it-IT"/>
                  </w:rPr>
                  <w:t>3.5.5.6 Caso di nessun risultato trovato:</w:t>
                </w:r>
                <w:r w:rsidR="00140502">
                  <w:rPr>
                    <w:noProof/>
                    <w:webHidden/>
                  </w:rPr>
                  <w:tab/>
                </w:r>
                <w:r w:rsidR="00140502">
                  <w:rPr>
                    <w:noProof/>
                    <w:webHidden/>
                  </w:rPr>
                  <w:fldChar w:fldCharType="begin"/>
                </w:r>
                <w:r w:rsidR="00140502">
                  <w:rPr>
                    <w:noProof/>
                    <w:webHidden/>
                  </w:rPr>
                  <w:instrText xml:space="preserve"> PAGEREF _Toc533605742 \h </w:instrText>
                </w:r>
                <w:r w:rsidR="00140502">
                  <w:rPr>
                    <w:noProof/>
                    <w:webHidden/>
                  </w:rPr>
                </w:r>
                <w:r w:rsidR="00140502">
                  <w:rPr>
                    <w:noProof/>
                    <w:webHidden/>
                  </w:rPr>
                  <w:fldChar w:fldCharType="separate"/>
                </w:r>
                <w:r w:rsidR="00140502">
                  <w:rPr>
                    <w:noProof/>
                    <w:webHidden/>
                  </w:rPr>
                  <w:t>77</w:t>
                </w:r>
                <w:r w:rsidR="00140502">
                  <w:rPr>
                    <w:noProof/>
                    <w:webHidden/>
                  </w:rPr>
                  <w:fldChar w:fldCharType="end"/>
                </w:r>
              </w:hyperlink>
            </w:p>
            <w:p w14:paraId="6656ADED" w14:textId="289D7F7B" w:rsidR="00140502" w:rsidRDefault="00144556">
              <w:pPr>
                <w:pStyle w:val="TOC3"/>
                <w:tabs>
                  <w:tab w:val="right" w:leader="dot" w:pos="9061"/>
                </w:tabs>
                <w:rPr>
                  <w:noProof/>
                  <w:color w:val="auto"/>
                  <w:sz w:val="24"/>
                  <w:szCs w:val="24"/>
                  <w:lang w:val="it-IT" w:eastAsia="en-US"/>
                </w:rPr>
              </w:pPr>
              <w:hyperlink w:anchor="_Toc533605743" w:history="1">
                <w:r w:rsidR="00140502" w:rsidRPr="00F43B2C">
                  <w:rPr>
                    <w:rStyle w:val="Hyperlink"/>
                    <w:noProof/>
                    <w:lang w:val="it-IT"/>
                  </w:rPr>
                  <w:t>3.5.5.7 Homepage Supervisore:</w:t>
                </w:r>
                <w:r w:rsidR="00140502">
                  <w:rPr>
                    <w:noProof/>
                    <w:webHidden/>
                  </w:rPr>
                  <w:tab/>
                </w:r>
                <w:r w:rsidR="00140502">
                  <w:rPr>
                    <w:noProof/>
                    <w:webHidden/>
                  </w:rPr>
                  <w:fldChar w:fldCharType="begin"/>
                </w:r>
                <w:r w:rsidR="00140502">
                  <w:rPr>
                    <w:noProof/>
                    <w:webHidden/>
                  </w:rPr>
                  <w:instrText xml:space="preserve"> PAGEREF _Toc533605743 \h </w:instrText>
                </w:r>
                <w:r w:rsidR="00140502">
                  <w:rPr>
                    <w:noProof/>
                    <w:webHidden/>
                  </w:rPr>
                </w:r>
                <w:r w:rsidR="00140502">
                  <w:rPr>
                    <w:noProof/>
                    <w:webHidden/>
                  </w:rPr>
                  <w:fldChar w:fldCharType="separate"/>
                </w:r>
                <w:r w:rsidR="00140502">
                  <w:rPr>
                    <w:noProof/>
                    <w:webHidden/>
                  </w:rPr>
                  <w:t>78</w:t>
                </w:r>
                <w:r w:rsidR="00140502">
                  <w:rPr>
                    <w:noProof/>
                    <w:webHidden/>
                  </w:rPr>
                  <w:fldChar w:fldCharType="end"/>
                </w:r>
              </w:hyperlink>
            </w:p>
            <w:p w14:paraId="265B4C71" w14:textId="1DFC33D9" w:rsidR="00140502" w:rsidRDefault="00144556">
              <w:pPr>
                <w:pStyle w:val="TOC3"/>
                <w:tabs>
                  <w:tab w:val="right" w:leader="dot" w:pos="9061"/>
                </w:tabs>
                <w:rPr>
                  <w:noProof/>
                  <w:color w:val="auto"/>
                  <w:sz w:val="24"/>
                  <w:szCs w:val="24"/>
                  <w:lang w:val="it-IT" w:eastAsia="en-US"/>
                </w:rPr>
              </w:pPr>
              <w:hyperlink w:anchor="_Toc533605744" w:history="1">
                <w:r w:rsidR="00140502" w:rsidRPr="00F43B2C">
                  <w:rPr>
                    <w:rStyle w:val="Hyperlink"/>
                    <w:noProof/>
                    <w:lang w:val="it-IT"/>
                  </w:rPr>
                  <w:t>3.5.5.8 Finestra di accettazione del corso:</w:t>
                </w:r>
                <w:r w:rsidR="00140502">
                  <w:rPr>
                    <w:noProof/>
                    <w:webHidden/>
                  </w:rPr>
                  <w:tab/>
                </w:r>
                <w:r w:rsidR="00140502">
                  <w:rPr>
                    <w:noProof/>
                    <w:webHidden/>
                  </w:rPr>
                  <w:fldChar w:fldCharType="begin"/>
                </w:r>
                <w:r w:rsidR="00140502">
                  <w:rPr>
                    <w:noProof/>
                    <w:webHidden/>
                  </w:rPr>
                  <w:instrText xml:space="preserve"> PAGEREF _Toc533605744 \h </w:instrText>
                </w:r>
                <w:r w:rsidR="00140502">
                  <w:rPr>
                    <w:noProof/>
                    <w:webHidden/>
                  </w:rPr>
                </w:r>
                <w:r w:rsidR="00140502">
                  <w:rPr>
                    <w:noProof/>
                    <w:webHidden/>
                  </w:rPr>
                  <w:fldChar w:fldCharType="separate"/>
                </w:r>
                <w:r w:rsidR="00140502">
                  <w:rPr>
                    <w:noProof/>
                    <w:webHidden/>
                  </w:rPr>
                  <w:t>78</w:t>
                </w:r>
                <w:r w:rsidR="00140502">
                  <w:rPr>
                    <w:noProof/>
                    <w:webHidden/>
                  </w:rPr>
                  <w:fldChar w:fldCharType="end"/>
                </w:r>
              </w:hyperlink>
            </w:p>
            <w:p w14:paraId="179061BF" w14:textId="7D9581C8" w:rsidR="00140502" w:rsidRDefault="00144556">
              <w:pPr>
                <w:pStyle w:val="TOC3"/>
                <w:tabs>
                  <w:tab w:val="right" w:leader="dot" w:pos="9061"/>
                </w:tabs>
                <w:rPr>
                  <w:noProof/>
                  <w:color w:val="auto"/>
                  <w:sz w:val="24"/>
                  <w:szCs w:val="24"/>
                  <w:lang w:val="it-IT" w:eastAsia="en-US"/>
                </w:rPr>
              </w:pPr>
              <w:hyperlink w:anchor="_Toc533605745" w:history="1">
                <w:r w:rsidR="00140502" w:rsidRPr="00F43B2C">
                  <w:rPr>
                    <w:rStyle w:val="Hyperlink"/>
                    <w:noProof/>
                    <w:lang w:val="it-IT"/>
                  </w:rPr>
                  <w:t>3.5.5.9 Finestra di rifiuto di un corso:</w:t>
                </w:r>
                <w:r w:rsidR="00140502">
                  <w:rPr>
                    <w:noProof/>
                    <w:webHidden/>
                  </w:rPr>
                  <w:tab/>
                </w:r>
                <w:r w:rsidR="00140502">
                  <w:rPr>
                    <w:noProof/>
                    <w:webHidden/>
                  </w:rPr>
                  <w:fldChar w:fldCharType="begin"/>
                </w:r>
                <w:r w:rsidR="00140502">
                  <w:rPr>
                    <w:noProof/>
                    <w:webHidden/>
                  </w:rPr>
                  <w:instrText xml:space="preserve"> PAGEREF _Toc533605745 \h </w:instrText>
                </w:r>
                <w:r w:rsidR="00140502">
                  <w:rPr>
                    <w:noProof/>
                    <w:webHidden/>
                  </w:rPr>
                </w:r>
                <w:r w:rsidR="00140502">
                  <w:rPr>
                    <w:noProof/>
                    <w:webHidden/>
                  </w:rPr>
                  <w:fldChar w:fldCharType="separate"/>
                </w:r>
                <w:r w:rsidR="00140502">
                  <w:rPr>
                    <w:noProof/>
                    <w:webHidden/>
                  </w:rPr>
                  <w:t>79</w:t>
                </w:r>
                <w:r w:rsidR="00140502">
                  <w:rPr>
                    <w:noProof/>
                    <w:webHidden/>
                  </w:rPr>
                  <w:fldChar w:fldCharType="end"/>
                </w:r>
              </w:hyperlink>
            </w:p>
            <w:p w14:paraId="190295EF" w14:textId="553DC7EC" w:rsidR="00140502" w:rsidRDefault="00144556">
              <w:pPr>
                <w:pStyle w:val="TOC3"/>
                <w:tabs>
                  <w:tab w:val="right" w:leader="dot" w:pos="9061"/>
                </w:tabs>
                <w:rPr>
                  <w:noProof/>
                  <w:color w:val="auto"/>
                  <w:sz w:val="24"/>
                  <w:szCs w:val="24"/>
                  <w:lang w:val="it-IT" w:eastAsia="en-US"/>
                </w:rPr>
              </w:pPr>
              <w:hyperlink w:anchor="_Toc533605746" w:history="1">
                <w:r w:rsidR="00140502" w:rsidRPr="00F43B2C">
                  <w:rPr>
                    <w:rStyle w:val="Hyperlink"/>
                    <w:noProof/>
                    <w:lang w:val="it-IT"/>
                  </w:rPr>
                  <w:t>3.5.5.10 Caso di modifica di un’e-mail:</w:t>
                </w:r>
                <w:r w:rsidR="00140502">
                  <w:rPr>
                    <w:noProof/>
                    <w:webHidden/>
                  </w:rPr>
                  <w:tab/>
                </w:r>
                <w:r w:rsidR="00140502">
                  <w:rPr>
                    <w:noProof/>
                    <w:webHidden/>
                  </w:rPr>
                  <w:fldChar w:fldCharType="begin"/>
                </w:r>
                <w:r w:rsidR="00140502">
                  <w:rPr>
                    <w:noProof/>
                    <w:webHidden/>
                  </w:rPr>
                  <w:instrText xml:space="preserve"> PAGEREF _Toc533605746 \h </w:instrText>
                </w:r>
                <w:r w:rsidR="00140502">
                  <w:rPr>
                    <w:noProof/>
                    <w:webHidden/>
                  </w:rPr>
                </w:r>
                <w:r w:rsidR="00140502">
                  <w:rPr>
                    <w:noProof/>
                    <w:webHidden/>
                  </w:rPr>
                  <w:fldChar w:fldCharType="separate"/>
                </w:r>
                <w:r w:rsidR="00140502">
                  <w:rPr>
                    <w:noProof/>
                    <w:webHidden/>
                  </w:rPr>
                  <w:t>80</w:t>
                </w:r>
                <w:r w:rsidR="00140502">
                  <w:rPr>
                    <w:noProof/>
                    <w:webHidden/>
                  </w:rPr>
                  <w:fldChar w:fldCharType="end"/>
                </w:r>
              </w:hyperlink>
            </w:p>
            <w:p w14:paraId="133EB87C" w14:textId="2012C1EB" w:rsidR="00140502" w:rsidRDefault="00144556">
              <w:pPr>
                <w:pStyle w:val="TOC3"/>
                <w:tabs>
                  <w:tab w:val="right" w:leader="dot" w:pos="9061"/>
                </w:tabs>
                <w:rPr>
                  <w:noProof/>
                  <w:color w:val="auto"/>
                  <w:sz w:val="24"/>
                  <w:szCs w:val="24"/>
                  <w:lang w:val="it-IT" w:eastAsia="en-US"/>
                </w:rPr>
              </w:pPr>
              <w:hyperlink w:anchor="_Toc533605747" w:history="1">
                <w:r w:rsidR="00140502" w:rsidRPr="00F43B2C">
                  <w:rPr>
                    <w:rStyle w:val="Hyperlink"/>
                    <w:noProof/>
                    <w:lang w:val="it-IT"/>
                  </w:rPr>
                  <w:t>3.5.5.11 Caso di conferma dell’e-mail:</w:t>
                </w:r>
                <w:r w:rsidR="00140502">
                  <w:rPr>
                    <w:noProof/>
                    <w:webHidden/>
                  </w:rPr>
                  <w:tab/>
                </w:r>
                <w:r w:rsidR="00140502">
                  <w:rPr>
                    <w:noProof/>
                    <w:webHidden/>
                  </w:rPr>
                  <w:fldChar w:fldCharType="begin"/>
                </w:r>
                <w:r w:rsidR="00140502">
                  <w:rPr>
                    <w:noProof/>
                    <w:webHidden/>
                  </w:rPr>
                  <w:instrText xml:space="preserve"> PAGEREF _Toc533605747 \h </w:instrText>
                </w:r>
                <w:r w:rsidR="00140502">
                  <w:rPr>
                    <w:noProof/>
                    <w:webHidden/>
                  </w:rPr>
                </w:r>
                <w:r w:rsidR="00140502">
                  <w:rPr>
                    <w:noProof/>
                    <w:webHidden/>
                  </w:rPr>
                  <w:fldChar w:fldCharType="separate"/>
                </w:r>
                <w:r w:rsidR="00140502">
                  <w:rPr>
                    <w:noProof/>
                    <w:webHidden/>
                  </w:rPr>
                  <w:t>81</w:t>
                </w:r>
                <w:r w:rsidR="00140502">
                  <w:rPr>
                    <w:noProof/>
                    <w:webHidden/>
                  </w:rPr>
                  <w:fldChar w:fldCharType="end"/>
                </w:r>
              </w:hyperlink>
            </w:p>
            <w:p w14:paraId="68382B89" w14:textId="3568B614" w:rsidR="00140502" w:rsidRDefault="00144556">
              <w:pPr>
                <w:pStyle w:val="TOC3"/>
                <w:tabs>
                  <w:tab w:val="right" w:leader="dot" w:pos="9061"/>
                </w:tabs>
                <w:rPr>
                  <w:noProof/>
                  <w:color w:val="auto"/>
                  <w:sz w:val="24"/>
                  <w:szCs w:val="24"/>
                  <w:lang w:val="it-IT" w:eastAsia="en-US"/>
                </w:rPr>
              </w:pPr>
              <w:hyperlink w:anchor="_Toc533605748" w:history="1">
                <w:r w:rsidR="00140502" w:rsidRPr="00F43B2C">
                  <w:rPr>
                    <w:rStyle w:val="Hyperlink"/>
                    <w:noProof/>
                    <w:lang w:val="it-IT"/>
                  </w:rPr>
                  <w:t>3.5.5.12 Caso di errore durante la modifica e-mail:</w:t>
                </w:r>
                <w:r w:rsidR="00140502">
                  <w:rPr>
                    <w:noProof/>
                    <w:webHidden/>
                  </w:rPr>
                  <w:tab/>
                </w:r>
                <w:r w:rsidR="00140502">
                  <w:rPr>
                    <w:noProof/>
                    <w:webHidden/>
                  </w:rPr>
                  <w:fldChar w:fldCharType="begin"/>
                </w:r>
                <w:r w:rsidR="00140502">
                  <w:rPr>
                    <w:noProof/>
                    <w:webHidden/>
                  </w:rPr>
                  <w:instrText xml:space="preserve"> PAGEREF _Toc533605748 \h </w:instrText>
                </w:r>
                <w:r w:rsidR="00140502">
                  <w:rPr>
                    <w:noProof/>
                    <w:webHidden/>
                  </w:rPr>
                </w:r>
                <w:r w:rsidR="00140502">
                  <w:rPr>
                    <w:noProof/>
                    <w:webHidden/>
                  </w:rPr>
                  <w:fldChar w:fldCharType="separate"/>
                </w:r>
                <w:r w:rsidR="00140502">
                  <w:rPr>
                    <w:noProof/>
                    <w:webHidden/>
                  </w:rPr>
                  <w:t>81</w:t>
                </w:r>
                <w:r w:rsidR="00140502">
                  <w:rPr>
                    <w:noProof/>
                    <w:webHidden/>
                  </w:rPr>
                  <w:fldChar w:fldCharType="end"/>
                </w:r>
              </w:hyperlink>
            </w:p>
            <w:p w14:paraId="4DEB1357" w14:textId="3A2F864A" w:rsidR="00140502" w:rsidRDefault="00144556">
              <w:pPr>
                <w:pStyle w:val="TOC3"/>
                <w:tabs>
                  <w:tab w:val="right" w:leader="dot" w:pos="9061"/>
                </w:tabs>
                <w:rPr>
                  <w:noProof/>
                  <w:color w:val="auto"/>
                  <w:sz w:val="24"/>
                  <w:szCs w:val="24"/>
                  <w:lang w:val="it-IT" w:eastAsia="en-US"/>
                </w:rPr>
              </w:pPr>
              <w:hyperlink w:anchor="_Toc533605749" w:history="1">
                <w:r w:rsidR="00140502" w:rsidRPr="00F43B2C">
                  <w:rPr>
                    <w:rStyle w:val="Hyperlink"/>
                    <w:noProof/>
                    <w:lang w:val="it-IT"/>
                  </w:rPr>
                  <w:t>3.5.5.13 Caso di Modifica Password:</w:t>
                </w:r>
                <w:r w:rsidR="00140502">
                  <w:rPr>
                    <w:noProof/>
                    <w:webHidden/>
                  </w:rPr>
                  <w:tab/>
                </w:r>
                <w:r w:rsidR="00140502">
                  <w:rPr>
                    <w:noProof/>
                    <w:webHidden/>
                  </w:rPr>
                  <w:fldChar w:fldCharType="begin"/>
                </w:r>
                <w:r w:rsidR="00140502">
                  <w:rPr>
                    <w:noProof/>
                    <w:webHidden/>
                  </w:rPr>
                  <w:instrText xml:space="preserve"> PAGEREF _Toc533605749 \h </w:instrText>
                </w:r>
                <w:r w:rsidR="00140502">
                  <w:rPr>
                    <w:noProof/>
                    <w:webHidden/>
                  </w:rPr>
                </w:r>
                <w:r w:rsidR="00140502">
                  <w:rPr>
                    <w:noProof/>
                    <w:webHidden/>
                  </w:rPr>
                  <w:fldChar w:fldCharType="separate"/>
                </w:r>
                <w:r w:rsidR="00140502">
                  <w:rPr>
                    <w:noProof/>
                    <w:webHidden/>
                  </w:rPr>
                  <w:t>82</w:t>
                </w:r>
                <w:r w:rsidR="00140502">
                  <w:rPr>
                    <w:noProof/>
                    <w:webHidden/>
                  </w:rPr>
                  <w:fldChar w:fldCharType="end"/>
                </w:r>
              </w:hyperlink>
            </w:p>
            <w:p w14:paraId="33F29C06" w14:textId="2694D9FB" w:rsidR="00140502" w:rsidRDefault="00144556" w:rsidP="00140502">
              <w:pPr>
                <w:pStyle w:val="TOC3"/>
                <w:tabs>
                  <w:tab w:val="right" w:leader="dot" w:pos="9061"/>
                </w:tabs>
                <w:rPr>
                  <w:noProof/>
                  <w:color w:val="auto"/>
                  <w:sz w:val="24"/>
                  <w:szCs w:val="24"/>
                  <w:lang w:val="it-IT" w:eastAsia="en-US"/>
                </w:rPr>
              </w:pPr>
              <w:hyperlink w:anchor="_Toc533605750" w:history="1">
                <w:r w:rsidR="00140502" w:rsidRPr="00F43B2C">
                  <w:rPr>
                    <w:rStyle w:val="Hyperlink"/>
                    <w:noProof/>
                    <w:lang w:val="it-IT"/>
                  </w:rPr>
                  <w:t>3.5.5.15 Caso di Modifica Password in maniera errata:</w:t>
                </w:r>
                <w:r w:rsidR="00140502">
                  <w:rPr>
                    <w:noProof/>
                    <w:webHidden/>
                  </w:rPr>
                  <w:tab/>
                </w:r>
                <w:r w:rsidR="00140502">
                  <w:rPr>
                    <w:noProof/>
                    <w:webHidden/>
                  </w:rPr>
                  <w:fldChar w:fldCharType="begin"/>
                </w:r>
                <w:r w:rsidR="00140502">
                  <w:rPr>
                    <w:noProof/>
                    <w:webHidden/>
                  </w:rPr>
                  <w:instrText xml:space="preserve"> PAGEREF _Toc533605750 \h </w:instrText>
                </w:r>
                <w:r w:rsidR="00140502">
                  <w:rPr>
                    <w:noProof/>
                    <w:webHidden/>
                  </w:rPr>
                </w:r>
                <w:r w:rsidR="00140502">
                  <w:rPr>
                    <w:noProof/>
                    <w:webHidden/>
                  </w:rPr>
                  <w:fldChar w:fldCharType="separate"/>
                </w:r>
                <w:r w:rsidR="00140502">
                  <w:rPr>
                    <w:noProof/>
                    <w:webHidden/>
                  </w:rPr>
                  <w:t>83</w:t>
                </w:r>
                <w:r w:rsidR="00140502">
                  <w:rPr>
                    <w:noProof/>
                    <w:webHidden/>
                  </w:rPr>
                  <w:fldChar w:fldCharType="end"/>
                </w:r>
              </w:hyperlink>
            </w:p>
            <w:p w14:paraId="7D587156" w14:textId="4B6115CC" w:rsidR="00140502" w:rsidRDefault="00144556">
              <w:pPr>
                <w:pStyle w:val="TOC3"/>
                <w:tabs>
                  <w:tab w:val="right" w:leader="dot" w:pos="9061"/>
                </w:tabs>
                <w:rPr>
                  <w:noProof/>
                  <w:color w:val="auto"/>
                  <w:sz w:val="24"/>
                  <w:szCs w:val="24"/>
                  <w:lang w:val="it-IT" w:eastAsia="en-US"/>
                </w:rPr>
              </w:pPr>
              <w:hyperlink w:anchor="_Toc533605752" w:history="1">
                <w:r w:rsidR="00140502" w:rsidRPr="00F43B2C">
                  <w:rPr>
                    <w:rStyle w:val="Hyperlink"/>
                    <w:noProof/>
                    <w:lang w:val="it-IT"/>
                  </w:rPr>
                  <w:t>3.5.5.16 Modifica Carta di Credito:</w:t>
                </w:r>
                <w:r w:rsidR="00140502">
                  <w:rPr>
                    <w:noProof/>
                    <w:webHidden/>
                  </w:rPr>
                  <w:tab/>
                </w:r>
                <w:r w:rsidR="00140502">
                  <w:rPr>
                    <w:noProof/>
                    <w:webHidden/>
                  </w:rPr>
                  <w:fldChar w:fldCharType="begin"/>
                </w:r>
                <w:r w:rsidR="00140502">
                  <w:rPr>
                    <w:noProof/>
                    <w:webHidden/>
                  </w:rPr>
                  <w:instrText xml:space="preserve"> PAGEREF _Toc533605752 \h </w:instrText>
                </w:r>
                <w:r w:rsidR="00140502">
                  <w:rPr>
                    <w:noProof/>
                    <w:webHidden/>
                  </w:rPr>
                </w:r>
                <w:r w:rsidR="00140502">
                  <w:rPr>
                    <w:noProof/>
                    <w:webHidden/>
                  </w:rPr>
                  <w:fldChar w:fldCharType="separate"/>
                </w:r>
                <w:r w:rsidR="00140502">
                  <w:rPr>
                    <w:noProof/>
                    <w:webHidden/>
                  </w:rPr>
                  <w:t>84</w:t>
                </w:r>
                <w:r w:rsidR="00140502">
                  <w:rPr>
                    <w:noProof/>
                    <w:webHidden/>
                  </w:rPr>
                  <w:fldChar w:fldCharType="end"/>
                </w:r>
              </w:hyperlink>
            </w:p>
            <w:p w14:paraId="4E436C1C" w14:textId="0BDC0500" w:rsidR="00140502" w:rsidRDefault="00144556" w:rsidP="00140502">
              <w:pPr>
                <w:pStyle w:val="TOC3"/>
                <w:tabs>
                  <w:tab w:val="right" w:leader="dot" w:pos="9061"/>
                </w:tabs>
                <w:rPr>
                  <w:noProof/>
                  <w:color w:val="auto"/>
                  <w:sz w:val="24"/>
                  <w:szCs w:val="24"/>
                  <w:lang w:val="it-IT" w:eastAsia="en-US"/>
                </w:rPr>
              </w:pPr>
              <w:hyperlink w:anchor="_Toc533605753" w:history="1">
                <w:r w:rsidR="00140502" w:rsidRPr="00F43B2C">
                  <w:rPr>
                    <w:rStyle w:val="Hyperlink"/>
                    <w:noProof/>
                    <w:lang w:val="it-IT"/>
                  </w:rPr>
                  <w:t>3.5.5.17 Caso di modifica password errata:</w:t>
                </w:r>
                <w:r w:rsidR="00140502">
                  <w:rPr>
                    <w:noProof/>
                    <w:webHidden/>
                  </w:rPr>
                  <w:tab/>
                </w:r>
                <w:r w:rsidR="00140502">
                  <w:rPr>
                    <w:noProof/>
                    <w:webHidden/>
                  </w:rPr>
                  <w:fldChar w:fldCharType="begin"/>
                </w:r>
                <w:r w:rsidR="00140502">
                  <w:rPr>
                    <w:noProof/>
                    <w:webHidden/>
                  </w:rPr>
                  <w:instrText xml:space="preserve"> PAGEREF _Toc533605753 \h </w:instrText>
                </w:r>
                <w:r w:rsidR="00140502">
                  <w:rPr>
                    <w:noProof/>
                    <w:webHidden/>
                  </w:rPr>
                </w:r>
                <w:r w:rsidR="00140502">
                  <w:rPr>
                    <w:noProof/>
                    <w:webHidden/>
                  </w:rPr>
                  <w:fldChar w:fldCharType="separate"/>
                </w:r>
                <w:r w:rsidR="00140502">
                  <w:rPr>
                    <w:noProof/>
                    <w:webHidden/>
                  </w:rPr>
                  <w:t>85</w:t>
                </w:r>
                <w:r w:rsidR="00140502">
                  <w:rPr>
                    <w:noProof/>
                    <w:webHidden/>
                  </w:rPr>
                  <w:fldChar w:fldCharType="end"/>
                </w:r>
              </w:hyperlink>
            </w:p>
            <w:p w14:paraId="0B975DF8" w14:textId="21556103" w:rsidR="00140502" w:rsidRDefault="00144556">
              <w:pPr>
                <w:pStyle w:val="TOC3"/>
                <w:tabs>
                  <w:tab w:val="right" w:leader="dot" w:pos="9061"/>
                </w:tabs>
                <w:rPr>
                  <w:noProof/>
                  <w:color w:val="auto"/>
                  <w:sz w:val="24"/>
                  <w:szCs w:val="24"/>
                  <w:lang w:val="it-IT" w:eastAsia="en-US"/>
                </w:rPr>
              </w:pPr>
              <w:hyperlink w:anchor="_Toc533605755" w:history="1">
                <w:r w:rsidR="00140502" w:rsidRPr="00F43B2C">
                  <w:rPr>
                    <w:rStyle w:val="Hyperlink"/>
                    <w:noProof/>
                    <w:lang w:val="it-IT"/>
                  </w:rPr>
                  <w:t>3.5.5.18 Caso di Modifica avvenuta con successo:</w:t>
                </w:r>
                <w:r w:rsidR="00140502">
                  <w:rPr>
                    <w:noProof/>
                    <w:webHidden/>
                  </w:rPr>
                  <w:tab/>
                </w:r>
                <w:r w:rsidR="00140502">
                  <w:rPr>
                    <w:noProof/>
                    <w:webHidden/>
                  </w:rPr>
                  <w:fldChar w:fldCharType="begin"/>
                </w:r>
                <w:r w:rsidR="00140502">
                  <w:rPr>
                    <w:noProof/>
                    <w:webHidden/>
                  </w:rPr>
                  <w:instrText xml:space="preserve"> PAGEREF _Toc533605755 \h </w:instrText>
                </w:r>
                <w:r w:rsidR="00140502">
                  <w:rPr>
                    <w:noProof/>
                    <w:webHidden/>
                  </w:rPr>
                </w:r>
                <w:r w:rsidR="00140502">
                  <w:rPr>
                    <w:noProof/>
                    <w:webHidden/>
                  </w:rPr>
                  <w:fldChar w:fldCharType="separate"/>
                </w:r>
                <w:r w:rsidR="00140502">
                  <w:rPr>
                    <w:noProof/>
                    <w:webHidden/>
                  </w:rPr>
                  <w:t>86</w:t>
                </w:r>
                <w:r w:rsidR="00140502">
                  <w:rPr>
                    <w:noProof/>
                    <w:webHidden/>
                  </w:rPr>
                  <w:fldChar w:fldCharType="end"/>
                </w:r>
              </w:hyperlink>
            </w:p>
            <w:p w14:paraId="48FCA6DE" w14:textId="02FD620B" w:rsidR="00140502" w:rsidRDefault="00144556">
              <w:pPr>
                <w:pStyle w:val="TOC3"/>
                <w:tabs>
                  <w:tab w:val="right" w:leader="dot" w:pos="9061"/>
                </w:tabs>
                <w:rPr>
                  <w:noProof/>
                  <w:color w:val="auto"/>
                  <w:sz w:val="24"/>
                  <w:szCs w:val="24"/>
                  <w:lang w:val="it-IT" w:eastAsia="en-US"/>
                </w:rPr>
              </w:pPr>
              <w:hyperlink w:anchor="_Toc533605756" w:history="1">
                <w:r w:rsidR="00140502" w:rsidRPr="00F43B2C">
                  <w:rPr>
                    <w:rStyle w:val="Hyperlink"/>
                    <w:noProof/>
                    <w:lang w:val="it-IT"/>
                  </w:rPr>
                  <w:t>3.5.5.19 Creazione Corso:</w:t>
                </w:r>
                <w:r w:rsidR="00140502">
                  <w:rPr>
                    <w:noProof/>
                    <w:webHidden/>
                  </w:rPr>
                  <w:tab/>
                </w:r>
                <w:r w:rsidR="00140502">
                  <w:rPr>
                    <w:noProof/>
                    <w:webHidden/>
                  </w:rPr>
                  <w:fldChar w:fldCharType="begin"/>
                </w:r>
                <w:r w:rsidR="00140502">
                  <w:rPr>
                    <w:noProof/>
                    <w:webHidden/>
                  </w:rPr>
                  <w:instrText xml:space="preserve"> PAGEREF _Toc533605756 \h </w:instrText>
                </w:r>
                <w:r w:rsidR="00140502">
                  <w:rPr>
                    <w:noProof/>
                    <w:webHidden/>
                  </w:rPr>
                </w:r>
                <w:r w:rsidR="00140502">
                  <w:rPr>
                    <w:noProof/>
                    <w:webHidden/>
                  </w:rPr>
                  <w:fldChar w:fldCharType="separate"/>
                </w:r>
                <w:r w:rsidR="00140502">
                  <w:rPr>
                    <w:noProof/>
                    <w:webHidden/>
                  </w:rPr>
                  <w:t>87</w:t>
                </w:r>
                <w:r w:rsidR="00140502">
                  <w:rPr>
                    <w:noProof/>
                    <w:webHidden/>
                  </w:rPr>
                  <w:fldChar w:fldCharType="end"/>
                </w:r>
              </w:hyperlink>
            </w:p>
            <w:p w14:paraId="1F9A8032" w14:textId="58B3970A" w:rsidR="00140502" w:rsidRDefault="00144556">
              <w:pPr>
                <w:pStyle w:val="TOC3"/>
                <w:tabs>
                  <w:tab w:val="right" w:leader="dot" w:pos="9061"/>
                </w:tabs>
                <w:rPr>
                  <w:noProof/>
                  <w:color w:val="auto"/>
                  <w:sz w:val="24"/>
                  <w:szCs w:val="24"/>
                  <w:lang w:val="it-IT" w:eastAsia="en-US"/>
                </w:rPr>
              </w:pPr>
              <w:hyperlink w:anchor="_Toc533605757" w:history="1">
                <w:r w:rsidR="00140502" w:rsidRPr="00F43B2C">
                  <w:rPr>
                    <w:rStyle w:val="Hyperlink"/>
                    <w:noProof/>
                    <w:lang w:val="it-IT"/>
                  </w:rPr>
                  <w:t>3.5.5.20 Modifica del corso:</w:t>
                </w:r>
                <w:r w:rsidR="00140502">
                  <w:rPr>
                    <w:noProof/>
                    <w:webHidden/>
                  </w:rPr>
                  <w:tab/>
                </w:r>
                <w:r w:rsidR="00140502">
                  <w:rPr>
                    <w:noProof/>
                    <w:webHidden/>
                  </w:rPr>
                  <w:fldChar w:fldCharType="begin"/>
                </w:r>
                <w:r w:rsidR="00140502">
                  <w:rPr>
                    <w:noProof/>
                    <w:webHidden/>
                  </w:rPr>
                  <w:instrText xml:space="preserve"> PAGEREF _Toc533605757 \h </w:instrText>
                </w:r>
                <w:r w:rsidR="00140502">
                  <w:rPr>
                    <w:noProof/>
                    <w:webHidden/>
                  </w:rPr>
                </w:r>
                <w:r w:rsidR="00140502">
                  <w:rPr>
                    <w:noProof/>
                    <w:webHidden/>
                  </w:rPr>
                  <w:fldChar w:fldCharType="separate"/>
                </w:r>
                <w:r w:rsidR="00140502">
                  <w:rPr>
                    <w:noProof/>
                    <w:webHidden/>
                  </w:rPr>
                  <w:t>87</w:t>
                </w:r>
                <w:r w:rsidR="00140502">
                  <w:rPr>
                    <w:noProof/>
                    <w:webHidden/>
                  </w:rPr>
                  <w:fldChar w:fldCharType="end"/>
                </w:r>
              </w:hyperlink>
            </w:p>
            <w:p w14:paraId="0534C713" w14:textId="6C469C54" w:rsidR="00140502" w:rsidRDefault="00144556">
              <w:pPr>
                <w:pStyle w:val="TOC3"/>
                <w:tabs>
                  <w:tab w:val="left" w:pos="1200"/>
                  <w:tab w:val="right" w:leader="dot" w:pos="9061"/>
                </w:tabs>
                <w:rPr>
                  <w:noProof/>
                  <w:color w:val="auto"/>
                  <w:sz w:val="24"/>
                  <w:szCs w:val="24"/>
                  <w:lang w:val="it-IT" w:eastAsia="en-US"/>
                </w:rPr>
              </w:pPr>
              <w:hyperlink w:anchor="_Toc533605758" w:history="1">
                <w:r w:rsidR="00140502" w:rsidRPr="00F43B2C">
                  <w:rPr>
                    <w:rStyle w:val="Hyperlink"/>
                    <w:noProof/>
                    <w:lang w:val="it-IT"/>
                  </w:rPr>
                  <w:t>4.5.21</w:t>
                </w:r>
                <w:r w:rsidR="00140502">
                  <w:rPr>
                    <w:noProof/>
                    <w:color w:val="auto"/>
                    <w:sz w:val="24"/>
                    <w:szCs w:val="24"/>
                    <w:lang w:val="it-IT" w:eastAsia="en-US"/>
                  </w:rPr>
                  <w:tab/>
                </w:r>
                <w:r w:rsidR="00140502" w:rsidRPr="00F43B2C">
                  <w:rPr>
                    <w:rStyle w:val="Hyperlink"/>
                    <w:noProof/>
                    <w:lang w:val="it-IT"/>
                  </w:rPr>
                  <w:t>Caso di errore nella creazione di un corso:</w:t>
                </w:r>
                <w:r w:rsidR="00140502">
                  <w:rPr>
                    <w:noProof/>
                    <w:webHidden/>
                  </w:rPr>
                  <w:tab/>
                </w:r>
                <w:r w:rsidR="00140502">
                  <w:rPr>
                    <w:noProof/>
                    <w:webHidden/>
                  </w:rPr>
                  <w:fldChar w:fldCharType="begin"/>
                </w:r>
                <w:r w:rsidR="00140502">
                  <w:rPr>
                    <w:noProof/>
                    <w:webHidden/>
                  </w:rPr>
                  <w:instrText xml:space="preserve"> PAGEREF _Toc533605758 \h </w:instrText>
                </w:r>
                <w:r w:rsidR="00140502">
                  <w:rPr>
                    <w:noProof/>
                    <w:webHidden/>
                  </w:rPr>
                </w:r>
                <w:r w:rsidR="00140502">
                  <w:rPr>
                    <w:noProof/>
                    <w:webHidden/>
                  </w:rPr>
                  <w:fldChar w:fldCharType="separate"/>
                </w:r>
                <w:r w:rsidR="00140502">
                  <w:rPr>
                    <w:noProof/>
                    <w:webHidden/>
                  </w:rPr>
                  <w:t>89</w:t>
                </w:r>
                <w:r w:rsidR="00140502">
                  <w:rPr>
                    <w:noProof/>
                    <w:webHidden/>
                  </w:rPr>
                  <w:fldChar w:fldCharType="end"/>
                </w:r>
              </w:hyperlink>
            </w:p>
            <w:p w14:paraId="54C5CD43" w14:textId="4F1F977C" w:rsidR="00140502" w:rsidRDefault="00144556">
              <w:pPr>
                <w:pStyle w:val="TOC3"/>
                <w:tabs>
                  <w:tab w:val="right" w:leader="dot" w:pos="9061"/>
                </w:tabs>
                <w:rPr>
                  <w:noProof/>
                  <w:color w:val="auto"/>
                  <w:sz w:val="24"/>
                  <w:szCs w:val="24"/>
                  <w:lang w:val="it-IT" w:eastAsia="en-US"/>
                </w:rPr>
              </w:pPr>
              <w:hyperlink w:anchor="_Toc533605759" w:history="1">
                <w:r w:rsidR="00140502" w:rsidRPr="00F43B2C">
                  <w:rPr>
                    <w:rStyle w:val="Hyperlink"/>
                    <w:noProof/>
                    <w:lang w:val="it-IT"/>
                  </w:rPr>
                  <w:t>3.5.5.22 Pagamento per iscrizione ad un corso:</w:t>
                </w:r>
                <w:r w:rsidR="00140502">
                  <w:rPr>
                    <w:noProof/>
                    <w:webHidden/>
                  </w:rPr>
                  <w:tab/>
                </w:r>
                <w:r w:rsidR="00140502">
                  <w:rPr>
                    <w:noProof/>
                    <w:webHidden/>
                  </w:rPr>
                  <w:fldChar w:fldCharType="begin"/>
                </w:r>
                <w:r w:rsidR="00140502">
                  <w:rPr>
                    <w:noProof/>
                    <w:webHidden/>
                  </w:rPr>
                  <w:instrText xml:space="preserve"> PAGEREF _Toc533605759 \h </w:instrText>
                </w:r>
                <w:r w:rsidR="00140502">
                  <w:rPr>
                    <w:noProof/>
                    <w:webHidden/>
                  </w:rPr>
                </w:r>
                <w:r w:rsidR="00140502">
                  <w:rPr>
                    <w:noProof/>
                    <w:webHidden/>
                  </w:rPr>
                  <w:fldChar w:fldCharType="separate"/>
                </w:r>
                <w:r w:rsidR="00140502">
                  <w:rPr>
                    <w:noProof/>
                    <w:webHidden/>
                  </w:rPr>
                  <w:t>90</w:t>
                </w:r>
                <w:r w:rsidR="00140502">
                  <w:rPr>
                    <w:noProof/>
                    <w:webHidden/>
                  </w:rPr>
                  <w:fldChar w:fldCharType="end"/>
                </w:r>
              </w:hyperlink>
            </w:p>
            <w:p w14:paraId="4360675F" w14:textId="71AC1B67" w:rsidR="00140502" w:rsidRDefault="00144556">
              <w:pPr>
                <w:pStyle w:val="TOC3"/>
                <w:tabs>
                  <w:tab w:val="right" w:leader="dot" w:pos="9061"/>
                </w:tabs>
                <w:rPr>
                  <w:noProof/>
                  <w:color w:val="auto"/>
                  <w:sz w:val="24"/>
                  <w:szCs w:val="24"/>
                  <w:lang w:val="it-IT" w:eastAsia="en-US"/>
                </w:rPr>
              </w:pPr>
              <w:hyperlink w:anchor="_Toc533605760" w:history="1">
                <w:r w:rsidR="00140502" w:rsidRPr="00F43B2C">
                  <w:rPr>
                    <w:rStyle w:val="Hyperlink"/>
                    <w:noProof/>
                    <w:lang w:val="it-IT"/>
                  </w:rPr>
                  <w:t>3.5.5.23 Pagamento del corso fallita:</w:t>
                </w:r>
                <w:r w:rsidR="00140502">
                  <w:rPr>
                    <w:noProof/>
                    <w:webHidden/>
                  </w:rPr>
                  <w:tab/>
                </w:r>
                <w:r w:rsidR="00140502">
                  <w:rPr>
                    <w:noProof/>
                    <w:webHidden/>
                  </w:rPr>
                  <w:fldChar w:fldCharType="begin"/>
                </w:r>
                <w:r w:rsidR="00140502">
                  <w:rPr>
                    <w:noProof/>
                    <w:webHidden/>
                  </w:rPr>
                  <w:instrText xml:space="preserve"> PAGEREF _Toc533605760 \h </w:instrText>
                </w:r>
                <w:r w:rsidR="00140502">
                  <w:rPr>
                    <w:noProof/>
                    <w:webHidden/>
                  </w:rPr>
                </w:r>
                <w:r w:rsidR="00140502">
                  <w:rPr>
                    <w:noProof/>
                    <w:webHidden/>
                  </w:rPr>
                  <w:fldChar w:fldCharType="separate"/>
                </w:r>
                <w:r w:rsidR="00140502">
                  <w:rPr>
                    <w:noProof/>
                    <w:webHidden/>
                  </w:rPr>
                  <w:t>91</w:t>
                </w:r>
                <w:r w:rsidR="00140502">
                  <w:rPr>
                    <w:noProof/>
                    <w:webHidden/>
                  </w:rPr>
                  <w:fldChar w:fldCharType="end"/>
                </w:r>
              </w:hyperlink>
            </w:p>
            <w:p w14:paraId="646A6DCB" w14:textId="17E64106" w:rsidR="00140502" w:rsidRDefault="00144556">
              <w:pPr>
                <w:pStyle w:val="TOC3"/>
                <w:tabs>
                  <w:tab w:val="right" w:leader="dot" w:pos="9061"/>
                </w:tabs>
                <w:rPr>
                  <w:noProof/>
                  <w:color w:val="auto"/>
                  <w:sz w:val="24"/>
                  <w:szCs w:val="24"/>
                  <w:lang w:val="it-IT" w:eastAsia="en-US"/>
                </w:rPr>
              </w:pPr>
              <w:hyperlink w:anchor="_Toc533605761" w:history="1">
                <w:r w:rsidR="00140502" w:rsidRPr="00F43B2C">
                  <w:rPr>
                    <w:rStyle w:val="Hyperlink"/>
                    <w:noProof/>
                    <w:lang w:val="it-IT"/>
                  </w:rPr>
                  <w:t>3.5.5.24 Pagina principale di un corso per gli Studenti non iscritti:</w:t>
                </w:r>
                <w:r w:rsidR="00140502">
                  <w:rPr>
                    <w:noProof/>
                    <w:webHidden/>
                  </w:rPr>
                  <w:tab/>
                </w:r>
                <w:r w:rsidR="00140502">
                  <w:rPr>
                    <w:noProof/>
                    <w:webHidden/>
                  </w:rPr>
                  <w:fldChar w:fldCharType="begin"/>
                </w:r>
                <w:r w:rsidR="00140502">
                  <w:rPr>
                    <w:noProof/>
                    <w:webHidden/>
                  </w:rPr>
                  <w:instrText xml:space="preserve"> PAGEREF _Toc533605761 \h </w:instrText>
                </w:r>
                <w:r w:rsidR="00140502">
                  <w:rPr>
                    <w:noProof/>
                    <w:webHidden/>
                  </w:rPr>
                </w:r>
                <w:r w:rsidR="00140502">
                  <w:rPr>
                    <w:noProof/>
                    <w:webHidden/>
                  </w:rPr>
                  <w:fldChar w:fldCharType="separate"/>
                </w:r>
                <w:r w:rsidR="00140502">
                  <w:rPr>
                    <w:noProof/>
                    <w:webHidden/>
                  </w:rPr>
                  <w:t>92</w:t>
                </w:r>
                <w:r w:rsidR="00140502">
                  <w:rPr>
                    <w:noProof/>
                    <w:webHidden/>
                  </w:rPr>
                  <w:fldChar w:fldCharType="end"/>
                </w:r>
              </w:hyperlink>
            </w:p>
            <w:p w14:paraId="6202ED1F" w14:textId="1D9740C3" w:rsidR="00140502" w:rsidRDefault="00144556">
              <w:pPr>
                <w:pStyle w:val="TOC3"/>
                <w:tabs>
                  <w:tab w:val="right" w:leader="dot" w:pos="9061"/>
                </w:tabs>
                <w:rPr>
                  <w:noProof/>
                  <w:color w:val="auto"/>
                  <w:sz w:val="24"/>
                  <w:szCs w:val="24"/>
                  <w:lang w:val="it-IT" w:eastAsia="en-US"/>
                </w:rPr>
              </w:pPr>
              <w:hyperlink w:anchor="_Toc533605762" w:history="1">
                <w:r w:rsidR="00140502" w:rsidRPr="00F43B2C">
                  <w:rPr>
                    <w:rStyle w:val="Hyperlink"/>
                    <w:noProof/>
                    <w:lang w:val="it-IT"/>
                  </w:rPr>
                  <w:t>3.5.5.25 Pagina di presentazione del corso per altri casi:</w:t>
                </w:r>
                <w:r w:rsidR="00140502">
                  <w:rPr>
                    <w:noProof/>
                    <w:webHidden/>
                  </w:rPr>
                  <w:tab/>
                </w:r>
                <w:r w:rsidR="00140502">
                  <w:rPr>
                    <w:noProof/>
                    <w:webHidden/>
                  </w:rPr>
                  <w:fldChar w:fldCharType="begin"/>
                </w:r>
                <w:r w:rsidR="00140502">
                  <w:rPr>
                    <w:noProof/>
                    <w:webHidden/>
                  </w:rPr>
                  <w:instrText xml:space="preserve"> PAGEREF _Toc533605762 \h </w:instrText>
                </w:r>
                <w:r w:rsidR="00140502">
                  <w:rPr>
                    <w:noProof/>
                    <w:webHidden/>
                  </w:rPr>
                </w:r>
                <w:r w:rsidR="00140502">
                  <w:rPr>
                    <w:noProof/>
                    <w:webHidden/>
                  </w:rPr>
                  <w:fldChar w:fldCharType="separate"/>
                </w:r>
                <w:r w:rsidR="00140502">
                  <w:rPr>
                    <w:noProof/>
                    <w:webHidden/>
                  </w:rPr>
                  <w:t>93</w:t>
                </w:r>
                <w:r w:rsidR="00140502">
                  <w:rPr>
                    <w:noProof/>
                    <w:webHidden/>
                  </w:rPr>
                  <w:fldChar w:fldCharType="end"/>
                </w:r>
              </w:hyperlink>
            </w:p>
            <w:p w14:paraId="254F9914" w14:textId="633B5E18" w:rsidR="00140502" w:rsidRDefault="00144556">
              <w:pPr>
                <w:pStyle w:val="TOC3"/>
                <w:tabs>
                  <w:tab w:val="right" w:leader="dot" w:pos="9061"/>
                </w:tabs>
                <w:rPr>
                  <w:noProof/>
                  <w:color w:val="auto"/>
                  <w:sz w:val="24"/>
                  <w:szCs w:val="24"/>
                  <w:lang w:val="it-IT" w:eastAsia="en-US"/>
                </w:rPr>
              </w:pPr>
              <w:hyperlink w:anchor="_Toc533605763" w:history="1">
                <w:r w:rsidR="00140502" w:rsidRPr="00F43B2C">
                  <w:rPr>
                    <w:rStyle w:val="Hyperlink"/>
                    <w:noProof/>
                    <w:lang w:val="it-IT"/>
                  </w:rPr>
                  <w:t>3.5.5.26 Pagina di una lezione secondo la vista da Docente:</w:t>
                </w:r>
                <w:r w:rsidR="00140502">
                  <w:rPr>
                    <w:noProof/>
                    <w:webHidden/>
                  </w:rPr>
                  <w:tab/>
                </w:r>
                <w:r w:rsidR="00140502">
                  <w:rPr>
                    <w:noProof/>
                    <w:webHidden/>
                  </w:rPr>
                  <w:fldChar w:fldCharType="begin"/>
                </w:r>
                <w:r w:rsidR="00140502">
                  <w:rPr>
                    <w:noProof/>
                    <w:webHidden/>
                  </w:rPr>
                  <w:instrText xml:space="preserve"> PAGEREF _Toc533605763 \h </w:instrText>
                </w:r>
                <w:r w:rsidR="00140502">
                  <w:rPr>
                    <w:noProof/>
                    <w:webHidden/>
                  </w:rPr>
                </w:r>
                <w:r w:rsidR="00140502">
                  <w:rPr>
                    <w:noProof/>
                    <w:webHidden/>
                  </w:rPr>
                  <w:fldChar w:fldCharType="separate"/>
                </w:r>
                <w:r w:rsidR="00140502">
                  <w:rPr>
                    <w:noProof/>
                    <w:webHidden/>
                  </w:rPr>
                  <w:t>94</w:t>
                </w:r>
                <w:r w:rsidR="00140502">
                  <w:rPr>
                    <w:noProof/>
                    <w:webHidden/>
                  </w:rPr>
                  <w:fldChar w:fldCharType="end"/>
                </w:r>
              </w:hyperlink>
            </w:p>
            <w:p w14:paraId="79B04D6F" w14:textId="3D778309" w:rsidR="00140502" w:rsidRDefault="00144556">
              <w:pPr>
                <w:pStyle w:val="TOC3"/>
                <w:tabs>
                  <w:tab w:val="right" w:leader="dot" w:pos="9061"/>
                </w:tabs>
                <w:rPr>
                  <w:noProof/>
                  <w:color w:val="auto"/>
                  <w:sz w:val="24"/>
                  <w:szCs w:val="24"/>
                  <w:lang w:val="it-IT" w:eastAsia="en-US"/>
                </w:rPr>
              </w:pPr>
              <w:hyperlink w:anchor="_Toc533605764" w:history="1">
                <w:r w:rsidR="00140502" w:rsidRPr="00F43B2C">
                  <w:rPr>
                    <w:rStyle w:val="Hyperlink"/>
                    <w:noProof/>
                    <w:lang w:val="it-IT"/>
                  </w:rPr>
                  <w:t>3.5.5.27 Pagina di una lezione secondo la vista di uno Studente Iscritto:</w:t>
                </w:r>
                <w:r w:rsidR="00140502">
                  <w:rPr>
                    <w:noProof/>
                    <w:webHidden/>
                  </w:rPr>
                  <w:tab/>
                </w:r>
                <w:r w:rsidR="00140502">
                  <w:rPr>
                    <w:noProof/>
                    <w:webHidden/>
                  </w:rPr>
                  <w:fldChar w:fldCharType="begin"/>
                </w:r>
                <w:r w:rsidR="00140502">
                  <w:rPr>
                    <w:noProof/>
                    <w:webHidden/>
                  </w:rPr>
                  <w:instrText xml:space="preserve"> PAGEREF _Toc533605764 \h </w:instrText>
                </w:r>
                <w:r w:rsidR="00140502">
                  <w:rPr>
                    <w:noProof/>
                    <w:webHidden/>
                  </w:rPr>
                </w:r>
                <w:r w:rsidR="00140502">
                  <w:rPr>
                    <w:noProof/>
                    <w:webHidden/>
                  </w:rPr>
                  <w:fldChar w:fldCharType="separate"/>
                </w:r>
                <w:r w:rsidR="00140502">
                  <w:rPr>
                    <w:noProof/>
                    <w:webHidden/>
                  </w:rPr>
                  <w:t>95</w:t>
                </w:r>
                <w:r w:rsidR="00140502">
                  <w:rPr>
                    <w:noProof/>
                    <w:webHidden/>
                  </w:rPr>
                  <w:fldChar w:fldCharType="end"/>
                </w:r>
              </w:hyperlink>
            </w:p>
            <w:p w14:paraId="7B978BDD" w14:textId="375562F3" w:rsidR="00140502" w:rsidRDefault="00144556">
              <w:pPr>
                <w:pStyle w:val="TOC3"/>
                <w:tabs>
                  <w:tab w:val="right" w:leader="dot" w:pos="9061"/>
                </w:tabs>
                <w:rPr>
                  <w:noProof/>
                  <w:color w:val="auto"/>
                  <w:sz w:val="24"/>
                  <w:szCs w:val="24"/>
                  <w:lang w:val="it-IT" w:eastAsia="en-US"/>
                </w:rPr>
              </w:pPr>
              <w:hyperlink w:anchor="_Toc533605765" w:history="1">
                <w:r w:rsidR="00140502" w:rsidRPr="00F43B2C">
                  <w:rPr>
                    <w:rStyle w:val="Hyperlink"/>
                    <w:noProof/>
                    <w:lang w:val="it-IT"/>
                  </w:rPr>
                  <w:t>3.5.5.28 Caso di conferma di eliminazione di un commento:</w:t>
                </w:r>
                <w:r w:rsidR="00140502">
                  <w:rPr>
                    <w:noProof/>
                    <w:webHidden/>
                  </w:rPr>
                  <w:tab/>
                </w:r>
                <w:r w:rsidR="00140502">
                  <w:rPr>
                    <w:noProof/>
                    <w:webHidden/>
                  </w:rPr>
                  <w:fldChar w:fldCharType="begin"/>
                </w:r>
                <w:r w:rsidR="00140502">
                  <w:rPr>
                    <w:noProof/>
                    <w:webHidden/>
                  </w:rPr>
                  <w:instrText xml:space="preserve"> PAGEREF _Toc533605765 \h </w:instrText>
                </w:r>
                <w:r w:rsidR="00140502">
                  <w:rPr>
                    <w:noProof/>
                    <w:webHidden/>
                  </w:rPr>
                </w:r>
                <w:r w:rsidR="00140502">
                  <w:rPr>
                    <w:noProof/>
                    <w:webHidden/>
                  </w:rPr>
                  <w:fldChar w:fldCharType="separate"/>
                </w:r>
                <w:r w:rsidR="00140502">
                  <w:rPr>
                    <w:noProof/>
                    <w:webHidden/>
                  </w:rPr>
                  <w:t>96</w:t>
                </w:r>
                <w:r w:rsidR="00140502">
                  <w:rPr>
                    <w:noProof/>
                    <w:webHidden/>
                  </w:rPr>
                  <w:fldChar w:fldCharType="end"/>
                </w:r>
              </w:hyperlink>
            </w:p>
            <w:p w14:paraId="7FDD96E4" w14:textId="7B73CB09" w:rsidR="00140502" w:rsidRDefault="00144556">
              <w:pPr>
                <w:pStyle w:val="TOC3"/>
                <w:tabs>
                  <w:tab w:val="right" w:leader="dot" w:pos="9061"/>
                </w:tabs>
                <w:rPr>
                  <w:noProof/>
                  <w:color w:val="auto"/>
                  <w:sz w:val="24"/>
                  <w:szCs w:val="24"/>
                  <w:lang w:val="it-IT" w:eastAsia="en-US"/>
                </w:rPr>
              </w:pPr>
              <w:hyperlink w:anchor="_Toc533605766" w:history="1">
                <w:r w:rsidR="00140502" w:rsidRPr="00F43B2C">
                  <w:rPr>
                    <w:rStyle w:val="Hyperlink"/>
                    <w:noProof/>
                    <w:lang w:val="it-IT"/>
                  </w:rPr>
                  <w:t>3.5.5.29 Visualizzazione di una lezione secondo la vista del Supervisore:</w:t>
                </w:r>
                <w:r w:rsidR="00140502">
                  <w:rPr>
                    <w:noProof/>
                    <w:webHidden/>
                  </w:rPr>
                  <w:tab/>
                </w:r>
                <w:r w:rsidR="00140502">
                  <w:rPr>
                    <w:noProof/>
                    <w:webHidden/>
                  </w:rPr>
                  <w:fldChar w:fldCharType="begin"/>
                </w:r>
                <w:r w:rsidR="00140502">
                  <w:rPr>
                    <w:noProof/>
                    <w:webHidden/>
                  </w:rPr>
                  <w:instrText xml:space="preserve"> PAGEREF _Toc533605766 \h </w:instrText>
                </w:r>
                <w:r w:rsidR="00140502">
                  <w:rPr>
                    <w:noProof/>
                    <w:webHidden/>
                  </w:rPr>
                </w:r>
                <w:r w:rsidR="00140502">
                  <w:rPr>
                    <w:noProof/>
                    <w:webHidden/>
                  </w:rPr>
                  <w:fldChar w:fldCharType="separate"/>
                </w:r>
                <w:r w:rsidR="00140502">
                  <w:rPr>
                    <w:noProof/>
                    <w:webHidden/>
                  </w:rPr>
                  <w:t>96</w:t>
                </w:r>
                <w:r w:rsidR="00140502">
                  <w:rPr>
                    <w:noProof/>
                    <w:webHidden/>
                  </w:rPr>
                  <w:fldChar w:fldCharType="end"/>
                </w:r>
              </w:hyperlink>
            </w:p>
            <w:p w14:paraId="06B2323F" w14:textId="2441134E" w:rsidR="00140502" w:rsidRDefault="00140502">
              <w:r>
                <w:rPr>
                  <w:b/>
                  <w:bCs/>
                  <w:noProof/>
                </w:rPr>
                <w:fldChar w:fldCharType="end"/>
              </w:r>
            </w:p>
          </w:sdtContent>
        </w:sdt>
        <w:p w14:paraId="1DD8D031" w14:textId="71B6307A" w:rsidR="004026F8" w:rsidRDefault="004026F8"/>
        <w:p w14:paraId="6679899B" w14:textId="5FA0FA6A" w:rsidR="006C283E" w:rsidRDefault="006C283E" w:rsidP="00584F42">
          <w:pPr>
            <w:pStyle w:val="Logo"/>
            <w:spacing w:before="0" w:after="0"/>
            <w:rPr>
              <w:lang w:val="it-IT"/>
            </w:rPr>
          </w:pPr>
        </w:p>
        <w:p w14:paraId="3DB39F0E" w14:textId="2EE9C12A" w:rsidR="006C283E" w:rsidRDefault="006C283E" w:rsidP="00584F42">
          <w:pPr>
            <w:pStyle w:val="Logo"/>
            <w:spacing w:before="0" w:after="0"/>
            <w:rPr>
              <w:lang w:val="it-IT"/>
            </w:rPr>
          </w:pPr>
        </w:p>
        <w:p w14:paraId="53ECEFA5" w14:textId="77777777" w:rsidR="006C283E" w:rsidRDefault="006C283E" w:rsidP="00584F42">
          <w:pPr>
            <w:pStyle w:val="Logo"/>
            <w:spacing w:before="0" w:after="0"/>
            <w:rPr>
              <w:lang w:val="it-IT"/>
            </w:rPr>
          </w:pPr>
        </w:p>
        <w:p w14:paraId="71FF16EF" w14:textId="77777777" w:rsidR="00357EA4" w:rsidRDefault="00357EA4" w:rsidP="00584F42">
          <w:pPr>
            <w:pStyle w:val="Logo"/>
            <w:spacing w:before="0" w:after="0"/>
            <w:rPr>
              <w:lang w:val="it-IT"/>
            </w:rPr>
          </w:pPr>
        </w:p>
        <w:p w14:paraId="621FC9A1" w14:textId="77777777" w:rsidR="00357EA4" w:rsidRDefault="00357EA4" w:rsidP="00584F42">
          <w:pPr>
            <w:pStyle w:val="Logo"/>
            <w:spacing w:before="0" w:after="0"/>
            <w:rPr>
              <w:lang w:val="it-IT"/>
            </w:rPr>
          </w:pPr>
        </w:p>
        <w:p w14:paraId="78871A99" w14:textId="77777777" w:rsidR="00357EA4" w:rsidRDefault="00357EA4" w:rsidP="00584F42">
          <w:pPr>
            <w:pStyle w:val="Logo"/>
            <w:spacing w:before="0" w:after="0"/>
            <w:rPr>
              <w:lang w:val="it-IT"/>
            </w:rPr>
          </w:pPr>
        </w:p>
        <w:p w14:paraId="72145C1C" w14:textId="77777777" w:rsidR="00357EA4" w:rsidRDefault="00357EA4" w:rsidP="00584F42">
          <w:pPr>
            <w:pStyle w:val="Logo"/>
            <w:spacing w:before="0" w:after="0"/>
            <w:rPr>
              <w:lang w:val="it-IT"/>
            </w:rPr>
          </w:pPr>
        </w:p>
        <w:p w14:paraId="121E9A2E" w14:textId="77777777" w:rsidR="00357EA4" w:rsidRDefault="00357EA4" w:rsidP="00584F42">
          <w:pPr>
            <w:pStyle w:val="Logo"/>
            <w:spacing w:before="0" w:after="0"/>
            <w:rPr>
              <w:lang w:val="it-IT"/>
            </w:rPr>
          </w:pPr>
        </w:p>
        <w:p w14:paraId="3B0DA1DD" w14:textId="77777777" w:rsidR="00357EA4" w:rsidRDefault="00357EA4" w:rsidP="00584F42">
          <w:pPr>
            <w:pStyle w:val="Logo"/>
            <w:spacing w:before="0" w:after="0"/>
            <w:rPr>
              <w:lang w:val="it-IT"/>
            </w:rPr>
          </w:pPr>
        </w:p>
        <w:p w14:paraId="15077C3F" w14:textId="77777777" w:rsidR="00357EA4" w:rsidRDefault="00357EA4" w:rsidP="00584F42">
          <w:pPr>
            <w:pStyle w:val="Logo"/>
            <w:spacing w:before="0" w:after="0"/>
            <w:rPr>
              <w:lang w:val="it-IT"/>
            </w:rPr>
          </w:pPr>
        </w:p>
        <w:p w14:paraId="5B363202" w14:textId="77777777" w:rsidR="00357EA4" w:rsidRDefault="00357EA4" w:rsidP="00584F42">
          <w:pPr>
            <w:pStyle w:val="Logo"/>
            <w:spacing w:before="0" w:after="0"/>
            <w:rPr>
              <w:lang w:val="it-IT"/>
            </w:rPr>
          </w:pPr>
        </w:p>
        <w:p w14:paraId="1E095FE1" w14:textId="59665CC5" w:rsidR="0067690C" w:rsidRPr="0067690C" w:rsidRDefault="00144556" w:rsidP="0067690C">
          <w:pPr>
            <w:rPr>
              <w:lang w:val="it-IT"/>
            </w:rPr>
          </w:pPr>
        </w:p>
      </w:sdtContent>
    </w:sdt>
    <w:p w14:paraId="566C4A4B" w14:textId="43AD724C" w:rsidR="0026167D" w:rsidRPr="0067690C" w:rsidRDefault="0026167D" w:rsidP="0067690C">
      <w:pPr>
        <w:pStyle w:val="TOCHeading"/>
        <w:rPr>
          <w:lang w:val="it-IT"/>
        </w:rPr>
      </w:pPr>
      <w:r w:rsidRPr="0067690C">
        <w:rPr>
          <w:lang w:val="it-IT"/>
        </w:rPr>
        <w:lastRenderedPageBreak/>
        <w:t>1. Int</w:t>
      </w:r>
      <w:r w:rsidR="004A29E6" w:rsidRPr="0067690C">
        <w:rPr>
          <w:lang w:val="it-IT"/>
        </w:rPr>
        <w:t>roduzione</w:t>
      </w:r>
    </w:p>
    <w:p w14:paraId="136AF172" w14:textId="77777777" w:rsidR="0026167D" w:rsidRDefault="0026167D" w:rsidP="0026167D">
      <w:pPr>
        <w:pStyle w:val="Heading2"/>
        <w:rPr>
          <w:lang w:val="it-IT"/>
        </w:rPr>
      </w:pPr>
      <w:bookmarkStart w:id="0" w:name="_Toc531864271"/>
      <w:bookmarkStart w:id="1" w:name="_Toc533605689"/>
      <w:r w:rsidRPr="004A29E6">
        <w:rPr>
          <w:lang w:val="it-IT"/>
        </w:rPr>
        <w:t xml:space="preserve">1.1 </w:t>
      </w:r>
      <w:r w:rsidR="004A29E6" w:rsidRPr="004A29E6">
        <w:rPr>
          <w:lang w:val="it-IT"/>
        </w:rPr>
        <w:t>Scopo del sistema</w:t>
      </w:r>
      <w:bookmarkEnd w:id="0"/>
      <w:bookmarkEnd w:id="1"/>
    </w:p>
    <w:p w14:paraId="4EFEB3B2" w14:textId="0F9C91FA" w:rsidR="008233F1" w:rsidRDefault="008233F1" w:rsidP="008233F1">
      <w:pPr>
        <w:rPr>
          <w:lang w:val="it-IT"/>
        </w:rPr>
      </w:pPr>
      <w:r>
        <w:rPr>
          <w:lang w:val="it-IT"/>
        </w:rPr>
        <w:t>Il sistema nasce dall’idea di creare una piattaforma in grado di offrire un servizio di e-learning in cui l’utente può seguire uno o più corsi a pagamento. Inoltre, ogni utente può creare, senza aver bisogno di specifiche autorizzazioni, uno o più corsi a pagamento.</w:t>
      </w:r>
      <w:r w:rsidR="00EF5F08">
        <w:rPr>
          <w:lang w:val="it-IT"/>
        </w:rPr>
        <w:t xml:space="preserve"> </w:t>
      </w:r>
      <w:r>
        <w:rPr>
          <w:lang w:val="it-IT"/>
        </w:rPr>
        <w:t xml:space="preserve">I guadagni di un docente sono pari al 20% dei guadagni mensili ottenuti da un suo corso, questo perché si vuole creare una piattaforma in grado di incentivare la creazione di contenuti e migliorare l’esperienza e-learning che si vuole </w:t>
      </w:r>
      <w:r w:rsidR="00EF5F08">
        <w:rPr>
          <w:lang w:val="it-IT"/>
        </w:rPr>
        <w:t>offrire</w:t>
      </w:r>
      <w:r>
        <w:rPr>
          <w:lang w:val="it-IT"/>
        </w:rPr>
        <w:t xml:space="preserve">. Il sistema offre un </w:t>
      </w:r>
      <w:r w:rsidR="00EF5F08">
        <w:rPr>
          <w:lang w:val="it-IT"/>
        </w:rPr>
        <w:t>servizio informativo su ogni cors</w:t>
      </w:r>
      <w:r w:rsidR="003D718D">
        <w:rPr>
          <w:lang w:val="it-IT"/>
        </w:rPr>
        <w:t>o</w:t>
      </w:r>
      <w:r>
        <w:rPr>
          <w:lang w:val="it-IT"/>
        </w:rPr>
        <w:t xml:space="preserve"> cosi da poter valutare la qualità dei contenuti ancora prima di visualizzarli. </w:t>
      </w:r>
    </w:p>
    <w:p w14:paraId="4E975459" w14:textId="59B69058" w:rsidR="006B4A8D" w:rsidRDefault="0026167D" w:rsidP="00D021BD">
      <w:pPr>
        <w:pStyle w:val="Heading2"/>
        <w:rPr>
          <w:lang w:val="it-IT"/>
        </w:rPr>
      </w:pPr>
      <w:bookmarkStart w:id="2" w:name="_Toc531864272"/>
      <w:bookmarkStart w:id="3" w:name="_Toc533605690"/>
      <w:r w:rsidRPr="004A29E6">
        <w:rPr>
          <w:lang w:val="it-IT"/>
        </w:rPr>
        <w:t xml:space="preserve">1.2 </w:t>
      </w:r>
      <w:r w:rsidR="004A29E6" w:rsidRPr="004A29E6">
        <w:rPr>
          <w:lang w:val="it-IT"/>
        </w:rPr>
        <w:t>Ambito del sistema</w:t>
      </w:r>
      <w:bookmarkEnd w:id="2"/>
      <w:bookmarkEnd w:id="3"/>
    </w:p>
    <w:p w14:paraId="4BCC748F" w14:textId="4D151AC2" w:rsidR="00D021BD" w:rsidRPr="00D021BD" w:rsidRDefault="00D021BD" w:rsidP="00D021BD">
      <w:pPr>
        <w:rPr>
          <w:lang w:val="it-IT"/>
        </w:rPr>
      </w:pPr>
      <w:r>
        <w:rPr>
          <w:lang w:val="it-IT"/>
        </w:rPr>
        <w:t>Il sistema è riferito a quel dominio di utenti che vogliono condividere conoscenze o</w:t>
      </w:r>
      <w:r w:rsidR="009768AE">
        <w:rPr>
          <w:lang w:val="it-IT"/>
        </w:rPr>
        <w:t xml:space="preserve"> </w:t>
      </w:r>
      <w:r>
        <w:rPr>
          <w:lang w:val="it-IT"/>
        </w:rPr>
        <w:t>vogliono acquisir</w:t>
      </w:r>
      <w:r w:rsidR="009768AE">
        <w:rPr>
          <w:lang w:val="it-IT"/>
        </w:rPr>
        <w:t>ne</w:t>
      </w:r>
      <w:r>
        <w:rPr>
          <w:lang w:val="it-IT"/>
        </w:rPr>
        <w:t xml:space="preserve"> di nuove. I contenuti presenti nella piattaforma sono di ogni tipo, ogni utente può seguire o tenere un</w:t>
      </w:r>
      <w:r w:rsidR="009768AE">
        <w:rPr>
          <w:lang w:val="it-IT"/>
        </w:rPr>
        <w:t>o o più</w:t>
      </w:r>
      <w:r>
        <w:rPr>
          <w:lang w:val="it-IT"/>
        </w:rPr>
        <w:t xml:space="preserve"> cors</w:t>
      </w:r>
      <w:r w:rsidR="009768AE">
        <w:rPr>
          <w:lang w:val="it-IT"/>
        </w:rPr>
        <w:t>i</w:t>
      </w:r>
      <w:r>
        <w:rPr>
          <w:lang w:val="it-IT"/>
        </w:rPr>
        <w:t xml:space="preserve"> su qualunque ambito che non violi</w:t>
      </w:r>
      <w:r w:rsidR="009768AE">
        <w:rPr>
          <w:lang w:val="it-IT"/>
        </w:rPr>
        <w:t xml:space="preserve"> il regolamento</w:t>
      </w:r>
      <w:r w:rsidR="00DB40B5">
        <w:rPr>
          <w:lang w:val="it-IT"/>
        </w:rPr>
        <w:t xml:space="preserve"> del sistema</w:t>
      </w:r>
      <w:r>
        <w:rPr>
          <w:lang w:val="it-IT"/>
        </w:rPr>
        <w:t>.</w:t>
      </w:r>
      <w:r w:rsidR="00DB40B5">
        <w:rPr>
          <w:lang w:val="it-IT"/>
        </w:rPr>
        <w:t xml:space="preserve"> In sintesi, quindi, la piattaforma è utilizzabile da qualsiasi utente che vuole condividere o approfondire una propria passione, qualsiasi essa sia.</w:t>
      </w:r>
      <w:r w:rsidR="009768AE">
        <w:rPr>
          <w:lang w:val="it-IT"/>
        </w:rPr>
        <w:t xml:space="preserve"> </w:t>
      </w:r>
    </w:p>
    <w:p w14:paraId="1E8BB406" w14:textId="77777777" w:rsidR="0026167D" w:rsidRDefault="0026167D" w:rsidP="0026167D">
      <w:pPr>
        <w:pStyle w:val="Heading2"/>
        <w:rPr>
          <w:lang w:val="it-IT"/>
        </w:rPr>
      </w:pPr>
      <w:bookmarkStart w:id="4" w:name="_Toc531864273"/>
      <w:bookmarkStart w:id="5" w:name="_Toc533605691"/>
      <w:r w:rsidRPr="004A29E6">
        <w:rPr>
          <w:lang w:val="it-IT"/>
        </w:rPr>
        <w:t xml:space="preserve">1.3 </w:t>
      </w:r>
      <w:r w:rsidR="004A29E6" w:rsidRPr="004A29E6">
        <w:rPr>
          <w:lang w:val="it-IT"/>
        </w:rPr>
        <w:t>Obiettivi e criteri di successo del sistema</w:t>
      </w:r>
      <w:bookmarkEnd w:id="4"/>
      <w:bookmarkEnd w:id="5"/>
    </w:p>
    <w:p w14:paraId="79084951" w14:textId="48E7F0CB" w:rsidR="00DB40B5" w:rsidRDefault="00DB40B5" w:rsidP="006B4A8D">
      <w:pPr>
        <w:rPr>
          <w:lang w:val="it-IT"/>
        </w:rPr>
      </w:pPr>
      <w:r>
        <w:rPr>
          <w:lang w:val="it-IT"/>
        </w:rPr>
        <w:t>Il sistema deve offrire un servizio in cui:</w:t>
      </w:r>
    </w:p>
    <w:p w14:paraId="050D6D6C" w14:textId="669BD0A7" w:rsidR="00DB40B5" w:rsidRDefault="00DB40B5" w:rsidP="00DB40B5">
      <w:pPr>
        <w:pStyle w:val="ListParagraph"/>
        <w:numPr>
          <w:ilvl w:val="0"/>
          <w:numId w:val="4"/>
        </w:numPr>
        <w:rPr>
          <w:lang w:val="it-IT"/>
        </w:rPr>
      </w:pPr>
      <w:r>
        <w:rPr>
          <w:lang w:val="it-IT"/>
        </w:rPr>
        <w:t>Preservare dati sensibili inseriti dall’utente</w:t>
      </w:r>
      <w:r w:rsidR="003D718D">
        <w:rPr>
          <w:lang w:val="it-IT"/>
        </w:rPr>
        <w:t>.</w:t>
      </w:r>
    </w:p>
    <w:p w14:paraId="733E3973" w14:textId="75CD78AF" w:rsidR="00136F27" w:rsidRDefault="00DB40B5" w:rsidP="00136F27">
      <w:pPr>
        <w:pStyle w:val="ListParagraph"/>
        <w:numPr>
          <w:ilvl w:val="0"/>
          <w:numId w:val="4"/>
        </w:numPr>
        <w:rPr>
          <w:lang w:val="it-IT"/>
        </w:rPr>
      </w:pPr>
      <w:r>
        <w:rPr>
          <w:lang w:val="it-IT"/>
        </w:rPr>
        <w:t>Mantenere i contenuti visibili a qualsiasi utente online</w:t>
      </w:r>
      <w:r w:rsidR="003D718D">
        <w:rPr>
          <w:lang w:val="it-IT"/>
        </w:rPr>
        <w:t>.</w:t>
      </w:r>
    </w:p>
    <w:p w14:paraId="05B629AA" w14:textId="0498D26E" w:rsidR="00136F27" w:rsidRDefault="00136F27" w:rsidP="00136F27">
      <w:pPr>
        <w:pStyle w:val="ListParagraph"/>
        <w:numPr>
          <w:ilvl w:val="0"/>
          <w:numId w:val="4"/>
        </w:numPr>
        <w:rPr>
          <w:lang w:val="it-IT"/>
        </w:rPr>
      </w:pPr>
      <w:r>
        <w:rPr>
          <w:lang w:val="it-IT"/>
        </w:rPr>
        <w:t>Eliminare risorse non idonee al regolamento</w:t>
      </w:r>
      <w:r w:rsidR="003D718D">
        <w:rPr>
          <w:lang w:val="it-IT"/>
        </w:rPr>
        <w:t>.</w:t>
      </w:r>
    </w:p>
    <w:p w14:paraId="2ECBCD82" w14:textId="4C1BD930" w:rsidR="00136F27" w:rsidRDefault="00136F27" w:rsidP="00136F27">
      <w:pPr>
        <w:pStyle w:val="ListParagraph"/>
        <w:numPr>
          <w:ilvl w:val="0"/>
          <w:numId w:val="4"/>
        </w:numPr>
        <w:rPr>
          <w:lang w:val="it-IT"/>
        </w:rPr>
      </w:pPr>
      <w:r>
        <w:rPr>
          <w:lang w:val="it-IT"/>
        </w:rPr>
        <w:t xml:space="preserve">Poter effettuare una ricerca e trovare ciò che si stava ricercando tramite l’inserimento di poche </w:t>
      </w:r>
      <w:r w:rsidR="00EF5F08">
        <w:rPr>
          <w:lang w:val="it-IT"/>
        </w:rPr>
        <w:t>keywords</w:t>
      </w:r>
      <w:r>
        <w:rPr>
          <w:lang w:val="it-IT"/>
        </w:rPr>
        <w:t>.</w:t>
      </w:r>
    </w:p>
    <w:p w14:paraId="61D0ABA3" w14:textId="54ED191E" w:rsidR="0026167D" w:rsidRDefault="004A29E6" w:rsidP="006B7564">
      <w:pPr>
        <w:pStyle w:val="Heading2"/>
        <w:numPr>
          <w:ilvl w:val="1"/>
          <w:numId w:val="24"/>
        </w:numPr>
        <w:rPr>
          <w:lang w:val="it-IT"/>
        </w:rPr>
      </w:pPr>
      <w:bookmarkStart w:id="6" w:name="_Toc531864274"/>
      <w:bookmarkStart w:id="7" w:name="_Toc533605692"/>
      <w:r w:rsidRPr="004A29E6">
        <w:rPr>
          <w:lang w:val="it-IT"/>
        </w:rPr>
        <w:t>Definizioni, acronimi e abbreviazioni</w:t>
      </w:r>
      <w:bookmarkEnd w:id="6"/>
      <w:bookmarkEnd w:id="7"/>
    </w:p>
    <w:p w14:paraId="09978D8C" w14:textId="31A34DC6" w:rsidR="006B7564" w:rsidRDefault="00324CEF" w:rsidP="006B7564">
      <w:pPr>
        <w:pStyle w:val="Heading2"/>
        <w:numPr>
          <w:ilvl w:val="0"/>
          <w:numId w:val="6"/>
        </w:numPr>
        <w:rPr>
          <w:b w:val="0"/>
          <w:sz w:val="20"/>
          <w:szCs w:val="20"/>
          <w:lang w:val="it-IT"/>
        </w:rPr>
      </w:pPr>
      <w:bookmarkStart w:id="8" w:name="_Toc531864275"/>
      <w:bookmarkStart w:id="9" w:name="_Toc531883248"/>
      <w:bookmarkStart w:id="10" w:name="_Toc533605693"/>
      <w:r>
        <w:rPr>
          <w:sz w:val="20"/>
          <w:szCs w:val="20"/>
          <w:lang w:val="it-IT"/>
        </w:rPr>
        <w:t>Studente:</w:t>
      </w:r>
      <w:r>
        <w:rPr>
          <w:b w:val="0"/>
          <w:sz w:val="20"/>
          <w:szCs w:val="20"/>
          <w:lang w:val="it-IT"/>
        </w:rPr>
        <w:t xml:space="preserve"> </w:t>
      </w:r>
      <w:r w:rsidR="006B7564">
        <w:rPr>
          <w:b w:val="0"/>
          <w:sz w:val="20"/>
          <w:szCs w:val="20"/>
          <w:lang w:val="it-IT"/>
        </w:rPr>
        <w:t>Un utente della piattaforma in grado di ricercare e acquistare corsi, visualizzare e guardare lezioni, scrivere o eliminare commenti in cui è l’autore.</w:t>
      </w:r>
      <w:bookmarkEnd w:id="8"/>
      <w:bookmarkEnd w:id="9"/>
      <w:bookmarkEnd w:id="10"/>
    </w:p>
    <w:p w14:paraId="354C2B8B" w14:textId="77777777" w:rsidR="006B7564" w:rsidRDefault="006B7564" w:rsidP="006B7564">
      <w:pPr>
        <w:pStyle w:val="ListParagraph"/>
        <w:numPr>
          <w:ilvl w:val="0"/>
          <w:numId w:val="6"/>
        </w:numPr>
        <w:rPr>
          <w:lang w:val="it-IT"/>
        </w:rPr>
      </w:pPr>
      <w:r>
        <w:rPr>
          <w:b/>
          <w:lang w:val="it-IT"/>
        </w:rPr>
        <w:t xml:space="preserve">Docente: </w:t>
      </w:r>
      <w:r>
        <w:rPr>
          <w:lang w:val="it-IT"/>
        </w:rPr>
        <w:t>Un utente della piattaforma in grado di creare corsi, inserire e visualizzare le lezioni dei suoi corsi potendo anche scrivere un commento. Ha anche la possibilità di poter cancellare un qualsiasi commento da una sua lezione, qualsiasi sia il proprietario.</w:t>
      </w:r>
    </w:p>
    <w:p w14:paraId="090B47B5" w14:textId="4B89579E" w:rsidR="006B7564" w:rsidRDefault="006B7564" w:rsidP="006B7564">
      <w:pPr>
        <w:pStyle w:val="ListParagraph"/>
        <w:numPr>
          <w:ilvl w:val="0"/>
          <w:numId w:val="6"/>
        </w:numPr>
        <w:rPr>
          <w:lang w:val="it-IT"/>
        </w:rPr>
      </w:pPr>
      <w:r>
        <w:rPr>
          <w:b/>
          <w:lang w:val="it-IT"/>
        </w:rPr>
        <w:t>Supervisore:</w:t>
      </w:r>
      <w:r>
        <w:rPr>
          <w:lang w:val="it-IT"/>
        </w:rPr>
        <w:t xml:space="preserve"> è una figura amministrativa in grado di poter accedere e visualizzare qualsiasi corso in fase di attesa (che, in altri termini, raffigura la fase di verifica dei contenuti). Il supervisore è in grado di visualizzare le lezioni inserite da un docente prima ancora che siano rese visibili agli studenti della piattaforma tramite la conferma e la pubblicazione effettiva del corso. Ha la capacità di poter confermare un corso (rendendolo visibile e commerciabile all’interno della piattaforma) oppure rifiutarlo (cancellare il corso insieme ai suoi contenuti) andando infine ad inviare un feedback al creatore con la motivazione del rifiuto della pubblicazione.</w:t>
      </w:r>
    </w:p>
    <w:p w14:paraId="6EF31DAA" w14:textId="041CC720" w:rsidR="00815316" w:rsidRDefault="00815316" w:rsidP="006B7564">
      <w:pPr>
        <w:pStyle w:val="ListParagraph"/>
        <w:numPr>
          <w:ilvl w:val="0"/>
          <w:numId w:val="6"/>
        </w:numPr>
        <w:rPr>
          <w:lang w:val="it-IT"/>
        </w:rPr>
      </w:pPr>
      <w:r>
        <w:rPr>
          <w:b/>
          <w:lang w:val="it-IT"/>
        </w:rPr>
        <w:t>SuperUtente:</w:t>
      </w:r>
      <w:r>
        <w:rPr>
          <w:lang w:val="it-IT"/>
        </w:rPr>
        <w:t xml:space="preserve"> Un supervisore, docente o studente generico</w:t>
      </w:r>
    </w:p>
    <w:p w14:paraId="5F0FC53B" w14:textId="659E53A3" w:rsidR="00815316" w:rsidRDefault="00815316" w:rsidP="006B7564">
      <w:pPr>
        <w:pStyle w:val="ListParagraph"/>
        <w:numPr>
          <w:ilvl w:val="0"/>
          <w:numId w:val="6"/>
        </w:numPr>
        <w:rPr>
          <w:lang w:val="it-IT"/>
        </w:rPr>
      </w:pPr>
      <w:r>
        <w:rPr>
          <w:b/>
          <w:lang w:val="it-IT"/>
        </w:rPr>
        <w:t>Utente:</w:t>
      </w:r>
      <w:r>
        <w:rPr>
          <w:lang w:val="it-IT"/>
        </w:rPr>
        <w:t xml:space="preserve"> Rappresenta un docente o uno studente</w:t>
      </w:r>
    </w:p>
    <w:p w14:paraId="318B0FFD" w14:textId="77777777" w:rsidR="006B7564" w:rsidRDefault="006B7564" w:rsidP="006B7564">
      <w:pPr>
        <w:pStyle w:val="ListParagraph"/>
        <w:numPr>
          <w:ilvl w:val="0"/>
          <w:numId w:val="6"/>
        </w:numPr>
        <w:rPr>
          <w:lang w:val="it-IT"/>
        </w:rPr>
      </w:pPr>
      <w:r>
        <w:rPr>
          <w:b/>
          <w:lang w:val="it-IT"/>
        </w:rPr>
        <w:t>Lezione:</w:t>
      </w:r>
      <w:r>
        <w:rPr>
          <w:lang w:val="it-IT"/>
        </w:rPr>
        <w:t xml:space="preserve"> Video didattico con il compito di esporre dei contenuti informativi agli studenti della piattaforma.</w:t>
      </w:r>
    </w:p>
    <w:p w14:paraId="36DA8FC9" w14:textId="77777777" w:rsidR="006B7564" w:rsidRDefault="006B7564" w:rsidP="006B7564">
      <w:pPr>
        <w:pStyle w:val="ListParagraph"/>
        <w:numPr>
          <w:ilvl w:val="0"/>
          <w:numId w:val="6"/>
        </w:numPr>
        <w:rPr>
          <w:lang w:val="it-IT"/>
        </w:rPr>
      </w:pPr>
      <w:r>
        <w:rPr>
          <w:b/>
          <w:lang w:val="it-IT"/>
        </w:rPr>
        <w:t>Corso:</w:t>
      </w:r>
      <w:r>
        <w:rPr>
          <w:lang w:val="it-IT"/>
        </w:rPr>
        <w:t xml:space="preserve"> Insieme di lezioni che seguono una particolare tematica didattica.</w:t>
      </w:r>
    </w:p>
    <w:p w14:paraId="5DE451D4" w14:textId="3030932A" w:rsidR="006B7564" w:rsidRDefault="006B7564" w:rsidP="006B7564">
      <w:pPr>
        <w:pStyle w:val="ListParagraph"/>
        <w:numPr>
          <w:ilvl w:val="0"/>
          <w:numId w:val="6"/>
        </w:numPr>
        <w:rPr>
          <w:lang w:val="it-IT"/>
        </w:rPr>
      </w:pPr>
      <w:r>
        <w:rPr>
          <w:b/>
          <w:lang w:val="it-IT"/>
        </w:rPr>
        <w:t>Commento:</w:t>
      </w:r>
      <w:r>
        <w:rPr>
          <w:lang w:val="it-IT"/>
        </w:rPr>
        <w:t xml:space="preserve"> Messaggio di uno studente o del docente di un corso all’interno di una lezione.</w:t>
      </w:r>
    </w:p>
    <w:p w14:paraId="528A6EA6" w14:textId="06634BF1" w:rsidR="008501EE" w:rsidRDefault="008501EE" w:rsidP="006B7564">
      <w:pPr>
        <w:pStyle w:val="ListParagraph"/>
        <w:numPr>
          <w:ilvl w:val="0"/>
          <w:numId w:val="6"/>
        </w:numPr>
        <w:rPr>
          <w:lang w:val="it-IT"/>
        </w:rPr>
      </w:pPr>
      <w:r>
        <w:rPr>
          <w:b/>
          <w:lang w:val="it-IT"/>
        </w:rPr>
        <w:t>Carta prepagata:</w:t>
      </w:r>
      <w:r>
        <w:rPr>
          <w:lang w:val="it-IT"/>
        </w:rPr>
        <w:t xml:space="preserve"> Mezzo bancario in grado di completare tutti gli acquisti della piattaforma.</w:t>
      </w:r>
    </w:p>
    <w:p w14:paraId="141861BA" w14:textId="02A072E9" w:rsidR="006B7564" w:rsidRPr="00841964" w:rsidRDefault="000E2A48" w:rsidP="006B7564">
      <w:pPr>
        <w:pStyle w:val="ListParagraph"/>
        <w:numPr>
          <w:ilvl w:val="0"/>
          <w:numId w:val="6"/>
        </w:numPr>
        <w:rPr>
          <w:lang w:val="it-IT"/>
        </w:rPr>
      </w:pPr>
      <w:r>
        <w:rPr>
          <w:b/>
          <w:lang w:val="it-IT"/>
        </w:rPr>
        <w:lastRenderedPageBreak/>
        <w:t>Carta di credito:</w:t>
      </w:r>
      <w:r>
        <w:rPr>
          <w:lang w:val="it-IT"/>
        </w:rPr>
        <w:t xml:space="preserve"> Mezzo di pagamento supportato dal sistema, raggruppa un insieme di informazioni tra cui: Nome dell’intestatario, numero di carta, tipo di carta, scadenza e, in fase di pagamento, il codice di sicurezza.</w:t>
      </w:r>
    </w:p>
    <w:p w14:paraId="74214BC0" w14:textId="161DE64A" w:rsidR="006B4A8D" w:rsidRPr="006B7564" w:rsidRDefault="0026167D" w:rsidP="006B7564">
      <w:pPr>
        <w:pStyle w:val="Heading2"/>
        <w:rPr>
          <w:b w:val="0"/>
          <w:sz w:val="20"/>
          <w:szCs w:val="20"/>
          <w:lang w:val="it-IT"/>
        </w:rPr>
      </w:pPr>
      <w:bookmarkStart w:id="11" w:name="_Toc531864276"/>
      <w:bookmarkStart w:id="12" w:name="_Toc533605694"/>
      <w:r w:rsidRPr="006B7564">
        <w:rPr>
          <w:lang w:val="it-IT"/>
        </w:rPr>
        <w:t xml:space="preserve">1.5 </w:t>
      </w:r>
      <w:r w:rsidR="004A29E6" w:rsidRPr="006B7564">
        <w:rPr>
          <w:lang w:val="it-IT"/>
        </w:rPr>
        <w:t>Riferimenti</w:t>
      </w:r>
      <w:bookmarkEnd w:id="11"/>
      <w:bookmarkEnd w:id="12"/>
    </w:p>
    <w:p w14:paraId="04B66EAA" w14:textId="77777777" w:rsidR="00694A7D" w:rsidRDefault="00694A7D" w:rsidP="00694A7D">
      <w:pPr>
        <w:rPr>
          <w:lang w:val="it-IT"/>
        </w:rPr>
      </w:pPr>
      <w:r>
        <w:rPr>
          <w:lang w:val="it-IT"/>
        </w:rPr>
        <w:t>È stato usato come riferimento il libro:</w:t>
      </w:r>
    </w:p>
    <w:p w14:paraId="5D1EE7CF" w14:textId="43E6B34E" w:rsidR="00694A7D" w:rsidRDefault="00694A7D" w:rsidP="00694A7D">
      <w:pPr>
        <w:rPr>
          <w:rFonts w:eastAsia="Times New Roman" w:cs="Times New Roman"/>
          <w:color w:val="auto"/>
          <w:lang w:eastAsia="en-US"/>
        </w:rPr>
      </w:pPr>
      <w:r w:rsidRPr="00694A7D">
        <w:rPr>
          <w:rFonts w:eastAsia="Times New Roman" w:cs="Times New Roman"/>
          <w:b/>
          <w:bCs/>
          <w:color w:val="auto"/>
          <w:lang w:eastAsia="en-US"/>
        </w:rPr>
        <w:t>Object-Oriented Software Engineering:</w:t>
      </w:r>
      <w:r w:rsidRPr="00694A7D">
        <w:rPr>
          <w:rFonts w:eastAsia="Times New Roman" w:cs="Times New Roman"/>
          <w:color w:val="auto"/>
          <w:lang w:eastAsia="en-US"/>
        </w:rPr>
        <w:t xml:space="preserve"> </w:t>
      </w:r>
      <w:r w:rsidRPr="00694A7D">
        <w:rPr>
          <w:rFonts w:eastAsia="Times New Roman" w:cs="Times New Roman"/>
          <w:color w:val="auto"/>
          <w:lang w:eastAsia="en-US"/>
        </w:rPr>
        <w:br/>
      </w:r>
      <w:r w:rsidRPr="00694A7D">
        <w:rPr>
          <w:rFonts w:eastAsia="Times New Roman" w:cs="Times New Roman"/>
          <w:b/>
          <w:bCs/>
          <w:color w:val="auto"/>
          <w:lang w:eastAsia="en-US"/>
        </w:rPr>
        <w:t>Using UML, Patterns, and Java, 3rd Edition</w:t>
      </w:r>
      <w:r w:rsidRPr="00694A7D">
        <w:rPr>
          <w:rFonts w:eastAsia="Times New Roman" w:cs="Times New Roman"/>
          <w:color w:val="auto"/>
          <w:lang w:eastAsia="en-US"/>
        </w:rPr>
        <w:t xml:space="preserve"> </w:t>
      </w:r>
      <w:r w:rsidRPr="00694A7D">
        <w:rPr>
          <w:rFonts w:eastAsia="Times New Roman" w:cs="Times New Roman"/>
          <w:color w:val="auto"/>
          <w:lang w:eastAsia="en-US"/>
        </w:rPr>
        <w:br/>
        <w:t>Prentice Hall, Upper Saddle River, NJ, September 25, 2009.</w:t>
      </w:r>
    </w:p>
    <w:p w14:paraId="17F0F758" w14:textId="386625C3" w:rsidR="00324CEF" w:rsidRPr="00694A7D" w:rsidRDefault="00694A7D" w:rsidP="00324CEF">
      <w:pPr>
        <w:rPr>
          <w:rFonts w:eastAsia="Times New Roman" w:cs="Times New Roman"/>
          <w:color w:val="auto"/>
          <w:lang w:val="it-IT" w:eastAsia="en-US"/>
        </w:rPr>
      </w:pPr>
      <w:r>
        <w:rPr>
          <w:rFonts w:eastAsia="Times New Roman" w:cs="Times New Roman"/>
          <w:color w:val="auto"/>
          <w:lang w:val="it-IT" w:eastAsia="en-US"/>
        </w:rPr>
        <w:t xml:space="preserve">Sono stati usati dei materiali di supporto visionabili al link: </w:t>
      </w:r>
      <w:r w:rsidRPr="0067690C">
        <w:rPr>
          <w:rFonts w:eastAsia="Times New Roman" w:cs="Times New Roman"/>
          <w:color w:val="0070C0"/>
          <w:lang w:val="it-IT" w:eastAsia="en-US"/>
        </w:rPr>
        <w:t>https://wwwbruegge.in.tum.de/lehrstuhl_1/component/content/article/217-OOSE</w:t>
      </w:r>
    </w:p>
    <w:p w14:paraId="3C63F5D1" w14:textId="77777777" w:rsidR="0026167D" w:rsidRDefault="0026167D" w:rsidP="0026167D">
      <w:pPr>
        <w:pStyle w:val="Heading2"/>
        <w:rPr>
          <w:lang w:val="it-IT"/>
        </w:rPr>
      </w:pPr>
      <w:bookmarkStart w:id="13" w:name="_Toc531864277"/>
      <w:bookmarkStart w:id="14" w:name="_Toc533605695"/>
      <w:r w:rsidRPr="004A29E6">
        <w:rPr>
          <w:lang w:val="it-IT"/>
        </w:rPr>
        <w:t xml:space="preserve">1.6 </w:t>
      </w:r>
      <w:r w:rsidR="004A29E6" w:rsidRPr="004A29E6">
        <w:rPr>
          <w:lang w:val="it-IT"/>
        </w:rPr>
        <w:t>Panoramica</w:t>
      </w:r>
      <w:bookmarkEnd w:id="13"/>
      <w:bookmarkEnd w:id="14"/>
      <w:r w:rsidR="004A29E6" w:rsidRPr="004A29E6">
        <w:rPr>
          <w:lang w:val="it-IT"/>
        </w:rPr>
        <w:t xml:space="preserve"> </w:t>
      </w:r>
    </w:p>
    <w:p w14:paraId="61DA3082" w14:textId="6270A953" w:rsidR="006B4A8D" w:rsidRDefault="00694A7D" w:rsidP="006B4A8D">
      <w:pPr>
        <w:rPr>
          <w:lang w:val="it-IT"/>
        </w:rPr>
      </w:pPr>
      <w:r>
        <w:rPr>
          <w:lang w:val="it-IT"/>
        </w:rPr>
        <w:t xml:space="preserve">Il documento è strutturato in modo da far visionare al lettore i procedimenti di analisi dei requisiti eseguita durante la progettazione della piattaforma YouLearn. </w:t>
      </w:r>
    </w:p>
    <w:p w14:paraId="171CD176" w14:textId="0E98728C" w:rsidR="00694A7D" w:rsidRDefault="0078094E" w:rsidP="006B4A8D">
      <w:pPr>
        <w:rPr>
          <w:lang w:val="it-IT"/>
        </w:rPr>
      </w:pPr>
      <w:r>
        <w:rPr>
          <w:lang w:val="it-IT"/>
        </w:rPr>
        <w:t>Il documento è diviso in 3 parti principali:</w:t>
      </w:r>
    </w:p>
    <w:p w14:paraId="096F0BC0" w14:textId="136E0BA4" w:rsidR="0078094E" w:rsidRDefault="0078094E" w:rsidP="0078094E">
      <w:pPr>
        <w:pStyle w:val="ListParagraph"/>
        <w:numPr>
          <w:ilvl w:val="0"/>
          <w:numId w:val="5"/>
        </w:numPr>
        <w:rPr>
          <w:lang w:val="it-IT"/>
        </w:rPr>
      </w:pPr>
      <w:r>
        <w:rPr>
          <w:b/>
          <w:lang w:val="it-IT"/>
        </w:rPr>
        <w:t>Introduzione</w:t>
      </w:r>
      <w:r>
        <w:rPr>
          <w:lang w:val="it-IT"/>
        </w:rPr>
        <w:t>:</w:t>
      </w:r>
      <w:r>
        <w:rPr>
          <w:b/>
          <w:lang w:val="it-IT"/>
        </w:rPr>
        <w:t xml:space="preserve"> </w:t>
      </w:r>
      <w:r>
        <w:rPr>
          <w:lang w:val="it-IT"/>
        </w:rPr>
        <w:t>Descrive una panoramica generale del sistema, degli elementi principali e delle definizioni che si utilizzano durante la fase di progettazione.</w:t>
      </w:r>
    </w:p>
    <w:p w14:paraId="7FC15B2E" w14:textId="7AA79726" w:rsidR="0078094E" w:rsidRDefault="0078094E" w:rsidP="0078094E">
      <w:pPr>
        <w:pStyle w:val="ListParagraph"/>
        <w:numPr>
          <w:ilvl w:val="0"/>
          <w:numId w:val="5"/>
        </w:numPr>
        <w:rPr>
          <w:lang w:val="it-IT"/>
        </w:rPr>
      </w:pPr>
      <w:r>
        <w:rPr>
          <w:b/>
          <w:lang w:val="it-IT"/>
        </w:rPr>
        <w:t xml:space="preserve">Sistema proposto: </w:t>
      </w:r>
      <w:r>
        <w:rPr>
          <w:lang w:val="it-IT"/>
        </w:rPr>
        <w:t>Raffigura il sistema che si vuole progettare, i suoi requisiti, scenari, casi d’uso e comportamenti del sistema con un alto livello di astrazione.</w:t>
      </w:r>
    </w:p>
    <w:p w14:paraId="0A5E8046" w14:textId="1F58EEF2" w:rsidR="0078094E" w:rsidRPr="0078094E" w:rsidRDefault="0078094E" w:rsidP="0078094E">
      <w:pPr>
        <w:pStyle w:val="ListParagraph"/>
        <w:numPr>
          <w:ilvl w:val="0"/>
          <w:numId w:val="5"/>
        </w:numPr>
        <w:rPr>
          <w:lang w:val="it-IT"/>
        </w:rPr>
      </w:pPr>
      <w:r>
        <w:rPr>
          <w:b/>
          <w:lang w:val="it-IT"/>
        </w:rPr>
        <w:t xml:space="preserve">Glossario: </w:t>
      </w:r>
      <w:r>
        <w:rPr>
          <w:lang w:val="it-IT"/>
        </w:rPr>
        <w:t>Raccolta delle terminologie tecniche o con significati propri del progetto.</w:t>
      </w:r>
    </w:p>
    <w:p w14:paraId="4F3259FB" w14:textId="4E598C3D" w:rsidR="00D45947" w:rsidRDefault="00D45947" w:rsidP="0067690C">
      <w:pPr>
        <w:pStyle w:val="TOCHeading"/>
        <w:rPr>
          <w:lang w:val="it-IT"/>
        </w:rPr>
      </w:pPr>
      <w:r>
        <w:rPr>
          <w:lang w:val="it-IT"/>
        </w:rPr>
        <w:t>2</w:t>
      </w:r>
      <w:r w:rsidRPr="0065280E">
        <w:rPr>
          <w:rStyle w:val="SubtleEmphasis"/>
          <w:color w:val="0070C0"/>
          <w:lang w:val="it-IT"/>
        </w:rPr>
        <w:t>. Sistema corrente</w:t>
      </w:r>
    </w:p>
    <w:p w14:paraId="63D30F5E" w14:textId="77777777" w:rsidR="00FE5166" w:rsidRPr="00CA57FE" w:rsidRDefault="00FE5166" w:rsidP="00FE5166">
      <w:pPr>
        <w:rPr>
          <w:rFonts w:cs="Calibri"/>
          <w:lang w:val="it-IT"/>
        </w:rPr>
      </w:pPr>
      <w:r w:rsidRPr="00CA57FE">
        <w:rPr>
          <w:rFonts w:cs="Calibri"/>
          <w:lang w:val="it-IT"/>
        </w:rPr>
        <w:t>Lo sviluppo di internet e la popolarità acquisita dal World Wide Web hanno permesso l’accesso ad una quantità smisurata di informazioni a chiunque disponga di una connessione internet, rendendo gran parte del sapere umano alla portata di tutti. Ciò ha portato alla nascita di enciclopedie, videocorsi e molteplici altre forme di contenuti volti alla diffusione e/o all’insegnamento di qualsivoglia disciplina, quali letteratura, scienze naturali e sociali, storia, filosofia etc.</w:t>
      </w:r>
    </w:p>
    <w:p w14:paraId="3301818F" w14:textId="5BD420D1" w:rsidR="00FE5166" w:rsidRDefault="00FE5166" w:rsidP="00FE5166">
      <w:pPr>
        <w:rPr>
          <w:rFonts w:cs="Calibri"/>
          <w:lang w:val="it-IT"/>
        </w:rPr>
      </w:pPr>
      <w:r w:rsidRPr="00CA57FE">
        <w:rPr>
          <w:rFonts w:cs="Calibri"/>
          <w:lang w:val="it-IT"/>
        </w:rPr>
        <w:t>Ciononostante, tali contenuti si presentano frammentati sul web, dispersi nella rete su pagine web differenti tra loro. Inoltre, avendo chiunque la possibilità di accedere alla rete, si pone il problema dell’affidabilità delle informazioni presenti che, spesso, non citano le fonti necessarie o sono influenzate dalle opinioni personali degli autori. Queste criticità rendono problematico l’apprendimento tramite il web, esponendo l’utente a contenuti non corretti, completi, chiari e coerenti.</w:t>
      </w:r>
    </w:p>
    <w:p w14:paraId="5E056C17" w14:textId="73C85141" w:rsidR="009872C9" w:rsidRPr="000E2A48" w:rsidRDefault="00FE5166" w:rsidP="00FE5166">
      <w:pPr>
        <w:rPr>
          <w:rFonts w:cs="Calibri"/>
          <w:lang w:val="it-IT"/>
        </w:rPr>
      </w:pPr>
      <w:r>
        <w:rPr>
          <w:rFonts w:cs="Calibri"/>
          <w:lang w:val="it-IT"/>
        </w:rPr>
        <w:t>Un’altra caratteristica importante è data dalla variabilità delle risorse del web. Molte informazioni sono utili per brevi periodi se non vengono aggiornat</w:t>
      </w:r>
      <w:r w:rsidR="00F10DA0">
        <w:rPr>
          <w:rFonts w:cs="Calibri"/>
          <w:lang w:val="it-IT"/>
        </w:rPr>
        <w:t>e</w:t>
      </w:r>
      <w:r>
        <w:rPr>
          <w:rFonts w:cs="Calibri"/>
          <w:lang w:val="it-IT"/>
        </w:rPr>
        <w:t xml:space="preserve">, una nuova versione di una risorsa rende inutile o parzialmente inutile le versioni precedenti. </w:t>
      </w:r>
      <w:r w:rsidR="00F10DA0">
        <w:rPr>
          <w:rFonts w:cs="Calibri"/>
          <w:lang w:val="it-IT"/>
        </w:rPr>
        <w:t xml:space="preserve">I sistemi di raccolta dati esistenti non forniscono meccanismi in grado di poter far aggiornare i loro contenuti in maniera </w:t>
      </w:r>
      <w:r w:rsidR="003B3E3C">
        <w:rPr>
          <w:rFonts w:cs="Calibri"/>
          <w:lang w:val="it-IT"/>
        </w:rPr>
        <w:t xml:space="preserve">dinamica, </w:t>
      </w:r>
      <w:r w:rsidR="00F10DA0">
        <w:rPr>
          <w:rFonts w:cs="Calibri"/>
          <w:lang w:val="it-IT"/>
        </w:rPr>
        <w:t xml:space="preserve">cosi da </w:t>
      </w:r>
      <w:r w:rsidR="003B3E3C">
        <w:rPr>
          <w:rFonts w:cs="Calibri"/>
          <w:lang w:val="it-IT"/>
        </w:rPr>
        <w:t>poter utilizzare sempre delle risorse aggiornate per problemi del presente.</w:t>
      </w:r>
    </w:p>
    <w:p w14:paraId="6CDCE590" w14:textId="336BF212" w:rsidR="0026167D" w:rsidRPr="004A29E6" w:rsidRDefault="00D45947" w:rsidP="0067690C">
      <w:pPr>
        <w:pStyle w:val="TOCHeading"/>
        <w:rPr>
          <w:lang w:val="it-IT"/>
        </w:rPr>
      </w:pPr>
      <w:r>
        <w:rPr>
          <w:lang w:val="it-IT"/>
        </w:rPr>
        <w:lastRenderedPageBreak/>
        <w:t>3</w:t>
      </w:r>
      <w:r w:rsidR="0026167D" w:rsidRPr="004A29E6">
        <w:rPr>
          <w:lang w:val="it-IT"/>
        </w:rPr>
        <w:t xml:space="preserve">. </w:t>
      </w:r>
      <w:r w:rsidR="004A29E6" w:rsidRPr="004A29E6">
        <w:rPr>
          <w:lang w:val="it-IT"/>
        </w:rPr>
        <w:t>Sistema proposto</w:t>
      </w:r>
    </w:p>
    <w:p w14:paraId="715FC729" w14:textId="1655E7B8" w:rsidR="0026167D" w:rsidRDefault="00D45947" w:rsidP="0026167D">
      <w:pPr>
        <w:pStyle w:val="Heading2"/>
        <w:rPr>
          <w:lang w:val="it-IT"/>
        </w:rPr>
      </w:pPr>
      <w:bookmarkStart w:id="15" w:name="_Toc531864278"/>
      <w:bookmarkStart w:id="16" w:name="_Toc533605696"/>
      <w:r>
        <w:rPr>
          <w:lang w:val="it-IT"/>
        </w:rPr>
        <w:t>3</w:t>
      </w:r>
      <w:r w:rsidR="0026167D" w:rsidRPr="004A29E6">
        <w:rPr>
          <w:lang w:val="it-IT"/>
        </w:rPr>
        <w:t xml:space="preserve">.1 </w:t>
      </w:r>
      <w:r w:rsidR="004A29E6" w:rsidRPr="004A29E6">
        <w:rPr>
          <w:lang w:val="it-IT"/>
        </w:rPr>
        <w:t>Panoramica</w:t>
      </w:r>
      <w:bookmarkEnd w:id="15"/>
      <w:bookmarkEnd w:id="16"/>
    </w:p>
    <w:p w14:paraId="3C198CD2" w14:textId="19C3603E" w:rsidR="00221EA5" w:rsidRPr="006B4A8D" w:rsidRDefault="00841964" w:rsidP="00ED0E01">
      <w:pPr>
        <w:rPr>
          <w:lang w:val="it-IT"/>
        </w:rPr>
      </w:pPr>
      <w:r>
        <w:rPr>
          <w:lang w:val="it-IT"/>
        </w:rPr>
        <w:t xml:space="preserve">L’idea alla base di YouLearn è quella di offrire un servizio con contenuti sempre aggiornati, sicuri ed affidabili.  I contenuti sono rappresentati da video-lezioni raggruppate in corsi categorizzati in differenti tipi. Ogni corso è a pagamento </w:t>
      </w:r>
      <w:r w:rsidR="00A20A0B">
        <w:rPr>
          <w:lang w:val="it-IT"/>
        </w:rPr>
        <w:t>in modo tale da</w:t>
      </w:r>
      <w:r>
        <w:rPr>
          <w:lang w:val="it-IT"/>
        </w:rPr>
        <w:t xml:space="preserve"> incentivare un docente alla creazione di nu</w:t>
      </w:r>
      <w:r w:rsidR="00A20A0B">
        <w:rPr>
          <w:lang w:val="it-IT"/>
        </w:rPr>
        <w:t>ovi contenuti di qualità</w:t>
      </w:r>
      <w:r w:rsidR="003D718D">
        <w:rPr>
          <w:lang w:val="it-IT"/>
        </w:rPr>
        <w:t xml:space="preserve">, </w:t>
      </w:r>
      <w:r w:rsidR="00A20A0B">
        <w:rPr>
          <w:lang w:val="it-IT"/>
        </w:rPr>
        <w:t xml:space="preserve">cosi da poter </w:t>
      </w:r>
      <w:r w:rsidR="003D718D">
        <w:rPr>
          <w:lang w:val="it-IT"/>
        </w:rPr>
        <w:t>spronare</w:t>
      </w:r>
      <w:r w:rsidR="00A20A0B">
        <w:rPr>
          <w:lang w:val="it-IT"/>
        </w:rPr>
        <w:t xml:space="preserve"> lo studente alla creazione di feedback positivi in grado di pubblicizzare indirettamente i corsi migliori. Infine, i corsi presentati agli studenti saranno sempre analizzati prima da supervisore che, dopo </w:t>
      </w:r>
      <w:r w:rsidR="003D718D">
        <w:rPr>
          <w:lang w:val="it-IT"/>
        </w:rPr>
        <w:t>un’accurata</w:t>
      </w:r>
      <w:r w:rsidR="00A20A0B">
        <w:rPr>
          <w:lang w:val="it-IT"/>
        </w:rPr>
        <w:t xml:space="preserve"> analisi di ogni contenuto del corso proposto da un docente, potrà confermarlo e renderlo visibile a tutti gli studenti della piattaforma oppure</w:t>
      </w:r>
      <w:r w:rsidR="003D718D">
        <w:rPr>
          <w:lang w:val="it-IT"/>
        </w:rPr>
        <w:t xml:space="preserve"> </w:t>
      </w:r>
      <w:r w:rsidR="00A20A0B">
        <w:rPr>
          <w:lang w:val="it-IT"/>
        </w:rPr>
        <w:t>rifiutarlo, cancella</w:t>
      </w:r>
      <w:r w:rsidR="003D718D">
        <w:rPr>
          <w:lang w:val="it-IT"/>
        </w:rPr>
        <w:t>ndo</w:t>
      </w:r>
      <w:r w:rsidR="00A20A0B">
        <w:rPr>
          <w:lang w:val="it-IT"/>
        </w:rPr>
        <w:t xml:space="preserve"> il corso e crea</w:t>
      </w:r>
      <w:r w:rsidR="003D718D">
        <w:rPr>
          <w:lang w:val="it-IT"/>
        </w:rPr>
        <w:t>ndo</w:t>
      </w:r>
      <w:r w:rsidR="00A20A0B">
        <w:rPr>
          <w:lang w:val="it-IT"/>
        </w:rPr>
        <w:t xml:space="preserve"> un feedback utile al docente per capire quali carenze deve correggere. Sia gli studenti che i docenti possono comunicare mediante commenti al di sotto di ogni lezione. Questo meccanismo serve principalmente per definire un contatto face-to-face tra un docente con i propri studenti. Infine, un docente è anche in grado di prendere provvedimenti per tutti quei commenti sgradevoli e volgari mediante un meccanismo di eliminazione diretta. In sintesi, la piattaforma sorge per creare un servizio informativo in grado di categorizzare tutte le informazioni ed orientare lo studente verso contenuti </w:t>
      </w:r>
      <w:r w:rsidR="003D718D">
        <w:rPr>
          <w:lang w:val="it-IT"/>
        </w:rPr>
        <w:t>affidabili e di buon livello informativo.</w:t>
      </w:r>
    </w:p>
    <w:p w14:paraId="64D4F199" w14:textId="2F692AFA" w:rsidR="008B26E1" w:rsidRDefault="00D45947" w:rsidP="009148B8">
      <w:pPr>
        <w:pStyle w:val="Heading2"/>
        <w:rPr>
          <w:lang w:val="it-IT"/>
        </w:rPr>
      </w:pPr>
      <w:bookmarkStart w:id="17" w:name="_Toc531864279"/>
      <w:bookmarkStart w:id="18" w:name="_Toc533605697"/>
      <w:r>
        <w:rPr>
          <w:lang w:val="it-IT"/>
        </w:rPr>
        <w:t>3</w:t>
      </w:r>
      <w:r w:rsidR="0026167D" w:rsidRPr="004A29E6">
        <w:rPr>
          <w:lang w:val="it-IT"/>
        </w:rPr>
        <w:t xml:space="preserve">.2 </w:t>
      </w:r>
      <w:r w:rsidR="004A29E6" w:rsidRPr="004A29E6">
        <w:rPr>
          <w:lang w:val="it-IT"/>
        </w:rPr>
        <w:t>Requisiti funziona</w:t>
      </w:r>
      <w:r w:rsidR="00ED0E01">
        <w:rPr>
          <w:lang w:val="it-IT"/>
        </w:rPr>
        <w:t>l</w:t>
      </w:r>
      <w:r w:rsidR="004A29E6" w:rsidRPr="004A29E6">
        <w:rPr>
          <w:lang w:val="it-IT"/>
        </w:rPr>
        <w:t>i</w:t>
      </w:r>
      <w:bookmarkEnd w:id="17"/>
      <w:bookmarkEnd w:id="18"/>
    </w:p>
    <w:p w14:paraId="15B2E671" w14:textId="1A538246" w:rsidR="00AA29AA" w:rsidRDefault="00AA29AA" w:rsidP="00AA29AA">
      <w:pPr>
        <w:rPr>
          <w:lang w:val="it-IT"/>
        </w:rPr>
      </w:pPr>
      <w:r>
        <w:rPr>
          <w:lang w:val="it-IT"/>
        </w:rPr>
        <w:t xml:space="preserve">I requisiti funzionali sono divisi in base ai ruoli degli attori che la eseguono. Rendiamo noto che un </w:t>
      </w:r>
      <w:r>
        <w:rPr>
          <w:b/>
          <w:lang w:val="it-IT"/>
        </w:rPr>
        <w:t xml:space="preserve">superutente </w:t>
      </w:r>
      <w:r>
        <w:rPr>
          <w:lang w:val="it-IT"/>
        </w:rPr>
        <w:t xml:space="preserve">rappresenta un </w:t>
      </w:r>
      <w:r>
        <w:rPr>
          <w:b/>
          <w:lang w:val="it-IT"/>
        </w:rPr>
        <w:t xml:space="preserve">docente, studente o un supervisore generico </w:t>
      </w:r>
      <w:r>
        <w:rPr>
          <w:lang w:val="it-IT"/>
        </w:rPr>
        <w:t xml:space="preserve">mentre un </w:t>
      </w:r>
      <w:r>
        <w:rPr>
          <w:b/>
          <w:lang w:val="it-IT"/>
        </w:rPr>
        <w:t xml:space="preserve">Utente </w:t>
      </w:r>
      <w:r>
        <w:rPr>
          <w:lang w:val="it-IT"/>
        </w:rPr>
        <w:t xml:space="preserve">rappresenta un </w:t>
      </w:r>
      <w:r>
        <w:rPr>
          <w:b/>
          <w:lang w:val="it-IT"/>
        </w:rPr>
        <w:t xml:space="preserve">docente </w:t>
      </w:r>
      <w:r w:rsidRPr="0087392E">
        <w:rPr>
          <w:b/>
          <w:lang w:val="it-IT"/>
        </w:rPr>
        <w:t>o uno</w:t>
      </w:r>
      <w:r>
        <w:rPr>
          <w:lang w:val="it-IT"/>
        </w:rPr>
        <w:t xml:space="preserve"> </w:t>
      </w:r>
      <w:r>
        <w:rPr>
          <w:b/>
          <w:lang w:val="it-IT"/>
        </w:rPr>
        <w:t>studente generico</w:t>
      </w:r>
      <w:r>
        <w:rPr>
          <w:lang w:val="it-IT"/>
        </w:rPr>
        <w:t>. Questa divisione è utilizzata per evitare ridondanze nella definizione dei requisiti funzionali.</w:t>
      </w:r>
    </w:p>
    <w:tbl>
      <w:tblPr>
        <w:tblStyle w:val="Tabellafinanziaria"/>
        <w:tblW w:w="0" w:type="auto"/>
        <w:tblLook w:val="04A0" w:firstRow="1" w:lastRow="0" w:firstColumn="1" w:lastColumn="0" w:noHBand="0" w:noVBand="1"/>
      </w:tblPr>
      <w:tblGrid>
        <w:gridCol w:w="2424"/>
        <w:gridCol w:w="2096"/>
        <w:gridCol w:w="2474"/>
        <w:gridCol w:w="2293"/>
      </w:tblGrid>
      <w:tr w:rsidR="006B59DE" w14:paraId="6EAAA608" w14:textId="77777777" w:rsidTr="006B5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shd w:val="clear" w:color="auto" w:fill="0070C0"/>
          </w:tcPr>
          <w:p w14:paraId="68613256" w14:textId="014CCF7D" w:rsidR="006B59DE" w:rsidRPr="0088247C" w:rsidRDefault="00C76E2B" w:rsidP="006B59DE">
            <w:pPr>
              <w:jc w:val="center"/>
              <w:rPr>
                <w:b/>
                <w:lang w:val="it-IT"/>
              </w:rPr>
            </w:pPr>
            <w:r>
              <w:rPr>
                <w:b/>
                <w:lang w:val="it-IT"/>
              </w:rPr>
              <w:t>ID:</w:t>
            </w:r>
          </w:p>
        </w:tc>
        <w:tc>
          <w:tcPr>
            <w:tcW w:w="2096" w:type="dxa"/>
            <w:shd w:val="clear" w:color="auto" w:fill="0070C0"/>
          </w:tcPr>
          <w:p w14:paraId="601AA7B5" w14:textId="24891264" w:rsidR="006B59DE" w:rsidRPr="0088247C"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88247C">
              <w:rPr>
                <w:b/>
                <w:lang w:val="it-IT"/>
              </w:rPr>
              <w:t>Ruolo:</w:t>
            </w:r>
          </w:p>
        </w:tc>
        <w:tc>
          <w:tcPr>
            <w:tcW w:w="2474" w:type="dxa"/>
            <w:shd w:val="clear" w:color="auto" w:fill="0070C0"/>
          </w:tcPr>
          <w:p w14:paraId="73D50E6A" w14:textId="44F8A44E" w:rsidR="006B59DE" w:rsidRPr="0088247C" w:rsidRDefault="00C76E2B" w:rsidP="006B59DE">
            <w:pPr>
              <w:jc w:val="center"/>
              <w:cnfStyle w:val="100000000000" w:firstRow="1" w:lastRow="0" w:firstColumn="0" w:lastColumn="0" w:oddVBand="0" w:evenVBand="0" w:oddHBand="0" w:evenHBand="0" w:firstRowFirstColumn="0" w:firstRowLastColumn="0" w:lastRowFirstColumn="0" w:lastRowLastColumn="0"/>
              <w:rPr>
                <w:b/>
                <w:lang w:val="it-IT"/>
              </w:rPr>
            </w:pPr>
            <w:r>
              <w:rPr>
                <w:b/>
                <w:lang w:val="it-IT"/>
              </w:rPr>
              <w:t>Requisito funzionale:</w:t>
            </w:r>
          </w:p>
        </w:tc>
        <w:tc>
          <w:tcPr>
            <w:tcW w:w="2293" w:type="dxa"/>
            <w:shd w:val="clear" w:color="auto" w:fill="0070C0"/>
          </w:tcPr>
          <w:p w14:paraId="4F96FE67" w14:textId="38A0F370" w:rsidR="006B59DE" w:rsidRPr="0088247C"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88247C">
              <w:rPr>
                <w:b/>
                <w:lang w:val="it-IT"/>
              </w:rPr>
              <w:t>Priorità:</w:t>
            </w:r>
          </w:p>
        </w:tc>
      </w:tr>
      <w:tr w:rsidR="006B59DE" w14:paraId="0E03658A"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3B08156" w14:textId="6EA93385" w:rsidR="006B59DE" w:rsidRDefault="006B59DE" w:rsidP="006B59DE">
            <w:pPr>
              <w:rPr>
                <w:lang w:val="it-IT"/>
              </w:rPr>
            </w:pPr>
            <w:r>
              <w:rPr>
                <w:lang w:val="it-IT"/>
              </w:rPr>
              <w:t>RF_1</w:t>
            </w:r>
          </w:p>
        </w:tc>
        <w:tc>
          <w:tcPr>
            <w:tcW w:w="2096" w:type="dxa"/>
          </w:tcPr>
          <w:p w14:paraId="23AEC331" w14:textId="39934E1C"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Superutente</w:t>
            </w:r>
          </w:p>
        </w:tc>
        <w:tc>
          <w:tcPr>
            <w:tcW w:w="2474" w:type="dxa"/>
          </w:tcPr>
          <w:p w14:paraId="455E809B" w14:textId="79A0AA36" w:rsidR="006B59DE" w:rsidRPr="0088247C" w:rsidRDefault="006B59DE" w:rsidP="006B59DE">
            <w:pPr>
              <w:jc w:val="center"/>
              <w:cnfStyle w:val="000000000000" w:firstRow="0" w:lastRow="0" w:firstColumn="0" w:lastColumn="0" w:oddVBand="0" w:evenVBand="0" w:oddHBand="0" w:evenHBand="0" w:firstRowFirstColumn="0" w:firstRowLastColumn="0" w:lastRowFirstColumn="0" w:lastRowLastColumn="0"/>
              <w:rPr>
                <w:b/>
                <w:lang w:val="it-IT"/>
              </w:rPr>
            </w:pPr>
            <w:r>
              <w:rPr>
                <w:rFonts w:cs="Calibri"/>
                <w:lang w:val="it-IT"/>
              </w:rPr>
              <w:t>Effettuare il login andando a scegliere il tipo di ruolo appropriato</w:t>
            </w:r>
          </w:p>
        </w:tc>
        <w:tc>
          <w:tcPr>
            <w:tcW w:w="2293" w:type="dxa"/>
          </w:tcPr>
          <w:p w14:paraId="55789545" w14:textId="27A1386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209AEFC8"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335B2112" w14:textId="2194CF73" w:rsidR="006B59DE" w:rsidRDefault="006B59DE" w:rsidP="006B59DE">
            <w:pPr>
              <w:rPr>
                <w:lang w:val="it-IT"/>
              </w:rPr>
            </w:pPr>
            <w:r>
              <w:rPr>
                <w:lang w:val="it-IT"/>
              </w:rPr>
              <w:t>RF_2</w:t>
            </w:r>
          </w:p>
        </w:tc>
        <w:tc>
          <w:tcPr>
            <w:tcW w:w="2096" w:type="dxa"/>
          </w:tcPr>
          <w:p w14:paraId="778D91A5" w14:textId="63286275"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Superutente</w:t>
            </w:r>
          </w:p>
        </w:tc>
        <w:tc>
          <w:tcPr>
            <w:tcW w:w="2474" w:type="dxa"/>
          </w:tcPr>
          <w:p w14:paraId="4A108362" w14:textId="02830619"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Modificare la e-mail dell’account</w:t>
            </w:r>
          </w:p>
        </w:tc>
        <w:tc>
          <w:tcPr>
            <w:tcW w:w="2293" w:type="dxa"/>
          </w:tcPr>
          <w:p w14:paraId="768D2A41" w14:textId="1CA27D54"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Bassa</w:t>
            </w:r>
          </w:p>
        </w:tc>
      </w:tr>
      <w:tr w:rsidR="006B59DE" w14:paraId="0F448691"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2EDA258" w14:textId="6AA0D7AF" w:rsidR="006B59DE" w:rsidRDefault="006B59DE" w:rsidP="006B59DE">
            <w:pPr>
              <w:rPr>
                <w:lang w:val="it-IT"/>
              </w:rPr>
            </w:pPr>
            <w:r>
              <w:rPr>
                <w:lang w:val="it-IT"/>
              </w:rPr>
              <w:t>RF_3</w:t>
            </w:r>
          </w:p>
        </w:tc>
        <w:tc>
          <w:tcPr>
            <w:tcW w:w="2096" w:type="dxa"/>
          </w:tcPr>
          <w:p w14:paraId="2085F6EA" w14:textId="1F561DFD"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Superutente</w:t>
            </w:r>
          </w:p>
        </w:tc>
        <w:tc>
          <w:tcPr>
            <w:tcW w:w="2474" w:type="dxa"/>
          </w:tcPr>
          <w:p w14:paraId="217A103E" w14:textId="0D19595D"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Modificare la password dell’account</w:t>
            </w:r>
          </w:p>
        </w:tc>
        <w:tc>
          <w:tcPr>
            <w:tcW w:w="2293" w:type="dxa"/>
          </w:tcPr>
          <w:p w14:paraId="62CDE12E" w14:textId="57EBEB9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636E930D"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2EB2EE2" w14:textId="57E63CEC" w:rsidR="006B59DE" w:rsidRDefault="006B59DE" w:rsidP="006B59DE">
            <w:pPr>
              <w:rPr>
                <w:lang w:val="it-IT"/>
              </w:rPr>
            </w:pPr>
            <w:r>
              <w:rPr>
                <w:lang w:val="it-IT"/>
              </w:rPr>
              <w:t>RF_4</w:t>
            </w:r>
          </w:p>
        </w:tc>
        <w:tc>
          <w:tcPr>
            <w:tcW w:w="2096" w:type="dxa"/>
          </w:tcPr>
          <w:p w14:paraId="0F577E73" w14:textId="45C93393"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Superutente</w:t>
            </w:r>
          </w:p>
        </w:tc>
        <w:tc>
          <w:tcPr>
            <w:tcW w:w="2474" w:type="dxa"/>
          </w:tcPr>
          <w:p w14:paraId="23727583" w14:textId="4E5E365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Confermare la propria e-mail</w:t>
            </w:r>
          </w:p>
        </w:tc>
        <w:tc>
          <w:tcPr>
            <w:tcW w:w="2293" w:type="dxa"/>
          </w:tcPr>
          <w:p w14:paraId="7912DB28" w14:textId="01E83501"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Bassa</w:t>
            </w:r>
          </w:p>
        </w:tc>
      </w:tr>
      <w:tr w:rsidR="006B59DE" w14:paraId="5B5104C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40C4DF0" w14:textId="3483DDB4" w:rsidR="006B59DE" w:rsidRDefault="006B59DE" w:rsidP="006B59DE">
            <w:pPr>
              <w:rPr>
                <w:lang w:val="it-IT"/>
              </w:rPr>
            </w:pPr>
            <w:r>
              <w:rPr>
                <w:lang w:val="it-IT"/>
              </w:rPr>
              <w:t>RF_5</w:t>
            </w:r>
          </w:p>
        </w:tc>
        <w:tc>
          <w:tcPr>
            <w:tcW w:w="2096" w:type="dxa"/>
          </w:tcPr>
          <w:p w14:paraId="0F27CDC2" w14:textId="52CC5EE0"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Utente</w:t>
            </w:r>
          </w:p>
        </w:tc>
        <w:tc>
          <w:tcPr>
            <w:tcW w:w="2474" w:type="dxa"/>
          </w:tcPr>
          <w:p w14:paraId="0716BF77" w14:textId="2A9AC943"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 xml:space="preserve">Registrarsi alla piattaforma inserendo nel sistema i propri dati personali e i dati di una carta di credito </w:t>
            </w:r>
            <w:r>
              <w:rPr>
                <w:rFonts w:cs="Calibri"/>
                <w:lang w:val="it-IT"/>
              </w:rPr>
              <w:tab/>
              <w:t>con una delle tipologie supportate dal sistema.</w:t>
            </w:r>
          </w:p>
        </w:tc>
        <w:tc>
          <w:tcPr>
            <w:tcW w:w="2293" w:type="dxa"/>
          </w:tcPr>
          <w:p w14:paraId="0EBBF274" w14:textId="7E0CF86A"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28FDB6D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9D14FF6" w14:textId="1445C29E" w:rsidR="006B59DE" w:rsidRDefault="006B59DE" w:rsidP="006B59DE">
            <w:pPr>
              <w:rPr>
                <w:lang w:val="it-IT"/>
              </w:rPr>
            </w:pPr>
            <w:r>
              <w:rPr>
                <w:lang w:val="it-IT"/>
              </w:rPr>
              <w:t>RF_6</w:t>
            </w:r>
          </w:p>
        </w:tc>
        <w:tc>
          <w:tcPr>
            <w:tcW w:w="2096" w:type="dxa"/>
          </w:tcPr>
          <w:p w14:paraId="69F83402" w14:textId="0560945D" w:rsidR="006B59DE" w:rsidRPr="0088247C"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Utente</w:t>
            </w:r>
          </w:p>
        </w:tc>
        <w:tc>
          <w:tcPr>
            <w:tcW w:w="2474" w:type="dxa"/>
          </w:tcPr>
          <w:p w14:paraId="0DF53D67" w14:textId="050D4AB8"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sidRPr="0088247C">
              <w:rPr>
                <w:lang w:val="it-IT"/>
              </w:rPr>
              <w:t>Modificare i dati della carta credito associata al proprio account</w:t>
            </w:r>
          </w:p>
        </w:tc>
        <w:tc>
          <w:tcPr>
            <w:tcW w:w="2293" w:type="dxa"/>
          </w:tcPr>
          <w:p w14:paraId="14415244" w14:textId="51DFB0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Media</w:t>
            </w:r>
          </w:p>
        </w:tc>
      </w:tr>
      <w:tr w:rsidR="006B59DE" w14:paraId="1D338FBF"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63F494BE" w14:textId="298D961A" w:rsidR="006B59DE" w:rsidRDefault="006B59DE" w:rsidP="006B59DE">
            <w:pPr>
              <w:rPr>
                <w:lang w:val="it-IT"/>
              </w:rPr>
            </w:pPr>
            <w:r>
              <w:rPr>
                <w:lang w:val="it-IT"/>
              </w:rPr>
              <w:t>RF_7</w:t>
            </w:r>
          </w:p>
        </w:tc>
        <w:tc>
          <w:tcPr>
            <w:tcW w:w="2096" w:type="dxa"/>
          </w:tcPr>
          <w:p w14:paraId="21874634" w14:textId="6528773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Utente</w:t>
            </w:r>
          </w:p>
        </w:tc>
        <w:tc>
          <w:tcPr>
            <w:tcW w:w="2474" w:type="dxa"/>
          </w:tcPr>
          <w:p w14:paraId="38FB25B3" w14:textId="71F00F49" w:rsidR="006B59DE" w:rsidRPr="0088247C"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Scrivere un commento</w:t>
            </w:r>
          </w:p>
        </w:tc>
        <w:tc>
          <w:tcPr>
            <w:tcW w:w="2293" w:type="dxa"/>
          </w:tcPr>
          <w:p w14:paraId="15E2145A" w14:textId="4E26D70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779A0455"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6259B0E" w14:textId="1EEB53D9" w:rsidR="006B59DE" w:rsidRDefault="006B59DE" w:rsidP="006B59DE">
            <w:pPr>
              <w:rPr>
                <w:lang w:val="it-IT"/>
              </w:rPr>
            </w:pPr>
            <w:r>
              <w:rPr>
                <w:lang w:val="it-IT"/>
              </w:rPr>
              <w:t>RF_8</w:t>
            </w:r>
          </w:p>
        </w:tc>
        <w:tc>
          <w:tcPr>
            <w:tcW w:w="2096" w:type="dxa"/>
          </w:tcPr>
          <w:p w14:paraId="696C5513" w14:textId="5C728B7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Supervisore</w:t>
            </w:r>
          </w:p>
        </w:tc>
        <w:tc>
          <w:tcPr>
            <w:tcW w:w="2474" w:type="dxa"/>
          </w:tcPr>
          <w:p w14:paraId="7BBA4EBC" w14:textId="5D9CF4E8" w:rsidR="006B59DE" w:rsidRPr="008C4F4D"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Visionare la pagina del corso e le lezioni associate di un corso in attesa di approvazione.</w:t>
            </w:r>
          </w:p>
        </w:tc>
        <w:tc>
          <w:tcPr>
            <w:tcW w:w="2293" w:type="dxa"/>
          </w:tcPr>
          <w:p w14:paraId="356B7CA8" w14:textId="685F0D92"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7A057F9D"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0323A2B" w14:textId="14BA4CA7" w:rsidR="006B59DE" w:rsidRDefault="006B59DE" w:rsidP="006B59DE">
            <w:pPr>
              <w:rPr>
                <w:lang w:val="it-IT"/>
              </w:rPr>
            </w:pPr>
            <w:r>
              <w:rPr>
                <w:lang w:val="it-IT"/>
              </w:rPr>
              <w:t>RF_9</w:t>
            </w:r>
          </w:p>
        </w:tc>
        <w:tc>
          <w:tcPr>
            <w:tcW w:w="2096" w:type="dxa"/>
          </w:tcPr>
          <w:p w14:paraId="745D008C" w14:textId="315D3231"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Supervisore</w:t>
            </w:r>
          </w:p>
        </w:tc>
        <w:tc>
          <w:tcPr>
            <w:tcW w:w="2474" w:type="dxa"/>
          </w:tcPr>
          <w:p w14:paraId="51EE7D9B" w14:textId="7C08B03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 xml:space="preserve">Confermare un corso in attesa rendendolo visibile agli studenti della </w:t>
            </w:r>
            <w:r>
              <w:rPr>
                <w:rFonts w:cs="Calibri"/>
                <w:lang w:val="it-IT"/>
              </w:rPr>
              <w:lastRenderedPageBreak/>
              <w:t>piattaforma</w:t>
            </w:r>
          </w:p>
        </w:tc>
        <w:tc>
          <w:tcPr>
            <w:tcW w:w="2293" w:type="dxa"/>
          </w:tcPr>
          <w:p w14:paraId="4555720F" w14:textId="495DD8EA"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lastRenderedPageBreak/>
              <w:t>Alta</w:t>
            </w:r>
          </w:p>
        </w:tc>
      </w:tr>
      <w:tr w:rsidR="006B59DE" w14:paraId="1886705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E6474ED" w14:textId="002AA080" w:rsidR="006B59DE" w:rsidRDefault="006B59DE" w:rsidP="006B59DE">
            <w:pPr>
              <w:rPr>
                <w:lang w:val="it-IT"/>
              </w:rPr>
            </w:pPr>
            <w:r>
              <w:rPr>
                <w:lang w:val="it-IT"/>
              </w:rPr>
              <w:t>RF_10</w:t>
            </w:r>
          </w:p>
        </w:tc>
        <w:tc>
          <w:tcPr>
            <w:tcW w:w="2096" w:type="dxa"/>
          </w:tcPr>
          <w:p w14:paraId="08AB5B2F" w14:textId="18358DF8"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Supervisore</w:t>
            </w:r>
          </w:p>
        </w:tc>
        <w:tc>
          <w:tcPr>
            <w:tcW w:w="2474" w:type="dxa"/>
          </w:tcPr>
          <w:p w14:paraId="0EE665CE" w14:textId="2EEB01A8"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Rifiutare un corso in attesa e fornire un feedback al docente correlato.</w:t>
            </w:r>
          </w:p>
        </w:tc>
        <w:tc>
          <w:tcPr>
            <w:tcW w:w="2293" w:type="dxa"/>
          </w:tcPr>
          <w:p w14:paraId="37DC466C" w14:textId="74B86676"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20679D27"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4E317925" w14:textId="39A1DB6F" w:rsidR="006B59DE" w:rsidRDefault="006B59DE" w:rsidP="006B59DE">
            <w:pPr>
              <w:rPr>
                <w:lang w:val="it-IT"/>
              </w:rPr>
            </w:pPr>
            <w:r>
              <w:rPr>
                <w:lang w:val="it-IT"/>
              </w:rPr>
              <w:t>RF_11</w:t>
            </w:r>
          </w:p>
        </w:tc>
        <w:tc>
          <w:tcPr>
            <w:tcW w:w="2096" w:type="dxa"/>
          </w:tcPr>
          <w:p w14:paraId="139A9EA6" w14:textId="36E19D47"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Docente</w:t>
            </w:r>
          </w:p>
        </w:tc>
        <w:tc>
          <w:tcPr>
            <w:tcW w:w="2474" w:type="dxa"/>
          </w:tcPr>
          <w:p w14:paraId="5B017062" w14:textId="30D5C2B0"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Creare un corso</w:t>
            </w:r>
          </w:p>
        </w:tc>
        <w:tc>
          <w:tcPr>
            <w:tcW w:w="2293" w:type="dxa"/>
          </w:tcPr>
          <w:p w14:paraId="614147AD" w14:textId="5939DE57"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rsidRPr="00826EE8" w14:paraId="44A0C6D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4204AAD3" w14:textId="7D194C83" w:rsidR="006B59DE" w:rsidRDefault="006B59DE" w:rsidP="006B59DE">
            <w:pPr>
              <w:rPr>
                <w:lang w:val="it-IT"/>
              </w:rPr>
            </w:pPr>
            <w:r>
              <w:rPr>
                <w:lang w:val="it-IT"/>
              </w:rPr>
              <w:t>RF_12</w:t>
            </w:r>
          </w:p>
        </w:tc>
        <w:tc>
          <w:tcPr>
            <w:tcW w:w="2096" w:type="dxa"/>
          </w:tcPr>
          <w:p w14:paraId="7BEDF9F3" w14:textId="04DEFF90"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Docente</w:t>
            </w:r>
          </w:p>
        </w:tc>
        <w:tc>
          <w:tcPr>
            <w:tcW w:w="2474" w:type="dxa"/>
          </w:tcPr>
          <w:p w14:paraId="481A2955" w14:textId="2DC50F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Visualizzare le pagine dei suoi corsi insieme a tutte le lezioni correlate.</w:t>
            </w:r>
          </w:p>
        </w:tc>
        <w:tc>
          <w:tcPr>
            <w:tcW w:w="2293" w:type="dxa"/>
          </w:tcPr>
          <w:p w14:paraId="2EB08310" w14:textId="7777777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p>
        </w:tc>
      </w:tr>
      <w:tr w:rsidR="006B59DE" w14:paraId="7B6EE8DB"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00FEC7F1" w14:textId="7903FE0D" w:rsidR="006B59DE" w:rsidRDefault="006B59DE" w:rsidP="006B59DE">
            <w:pPr>
              <w:rPr>
                <w:lang w:val="it-IT"/>
              </w:rPr>
            </w:pPr>
            <w:r>
              <w:rPr>
                <w:lang w:val="it-IT"/>
              </w:rPr>
              <w:t>RF_13</w:t>
            </w:r>
          </w:p>
        </w:tc>
        <w:tc>
          <w:tcPr>
            <w:tcW w:w="2096" w:type="dxa"/>
          </w:tcPr>
          <w:p w14:paraId="1728E742" w14:textId="63BC9B94"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Docente</w:t>
            </w:r>
          </w:p>
        </w:tc>
        <w:tc>
          <w:tcPr>
            <w:tcW w:w="2474" w:type="dxa"/>
          </w:tcPr>
          <w:p w14:paraId="49492B16" w14:textId="739ADD4E"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Può cancellare qualsiasi commento presente sotto una sua lezione</w:t>
            </w:r>
          </w:p>
        </w:tc>
        <w:tc>
          <w:tcPr>
            <w:tcW w:w="2293" w:type="dxa"/>
          </w:tcPr>
          <w:p w14:paraId="1706D039" w14:textId="3E2DD5E4"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3CC096B3"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457DF36" w14:textId="4E089FE5" w:rsidR="006B59DE" w:rsidRDefault="006B59DE" w:rsidP="006B59DE">
            <w:pPr>
              <w:rPr>
                <w:lang w:val="it-IT"/>
              </w:rPr>
            </w:pPr>
            <w:r>
              <w:rPr>
                <w:lang w:val="it-IT"/>
              </w:rPr>
              <w:t>RF_14</w:t>
            </w:r>
          </w:p>
        </w:tc>
        <w:tc>
          <w:tcPr>
            <w:tcW w:w="2096" w:type="dxa"/>
          </w:tcPr>
          <w:p w14:paraId="0A174EC7" w14:textId="66B89418"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Studente</w:t>
            </w:r>
          </w:p>
        </w:tc>
        <w:tc>
          <w:tcPr>
            <w:tcW w:w="2474" w:type="dxa"/>
          </w:tcPr>
          <w:p w14:paraId="4A1B059D" w14:textId="173C94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Ricercare un corso</w:t>
            </w:r>
          </w:p>
        </w:tc>
        <w:tc>
          <w:tcPr>
            <w:tcW w:w="2293" w:type="dxa"/>
          </w:tcPr>
          <w:p w14:paraId="09B34090" w14:textId="6A3EEAE1"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59FF9A03"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D97EB5B" w14:textId="6D8DE354" w:rsidR="006B59DE" w:rsidRDefault="006B59DE" w:rsidP="006B59DE">
            <w:pPr>
              <w:rPr>
                <w:lang w:val="it-IT"/>
              </w:rPr>
            </w:pPr>
            <w:r>
              <w:rPr>
                <w:lang w:val="it-IT"/>
              </w:rPr>
              <w:t>RF_15</w:t>
            </w:r>
          </w:p>
        </w:tc>
        <w:tc>
          <w:tcPr>
            <w:tcW w:w="2096" w:type="dxa"/>
          </w:tcPr>
          <w:p w14:paraId="1D6D9888" w14:textId="4BEBA3DD"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Studente</w:t>
            </w:r>
          </w:p>
        </w:tc>
        <w:tc>
          <w:tcPr>
            <w:tcW w:w="2474" w:type="dxa"/>
          </w:tcPr>
          <w:p w14:paraId="482D1033" w14:textId="3B35E3B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Acquistare un corso</w:t>
            </w:r>
          </w:p>
        </w:tc>
        <w:tc>
          <w:tcPr>
            <w:tcW w:w="2293" w:type="dxa"/>
          </w:tcPr>
          <w:p w14:paraId="03D33E09" w14:textId="2F6E741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493CB13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6381FCAC" w14:textId="15AAD6EF" w:rsidR="006B59DE" w:rsidRDefault="006B59DE" w:rsidP="006B59DE">
            <w:pPr>
              <w:rPr>
                <w:lang w:val="it-IT"/>
              </w:rPr>
            </w:pPr>
            <w:r>
              <w:rPr>
                <w:lang w:val="it-IT"/>
              </w:rPr>
              <w:t>RF_16</w:t>
            </w:r>
          </w:p>
        </w:tc>
        <w:tc>
          <w:tcPr>
            <w:tcW w:w="2096" w:type="dxa"/>
          </w:tcPr>
          <w:p w14:paraId="4EE4A3F1" w14:textId="7114C752"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Studente</w:t>
            </w:r>
          </w:p>
        </w:tc>
        <w:tc>
          <w:tcPr>
            <w:tcW w:w="2474" w:type="dxa"/>
          </w:tcPr>
          <w:p w14:paraId="0CC74FD8" w14:textId="108163F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Visualizzare le lezioni di un corso a cui è iscritto</w:t>
            </w:r>
          </w:p>
        </w:tc>
        <w:tc>
          <w:tcPr>
            <w:tcW w:w="2293" w:type="dxa"/>
          </w:tcPr>
          <w:p w14:paraId="554EC086" w14:textId="736195BC"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33F7306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30EE0AFF" w14:textId="363B10FD" w:rsidR="006B59DE" w:rsidRDefault="006B59DE" w:rsidP="006B59DE">
            <w:pPr>
              <w:rPr>
                <w:lang w:val="it-IT"/>
              </w:rPr>
            </w:pPr>
            <w:r>
              <w:rPr>
                <w:lang w:val="it-IT"/>
              </w:rPr>
              <w:t>RF_17</w:t>
            </w:r>
          </w:p>
        </w:tc>
        <w:tc>
          <w:tcPr>
            <w:tcW w:w="2096" w:type="dxa"/>
          </w:tcPr>
          <w:p w14:paraId="582A996A" w14:textId="7CEAFA22"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Studente</w:t>
            </w:r>
          </w:p>
        </w:tc>
        <w:tc>
          <w:tcPr>
            <w:tcW w:w="2474" w:type="dxa"/>
          </w:tcPr>
          <w:p w14:paraId="3728A7B0" w14:textId="56961EDB"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Cancellare un proprio commento</w:t>
            </w:r>
          </w:p>
        </w:tc>
        <w:tc>
          <w:tcPr>
            <w:tcW w:w="2293" w:type="dxa"/>
          </w:tcPr>
          <w:p w14:paraId="2DB5D69E" w14:textId="1FA36832"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bl>
    <w:p w14:paraId="789BEFB2" w14:textId="77777777" w:rsidR="008B26E1" w:rsidRDefault="008B26E1" w:rsidP="009148B8">
      <w:pPr>
        <w:pStyle w:val="Heading2"/>
        <w:rPr>
          <w:lang w:val="it-IT"/>
        </w:rPr>
      </w:pPr>
    </w:p>
    <w:p w14:paraId="2EB88EB7" w14:textId="3A230EF8" w:rsidR="009148B8" w:rsidRDefault="004A29E6" w:rsidP="00C76E2B">
      <w:pPr>
        <w:pStyle w:val="Heading2"/>
        <w:numPr>
          <w:ilvl w:val="1"/>
          <w:numId w:val="5"/>
        </w:numPr>
        <w:rPr>
          <w:lang w:val="it-IT"/>
        </w:rPr>
      </w:pPr>
      <w:bookmarkStart w:id="19" w:name="_Toc531864280"/>
      <w:bookmarkStart w:id="20" w:name="_Toc533605698"/>
      <w:r w:rsidRPr="004A29E6">
        <w:rPr>
          <w:lang w:val="it-IT"/>
        </w:rPr>
        <w:t>Requisiti no</w:t>
      </w:r>
      <w:r w:rsidR="006B4A8D">
        <w:rPr>
          <w:lang w:val="it-IT"/>
        </w:rPr>
        <w:t>n</w:t>
      </w:r>
      <w:r w:rsidRPr="004A29E6">
        <w:rPr>
          <w:lang w:val="it-IT"/>
        </w:rPr>
        <w:t xml:space="preserve"> funzionali</w:t>
      </w:r>
      <w:bookmarkEnd w:id="19"/>
      <w:bookmarkEnd w:id="20"/>
    </w:p>
    <w:tbl>
      <w:tblPr>
        <w:tblStyle w:val="Tabellafinanziaria"/>
        <w:tblW w:w="0" w:type="auto"/>
        <w:tblLook w:val="04A0" w:firstRow="1" w:lastRow="0" w:firstColumn="1" w:lastColumn="0" w:noHBand="0" w:noVBand="1"/>
      </w:tblPr>
      <w:tblGrid>
        <w:gridCol w:w="3095"/>
        <w:gridCol w:w="3096"/>
        <w:gridCol w:w="3096"/>
      </w:tblGrid>
      <w:tr w:rsidR="00C76E2B" w14:paraId="67A7D8AF" w14:textId="77777777" w:rsidTr="00C76E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shd w:val="clear" w:color="auto" w:fill="0070C0"/>
          </w:tcPr>
          <w:p w14:paraId="4AD48B4C" w14:textId="29C312C6" w:rsidR="00C76E2B" w:rsidRPr="00C76E2B" w:rsidRDefault="00C76E2B" w:rsidP="00C76E2B">
            <w:pPr>
              <w:jc w:val="center"/>
              <w:rPr>
                <w:b/>
                <w:lang w:val="it-IT"/>
              </w:rPr>
            </w:pPr>
            <w:r w:rsidRPr="00C76E2B">
              <w:rPr>
                <w:b/>
                <w:lang w:val="it-IT"/>
              </w:rPr>
              <w:t>ID:</w:t>
            </w:r>
          </w:p>
        </w:tc>
        <w:tc>
          <w:tcPr>
            <w:tcW w:w="3096" w:type="dxa"/>
            <w:shd w:val="clear" w:color="auto" w:fill="0070C0"/>
          </w:tcPr>
          <w:p w14:paraId="56F0C451" w14:textId="7B61FB7E" w:rsidR="00C76E2B" w:rsidRPr="00C76E2B"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Pr>
                <w:b/>
                <w:lang w:val="it-IT"/>
              </w:rPr>
              <w:t>Categoria</w:t>
            </w:r>
            <w:r w:rsidRPr="00C76E2B">
              <w:rPr>
                <w:b/>
                <w:lang w:val="it-IT"/>
              </w:rPr>
              <w:t xml:space="preserve"> FURPS+:</w:t>
            </w:r>
          </w:p>
        </w:tc>
        <w:tc>
          <w:tcPr>
            <w:tcW w:w="3096" w:type="dxa"/>
            <w:shd w:val="clear" w:color="auto" w:fill="0070C0"/>
          </w:tcPr>
          <w:p w14:paraId="6DA82BDE" w14:textId="1692F47C" w:rsidR="00C76E2B" w:rsidRPr="00C76E2B"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C76E2B">
              <w:rPr>
                <w:b/>
                <w:lang w:val="it-IT"/>
              </w:rPr>
              <w:t>Requisito non funzionale:</w:t>
            </w:r>
          </w:p>
        </w:tc>
      </w:tr>
      <w:tr w:rsidR="00C76E2B" w:rsidRPr="00826EE8" w14:paraId="504D501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2D30A74A" w14:textId="3E5736EA" w:rsidR="00C76E2B" w:rsidRDefault="00C76E2B" w:rsidP="00C76E2B">
            <w:pPr>
              <w:rPr>
                <w:lang w:val="it-IT"/>
              </w:rPr>
            </w:pPr>
            <w:r>
              <w:rPr>
                <w:lang w:val="it-IT"/>
              </w:rPr>
              <w:t>RNF_1</w:t>
            </w:r>
          </w:p>
        </w:tc>
        <w:tc>
          <w:tcPr>
            <w:tcW w:w="3096" w:type="dxa"/>
          </w:tcPr>
          <w:p w14:paraId="3E8E8312" w14:textId="142EC950"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Usabilità</w:t>
            </w:r>
          </w:p>
        </w:tc>
        <w:tc>
          <w:tcPr>
            <w:tcW w:w="3096" w:type="dxa"/>
          </w:tcPr>
          <w:p w14:paraId="7C47246C" w14:textId="6A486AE0" w:rsidR="00C76E2B" w:rsidRP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L’interfacciamento al sistema è semplice e comprensibile dall’utente, riesce a comprendere le sue funzionalità dopo il primo utilizzo.</w:t>
            </w:r>
          </w:p>
        </w:tc>
      </w:tr>
      <w:tr w:rsidR="00C76E2B" w:rsidRPr="00826EE8" w14:paraId="4BB89A7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4106BB81" w14:textId="0183C2EC" w:rsidR="00C76E2B" w:rsidRDefault="00C76E2B" w:rsidP="00C76E2B">
            <w:pPr>
              <w:rPr>
                <w:lang w:val="it-IT"/>
              </w:rPr>
            </w:pPr>
            <w:r>
              <w:rPr>
                <w:lang w:val="it-IT"/>
              </w:rPr>
              <w:t>RNF_2</w:t>
            </w:r>
          </w:p>
        </w:tc>
        <w:tc>
          <w:tcPr>
            <w:tcW w:w="3096" w:type="dxa"/>
          </w:tcPr>
          <w:p w14:paraId="3A541756" w14:textId="5384109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Usabilità</w:t>
            </w:r>
          </w:p>
        </w:tc>
        <w:tc>
          <w:tcPr>
            <w:tcW w:w="3096" w:type="dxa"/>
          </w:tcPr>
          <w:p w14:paraId="470FFF0E" w14:textId="5F91F5E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sistema riconosce e soddisfa le richieste di ricerca corso e utente all’inserimento di un massimo di 5 keyword.</w:t>
            </w:r>
          </w:p>
        </w:tc>
      </w:tr>
      <w:tr w:rsidR="00C76E2B" w:rsidRPr="00826EE8" w14:paraId="36CC61B2"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40BCEE2" w14:textId="50B8FF91" w:rsidR="00C76E2B" w:rsidRDefault="00C76E2B" w:rsidP="00C76E2B">
            <w:pPr>
              <w:rPr>
                <w:lang w:val="it-IT"/>
              </w:rPr>
            </w:pPr>
            <w:r>
              <w:rPr>
                <w:lang w:val="it-IT"/>
              </w:rPr>
              <w:t>RNF_3</w:t>
            </w:r>
          </w:p>
        </w:tc>
        <w:tc>
          <w:tcPr>
            <w:tcW w:w="3096" w:type="dxa"/>
          </w:tcPr>
          <w:p w14:paraId="540C7849" w14:textId="7CDA6EAB"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Usabilità</w:t>
            </w:r>
          </w:p>
        </w:tc>
        <w:tc>
          <w:tcPr>
            <w:tcW w:w="3096" w:type="dxa"/>
          </w:tcPr>
          <w:p w14:paraId="7D6F6D98" w14:textId="12482655"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mette a disposizione un manuale utente in grado di far comprendere all’utente il funzionamento del sistema in tutti i suoi aspetti.</w:t>
            </w:r>
          </w:p>
        </w:tc>
      </w:tr>
      <w:tr w:rsidR="00C76E2B" w:rsidRPr="00826EE8" w14:paraId="6C28C824"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59CCBEB5" w14:textId="52C08B5F" w:rsidR="00C76E2B" w:rsidRDefault="00C76E2B" w:rsidP="00C76E2B">
            <w:pPr>
              <w:rPr>
                <w:lang w:val="it-IT"/>
              </w:rPr>
            </w:pPr>
            <w:r>
              <w:rPr>
                <w:lang w:val="it-IT"/>
              </w:rPr>
              <w:t>RNF_4</w:t>
            </w:r>
          </w:p>
        </w:tc>
        <w:tc>
          <w:tcPr>
            <w:tcW w:w="3096" w:type="dxa"/>
          </w:tcPr>
          <w:p w14:paraId="1EBD05D0" w14:textId="7603F67E"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Usabilità</w:t>
            </w:r>
          </w:p>
        </w:tc>
        <w:tc>
          <w:tcPr>
            <w:tcW w:w="3096" w:type="dxa"/>
          </w:tcPr>
          <w:p w14:paraId="5494D128" w14:textId="16D49D3F"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linguaggio utilizzato è semplice e intuitivo (ad eccezione del contratto di registrazioni che è descritto in maniera formale)</w:t>
            </w:r>
          </w:p>
        </w:tc>
      </w:tr>
      <w:tr w:rsidR="00C76E2B" w:rsidRPr="00826EE8" w14:paraId="7BEF14A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392FA65" w14:textId="4C6661DC" w:rsidR="00C76E2B" w:rsidRDefault="00C76E2B" w:rsidP="00C76E2B">
            <w:pPr>
              <w:rPr>
                <w:lang w:val="it-IT"/>
              </w:rPr>
            </w:pPr>
            <w:r>
              <w:rPr>
                <w:lang w:val="it-IT"/>
              </w:rPr>
              <w:t>RNF_5</w:t>
            </w:r>
          </w:p>
        </w:tc>
        <w:tc>
          <w:tcPr>
            <w:tcW w:w="3096" w:type="dxa"/>
          </w:tcPr>
          <w:p w14:paraId="689CF57E" w14:textId="2867A0D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Affidabilità</w:t>
            </w:r>
          </w:p>
        </w:tc>
        <w:tc>
          <w:tcPr>
            <w:tcW w:w="3096" w:type="dxa"/>
          </w:tcPr>
          <w:p w14:paraId="6882C5E7" w14:textId="4E3590F0"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rFonts w:cs="Calibri"/>
                <w:lang w:val="it-IT"/>
              </w:rPr>
              <w:t>Il sito è online 24 ore su 24 e 7 giorni su 7 salvo manutenzioni che verranno rese note mediante un avviso al posto della pagina di benvenuto.</w:t>
            </w:r>
          </w:p>
        </w:tc>
      </w:tr>
      <w:tr w:rsidR="00C76E2B" w:rsidRPr="00826EE8" w14:paraId="306CB0A5"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1DF8D797" w14:textId="3AD6A95D" w:rsidR="00C76E2B" w:rsidRDefault="00C76E2B" w:rsidP="00C76E2B">
            <w:pPr>
              <w:rPr>
                <w:lang w:val="it-IT"/>
              </w:rPr>
            </w:pPr>
            <w:r>
              <w:rPr>
                <w:lang w:val="it-IT"/>
              </w:rPr>
              <w:t>RNF_6</w:t>
            </w:r>
          </w:p>
        </w:tc>
        <w:tc>
          <w:tcPr>
            <w:tcW w:w="3096" w:type="dxa"/>
          </w:tcPr>
          <w:p w14:paraId="6E736BE2" w14:textId="4BB9ECFD"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Affidabilità</w:t>
            </w:r>
          </w:p>
        </w:tc>
        <w:tc>
          <w:tcPr>
            <w:tcW w:w="3096" w:type="dxa"/>
          </w:tcPr>
          <w:p w14:paraId="5CFEA780" w14:textId="739B182B"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rFonts w:cs="Calibri"/>
                <w:lang w:val="it-IT"/>
              </w:rPr>
              <w:t>Le manutenzioni per la risoluzione di malfunzionamenti ha una durata massima di 5 ore (salvo casi gravi che possono estendere il tempo di manutenibilità fino ad un massimo di 12 ore).</w:t>
            </w:r>
          </w:p>
        </w:tc>
      </w:tr>
      <w:tr w:rsidR="00C76E2B" w:rsidRPr="00826EE8" w14:paraId="34FC707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54C166EF" w14:textId="30A3F1B5" w:rsidR="00C76E2B" w:rsidRDefault="00C76E2B" w:rsidP="00C76E2B">
            <w:pPr>
              <w:rPr>
                <w:lang w:val="it-IT"/>
              </w:rPr>
            </w:pPr>
            <w:r>
              <w:rPr>
                <w:lang w:val="it-IT"/>
              </w:rPr>
              <w:t>RNF_7</w:t>
            </w:r>
          </w:p>
        </w:tc>
        <w:tc>
          <w:tcPr>
            <w:tcW w:w="3096" w:type="dxa"/>
          </w:tcPr>
          <w:p w14:paraId="1A96B31F" w14:textId="66D39AD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Prestazioni</w:t>
            </w:r>
          </w:p>
        </w:tc>
        <w:tc>
          <w:tcPr>
            <w:tcW w:w="3096" w:type="dxa"/>
          </w:tcPr>
          <w:p w14:paraId="22626D00" w14:textId="2019C0A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deve poter offrire un servizio di streaming parallelo tra più utenti</w:t>
            </w:r>
          </w:p>
        </w:tc>
      </w:tr>
      <w:tr w:rsidR="00C76E2B" w:rsidRPr="00826EE8" w14:paraId="12A0548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0EE7A56C" w14:textId="6BAC9BC8" w:rsidR="00C76E2B" w:rsidRDefault="00C76E2B" w:rsidP="00C76E2B">
            <w:pPr>
              <w:rPr>
                <w:lang w:val="it-IT"/>
              </w:rPr>
            </w:pPr>
            <w:r>
              <w:rPr>
                <w:lang w:val="it-IT"/>
              </w:rPr>
              <w:t>RNF_8</w:t>
            </w:r>
          </w:p>
        </w:tc>
        <w:tc>
          <w:tcPr>
            <w:tcW w:w="3096" w:type="dxa"/>
          </w:tcPr>
          <w:p w14:paraId="67C1CD0A" w14:textId="2D4223E1"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Prestazioni</w:t>
            </w:r>
          </w:p>
        </w:tc>
        <w:tc>
          <w:tcPr>
            <w:tcW w:w="3096" w:type="dxa"/>
          </w:tcPr>
          <w:p w14:paraId="10E3EA4D" w14:textId="0C488CC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rFonts w:cs="Calibri"/>
                <w:lang w:val="it-IT"/>
              </w:rPr>
              <w:t xml:space="preserve">Un utente deve avere una connessione internet di almeno 1 </w:t>
            </w:r>
            <w:r w:rsidRPr="00C76E2B">
              <w:rPr>
                <w:rFonts w:cs="Calibri"/>
                <w:lang w:val="it-IT"/>
              </w:rPr>
              <w:lastRenderedPageBreak/>
              <w:t>Mbps per la fruizione corretta dei contenuti.</w:t>
            </w:r>
          </w:p>
        </w:tc>
      </w:tr>
      <w:tr w:rsidR="00C76E2B" w:rsidRPr="00826EE8" w14:paraId="5D5EAE3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51BC747" w14:textId="781E79A2" w:rsidR="00C76E2B" w:rsidRDefault="00C76E2B" w:rsidP="00C76E2B">
            <w:pPr>
              <w:rPr>
                <w:lang w:val="it-IT"/>
              </w:rPr>
            </w:pPr>
            <w:r>
              <w:rPr>
                <w:lang w:val="it-IT"/>
              </w:rPr>
              <w:lastRenderedPageBreak/>
              <w:t>RNF_9</w:t>
            </w:r>
          </w:p>
        </w:tc>
        <w:tc>
          <w:tcPr>
            <w:tcW w:w="3096" w:type="dxa"/>
          </w:tcPr>
          <w:p w14:paraId="15B8972F" w14:textId="1F618AAF"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Prestazioni</w:t>
            </w:r>
          </w:p>
        </w:tc>
        <w:tc>
          <w:tcPr>
            <w:tcW w:w="3096" w:type="dxa"/>
          </w:tcPr>
          <w:p w14:paraId="658C95E0" w14:textId="690B80AF"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può subire un massimo di 2 secondi di ritardo quando è in uno stato di stress (Eccessivo numero di richieste di servizi del sistema da parte di un dominio di utenti molto ampio)</w:t>
            </w:r>
          </w:p>
        </w:tc>
      </w:tr>
      <w:tr w:rsidR="00C76E2B" w:rsidRPr="00826EE8" w14:paraId="3843520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08CDA1F" w14:textId="417C197B" w:rsidR="00C76E2B" w:rsidRDefault="00C76E2B" w:rsidP="00C76E2B">
            <w:pPr>
              <w:rPr>
                <w:lang w:val="it-IT"/>
              </w:rPr>
            </w:pPr>
            <w:r>
              <w:rPr>
                <w:lang w:val="it-IT"/>
              </w:rPr>
              <w:t>RNF_10</w:t>
            </w:r>
          </w:p>
        </w:tc>
        <w:tc>
          <w:tcPr>
            <w:tcW w:w="3096" w:type="dxa"/>
          </w:tcPr>
          <w:p w14:paraId="6698CF72" w14:textId="5DA6CB8C"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Supportabilità</w:t>
            </w:r>
          </w:p>
        </w:tc>
        <w:tc>
          <w:tcPr>
            <w:tcW w:w="3096" w:type="dxa"/>
          </w:tcPr>
          <w:p w14:paraId="0F5B2FBE" w14:textId="16BA59B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La piattaforma è supportata dai principali web browser quali Firefox, Google Chrome, Internet Explorer, Safari.</w:t>
            </w:r>
          </w:p>
        </w:tc>
      </w:tr>
      <w:tr w:rsidR="00C76E2B" w:rsidRPr="00826EE8" w14:paraId="55BF750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32F7726A" w14:textId="00D27260" w:rsidR="00C76E2B" w:rsidRDefault="00C76E2B" w:rsidP="00C76E2B">
            <w:pPr>
              <w:rPr>
                <w:lang w:val="it-IT"/>
              </w:rPr>
            </w:pPr>
            <w:r>
              <w:rPr>
                <w:lang w:val="it-IT"/>
              </w:rPr>
              <w:t>RNF_11</w:t>
            </w:r>
          </w:p>
        </w:tc>
        <w:tc>
          <w:tcPr>
            <w:tcW w:w="3096" w:type="dxa"/>
          </w:tcPr>
          <w:p w14:paraId="59ED2C57" w14:textId="7DE7C566"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Implementazione</w:t>
            </w:r>
          </w:p>
        </w:tc>
        <w:tc>
          <w:tcPr>
            <w:tcW w:w="3096" w:type="dxa"/>
          </w:tcPr>
          <w:p w14:paraId="7ACAEBA8" w14:textId="0EFFBE08"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In fase di progettazione verranno utilizzati strumenti grafici come Balsamiq per la creazione di mockup e diagrammi navigazionali e Visual Paradigm per la creazione di diagrammi UML.</w:t>
            </w:r>
          </w:p>
        </w:tc>
      </w:tr>
      <w:tr w:rsidR="00C76E2B" w:rsidRPr="00826EE8" w14:paraId="2B963FF9"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529737E" w14:textId="313C9A65" w:rsidR="00C76E2B" w:rsidRDefault="00C76E2B" w:rsidP="00C76E2B">
            <w:pPr>
              <w:rPr>
                <w:lang w:val="it-IT"/>
              </w:rPr>
            </w:pPr>
            <w:r>
              <w:rPr>
                <w:lang w:val="it-IT"/>
              </w:rPr>
              <w:t>RNF_12</w:t>
            </w:r>
          </w:p>
        </w:tc>
        <w:tc>
          <w:tcPr>
            <w:tcW w:w="3096" w:type="dxa"/>
          </w:tcPr>
          <w:p w14:paraId="5240AB13" w14:textId="6B96167F"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Implementazione</w:t>
            </w:r>
          </w:p>
        </w:tc>
        <w:tc>
          <w:tcPr>
            <w:tcW w:w="3096" w:type="dxa"/>
          </w:tcPr>
          <w:p w14:paraId="15EFCCF3" w14:textId="4BEC8DA3"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In fase di implementazione verranno usati strumenti come Eclipse, MySQL, Apache Tomcat per creare, correggere e simulare le funzionalità del sistema.</w:t>
            </w:r>
          </w:p>
        </w:tc>
      </w:tr>
      <w:tr w:rsidR="00C76E2B" w:rsidRPr="00826EE8" w14:paraId="68AD69B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DFBEFE3" w14:textId="77363E7B" w:rsidR="00C76E2B" w:rsidRDefault="00C76E2B" w:rsidP="00C76E2B">
            <w:pPr>
              <w:rPr>
                <w:lang w:val="it-IT"/>
              </w:rPr>
            </w:pPr>
            <w:r>
              <w:rPr>
                <w:lang w:val="it-IT"/>
              </w:rPr>
              <w:t>RNF_13</w:t>
            </w:r>
          </w:p>
        </w:tc>
        <w:tc>
          <w:tcPr>
            <w:tcW w:w="3096" w:type="dxa"/>
          </w:tcPr>
          <w:p w14:paraId="452ED9EA" w14:textId="72528194"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Interfaccia</w:t>
            </w:r>
          </w:p>
        </w:tc>
        <w:tc>
          <w:tcPr>
            <w:tcW w:w="3096" w:type="dxa"/>
          </w:tcPr>
          <w:p w14:paraId="316AC8FD" w14:textId="3FD33B06"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Si utilizza un API esterna per completare le transazioni su piattaforme come Paypal, Postepay e Mastercard.</w:t>
            </w:r>
          </w:p>
        </w:tc>
      </w:tr>
      <w:tr w:rsidR="00C76E2B" w:rsidRPr="00826EE8" w14:paraId="0ABBA8C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4EA0B5D" w14:textId="288C6679" w:rsidR="00C76E2B" w:rsidRDefault="00C76E2B" w:rsidP="00C76E2B">
            <w:pPr>
              <w:rPr>
                <w:lang w:val="it-IT"/>
              </w:rPr>
            </w:pPr>
            <w:r>
              <w:rPr>
                <w:lang w:val="it-IT"/>
              </w:rPr>
              <w:t>RNF_14</w:t>
            </w:r>
          </w:p>
        </w:tc>
        <w:tc>
          <w:tcPr>
            <w:tcW w:w="3096" w:type="dxa"/>
          </w:tcPr>
          <w:p w14:paraId="51C2EE9D" w14:textId="2E53B602"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Packaging</w:t>
            </w:r>
          </w:p>
        </w:tc>
        <w:tc>
          <w:tcPr>
            <w:tcW w:w="3096" w:type="dxa"/>
          </w:tcPr>
          <w:p w14:paraId="3E48D261" w14:textId="25B5FA95"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sistema non ha bisogno di un’operazione di installazione poiché è accessibile attraverso un web browser.</w:t>
            </w:r>
          </w:p>
        </w:tc>
      </w:tr>
    </w:tbl>
    <w:p w14:paraId="0744A874" w14:textId="158D6E1D" w:rsidR="009B516B" w:rsidRDefault="009B516B" w:rsidP="009B516B">
      <w:pPr>
        <w:pStyle w:val="Heading2"/>
        <w:rPr>
          <w:lang w:val="it-IT"/>
        </w:rPr>
      </w:pPr>
      <w:bookmarkStart w:id="21" w:name="_Toc531864288"/>
    </w:p>
    <w:p w14:paraId="6DC61A5C" w14:textId="63EE34BB" w:rsidR="004F30C3" w:rsidRDefault="004F30C3" w:rsidP="004F30C3">
      <w:pPr>
        <w:rPr>
          <w:lang w:val="it-IT"/>
        </w:rPr>
      </w:pPr>
    </w:p>
    <w:p w14:paraId="4469C6C5" w14:textId="7D53741A" w:rsidR="004F30C3" w:rsidRDefault="004F30C3" w:rsidP="004F30C3">
      <w:pPr>
        <w:rPr>
          <w:lang w:val="it-IT"/>
        </w:rPr>
      </w:pPr>
    </w:p>
    <w:p w14:paraId="059A0FA5" w14:textId="7BAA95F4" w:rsidR="004F30C3" w:rsidRDefault="004F30C3" w:rsidP="004F30C3">
      <w:pPr>
        <w:rPr>
          <w:lang w:val="it-IT"/>
        </w:rPr>
      </w:pPr>
    </w:p>
    <w:p w14:paraId="5A47ADF2" w14:textId="1452942B" w:rsidR="004F30C3" w:rsidRDefault="004F30C3" w:rsidP="004F30C3">
      <w:pPr>
        <w:rPr>
          <w:lang w:val="it-IT"/>
        </w:rPr>
      </w:pPr>
    </w:p>
    <w:p w14:paraId="3F0AF90F" w14:textId="21990C48" w:rsidR="004F30C3" w:rsidRDefault="004F30C3" w:rsidP="004F30C3">
      <w:pPr>
        <w:rPr>
          <w:lang w:val="it-IT"/>
        </w:rPr>
      </w:pPr>
    </w:p>
    <w:p w14:paraId="0778DCB5" w14:textId="654EE413" w:rsidR="004F30C3" w:rsidRDefault="004F30C3" w:rsidP="004F30C3">
      <w:pPr>
        <w:rPr>
          <w:lang w:val="it-IT"/>
        </w:rPr>
      </w:pPr>
    </w:p>
    <w:p w14:paraId="1E90A816" w14:textId="774FDB00" w:rsidR="004F30C3" w:rsidRDefault="004F30C3" w:rsidP="004F30C3">
      <w:pPr>
        <w:rPr>
          <w:lang w:val="it-IT"/>
        </w:rPr>
      </w:pPr>
    </w:p>
    <w:p w14:paraId="4D9193D9" w14:textId="3FE85773" w:rsidR="003D718D" w:rsidRDefault="003D718D" w:rsidP="004F30C3">
      <w:pPr>
        <w:rPr>
          <w:lang w:val="it-IT"/>
        </w:rPr>
      </w:pPr>
    </w:p>
    <w:p w14:paraId="4F6FA261" w14:textId="2CED9829" w:rsidR="00914B45" w:rsidRDefault="00914B45" w:rsidP="004F30C3">
      <w:pPr>
        <w:rPr>
          <w:lang w:val="it-IT"/>
        </w:rPr>
      </w:pPr>
    </w:p>
    <w:p w14:paraId="31F33995" w14:textId="77777777" w:rsidR="00914B45" w:rsidRPr="004F30C3" w:rsidRDefault="00914B45" w:rsidP="004F30C3">
      <w:pPr>
        <w:rPr>
          <w:lang w:val="it-IT"/>
        </w:rPr>
      </w:pPr>
    </w:p>
    <w:p w14:paraId="18AAF5FC" w14:textId="77777777" w:rsidR="009B516B" w:rsidRDefault="009B516B" w:rsidP="009B516B">
      <w:pPr>
        <w:pStyle w:val="Heading2"/>
        <w:numPr>
          <w:ilvl w:val="1"/>
          <w:numId w:val="5"/>
        </w:numPr>
        <w:rPr>
          <w:lang w:val="it-IT"/>
        </w:rPr>
      </w:pPr>
      <w:bookmarkStart w:id="22" w:name="_Toc533605699"/>
      <w:r>
        <w:rPr>
          <w:lang w:val="it-IT"/>
        </w:rPr>
        <w:lastRenderedPageBreak/>
        <w:t>Ereditarietà degli attori</w:t>
      </w:r>
      <w:bookmarkEnd w:id="22"/>
    </w:p>
    <w:p w14:paraId="0A95BBB7" w14:textId="67F236B3" w:rsidR="009B516B" w:rsidRDefault="009B516B" w:rsidP="009B516B">
      <w:pPr>
        <w:rPr>
          <w:lang w:val="it-IT"/>
        </w:rPr>
      </w:pPr>
      <w:r>
        <w:rPr>
          <w:lang w:val="it-IT"/>
        </w:rPr>
        <w:t>In questa sezione riportiamo la gerarchizzazione dei ruoli degli attori. Tali scelte sono state fatte per evitare ridondanze e definire un modello ad oggetti in maniera ereditario.</w:t>
      </w:r>
    </w:p>
    <w:p w14:paraId="1E914664" w14:textId="0E92AFBD" w:rsidR="009B516B" w:rsidRDefault="009B516B" w:rsidP="009B516B">
      <w:pPr>
        <w:jc w:val="center"/>
        <w:rPr>
          <w:lang w:val="it-IT"/>
        </w:rPr>
      </w:pPr>
      <w:r>
        <w:rPr>
          <w:noProof/>
          <w:lang w:val="it-IT"/>
        </w:rPr>
        <w:drawing>
          <wp:inline distT="0" distB="0" distL="0" distR="0" wp14:anchorId="2C6CA44D" wp14:editId="3CA2E012">
            <wp:extent cx="2768860" cy="271698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ttori.png"/>
                    <pic:cNvPicPr/>
                  </pic:nvPicPr>
                  <pic:blipFill>
                    <a:blip r:embed="rId12"/>
                    <a:stretch>
                      <a:fillRect/>
                    </a:stretch>
                  </pic:blipFill>
                  <pic:spPr>
                    <a:xfrm>
                      <a:off x="0" y="0"/>
                      <a:ext cx="2777978" cy="2725931"/>
                    </a:xfrm>
                    <a:prstGeom prst="rect">
                      <a:avLst/>
                    </a:prstGeom>
                  </pic:spPr>
                </pic:pic>
              </a:graphicData>
            </a:graphic>
          </wp:inline>
        </w:drawing>
      </w:r>
    </w:p>
    <w:p w14:paraId="33A5034A" w14:textId="77777777" w:rsidR="009B516B" w:rsidRPr="009B516B" w:rsidRDefault="009B516B" w:rsidP="009B516B">
      <w:pPr>
        <w:rPr>
          <w:lang w:val="it-IT"/>
        </w:rPr>
      </w:pPr>
    </w:p>
    <w:p w14:paraId="23961801" w14:textId="65E9172C" w:rsidR="009B516B" w:rsidRDefault="009B516B" w:rsidP="009B516B">
      <w:pPr>
        <w:rPr>
          <w:lang w:val="it-IT"/>
        </w:rPr>
      </w:pPr>
    </w:p>
    <w:p w14:paraId="3A2ADDE8" w14:textId="198FEED7" w:rsidR="00914B45" w:rsidRDefault="00914B45" w:rsidP="009B516B">
      <w:pPr>
        <w:rPr>
          <w:lang w:val="it-IT"/>
        </w:rPr>
      </w:pPr>
    </w:p>
    <w:p w14:paraId="41CA749D" w14:textId="0EE881F5" w:rsidR="00914B45" w:rsidRDefault="00914B45" w:rsidP="009B516B">
      <w:pPr>
        <w:rPr>
          <w:lang w:val="it-IT"/>
        </w:rPr>
      </w:pPr>
    </w:p>
    <w:p w14:paraId="08CE3C18" w14:textId="6AE41F03" w:rsidR="00914B45" w:rsidRDefault="00914B45" w:rsidP="009B516B">
      <w:pPr>
        <w:rPr>
          <w:lang w:val="it-IT"/>
        </w:rPr>
      </w:pPr>
    </w:p>
    <w:p w14:paraId="4C869C11" w14:textId="631E1A41" w:rsidR="00914B45" w:rsidRDefault="00914B45" w:rsidP="009B516B">
      <w:pPr>
        <w:rPr>
          <w:lang w:val="it-IT"/>
        </w:rPr>
      </w:pPr>
    </w:p>
    <w:p w14:paraId="14E226E7" w14:textId="42FB25FD" w:rsidR="00914B45" w:rsidRDefault="00914B45" w:rsidP="009B516B">
      <w:pPr>
        <w:rPr>
          <w:lang w:val="it-IT"/>
        </w:rPr>
      </w:pPr>
    </w:p>
    <w:p w14:paraId="37ED2BFC" w14:textId="20BD2A8E" w:rsidR="00914B45" w:rsidRDefault="00914B45" w:rsidP="009B516B">
      <w:pPr>
        <w:rPr>
          <w:lang w:val="it-IT"/>
        </w:rPr>
      </w:pPr>
    </w:p>
    <w:p w14:paraId="1416526B" w14:textId="37649BA1" w:rsidR="00914B45" w:rsidRDefault="00914B45" w:rsidP="009B516B">
      <w:pPr>
        <w:rPr>
          <w:lang w:val="it-IT"/>
        </w:rPr>
      </w:pPr>
    </w:p>
    <w:p w14:paraId="29B33147" w14:textId="5A7636B3" w:rsidR="00914B45" w:rsidRDefault="00914B45" w:rsidP="009B516B">
      <w:pPr>
        <w:rPr>
          <w:lang w:val="it-IT"/>
        </w:rPr>
      </w:pPr>
    </w:p>
    <w:p w14:paraId="041D5CEE" w14:textId="7582B926" w:rsidR="00914B45" w:rsidRDefault="00914B45" w:rsidP="009B516B">
      <w:pPr>
        <w:rPr>
          <w:lang w:val="it-IT"/>
        </w:rPr>
      </w:pPr>
    </w:p>
    <w:p w14:paraId="3305EAD4" w14:textId="050EA2F5" w:rsidR="00914B45" w:rsidRDefault="00914B45" w:rsidP="009B516B">
      <w:pPr>
        <w:rPr>
          <w:lang w:val="it-IT"/>
        </w:rPr>
      </w:pPr>
    </w:p>
    <w:p w14:paraId="1D8E3F9D" w14:textId="77777777" w:rsidR="00914B45" w:rsidRPr="009B516B" w:rsidRDefault="00914B45" w:rsidP="009B516B">
      <w:pPr>
        <w:rPr>
          <w:lang w:val="it-IT"/>
        </w:rPr>
      </w:pPr>
    </w:p>
    <w:p w14:paraId="52961C97" w14:textId="6F3EA4C0" w:rsidR="008501EE" w:rsidRDefault="009B516B" w:rsidP="009B516B">
      <w:pPr>
        <w:pStyle w:val="Heading2"/>
        <w:rPr>
          <w:lang w:val="it-IT"/>
        </w:rPr>
      </w:pPr>
      <w:r>
        <w:rPr>
          <w:lang w:val="it-IT"/>
        </w:rPr>
        <w:lastRenderedPageBreak/>
        <w:t xml:space="preserve">     </w:t>
      </w:r>
      <w:bookmarkStart w:id="23" w:name="_Toc533605700"/>
      <w:r w:rsidR="00FE5166">
        <w:rPr>
          <w:lang w:val="it-IT"/>
        </w:rPr>
        <w:t>3</w:t>
      </w:r>
      <w:r w:rsidR="0026167D" w:rsidRPr="004A29E6">
        <w:rPr>
          <w:lang w:val="it-IT"/>
        </w:rPr>
        <w:t>.</w:t>
      </w:r>
      <w:r>
        <w:rPr>
          <w:lang w:val="it-IT"/>
        </w:rPr>
        <w:t>5</w:t>
      </w:r>
      <w:r w:rsidR="0026167D" w:rsidRPr="004A29E6">
        <w:rPr>
          <w:lang w:val="it-IT"/>
        </w:rPr>
        <w:t xml:space="preserve"> </w:t>
      </w:r>
      <w:r w:rsidR="004A29E6" w:rsidRPr="004A29E6">
        <w:rPr>
          <w:lang w:val="it-IT"/>
        </w:rPr>
        <w:t>Modello di sistema</w:t>
      </w:r>
      <w:bookmarkEnd w:id="21"/>
      <w:bookmarkEnd w:id="23"/>
    </w:p>
    <w:p w14:paraId="1FEA8133" w14:textId="716CB8F9" w:rsidR="00165167" w:rsidRDefault="00165167" w:rsidP="008501EE">
      <w:pPr>
        <w:pStyle w:val="Heading3"/>
        <w:rPr>
          <w:b w:val="0"/>
          <w:i w:val="0"/>
          <w:sz w:val="20"/>
          <w:szCs w:val="20"/>
          <w:lang w:val="it-IT"/>
        </w:rPr>
      </w:pPr>
      <w:bookmarkStart w:id="24" w:name="_Toc531883256"/>
      <w:bookmarkStart w:id="25" w:name="_Toc533605701"/>
      <w:bookmarkStart w:id="26" w:name="_Toc531864289"/>
      <w:r w:rsidRPr="00165167">
        <w:rPr>
          <w:b w:val="0"/>
          <w:i w:val="0"/>
          <w:sz w:val="20"/>
          <w:szCs w:val="20"/>
          <w:lang w:val="it-IT"/>
        </w:rPr>
        <w:t>In questa sezione verranno</w:t>
      </w:r>
      <w:r>
        <w:rPr>
          <w:b w:val="0"/>
          <w:i w:val="0"/>
          <w:sz w:val="20"/>
          <w:szCs w:val="20"/>
          <w:lang w:val="it-IT"/>
        </w:rPr>
        <w:t xml:space="preserve"> inseriti gli scenari per presentare una panoramica applicativa della piattaforma proposta, i casi d’uso per descrivere le procedure durante l’esecuzione di una funzionalità e i modelli ad oggetti e dinamici per definire i concetti del sistema.</w:t>
      </w:r>
      <w:bookmarkEnd w:id="24"/>
      <w:bookmarkEnd w:id="25"/>
    </w:p>
    <w:p w14:paraId="48920BD0" w14:textId="77777777" w:rsidR="00914B45" w:rsidRPr="009B516B" w:rsidRDefault="00914B45" w:rsidP="009B516B">
      <w:pPr>
        <w:rPr>
          <w:lang w:val="it-IT"/>
        </w:rPr>
      </w:pPr>
    </w:p>
    <w:p w14:paraId="1A1EEBF8" w14:textId="2F4F403E" w:rsidR="009B516B" w:rsidRPr="009B516B" w:rsidRDefault="00FE5166" w:rsidP="009B516B">
      <w:pPr>
        <w:pStyle w:val="Heading3"/>
        <w:rPr>
          <w:lang w:val="it-IT"/>
        </w:rPr>
      </w:pPr>
      <w:bookmarkStart w:id="27" w:name="_Toc533605702"/>
      <w:r>
        <w:rPr>
          <w:lang w:val="it-IT"/>
        </w:rPr>
        <w:t>3</w:t>
      </w:r>
      <w:r w:rsidR="0026167D" w:rsidRPr="004A29E6">
        <w:rPr>
          <w:lang w:val="it-IT"/>
        </w:rPr>
        <w:t>.</w:t>
      </w:r>
      <w:r w:rsidR="009B516B">
        <w:rPr>
          <w:lang w:val="it-IT"/>
        </w:rPr>
        <w:t>5</w:t>
      </w:r>
      <w:r w:rsidR="0026167D" w:rsidRPr="004A29E6">
        <w:rPr>
          <w:lang w:val="it-IT"/>
        </w:rPr>
        <w:t xml:space="preserve">.1 </w:t>
      </w:r>
      <w:r w:rsidR="004A29E6" w:rsidRPr="004A29E6">
        <w:rPr>
          <w:lang w:val="it-IT"/>
        </w:rPr>
        <w:t>Scenari</w:t>
      </w:r>
      <w:bookmarkEnd w:id="26"/>
      <w:bookmarkEnd w:id="27"/>
    </w:p>
    <w:p w14:paraId="549B0E27" w14:textId="0F9603F0" w:rsidR="00165167" w:rsidRPr="00165167" w:rsidRDefault="00165167" w:rsidP="00165167">
      <w:pPr>
        <w:rPr>
          <w:lang w:val="it-IT"/>
        </w:rPr>
      </w:pPr>
      <w:r>
        <w:rPr>
          <w:lang w:val="it-IT"/>
        </w:rPr>
        <w:t>Gli scenari presentati raffigurano un esempio di applicazione dei servizi principali del sistema. Gli scenari sono divisi in base al ru</w:t>
      </w:r>
      <w:r w:rsidR="009B516B">
        <w:rPr>
          <w:lang w:val="it-IT"/>
        </w:rPr>
        <w:t>olo dell’attore partecipante.</w:t>
      </w:r>
    </w:p>
    <w:p w14:paraId="7F693BFC" w14:textId="51AA0339" w:rsidR="008501EE" w:rsidRPr="007675F7" w:rsidRDefault="009B516B" w:rsidP="008501EE">
      <w:pPr>
        <w:rPr>
          <w:b/>
          <w:sz w:val="28"/>
          <w:szCs w:val="28"/>
          <w:lang w:val="it-IT"/>
        </w:rPr>
      </w:pPr>
      <w:r w:rsidRPr="009B516B">
        <w:rPr>
          <w:b/>
          <w:sz w:val="28"/>
          <w:szCs w:val="28"/>
          <w:lang w:val="it-IT"/>
        </w:rPr>
        <w:t>3.5.1.1</w:t>
      </w:r>
      <w:r w:rsidR="008501EE" w:rsidRPr="007675F7">
        <w:rPr>
          <w:b/>
          <w:sz w:val="28"/>
          <w:szCs w:val="28"/>
          <w:lang w:val="it-IT"/>
        </w:rPr>
        <w:t xml:space="preserve"> </w:t>
      </w:r>
      <w:r>
        <w:rPr>
          <w:b/>
          <w:sz w:val="28"/>
          <w:szCs w:val="28"/>
          <w:lang w:val="it-IT"/>
        </w:rPr>
        <w:t xml:space="preserve">[SC1] Supervisore - </w:t>
      </w:r>
      <w:r w:rsidR="008501EE" w:rsidRPr="007675F7">
        <w:rPr>
          <w:b/>
          <w:sz w:val="28"/>
          <w:szCs w:val="28"/>
          <w:lang w:val="it-IT"/>
        </w:rPr>
        <w:t>Accetta un corso</w:t>
      </w:r>
    </w:p>
    <w:p w14:paraId="032F2C16" w14:textId="5F78FF6C" w:rsidR="008501EE" w:rsidRDefault="008501EE" w:rsidP="008501EE">
      <w:pPr>
        <w:rPr>
          <w:rFonts w:ascii="Garamond" w:hAnsi="Garamond"/>
          <w:lang w:val="it-IT"/>
        </w:rPr>
      </w:pPr>
      <w:r w:rsidRPr="0068518D">
        <w:rPr>
          <w:rFonts w:ascii="Garamond" w:hAnsi="Garamond"/>
          <w:lang w:val="it-IT"/>
        </w:rPr>
        <w:t>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p>
    <w:p w14:paraId="3FEBC40D" w14:textId="52CCFD30" w:rsidR="004F30C3" w:rsidRDefault="004F30C3" w:rsidP="008501EE">
      <w:pPr>
        <w:rPr>
          <w:rFonts w:ascii="Garamond" w:hAnsi="Garamond"/>
          <w:lang w:val="it-IT"/>
        </w:rPr>
      </w:pPr>
    </w:p>
    <w:p w14:paraId="1D1A0BCE" w14:textId="0B43B0DC" w:rsidR="004F30C3" w:rsidRDefault="004F30C3" w:rsidP="008501EE">
      <w:pPr>
        <w:rPr>
          <w:rFonts w:ascii="Garamond" w:hAnsi="Garamond"/>
          <w:lang w:val="it-IT"/>
        </w:rPr>
      </w:pPr>
    </w:p>
    <w:p w14:paraId="3EE4A54A" w14:textId="77777777" w:rsidR="004F30C3" w:rsidRPr="0068518D" w:rsidRDefault="004F30C3" w:rsidP="008501EE">
      <w:pPr>
        <w:rPr>
          <w:rFonts w:ascii="Garamond" w:hAnsi="Garamond"/>
          <w:lang w:val="it-IT"/>
        </w:rPr>
      </w:pPr>
    </w:p>
    <w:p w14:paraId="43BAED15" w14:textId="2BB29A78"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65408" behindDoc="0" locked="0" layoutInCell="1" allowOverlap="1" wp14:anchorId="3177268B" wp14:editId="3A343ED1">
            <wp:simplePos x="0" y="0"/>
            <wp:positionH relativeFrom="column">
              <wp:posOffset>710747</wp:posOffset>
            </wp:positionH>
            <wp:positionV relativeFrom="paragraph">
              <wp:posOffset>201930</wp:posOffset>
            </wp:positionV>
            <wp:extent cx="5389790" cy="3187586"/>
            <wp:effectExtent l="0" t="0" r="0" b="635"/>
            <wp:wrapNone/>
            <wp:docPr id="5" name="Immagine 1"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790" cy="31875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61518" w14:textId="4CD42135" w:rsidR="008501EE" w:rsidRPr="0068518D" w:rsidRDefault="008501EE" w:rsidP="008501EE">
      <w:pPr>
        <w:rPr>
          <w:rFonts w:ascii="Garamond" w:hAnsi="Garamond"/>
          <w:lang w:val="it-IT"/>
        </w:rPr>
      </w:pPr>
    </w:p>
    <w:p w14:paraId="51044216" w14:textId="4162FA41" w:rsidR="008501EE" w:rsidRPr="0068518D" w:rsidRDefault="008501EE" w:rsidP="008501EE">
      <w:pPr>
        <w:rPr>
          <w:rFonts w:ascii="Garamond" w:hAnsi="Garamond"/>
          <w:lang w:val="it-IT"/>
        </w:rPr>
      </w:pPr>
    </w:p>
    <w:p w14:paraId="2B683650" w14:textId="4D19FC8B" w:rsidR="008501EE" w:rsidRPr="0068518D" w:rsidRDefault="008501EE" w:rsidP="008501EE">
      <w:pPr>
        <w:rPr>
          <w:rFonts w:ascii="Garamond" w:hAnsi="Garamond"/>
          <w:lang w:val="it-IT"/>
        </w:rPr>
      </w:pPr>
    </w:p>
    <w:p w14:paraId="57F85940" w14:textId="3D22E5A3" w:rsidR="008501EE" w:rsidRPr="0068518D" w:rsidRDefault="008501EE" w:rsidP="008501EE">
      <w:pPr>
        <w:rPr>
          <w:rFonts w:ascii="Garamond" w:hAnsi="Garamond"/>
          <w:lang w:val="it-IT"/>
        </w:rPr>
      </w:pPr>
    </w:p>
    <w:p w14:paraId="6D84E34F" w14:textId="05F7791B" w:rsidR="008501EE" w:rsidRPr="0068518D" w:rsidRDefault="008501EE" w:rsidP="008501EE">
      <w:pPr>
        <w:rPr>
          <w:rFonts w:ascii="Garamond" w:hAnsi="Garamond"/>
          <w:lang w:val="it-IT"/>
        </w:rPr>
      </w:pPr>
    </w:p>
    <w:p w14:paraId="1E113F98" w14:textId="52D4FCE0" w:rsidR="008501EE" w:rsidRDefault="008501EE" w:rsidP="008501EE">
      <w:pPr>
        <w:rPr>
          <w:rFonts w:ascii="Garamond" w:hAnsi="Garamond"/>
          <w:lang w:val="it-IT"/>
        </w:rPr>
      </w:pPr>
    </w:p>
    <w:p w14:paraId="4FF5F650" w14:textId="29F74C35" w:rsidR="008501EE" w:rsidRDefault="008501EE" w:rsidP="008501EE">
      <w:pPr>
        <w:rPr>
          <w:rFonts w:ascii="Garamond" w:hAnsi="Garamond"/>
          <w:lang w:val="it-IT"/>
        </w:rPr>
      </w:pPr>
    </w:p>
    <w:p w14:paraId="0F334B5F" w14:textId="3DDF453E" w:rsidR="008501EE" w:rsidRDefault="008501EE" w:rsidP="008501EE">
      <w:pPr>
        <w:rPr>
          <w:rFonts w:ascii="Garamond" w:hAnsi="Garamond"/>
          <w:lang w:val="it-IT"/>
        </w:rPr>
      </w:pPr>
    </w:p>
    <w:p w14:paraId="3715E071" w14:textId="77777777" w:rsidR="008501EE" w:rsidRDefault="008501EE" w:rsidP="008501EE">
      <w:pPr>
        <w:rPr>
          <w:rFonts w:ascii="Garamond" w:hAnsi="Garamond"/>
          <w:lang w:val="it-IT"/>
        </w:rPr>
      </w:pPr>
    </w:p>
    <w:p w14:paraId="16C1614B" w14:textId="19F9E55A" w:rsidR="008501EE" w:rsidRPr="0068518D" w:rsidRDefault="008501EE" w:rsidP="008501EE">
      <w:pPr>
        <w:rPr>
          <w:rFonts w:ascii="Garamond" w:hAnsi="Garamond"/>
          <w:lang w:val="it-IT"/>
        </w:rPr>
      </w:pPr>
      <w:r w:rsidRPr="0068518D">
        <w:rPr>
          <w:rFonts w:ascii="Garamond" w:hAnsi="Garamond"/>
          <w:lang w:val="it-IT"/>
        </w:rPr>
        <w:t>Luigi clicca sul pulsante “Vai al corso” nella riga della tabella “Corsi In Attesa” con il valore di “Nome Corso” uguale a “Imparare il russo”, venendo poi reindirizzato alla homepage del corso, organizzata nel modo seguente:</w:t>
      </w:r>
    </w:p>
    <w:p w14:paraId="04D56263" w14:textId="4AA5BE53" w:rsidR="008501EE" w:rsidRPr="0068518D" w:rsidRDefault="008501EE" w:rsidP="008501EE">
      <w:pPr>
        <w:rPr>
          <w:rFonts w:ascii="Garamond" w:hAnsi="Garamond"/>
          <w:lang w:val="it-IT"/>
        </w:rPr>
      </w:pPr>
    </w:p>
    <w:p w14:paraId="092C29D0" w14:textId="77777777" w:rsidR="008501EE" w:rsidRPr="0068518D" w:rsidRDefault="008501EE" w:rsidP="008501EE">
      <w:pPr>
        <w:rPr>
          <w:rFonts w:ascii="Garamond" w:hAnsi="Garamond"/>
          <w:lang w:val="it-IT"/>
        </w:rPr>
      </w:pPr>
    </w:p>
    <w:p w14:paraId="7E4CCCBA" w14:textId="22E05B2E"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66432" behindDoc="0" locked="0" layoutInCell="1" allowOverlap="1" wp14:anchorId="1C82CF67" wp14:editId="584DCD4B">
            <wp:simplePos x="0" y="0"/>
            <wp:positionH relativeFrom="column">
              <wp:posOffset>1435372</wp:posOffset>
            </wp:positionH>
            <wp:positionV relativeFrom="paragraph">
              <wp:posOffset>-286022</wp:posOffset>
            </wp:positionV>
            <wp:extent cx="2998488" cy="3429000"/>
            <wp:effectExtent l="0" t="0" r="0" b="0"/>
            <wp:wrapNone/>
            <wp:docPr id="6" name="Immagine 2"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2998488"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6F64D" w14:textId="77777777" w:rsidR="008501EE" w:rsidRPr="0068518D" w:rsidRDefault="008501EE" w:rsidP="008501EE">
      <w:pPr>
        <w:rPr>
          <w:rFonts w:ascii="Garamond" w:hAnsi="Garamond"/>
          <w:lang w:val="it-IT"/>
        </w:rPr>
      </w:pPr>
    </w:p>
    <w:p w14:paraId="1A33D632" w14:textId="77777777" w:rsidR="008501EE" w:rsidRPr="0068518D" w:rsidRDefault="008501EE" w:rsidP="008501EE">
      <w:pPr>
        <w:rPr>
          <w:rFonts w:ascii="Garamond" w:hAnsi="Garamond"/>
          <w:lang w:val="it-IT"/>
        </w:rPr>
      </w:pPr>
    </w:p>
    <w:p w14:paraId="51ACF70F" w14:textId="77777777" w:rsidR="008501EE" w:rsidRPr="0068518D" w:rsidRDefault="008501EE" w:rsidP="008501EE">
      <w:pPr>
        <w:rPr>
          <w:rFonts w:ascii="Garamond" w:hAnsi="Garamond"/>
          <w:lang w:val="it-IT"/>
        </w:rPr>
      </w:pPr>
    </w:p>
    <w:p w14:paraId="738ECB72" w14:textId="77777777" w:rsidR="008501EE" w:rsidRPr="0068518D" w:rsidRDefault="008501EE" w:rsidP="008501EE">
      <w:pPr>
        <w:rPr>
          <w:rFonts w:ascii="Garamond" w:hAnsi="Garamond"/>
          <w:lang w:val="it-IT"/>
        </w:rPr>
      </w:pPr>
    </w:p>
    <w:p w14:paraId="19A2391F" w14:textId="5291FA6E" w:rsidR="008501EE" w:rsidRDefault="008501EE" w:rsidP="008501EE">
      <w:pPr>
        <w:rPr>
          <w:rFonts w:ascii="Garamond" w:hAnsi="Garamond"/>
          <w:lang w:val="it-IT"/>
        </w:rPr>
      </w:pPr>
    </w:p>
    <w:p w14:paraId="45412C25" w14:textId="1416B101" w:rsidR="008501EE" w:rsidRDefault="008501EE" w:rsidP="008501EE">
      <w:pPr>
        <w:rPr>
          <w:rFonts w:ascii="Garamond" w:hAnsi="Garamond"/>
          <w:lang w:val="it-IT"/>
        </w:rPr>
      </w:pPr>
    </w:p>
    <w:p w14:paraId="45913D2B" w14:textId="6FE4713C" w:rsidR="009B516B" w:rsidRDefault="009B516B" w:rsidP="008501EE">
      <w:pPr>
        <w:rPr>
          <w:rFonts w:ascii="Garamond" w:hAnsi="Garamond"/>
          <w:lang w:val="it-IT"/>
        </w:rPr>
      </w:pPr>
    </w:p>
    <w:p w14:paraId="7813190E" w14:textId="77777777" w:rsidR="009B516B" w:rsidRDefault="009B516B" w:rsidP="008501EE">
      <w:pPr>
        <w:rPr>
          <w:rFonts w:ascii="Garamond" w:hAnsi="Garamond"/>
          <w:lang w:val="it-IT"/>
        </w:rPr>
      </w:pPr>
    </w:p>
    <w:p w14:paraId="065BCF86" w14:textId="3A774F5C" w:rsidR="00815316" w:rsidRPr="0068518D" w:rsidRDefault="008501EE" w:rsidP="008501EE">
      <w:pPr>
        <w:rPr>
          <w:rFonts w:ascii="Garamond" w:hAnsi="Garamond"/>
          <w:lang w:val="it-IT"/>
        </w:rPr>
      </w:pPr>
      <w:r w:rsidRPr="0068518D">
        <w:rPr>
          <w:rFonts w:ascii="Garamond" w:hAnsi="Garamond"/>
          <w:lang w:val="it-IT"/>
        </w:rPr>
        <w:t xml:space="preserve">Luigi preme quindi sul nome della prima lezione, organizzata nel seguente modo: </w:t>
      </w:r>
    </w:p>
    <w:p w14:paraId="4E371B43" w14:textId="0BE7E830" w:rsidR="008501EE" w:rsidRDefault="008501EE" w:rsidP="008501EE">
      <w:pPr>
        <w:rPr>
          <w:rFonts w:ascii="Garamond" w:hAnsi="Garamond"/>
          <w:lang w:val="it-IT"/>
        </w:rPr>
      </w:pPr>
    </w:p>
    <w:p w14:paraId="39D66DC7" w14:textId="723E2D9A" w:rsidR="008501EE" w:rsidRDefault="008501EE" w:rsidP="008501EE">
      <w:pPr>
        <w:rPr>
          <w:rFonts w:ascii="Garamond" w:hAnsi="Garamond"/>
          <w:lang w:val="it-IT"/>
        </w:rPr>
      </w:pPr>
    </w:p>
    <w:p w14:paraId="566863A1" w14:textId="5D18CEF4" w:rsidR="008501EE" w:rsidRDefault="004F30C3" w:rsidP="008501EE">
      <w:pPr>
        <w:rPr>
          <w:rFonts w:ascii="Garamond" w:hAnsi="Garamond"/>
          <w:lang w:val="it-IT"/>
        </w:rPr>
      </w:pPr>
      <w:r w:rsidRPr="003075CE">
        <w:rPr>
          <w:rFonts w:ascii="Garamond" w:hAnsi="Garamond"/>
          <w:noProof/>
        </w:rPr>
        <w:drawing>
          <wp:anchor distT="0" distB="0" distL="114300" distR="114300" simplePos="0" relativeHeight="251667456" behindDoc="0" locked="0" layoutInCell="1" allowOverlap="1" wp14:anchorId="0817C293" wp14:editId="685486E3">
            <wp:simplePos x="0" y="0"/>
            <wp:positionH relativeFrom="column">
              <wp:posOffset>673562</wp:posOffset>
            </wp:positionH>
            <wp:positionV relativeFrom="paragraph">
              <wp:posOffset>-423908</wp:posOffset>
            </wp:positionV>
            <wp:extent cx="4266760" cy="3168503"/>
            <wp:effectExtent l="0" t="0" r="635" b="0"/>
            <wp:wrapNone/>
            <wp:docPr id="7" name="Immagine 3" descr="C:\Users\Antonio\Documents\Universita\IS\Progetto\YouLearn\Internal Work Product\Mockup\Scenari\Pagina_Lezion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 Work Product\Mockup\Scenari\Pagina_Lezione_Superviso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6760" cy="3168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D2C599" w14:textId="36F343BE" w:rsidR="008501EE" w:rsidRDefault="008501EE" w:rsidP="008501EE">
      <w:pPr>
        <w:rPr>
          <w:rFonts w:ascii="Garamond" w:hAnsi="Garamond"/>
          <w:lang w:val="it-IT"/>
        </w:rPr>
      </w:pPr>
    </w:p>
    <w:p w14:paraId="2D7A9C9A" w14:textId="53D68BD9" w:rsidR="008501EE" w:rsidRDefault="008501EE" w:rsidP="008501EE">
      <w:pPr>
        <w:rPr>
          <w:rFonts w:ascii="Garamond" w:hAnsi="Garamond"/>
          <w:lang w:val="it-IT"/>
        </w:rPr>
      </w:pPr>
    </w:p>
    <w:p w14:paraId="68BFDDBE" w14:textId="29397D8A" w:rsidR="008501EE" w:rsidRDefault="008501EE" w:rsidP="008501EE">
      <w:pPr>
        <w:rPr>
          <w:rFonts w:ascii="Garamond" w:hAnsi="Garamond"/>
          <w:lang w:val="it-IT"/>
        </w:rPr>
      </w:pPr>
    </w:p>
    <w:p w14:paraId="1D91E330" w14:textId="00C569EE" w:rsidR="004F30C3" w:rsidRDefault="004F30C3" w:rsidP="008501EE">
      <w:pPr>
        <w:rPr>
          <w:rFonts w:ascii="Garamond" w:hAnsi="Garamond"/>
          <w:lang w:val="it-IT"/>
        </w:rPr>
      </w:pPr>
    </w:p>
    <w:p w14:paraId="307D797F" w14:textId="58AAD328" w:rsidR="004F30C3" w:rsidRDefault="004F30C3" w:rsidP="008501EE">
      <w:pPr>
        <w:rPr>
          <w:rFonts w:ascii="Garamond" w:hAnsi="Garamond"/>
          <w:lang w:val="it-IT"/>
        </w:rPr>
      </w:pPr>
    </w:p>
    <w:p w14:paraId="2C737897" w14:textId="64E60CEC" w:rsidR="004F30C3" w:rsidRDefault="004F30C3" w:rsidP="008501EE">
      <w:pPr>
        <w:rPr>
          <w:rFonts w:ascii="Garamond" w:hAnsi="Garamond"/>
          <w:lang w:val="it-IT"/>
        </w:rPr>
      </w:pPr>
    </w:p>
    <w:p w14:paraId="688AB24B" w14:textId="77777777" w:rsidR="004F30C3" w:rsidRPr="0068518D" w:rsidRDefault="004F30C3" w:rsidP="008501EE">
      <w:pPr>
        <w:rPr>
          <w:rFonts w:ascii="Garamond" w:hAnsi="Garamond"/>
          <w:lang w:val="it-IT"/>
        </w:rPr>
      </w:pPr>
    </w:p>
    <w:p w14:paraId="728A1033" w14:textId="752B1CC2" w:rsidR="008501EE" w:rsidRDefault="008501EE" w:rsidP="008501EE">
      <w:pPr>
        <w:rPr>
          <w:rFonts w:ascii="Garamond" w:hAnsi="Garamond"/>
          <w:lang w:val="it-IT"/>
        </w:rPr>
      </w:pPr>
      <w:r w:rsidRPr="0068518D">
        <w:rPr>
          <w:rFonts w:ascii="Garamond" w:hAnsi="Garamond"/>
          <w:lang w:val="it-IT"/>
        </w:rPr>
        <w:t>Luigi clicca sul player video e la visualizza, trovandola corretta. Preme quindi il tasto “indietro” del browser e, per ogni lezione del corso, ripete le stesse operazioni valutando ogni lezione come corretta. Quando ha visionato ogni lezione, preme sul tasto “homepage” e torna nella home. Qui, clicca sul tasto “conferma” accanto nel form del corso “Imparare il russo”, presentandogli questa finestra:</w:t>
      </w:r>
    </w:p>
    <w:p w14:paraId="11FB3D8F" w14:textId="77777777" w:rsidR="00914B45" w:rsidRPr="0068518D" w:rsidRDefault="00914B45" w:rsidP="008501EE">
      <w:pPr>
        <w:rPr>
          <w:rFonts w:ascii="Garamond" w:hAnsi="Garamond"/>
          <w:lang w:val="it-IT"/>
        </w:rPr>
      </w:pPr>
    </w:p>
    <w:p w14:paraId="359C6033" w14:textId="4D427071" w:rsidR="008501EE" w:rsidRPr="0068518D" w:rsidRDefault="00914B45" w:rsidP="008501EE">
      <w:pPr>
        <w:rPr>
          <w:rFonts w:ascii="Garamond" w:hAnsi="Garamond"/>
          <w:lang w:val="it-IT"/>
        </w:rPr>
      </w:pPr>
      <w:r w:rsidRPr="003075CE">
        <w:rPr>
          <w:rFonts w:ascii="Garamond" w:hAnsi="Garamond"/>
          <w:noProof/>
        </w:rPr>
        <w:lastRenderedPageBreak/>
        <w:drawing>
          <wp:anchor distT="0" distB="0" distL="114300" distR="114300" simplePos="0" relativeHeight="251668480" behindDoc="0" locked="0" layoutInCell="1" allowOverlap="1" wp14:anchorId="40CAF31A" wp14:editId="33495E97">
            <wp:simplePos x="0" y="0"/>
            <wp:positionH relativeFrom="column">
              <wp:posOffset>810260</wp:posOffset>
            </wp:positionH>
            <wp:positionV relativeFrom="paragraph">
              <wp:posOffset>149769</wp:posOffset>
            </wp:positionV>
            <wp:extent cx="4135755" cy="3388995"/>
            <wp:effectExtent l="0" t="0" r="0" b="1905"/>
            <wp:wrapNone/>
            <wp:docPr id="17" name="Immagine 4" descr="C:\Users\Antonio\Documents\Universita\IS\Progetto\YouLearn\Internal Work Product\Mockup\Scenari\Conferm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 Work Product\Mockup\Scenari\ConfermaCorso_Superviso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5755" cy="338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35F1E" w14:textId="405775BE" w:rsidR="008501EE" w:rsidRPr="0068518D" w:rsidRDefault="008501EE" w:rsidP="008501EE">
      <w:pPr>
        <w:rPr>
          <w:rFonts w:ascii="Garamond" w:hAnsi="Garamond"/>
          <w:lang w:val="it-IT"/>
        </w:rPr>
      </w:pPr>
    </w:p>
    <w:p w14:paraId="2704CC87" w14:textId="347D1CD8" w:rsidR="008501EE" w:rsidRPr="0068518D" w:rsidRDefault="008501EE" w:rsidP="008501EE">
      <w:pPr>
        <w:rPr>
          <w:rFonts w:ascii="Garamond" w:hAnsi="Garamond"/>
          <w:lang w:val="it-IT"/>
        </w:rPr>
      </w:pPr>
    </w:p>
    <w:p w14:paraId="7E272D95" w14:textId="457FA750" w:rsidR="008501EE" w:rsidRPr="0068518D" w:rsidRDefault="008501EE" w:rsidP="008501EE">
      <w:pPr>
        <w:rPr>
          <w:rFonts w:ascii="Garamond" w:hAnsi="Garamond"/>
          <w:lang w:val="it-IT"/>
        </w:rPr>
      </w:pPr>
    </w:p>
    <w:p w14:paraId="400CA577" w14:textId="77777777" w:rsidR="008501EE" w:rsidRPr="0068518D" w:rsidRDefault="008501EE" w:rsidP="008501EE">
      <w:pPr>
        <w:rPr>
          <w:rFonts w:ascii="Garamond" w:hAnsi="Garamond"/>
          <w:lang w:val="it-IT"/>
        </w:rPr>
      </w:pPr>
    </w:p>
    <w:p w14:paraId="40349548" w14:textId="27DB50DB" w:rsidR="008501EE" w:rsidRPr="0068518D" w:rsidRDefault="008501EE" w:rsidP="008501EE">
      <w:pPr>
        <w:rPr>
          <w:rFonts w:ascii="Garamond" w:hAnsi="Garamond"/>
          <w:lang w:val="it-IT"/>
        </w:rPr>
      </w:pPr>
    </w:p>
    <w:p w14:paraId="3C4FB6D6" w14:textId="77777777" w:rsidR="008501EE" w:rsidRPr="0068518D" w:rsidRDefault="008501EE" w:rsidP="008501EE">
      <w:pPr>
        <w:rPr>
          <w:rFonts w:ascii="Garamond" w:hAnsi="Garamond"/>
          <w:lang w:val="it-IT"/>
        </w:rPr>
      </w:pPr>
    </w:p>
    <w:p w14:paraId="5925F4C0" w14:textId="71901F48" w:rsidR="008501EE" w:rsidRDefault="008501EE" w:rsidP="008501EE">
      <w:pPr>
        <w:rPr>
          <w:rFonts w:ascii="Garamond" w:hAnsi="Garamond"/>
          <w:lang w:val="it-IT"/>
        </w:rPr>
      </w:pPr>
    </w:p>
    <w:p w14:paraId="45F364AF" w14:textId="256A5715" w:rsidR="009B516B" w:rsidRDefault="009B516B" w:rsidP="008501EE">
      <w:pPr>
        <w:rPr>
          <w:rFonts w:ascii="Garamond" w:hAnsi="Garamond"/>
          <w:lang w:val="it-IT"/>
        </w:rPr>
      </w:pPr>
    </w:p>
    <w:p w14:paraId="7B9B7B5F" w14:textId="77777777" w:rsidR="009B516B" w:rsidRPr="0068518D" w:rsidRDefault="009B516B" w:rsidP="008501EE">
      <w:pPr>
        <w:rPr>
          <w:rFonts w:ascii="Garamond" w:hAnsi="Garamond"/>
          <w:lang w:val="it-IT"/>
        </w:rPr>
      </w:pPr>
    </w:p>
    <w:p w14:paraId="202B4EC1" w14:textId="77777777" w:rsidR="008501EE" w:rsidRPr="0068518D" w:rsidRDefault="008501EE" w:rsidP="008501EE">
      <w:pPr>
        <w:rPr>
          <w:rFonts w:ascii="Garamond" w:hAnsi="Garamond"/>
          <w:lang w:val="it-IT"/>
        </w:rPr>
      </w:pPr>
      <w:r w:rsidRPr="0068518D">
        <w:rPr>
          <w:rFonts w:ascii="Garamond" w:hAnsi="Garamond"/>
          <w:lang w:val="it-IT"/>
        </w:rPr>
        <w:t>Luigi clicca su “SI”, la finestra scompare, il corso viene approvato e il corso viene eliminato nella lista dei corsi della tabella “Corsi in Attesa”. Infine, Luigi può continuare il suo lavoro passando ad un altro corso.</w:t>
      </w:r>
    </w:p>
    <w:p w14:paraId="38791642" w14:textId="16B1B745" w:rsidR="008501EE" w:rsidRPr="0068518D" w:rsidRDefault="009B516B" w:rsidP="008501EE">
      <w:pPr>
        <w:rPr>
          <w:b/>
          <w:sz w:val="28"/>
          <w:szCs w:val="28"/>
          <w:lang w:val="it-IT"/>
        </w:rPr>
      </w:pPr>
      <w:r w:rsidRPr="009B516B">
        <w:rPr>
          <w:b/>
          <w:sz w:val="28"/>
          <w:szCs w:val="28"/>
          <w:lang w:val="it-IT"/>
        </w:rPr>
        <w:t xml:space="preserve">3.5.1.2 [SC2] Supervisore - </w:t>
      </w:r>
      <w:r w:rsidR="008501EE" w:rsidRPr="0068518D">
        <w:rPr>
          <w:b/>
          <w:sz w:val="28"/>
          <w:szCs w:val="28"/>
          <w:lang w:val="it-IT"/>
        </w:rPr>
        <w:t xml:space="preserve">Rifiuta un </w:t>
      </w:r>
      <w:r w:rsidR="008501EE">
        <w:rPr>
          <w:b/>
          <w:sz w:val="28"/>
          <w:szCs w:val="28"/>
          <w:lang w:val="it-IT"/>
        </w:rPr>
        <w:t>c</w:t>
      </w:r>
      <w:r w:rsidR="008501EE" w:rsidRPr="0068518D">
        <w:rPr>
          <w:b/>
          <w:sz w:val="28"/>
          <w:szCs w:val="28"/>
          <w:lang w:val="it-IT"/>
        </w:rPr>
        <w:t>orso</w:t>
      </w:r>
    </w:p>
    <w:p w14:paraId="03153DB1" w14:textId="4F5BDE02" w:rsidR="008501EE" w:rsidRDefault="008501EE" w:rsidP="008501EE">
      <w:pPr>
        <w:rPr>
          <w:rFonts w:ascii="Garamond" w:hAnsi="Garamond"/>
          <w:lang w:val="it-IT"/>
        </w:rPr>
      </w:pPr>
      <w:r w:rsidRPr="0068518D">
        <w:rPr>
          <w:rFonts w:ascii="Garamond" w:hAnsi="Garamond"/>
          <w:lang w:val="it-IT"/>
        </w:rPr>
        <w:t>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r>
        <w:rPr>
          <w:rFonts w:ascii="Garamond" w:hAnsi="Garamond"/>
          <w:lang w:val="it-IT"/>
        </w:rPr>
        <w:t>ì</w:t>
      </w:r>
    </w:p>
    <w:p w14:paraId="60EC69BE" w14:textId="1260CF7E" w:rsidR="008501EE" w:rsidRDefault="009B516B" w:rsidP="008501EE">
      <w:pPr>
        <w:rPr>
          <w:rFonts w:ascii="Garamond" w:hAnsi="Garamond"/>
          <w:lang w:val="it-IT"/>
        </w:rPr>
      </w:pPr>
      <w:r w:rsidRPr="003075CE">
        <w:rPr>
          <w:rFonts w:ascii="Garamond" w:hAnsi="Garamond"/>
          <w:noProof/>
        </w:rPr>
        <w:drawing>
          <wp:anchor distT="0" distB="0" distL="114300" distR="114300" simplePos="0" relativeHeight="251669504" behindDoc="0" locked="0" layoutInCell="1" allowOverlap="1" wp14:anchorId="6CA34312" wp14:editId="7307AA96">
            <wp:simplePos x="0" y="0"/>
            <wp:positionH relativeFrom="column">
              <wp:posOffset>1061810</wp:posOffset>
            </wp:positionH>
            <wp:positionV relativeFrom="paragraph">
              <wp:posOffset>540839</wp:posOffset>
            </wp:positionV>
            <wp:extent cx="4264025" cy="2736215"/>
            <wp:effectExtent l="0" t="0" r="3175" b="0"/>
            <wp:wrapNone/>
            <wp:docPr id="8" name="Immagine 5"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402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sidRPr="0068518D">
        <w:rPr>
          <w:rFonts w:ascii="Garamond" w:hAnsi="Garamond"/>
          <w:lang w:val="it-IT"/>
        </w:rPr>
        <w:t>Luigi clicca sul pulsante “Vai al corso” nella sezione del corso “Imparare il russo” venendo reindirizzato alla homepage del corso, organizzata nel modo seguente:</w:t>
      </w:r>
    </w:p>
    <w:p w14:paraId="70154F55" w14:textId="2D9DAE9E" w:rsidR="009B516B" w:rsidRDefault="009B516B" w:rsidP="008501EE">
      <w:pPr>
        <w:rPr>
          <w:rFonts w:ascii="Garamond" w:hAnsi="Garamond"/>
          <w:lang w:val="it-IT"/>
        </w:rPr>
      </w:pPr>
    </w:p>
    <w:p w14:paraId="71F5EDD7" w14:textId="6049BB8B" w:rsidR="009B516B" w:rsidRPr="0068518D" w:rsidRDefault="009B516B" w:rsidP="008501EE">
      <w:pPr>
        <w:rPr>
          <w:rFonts w:ascii="Garamond" w:hAnsi="Garamond"/>
          <w:lang w:val="it-IT"/>
        </w:rPr>
      </w:pPr>
    </w:p>
    <w:p w14:paraId="68A191F0" w14:textId="27002C2D" w:rsidR="008501EE" w:rsidRPr="0068518D" w:rsidRDefault="008501EE" w:rsidP="008501EE">
      <w:pPr>
        <w:rPr>
          <w:rFonts w:ascii="Garamond" w:hAnsi="Garamond"/>
          <w:lang w:val="it-IT"/>
        </w:rPr>
      </w:pPr>
    </w:p>
    <w:p w14:paraId="196894F5" w14:textId="77777777" w:rsidR="008501EE" w:rsidRPr="0068518D" w:rsidRDefault="008501EE" w:rsidP="008501EE">
      <w:pPr>
        <w:rPr>
          <w:rFonts w:ascii="Garamond" w:hAnsi="Garamond"/>
          <w:lang w:val="it-IT"/>
        </w:rPr>
      </w:pPr>
    </w:p>
    <w:p w14:paraId="5C273CA4" w14:textId="46A5939D" w:rsidR="008501EE" w:rsidRPr="0068518D" w:rsidRDefault="008501EE" w:rsidP="008501EE">
      <w:pPr>
        <w:rPr>
          <w:rFonts w:ascii="Garamond" w:hAnsi="Garamond"/>
          <w:lang w:val="it-IT"/>
        </w:rPr>
      </w:pPr>
    </w:p>
    <w:p w14:paraId="684E3DE9" w14:textId="48BDC1D2" w:rsidR="008501EE" w:rsidRPr="0068518D" w:rsidRDefault="008501EE" w:rsidP="008501EE">
      <w:pPr>
        <w:rPr>
          <w:rFonts w:ascii="Garamond" w:hAnsi="Garamond"/>
          <w:lang w:val="it-IT"/>
        </w:rPr>
      </w:pPr>
    </w:p>
    <w:p w14:paraId="1CAA07C9" w14:textId="77777777" w:rsidR="008501EE" w:rsidRPr="0068518D" w:rsidRDefault="008501EE" w:rsidP="008501EE">
      <w:pPr>
        <w:rPr>
          <w:rFonts w:ascii="Garamond" w:hAnsi="Garamond"/>
          <w:lang w:val="it-IT"/>
        </w:rPr>
      </w:pPr>
    </w:p>
    <w:p w14:paraId="41F97253" w14:textId="20DBC118" w:rsidR="008501EE" w:rsidRPr="0068518D" w:rsidRDefault="008501EE" w:rsidP="008501EE">
      <w:pPr>
        <w:rPr>
          <w:rFonts w:ascii="Garamond" w:hAnsi="Garamond"/>
          <w:lang w:val="it-IT"/>
        </w:rPr>
      </w:pPr>
    </w:p>
    <w:p w14:paraId="19A3BEDC" w14:textId="2C318795"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70528" behindDoc="0" locked="0" layoutInCell="1" allowOverlap="1" wp14:anchorId="140CA580" wp14:editId="3930FC98">
            <wp:simplePos x="0" y="0"/>
            <wp:positionH relativeFrom="column">
              <wp:posOffset>1260112</wp:posOffset>
            </wp:positionH>
            <wp:positionV relativeFrom="paragraph">
              <wp:posOffset>56787</wp:posOffset>
            </wp:positionV>
            <wp:extent cx="3128744" cy="3578598"/>
            <wp:effectExtent l="0" t="0" r="0" b="3175"/>
            <wp:wrapNone/>
            <wp:docPr id="11" name="Immagine 6"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3128744" cy="3578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B632" w14:textId="77777777" w:rsidR="008501EE" w:rsidRPr="0068518D" w:rsidRDefault="008501EE" w:rsidP="008501EE">
      <w:pPr>
        <w:rPr>
          <w:rFonts w:ascii="Garamond" w:hAnsi="Garamond"/>
          <w:lang w:val="it-IT"/>
        </w:rPr>
      </w:pPr>
    </w:p>
    <w:p w14:paraId="7C3F6F91" w14:textId="7076CEF0" w:rsidR="008501EE" w:rsidRDefault="008501EE" w:rsidP="008501EE">
      <w:pPr>
        <w:rPr>
          <w:rFonts w:ascii="Garamond" w:hAnsi="Garamond"/>
          <w:lang w:val="it-IT"/>
        </w:rPr>
      </w:pPr>
    </w:p>
    <w:p w14:paraId="18EDB0FF" w14:textId="34ACBADD" w:rsidR="008501EE" w:rsidRDefault="008501EE" w:rsidP="008501EE">
      <w:pPr>
        <w:rPr>
          <w:rFonts w:ascii="Garamond" w:hAnsi="Garamond"/>
          <w:lang w:val="it-IT"/>
        </w:rPr>
      </w:pPr>
    </w:p>
    <w:p w14:paraId="61897598" w14:textId="717122BB" w:rsidR="009A7657" w:rsidRDefault="009A7657" w:rsidP="008501EE">
      <w:pPr>
        <w:rPr>
          <w:rFonts w:ascii="Garamond" w:hAnsi="Garamond"/>
          <w:lang w:val="it-IT"/>
        </w:rPr>
      </w:pPr>
    </w:p>
    <w:p w14:paraId="1C4E49F6" w14:textId="027816BF" w:rsidR="009A7657" w:rsidRDefault="009A7657" w:rsidP="008501EE">
      <w:pPr>
        <w:rPr>
          <w:rFonts w:ascii="Garamond" w:hAnsi="Garamond"/>
          <w:lang w:val="it-IT"/>
        </w:rPr>
      </w:pPr>
    </w:p>
    <w:p w14:paraId="540D4F96" w14:textId="1DB32229" w:rsidR="009A7657" w:rsidRDefault="009A7657" w:rsidP="008501EE">
      <w:pPr>
        <w:rPr>
          <w:rFonts w:ascii="Garamond" w:hAnsi="Garamond"/>
          <w:lang w:val="it-IT"/>
        </w:rPr>
      </w:pPr>
    </w:p>
    <w:p w14:paraId="7C324240" w14:textId="2F249CC5" w:rsidR="009A7657" w:rsidRDefault="009A7657" w:rsidP="008501EE">
      <w:pPr>
        <w:rPr>
          <w:rFonts w:ascii="Garamond" w:hAnsi="Garamond"/>
          <w:lang w:val="it-IT"/>
        </w:rPr>
      </w:pPr>
    </w:p>
    <w:p w14:paraId="74B2D543" w14:textId="0BAC6387" w:rsidR="009A7657" w:rsidRDefault="009A7657" w:rsidP="008501EE">
      <w:pPr>
        <w:rPr>
          <w:rFonts w:ascii="Garamond" w:hAnsi="Garamond"/>
          <w:lang w:val="it-IT"/>
        </w:rPr>
      </w:pPr>
    </w:p>
    <w:p w14:paraId="532D3A15" w14:textId="77777777" w:rsidR="004F30C3" w:rsidRDefault="004F30C3" w:rsidP="008501EE">
      <w:pPr>
        <w:rPr>
          <w:rFonts w:ascii="Garamond" w:hAnsi="Garamond"/>
          <w:lang w:val="it-IT"/>
        </w:rPr>
      </w:pPr>
    </w:p>
    <w:p w14:paraId="28A80497" w14:textId="091A2999" w:rsidR="008501EE" w:rsidRDefault="008501EE" w:rsidP="008501EE">
      <w:pPr>
        <w:rPr>
          <w:rFonts w:ascii="Garamond" w:hAnsi="Garamond"/>
          <w:lang w:val="it-IT"/>
        </w:rPr>
      </w:pPr>
      <w:r w:rsidRPr="0068518D">
        <w:rPr>
          <w:rFonts w:ascii="Garamond" w:hAnsi="Garamond"/>
          <w:lang w:val="it-IT"/>
        </w:rPr>
        <w:t xml:space="preserve">Luigi preme sul nome della seconda lezione, organizzata nel seguente modo: </w:t>
      </w:r>
    </w:p>
    <w:p w14:paraId="4BBA909F" w14:textId="77777777" w:rsidR="004F30C3" w:rsidRPr="0068518D" w:rsidRDefault="004F30C3" w:rsidP="008501EE">
      <w:pPr>
        <w:rPr>
          <w:rFonts w:ascii="Garamond" w:hAnsi="Garamond"/>
          <w:lang w:val="it-IT"/>
        </w:rPr>
      </w:pPr>
    </w:p>
    <w:p w14:paraId="50C4D285" w14:textId="09CCEC2F" w:rsidR="008501EE" w:rsidRPr="0068518D" w:rsidRDefault="004F30C3" w:rsidP="008501EE">
      <w:pPr>
        <w:rPr>
          <w:rFonts w:ascii="Garamond" w:hAnsi="Garamond"/>
          <w:lang w:val="it-IT"/>
        </w:rPr>
      </w:pPr>
      <w:r w:rsidRPr="003075CE">
        <w:rPr>
          <w:rFonts w:ascii="Garamond" w:hAnsi="Garamond"/>
          <w:noProof/>
        </w:rPr>
        <w:drawing>
          <wp:anchor distT="0" distB="0" distL="114300" distR="114300" simplePos="0" relativeHeight="251671552" behindDoc="0" locked="0" layoutInCell="1" allowOverlap="1" wp14:anchorId="612AA423" wp14:editId="50C816EC">
            <wp:simplePos x="0" y="0"/>
            <wp:positionH relativeFrom="column">
              <wp:posOffset>606788</wp:posOffset>
            </wp:positionH>
            <wp:positionV relativeFrom="paragraph">
              <wp:posOffset>-330835</wp:posOffset>
            </wp:positionV>
            <wp:extent cx="4104168" cy="3411934"/>
            <wp:effectExtent l="0" t="0" r="0" b="0"/>
            <wp:wrapNone/>
            <wp:docPr id="9" name="Immagine 9" descr="C:\Users\Antonio\Documents\Universita\IS\Progetto\YouLearn\Internal Work Product\Mockup\Scenari\Pagina_Lezione_Supervisore_Rifiut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 Work Product\Mockup\Scenari\Pagina_Lezione_Supervisore_Rifiutat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4168" cy="34119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D24F7" w14:textId="77777777" w:rsidR="008501EE" w:rsidRPr="0068518D" w:rsidRDefault="008501EE" w:rsidP="008501EE">
      <w:pPr>
        <w:rPr>
          <w:rFonts w:ascii="Garamond" w:hAnsi="Garamond"/>
          <w:lang w:val="it-IT"/>
        </w:rPr>
      </w:pPr>
    </w:p>
    <w:p w14:paraId="3E0FD9BE" w14:textId="77777777" w:rsidR="008501EE" w:rsidRPr="0068518D" w:rsidRDefault="008501EE" w:rsidP="008501EE">
      <w:pPr>
        <w:rPr>
          <w:rFonts w:ascii="Garamond" w:hAnsi="Garamond"/>
          <w:lang w:val="it-IT"/>
        </w:rPr>
      </w:pPr>
    </w:p>
    <w:p w14:paraId="012128D7" w14:textId="77777777" w:rsidR="008501EE" w:rsidRPr="0068518D" w:rsidRDefault="008501EE" w:rsidP="008501EE">
      <w:pPr>
        <w:rPr>
          <w:rFonts w:ascii="Garamond" w:hAnsi="Garamond"/>
          <w:lang w:val="it-IT"/>
        </w:rPr>
      </w:pPr>
    </w:p>
    <w:p w14:paraId="70287946" w14:textId="77777777" w:rsidR="008501EE" w:rsidRPr="0068518D" w:rsidRDefault="008501EE" w:rsidP="008501EE">
      <w:pPr>
        <w:rPr>
          <w:rFonts w:ascii="Garamond" w:hAnsi="Garamond"/>
          <w:lang w:val="it-IT"/>
        </w:rPr>
      </w:pPr>
    </w:p>
    <w:p w14:paraId="5BC162F9" w14:textId="77777777" w:rsidR="008501EE" w:rsidRPr="0068518D" w:rsidRDefault="008501EE" w:rsidP="008501EE">
      <w:pPr>
        <w:rPr>
          <w:rFonts w:ascii="Garamond" w:hAnsi="Garamond"/>
          <w:lang w:val="it-IT"/>
        </w:rPr>
      </w:pPr>
    </w:p>
    <w:p w14:paraId="24FEC918" w14:textId="77777777" w:rsidR="008501EE" w:rsidRPr="0068518D" w:rsidRDefault="008501EE" w:rsidP="008501EE">
      <w:pPr>
        <w:rPr>
          <w:rFonts w:ascii="Garamond" w:hAnsi="Garamond"/>
          <w:lang w:val="it-IT"/>
        </w:rPr>
      </w:pPr>
    </w:p>
    <w:p w14:paraId="5D756101" w14:textId="77777777" w:rsidR="008501EE" w:rsidRPr="0068518D" w:rsidRDefault="008501EE" w:rsidP="008501EE">
      <w:pPr>
        <w:rPr>
          <w:rFonts w:ascii="Garamond" w:hAnsi="Garamond"/>
          <w:lang w:val="it-IT"/>
        </w:rPr>
      </w:pPr>
    </w:p>
    <w:p w14:paraId="7B17418B" w14:textId="77777777" w:rsidR="008501EE" w:rsidRPr="0068518D" w:rsidRDefault="008501EE" w:rsidP="008501EE">
      <w:pPr>
        <w:rPr>
          <w:rFonts w:ascii="Garamond" w:hAnsi="Garamond"/>
          <w:lang w:val="it-IT"/>
        </w:rPr>
      </w:pPr>
    </w:p>
    <w:p w14:paraId="463A7E10" w14:textId="77777777" w:rsidR="008501EE" w:rsidRPr="0068518D" w:rsidRDefault="008501EE" w:rsidP="008501EE">
      <w:pPr>
        <w:rPr>
          <w:rFonts w:ascii="Garamond" w:hAnsi="Garamond"/>
          <w:lang w:val="it-IT"/>
        </w:rPr>
      </w:pPr>
    </w:p>
    <w:p w14:paraId="4D02FC5C" w14:textId="77777777" w:rsidR="008501EE" w:rsidRPr="0068518D" w:rsidRDefault="008501EE" w:rsidP="008501EE">
      <w:pPr>
        <w:rPr>
          <w:rFonts w:ascii="Garamond" w:hAnsi="Garamond"/>
          <w:lang w:val="it-IT"/>
        </w:rPr>
      </w:pPr>
      <w:r w:rsidRPr="0068518D">
        <w:rPr>
          <w:rFonts w:ascii="Garamond" w:hAnsi="Garamond"/>
          <w:lang w:val="it-IT"/>
        </w:rPr>
        <w:lastRenderedPageBreak/>
        <w:t>Successivamente, Luigi clicca sul player video e la visualizza, scoprendo che la parte finale del video è tagliata. Preme sul tasto “homepage” e torna nella home. Qui, clicca sul tasto “Rifiuta” nella riga corrispondente al corso che sta analizzando e visualizza questa finestra:</w:t>
      </w:r>
    </w:p>
    <w:p w14:paraId="06983961" w14:textId="17D881BE" w:rsidR="008501EE" w:rsidRPr="0068518D" w:rsidRDefault="008501EE" w:rsidP="008501EE">
      <w:pPr>
        <w:rPr>
          <w:rFonts w:ascii="Garamond" w:hAnsi="Garamond"/>
          <w:lang w:val="it-IT"/>
        </w:rPr>
      </w:pPr>
    </w:p>
    <w:p w14:paraId="18DDFD8E" w14:textId="67F60F0B" w:rsidR="008501EE" w:rsidRPr="0068518D" w:rsidRDefault="009A7657" w:rsidP="008501EE">
      <w:pPr>
        <w:rPr>
          <w:rFonts w:ascii="Garamond" w:hAnsi="Garamond"/>
          <w:lang w:val="it-IT"/>
        </w:rPr>
      </w:pPr>
      <w:r w:rsidRPr="003075CE">
        <w:rPr>
          <w:rFonts w:ascii="Garamond" w:hAnsi="Garamond"/>
          <w:noProof/>
        </w:rPr>
        <w:drawing>
          <wp:anchor distT="0" distB="0" distL="114300" distR="114300" simplePos="0" relativeHeight="251672576" behindDoc="0" locked="0" layoutInCell="1" allowOverlap="1" wp14:anchorId="423270FD" wp14:editId="77D6DDD7">
            <wp:simplePos x="0" y="0"/>
            <wp:positionH relativeFrom="column">
              <wp:posOffset>864507</wp:posOffset>
            </wp:positionH>
            <wp:positionV relativeFrom="paragraph">
              <wp:posOffset>-245836</wp:posOffset>
            </wp:positionV>
            <wp:extent cx="4795284" cy="2891790"/>
            <wp:effectExtent l="0" t="0" r="5715" b="3810"/>
            <wp:wrapNone/>
            <wp:docPr id="10" name="Immagine 10" descr="C:\Users\Antonio\Documents\Universita\IS\Progetto\YouLearn\Internal Work Product\Mockup\Scenari\Rifiut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 Work Product\Mockup\Scenari\RifiutaCorso_Superviso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5284"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9CB49" w14:textId="19AD6A04" w:rsidR="008501EE" w:rsidRPr="0068518D" w:rsidRDefault="008501EE" w:rsidP="008501EE">
      <w:pPr>
        <w:rPr>
          <w:rFonts w:ascii="Garamond" w:hAnsi="Garamond"/>
          <w:lang w:val="it-IT"/>
        </w:rPr>
      </w:pPr>
    </w:p>
    <w:p w14:paraId="0E486C37" w14:textId="77777777" w:rsidR="008501EE" w:rsidRPr="0068518D" w:rsidRDefault="008501EE" w:rsidP="008501EE">
      <w:pPr>
        <w:rPr>
          <w:rFonts w:ascii="Garamond" w:hAnsi="Garamond"/>
          <w:lang w:val="it-IT"/>
        </w:rPr>
      </w:pPr>
    </w:p>
    <w:p w14:paraId="0B6C3268" w14:textId="77777777" w:rsidR="008501EE" w:rsidRPr="0068518D" w:rsidRDefault="008501EE" w:rsidP="008501EE">
      <w:pPr>
        <w:rPr>
          <w:rFonts w:ascii="Garamond" w:hAnsi="Garamond"/>
          <w:lang w:val="it-IT"/>
        </w:rPr>
      </w:pPr>
    </w:p>
    <w:p w14:paraId="50D66AA4" w14:textId="77777777" w:rsidR="008501EE" w:rsidRPr="0068518D" w:rsidRDefault="008501EE" w:rsidP="008501EE">
      <w:pPr>
        <w:rPr>
          <w:rFonts w:ascii="Garamond" w:hAnsi="Garamond"/>
          <w:lang w:val="it-IT"/>
        </w:rPr>
      </w:pPr>
    </w:p>
    <w:p w14:paraId="4CC5EB85" w14:textId="77777777" w:rsidR="008501EE" w:rsidRDefault="008501EE" w:rsidP="008501EE">
      <w:pPr>
        <w:rPr>
          <w:rFonts w:ascii="Garamond" w:hAnsi="Garamond"/>
          <w:lang w:val="it-IT"/>
        </w:rPr>
      </w:pPr>
    </w:p>
    <w:p w14:paraId="5FE93444" w14:textId="65ABFB9A" w:rsidR="008501EE" w:rsidRDefault="008501EE" w:rsidP="008501EE">
      <w:pPr>
        <w:rPr>
          <w:rFonts w:ascii="Garamond" w:hAnsi="Garamond"/>
          <w:lang w:val="it-IT"/>
        </w:rPr>
      </w:pPr>
    </w:p>
    <w:p w14:paraId="11E01E49" w14:textId="77777777" w:rsidR="009A7657" w:rsidRPr="0068518D" w:rsidRDefault="009A7657" w:rsidP="008501EE">
      <w:pPr>
        <w:rPr>
          <w:rFonts w:ascii="Garamond" w:hAnsi="Garamond"/>
          <w:lang w:val="it-IT"/>
        </w:rPr>
      </w:pPr>
    </w:p>
    <w:p w14:paraId="2DAC1795" w14:textId="77777777" w:rsidR="009A7657" w:rsidRDefault="008501EE" w:rsidP="008501EE">
      <w:pPr>
        <w:rPr>
          <w:rFonts w:ascii="Garamond" w:hAnsi="Garamond"/>
          <w:lang w:val="it-IT"/>
        </w:rPr>
      </w:pPr>
      <w:r w:rsidRPr="0068518D">
        <w:rPr>
          <w:rFonts w:ascii="Garamond" w:hAnsi="Garamond"/>
          <w:lang w:val="it-IT"/>
        </w:rPr>
        <w:t>Luigi compila il form così come mostrato in figura e clicca su “Invia”, quindi la finestra scompare, il corso viene rifiutato e scompare dalla sua homepage. Infine, Luigi continua la sua attività di supervisione andando ad analizzare un altro corso della tabella “Corsi in Attesa”.</w:t>
      </w:r>
    </w:p>
    <w:p w14:paraId="7D6197ED" w14:textId="1A033395" w:rsidR="008501EE" w:rsidRPr="009A7657" w:rsidRDefault="008501EE" w:rsidP="008501EE">
      <w:pPr>
        <w:rPr>
          <w:rFonts w:ascii="Garamond" w:hAnsi="Garamond"/>
          <w:lang w:val="it-IT"/>
        </w:rPr>
      </w:pPr>
      <w:r>
        <w:rPr>
          <w:b/>
          <w:sz w:val="28"/>
          <w:szCs w:val="28"/>
        </w:rPr>
        <w:sym w:font="Symbol" w:char="F0B7"/>
      </w:r>
      <w:r w:rsidRPr="0068518D">
        <w:rPr>
          <w:b/>
          <w:sz w:val="28"/>
          <w:szCs w:val="28"/>
          <w:lang w:val="it-IT"/>
        </w:rPr>
        <w:t xml:space="preserve"> </w:t>
      </w:r>
      <w:r w:rsidR="009A7657">
        <w:rPr>
          <w:b/>
          <w:sz w:val="28"/>
          <w:szCs w:val="28"/>
          <w:lang w:val="it-IT"/>
        </w:rPr>
        <w:t>[SC3] Docente – Crea Corso</w:t>
      </w:r>
    </w:p>
    <w:p w14:paraId="240E51AA" w14:textId="029F955E" w:rsidR="008501EE" w:rsidRPr="000A2BD1" w:rsidRDefault="008501EE" w:rsidP="008501EE">
      <w:pPr>
        <w:rPr>
          <w:rFonts w:ascii="Garamond" w:hAnsi="Garamond"/>
          <w:lang w:val="it-IT"/>
        </w:rPr>
      </w:pPr>
      <w:r w:rsidRPr="000A2BD1">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545FB641" w14:textId="77777777" w:rsidR="008501EE" w:rsidRDefault="008501EE" w:rsidP="008501EE">
      <w:pPr>
        <w:rPr>
          <w:rFonts w:ascii="Garamond" w:hAnsi="Garamond"/>
          <w:lang w:val="it-IT"/>
        </w:rPr>
      </w:pPr>
      <w:r w:rsidRPr="000A2BD1">
        <w:rPr>
          <w:rFonts w:ascii="Garamond" w:hAnsi="Garamond"/>
          <w:lang w:val="it-IT"/>
        </w:rPr>
        <w:t>In seguito, Mario clicca su “crea corso” e viene reindirizzato a</w:t>
      </w:r>
      <w:r>
        <w:rPr>
          <w:rFonts w:ascii="Garamond" w:hAnsi="Garamond"/>
          <w:lang w:val="it-IT"/>
        </w:rPr>
        <w:t>lla pagina seguente:</w:t>
      </w:r>
    </w:p>
    <w:p w14:paraId="76DFD119" w14:textId="2FDF64D0" w:rsidR="008501EE" w:rsidRPr="000A2BD1" w:rsidRDefault="006C623A" w:rsidP="008501EE">
      <w:pPr>
        <w:jc w:val="center"/>
        <w:rPr>
          <w:rFonts w:ascii="Garamond" w:hAnsi="Garamond"/>
          <w:lang w:val="it-IT"/>
        </w:rPr>
      </w:pPr>
      <w:r>
        <w:rPr>
          <w:rFonts w:ascii="Garamond" w:hAnsi="Garamond"/>
          <w:noProof/>
          <w:lang w:val="it-IT"/>
        </w:rPr>
        <w:lastRenderedPageBreak/>
        <w:drawing>
          <wp:inline distT="0" distB="0" distL="0" distR="0" wp14:anchorId="282B567B" wp14:editId="4AFDA802">
            <wp:extent cx="4432300" cy="5067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_Corso.png"/>
                    <pic:cNvPicPr/>
                  </pic:nvPicPr>
                  <pic:blipFill>
                    <a:blip r:embed="rId19"/>
                    <a:stretch>
                      <a:fillRect/>
                    </a:stretch>
                  </pic:blipFill>
                  <pic:spPr>
                    <a:xfrm>
                      <a:off x="0" y="0"/>
                      <a:ext cx="4432300" cy="5067300"/>
                    </a:xfrm>
                    <a:prstGeom prst="rect">
                      <a:avLst/>
                    </a:prstGeom>
                  </pic:spPr>
                </pic:pic>
              </a:graphicData>
            </a:graphic>
          </wp:inline>
        </w:drawing>
      </w:r>
    </w:p>
    <w:p w14:paraId="6D7B4AAE" w14:textId="7A5D0275" w:rsidR="008501EE" w:rsidRPr="000A2BD1" w:rsidRDefault="008501EE" w:rsidP="009D4D4A">
      <w:pPr>
        <w:rPr>
          <w:rFonts w:ascii="Garamond" w:hAnsi="Garamond"/>
          <w:lang w:val="it-IT"/>
        </w:rPr>
      </w:pPr>
      <w:r w:rsidRPr="000A2BD1">
        <w:rPr>
          <w:rFonts w:ascii="Garamond" w:hAnsi="Garamond"/>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 nel campo “Prezzo”. </w:t>
      </w:r>
    </w:p>
    <w:p w14:paraId="3C71639D" w14:textId="5ECB245B" w:rsidR="006C623A" w:rsidRDefault="008501EE" w:rsidP="006C623A">
      <w:pPr>
        <w:rPr>
          <w:rFonts w:ascii="Garamond" w:hAnsi="Garamond"/>
          <w:lang w:val="it-IT"/>
        </w:rPr>
      </w:pPr>
      <w:r w:rsidRPr="000A2BD1">
        <w:rPr>
          <w:rFonts w:ascii="Garamond" w:hAnsi="Garamond"/>
          <w:lang w:val="it-IT"/>
        </w:rPr>
        <w:t xml:space="preserve">Inserisce l’immagine di copertina andando a selezionare dal file system l’immagine “img.png” dopo aver cliccato su “Carica file” del campo “Immagine di copertina”. Infine, Mario clicca sul bottone “Conferma” e viene reindirizzato alla sua homepage dove può vedere il corso aggiunto nell’elenco dei corsi da lui tenuti con la scritta “In </w:t>
      </w:r>
      <w:r w:rsidR="009D4D4A">
        <w:rPr>
          <w:rFonts w:ascii="Garamond" w:hAnsi="Garamond"/>
          <w:lang w:val="it-IT"/>
        </w:rPr>
        <w:t>Completamento</w:t>
      </w:r>
      <w:r w:rsidRPr="000A2BD1">
        <w:rPr>
          <w:rFonts w:ascii="Garamond" w:hAnsi="Garamond"/>
          <w:lang w:val="it-IT"/>
        </w:rPr>
        <w:t>” nel campo “Stato”.</w:t>
      </w:r>
      <w:r w:rsidR="006C623A">
        <w:rPr>
          <w:rFonts w:ascii="Garamond" w:hAnsi="Garamond"/>
          <w:lang w:val="it-IT"/>
        </w:rPr>
        <w:t xml:space="preserve"> Qui, clicca su “Gestisci lezioni” andando a far comparire il form:</w:t>
      </w:r>
    </w:p>
    <w:p w14:paraId="323EB2B1" w14:textId="5994AC26" w:rsidR="006C623A" w:rsidRDefault="006C623A" w:rsidP="006C623A">
      <w:pPr>
        <w:jc w:val="center"/>
        <w:rPr>
          <w:rFonts w:ascii="Garamond" w:hAnsi="Garamond"/>
          <w:lang w:val="it-IT"/>
        </w:rPr>
      </w:pPr>
      <w:r>
        <w:rPr>
          <w:rFonts w:ascii="Garamond" w:hAnsi="Garamond"/>
          <w:noProof/>
          <w:lang w:val="it-IT"/>
        </w:rPr>
        <w:lastRenderedPageBreak/>
        <w:drawing>
          <wp:inline distT="0" distB="0" distL="0" distR="0" wp14:anchorId="379D0B8A" wp14:editId="069C0E29">
            <wp:extent cx="4107553" cy="31784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erimento_Lezione.png"/>
                    <pic:cNvPicPr/>
                  </pic:nvPicPr>
                  <pic:blipFill>
                    <a:blip r:embed="rId20"/>
                    <a:stretch>
                      <a:fillRect/>
                    </a:stretch>
                  </pic:blipFill>
                  <pic:spPr>
                    <a:xfrm>
                      <a:off x="0" y="0"/>
                      <a:ext cx="4113835" cy="3183325"/>
                    </a:xfrm>
                    <a:prstGeom prst="rect">
                      <a:avLst/>
                    </a:prstGeom>
                  </pic:spPr>
                </pic:pic>
              </a:graphicData>
            </a:graphic>
          </wp:inline>
        </w:drawing>
      </w:r>
    </w:p>
    <w:p w14:paraId="78CEFE3C" w14:textId="2C4EF039" w:rsidR="006C623A" w:rsidRDefault="006C623A" w:rsidP="008501EE">
      <w:pPr>
        <w:rPr>
          <w:rFonts w:ascii="Garamond" w:hAnsi="Garamond"/>
          <w:lang w:val="it-IT"/>
        </w:rPr>
      </w:pPr>
      <w:r w:rsidRPr="000A2BD1">
        <w:rPr>
          <w:rFonts w:ascii="Garamond" w:hAnsi="Garamond"/>
          <w:lang w:val="it-IT"/>
        </w:rPr>
        <w:t>Clicca, per ogni lezione</w:t>
      </w:r>
      <w:r>
        <w:rPr>
          <w:rFonts w:ascii="Garamond" w:hAnsi="Garamond"/>
          <w:lang w:val="it-IT"/>
        </w:rPr>
        <w:t xml:space="preserve"> che vuole inserire</w:t>
      </w:r>
      <w:r w:rsidRPr="000A2BD1">
        <w:rPr>
          <w:rFonts w:ascii="Garamond" w:hAnsi="Garamond"/>
          <w:lang w:val="it-IT"/>
        </w:rPr>
        <w:t>, sul tasto “Inserisci nuova lezione” andando a selezionare il file video nella finestra del file system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“Introduzione.vid”, “first.vid”, “second.mp4”, “third.mp4” e “last.mp4”. In seguito,</w:t>
      </w:r>
      <w:r>
        <w:rPr>
          <w:rFonts w:ascii="Garamond" w:hAnsi="Garamond"/>
          <w:lang w:val="it-IT"/>
        </w:rPr>
        <w:t xml:space="preserve"> clicca su “Conferma” e viene reindirizzato alla sua homepage. Per completare il corso, clicca su “Conferma” nella riga del corso appena creato e fa passare il corso da uno stato di “In </w:t>
      </w:r>
      <w:r w:rsidR="00914B45">
        <w:rPr>
          <w:rFonts w:ascii="Garamond" w:hAnsi="Garamond"/>
          <w:lang w:val="it-IT"/>
        </w:rPr>
        <w:t>Creazione</w:t>
      </w:r>
      <w:r>
        <w:rPr>
          <w:rFonts w:ascii="Garamond" w:hAnsi="Garamond"/>
          <w:lang w:val="it-IT"/>
        </w:rPr>
        <w:t>” in uno stato “In Attesa”.</w:t>
      </w:r>
    </w:p>
    <w:p w14:paraId="1D8A8E25" w14:textId="442FD56F" w:rsidR="00D14E2F" w:rsidRPr="006C623A" w:rsidRDefault="009A7657" w:rsidP="008501EE">
      <w:pPr>
        <w:rPr>
          <w:rFonts w:ascii="Garamond" w:hAnsi="Garamond"/>
          <w:lang w:val="it-IT"/>
        </w:rPr>
      </w:pPr>
      <w:r w:rsidRPr="009A7657">
        <w:rPr>
          <w:b/>
          <w:sz w:val="28"/>
          <w:szCs w:val="28"/>
          <w:lang w:val="it-IT"/>
        </w:rPr>
        <w:t xml:space="preserve">[SC4] Docente - </w:t>
      </w:r>
      <w:r w:rsidR="00D14E2F" w:rsidRPr="00D14E2F">
        <w:rPr>
          <w:rFonts w:ascii="Garamond" w:hAnsi="Garamond"/>
          <w:b/>
          <w:sz w:val="28"/>
          <w:szCs w:val="28"/>
          <w:lang w:val="it-IT"/>
        </w:rPr>
        <w:t>Creazione corso con dati errati.</w:t>
      </w:r>
    </w:p>
    <w:p w14:paraId="58E424BA" w14:textId="77777777"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4361EB4E" w14:textId="77777777" w:rsidR="00D14E2F" w:rsidRPr="00D14E2F" w:rsidRDefault="00D14E2F" w:rsidP="00D14E2F">
      <w:pPr>
        <w:rPr>
          <w:rFonts w:ascii="Garamond" w:hAnsi="Garamond"/>
          <w:lang w:val="it-IT"/>
        </w:rPr>
      </w:pPr>
      <w:r w:rsidRPr="00D14E2F">
        <w:rPr>
          <w:rFonts w:ascii="Garamond" w:hAnsi="Garamond"/>
          <w:lang w:val="it-IT"/>
        </w:rPr>
        <w:t>In seguito, Mario clicca su “crea corso” e viene reindirizzato ad una pagina contenente un form con:</w:t>
      </w:r>
    </w:p>
    <w:p w14:paraId="1E8CF338"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Inserimento Titolo corso</w:t>
      </w:r>
    </w:p>
    <w:p w14:paraId="205B63B1"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Inserimento Descrizione</w:t>
      </w:r>
    </w:p>
    <w:p w14:paraId="6D0C478D"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Una selectbox intitolata “Categoria”</w:t>
      </w:r>
    </w:p>
    <w:p w14:paraId="0B21ECA7"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Scadenza iscrizione corso</w:t>
      </w:r>
    </w:p>
    <w:p w14:paraId="2F808308"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Prezzo</w:t>
      </w:r>
    </w:p>
    <w:p w14:paraId="6ED4C61E" w14:textId="77777777" w:rsidR="00D14E2F" w:rsidRP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t>Un bottone “Carica File” per il campo “Immagine di copertina”</w:t>
      </w:r>
    </w:p>
    <w:p w14:paraId="73C15545" w14:textId="7C6699CF" w:rsid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t>Due pulsanti “Conferma” e “Annulla”</w:t>
      </w:r>
    </w:p>
    <w:p w14:paraId="42B62E49" w14:textId="77777777" w:rsidR="009D4D4A" w:rsidRPr="009D4D4A" w:rsidRDefault="009D4D4A" w:rsidP="009D4D4A">
      <w:pPr>
        <w:spacing w:after="0" w:line="240" w:lineRule="auto"/>
        <w:ind w:left="360"/>
        <w:rPr>
          <w:rFonts w:ascii="Garamond" w:hAnsi="Garamond"/>
          <w:lang w:val="it-IT"/>
        </w:rPr>
      </w:pPr>
    </w:p>
    <w:p w14:paraId="4A2B09AD" w14:textId="0E2D4F8B" w:rsidR="00D14E2F" w:rsidRPr="00D14E2F" w:rsidRDefault="00D14E2F" w:rsidP="00D14E2F">
      <w:pPr>
        <w:rPr>
          <w:rFonts w:ascii="Garamond" w:hAnsi="Garamond"/>
          <w:lang w:val="it-IT"/>
        </w:rPr>
      </w:pPr>
      <w:r w:rsidRPr="00D14E2F">
        <w:rPr>
          <w:rFonts w:ascii="Garamond" w:hAnsi="Garamond"/>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“19.99x” nel campo “Prezzo”. Inserisce l’immagine di copertina andando a selezionare dal file system l’immagine “img.png” dopo aver cliccato su “Carica file” </w:t>
      </w:r>
      <w:r w:rsidRPr="00D14E2F">
        <w:rPr>
          <w:rFonts w:ascii="Garamond" w:hAnsi="Garamond"/>
          <w:lang w:val="it-IT"/>
        </w:rPr>
        <w:lastRenderedPageBreak/>
        <w:t>del campo “Immagine di copertina”. Infine, Mario clicca sul bottone “Conferma”. In seguito, visualizza un messaggio di errore in cima la pagina con il seguente testo: “Abbiamo avuto un problema! I dati segnati in rosso non rispettano la validità del campo corrispondente” e il campo “Prezzo” e una riga della tabella delle lezioni in rosso. Mario, corregge il valore del campo “Prezzo”</w:t>
      </w:r>
      <w:r w:rsidR="00914B45">
        <w:rPr>
          <w:rFonts w:ascii="Garamond" w:hAnsi="Garamond"/>
          <w:lang w:val="it-IT"/>
        </w:rPr>
        <w:t xml:space="preserve"> andando a ricliccare su “Conferma”. </w:t>
      </w:r>
      <w:r w:rsidRPr="00D14E2F">
        <w:rPr>
          <w:rFonts w:ascii="Garamond" w:hAnsi="Garamond"/>
          <w:lang w:val="it-IT"/>
        </w:rPr>
        <w:t xml:space="preserve">Infine, viene reindirizzato alla homepage dove visualizza una nuova riga nella tabella “Corsi tenuti” corrispondente al nuovo corso in cui ha la voce “Stato” con il valore “In </w:t>
      </w:r>
      <w:r w:rsidR="00914B45">
        <w:rPr>
          <w:rFonts w:ascii="Garamond" w:hAnsi="Garamond"/>
          <w:lang w:val="it-IT"/>
        </w:rPr>
        <w:t>Creazione</w:t>
      </w:r>
      <w:r w:rsidRPr="00D14E2F">
        <w:rPr>
          <w:rFonts w:ascii="Garamond" w:hAnsi="Garamond"/>
          <w:lang w:val="it-IT"/>
        </w:rPr>
        <w:t>”.</w:t>
      </w:r>
    </w:p>
    <w:p w14:paraId="4D1A3137" w14:textId="5A3448D7" w:rsidR="00493119" w:rsidRDefault="009A7657" w:rsidP="00493119">
      <w:pPr>
        <w:rPr>
          <w:b/>
          <w:sz w:val="28"/>
          <w:szCs w:val="28"/>
          <w:lang w:val="it-IT"/>
        </w:rPr>
      </w:pPr>
      <w:r w:rsidRPr="0065280E">
        <w:rPr>
          <w:b/>
          <w:sz w:val="28"/>
          <w:szCs w:val="28"/>
          <w:lang w:val="it-IT"/>
        </w:rPr>
        <w:t>[SC5] Docente -</w:t>
      </w:r>
      <w:r w:rsidR="00493119" w:rsidRPr="00856004">
        <w:rPr>
          <w:b/>
          <w:sz w:val="28"/>
          <w:szCs w:val="28"/>
          <w:lang w:val="it-IT"/>
        </w:rPr>
        <w:t xml:space="preserve"> </w:t>
      </w:r>
      <w:r w:rsidR="00493119">
        <w:rPr>
          <w:b/>
          <w:sz w:val="28"/>
          <w:szCs w:val="28"/>
          <w:lang w:val="it-IT"/>
        </w:rPr>
        <w:t>Inserimento Lezione</w:t>
      </w:r>
    </w:p>
    <w:p w14:paraId="297AE47D" w14:textId="33C0438D" w:rsidR="00493119" w:rsidRDefault="00493119" w:rsidP="00914B45">
      <w:pPr>
        <w:rPr>
          <w:rFonts w:ascii="Garamond" w:hAnsi="Garamond"/>
          <w:lang w:val="it-IT"/>
        </w:rPr>
      </w:pPr>
      <w:r w:rsidRPr="00856004">
        <w:rPr>
          <w:rFonts w:ascii="Garamond" w:hAnsi="Garamond"/>
          <w:lang w:val="it-IT"/>
        </w:rPr>
        <w:t xml:space="preserve">Mario </w:t>
      </w:r>
      <w:r>
        <w:rPr>
          <w:rFonts w:ascii="Garamond" w:hAnsi="Garamond"/>
          <w:lang w:val="it-IT"/>
        </w:rPr>
        <w:t>è un docente che sta dentro la sua homepage. Mario vuole vuole aggiungere una nuova lezione al corso di “Imparare la samba con Mario”</w:t>
      </w:r>
      <w:r w:rsidR="00914B45">
        <w:rPr>
          <w:rFonts w:ascii="Garamond" w:hAnsi="Garamond"/>
          <w:lang w:val="it-IT"/>
        </w:rPr>
        <w:t xml:space="preserve"> che ha nella voce stato “In creazione”</w:t>
      </w:r>
      <w:r>
        <w:rPr>
          <w:rFonts w:ascii="Garamond" w:hAnsi="Garamond"/>
          <w:lang w:val="it-IT"/>
        </w:rPr>
        <w:t>. Clicca su “</w:t>
      </w:r>
      <w:r w:rsidR="00914B45">
        <w:rPr>
          <w:rFonts w:ascii="Garamond" w:hAnsi="Garamond"/>
          <w:lang w:val="it-IT"/>
        </w:rPr>
        <w:t>Gestisci lezioni</w:t>
      </w:r>
      <w:r>
        <w:rPr>
          <w:rFonts w:ascii="Garamond" w:hAnsi="Garamond"/>
          <w:lang w:val="it-IT"/>
        </w:rPr>
        <w:t>” nella riga del corso dentro la tabella dei corsi tenuti e si apre la pa</w:t>
      </w:r>
      <w:r w:rsidR="00914B45">
        <w:rPr>
          <w:rFonts w:ascii="Garamond" w:hAnsi="Garamond"/>
          <w:lang w:val="it-IT"/>
        </w:rPr>
        <w:t>gina contenete il tool di inserimento delle lezioni</w:t>
      </w:r>
      <w:r>
        <w:rPr>
          <w:rFonts w:ascii="Garamond" w:hAnsi="Garamond"/>
          <w:lang w:val="it-IT"/>
        </w:rPr>
        <w:t xml:space="preserve"> </w:t>
      </w:r>
      <w:r w:rsidRPr="00D14E2F">
        <w:rPr>
          <w:rFonts w:ascii="Garamond" w:hAnsi="Garamond"/>
          <w:lang w:val="it-IT"/>
        </w:rPr>
        <w:t xml:space="preserve">contenente </w:t>
      </w:r>
      <w:r w:rsidR="00914B45">
        <w:rPr>
          <w:rFonts w:ascii="Garamond" w:hAnsi="Garamond"/>
          <w:lang w:val="it-IT"/>
        </w:rPr>
        <w:t>il form seguente:</w:t>
      </w:r>
    </w:p>
    <w:p w14:paraId="0ADBE938" w14:textId="1854C689" w:rsidR="00914B45" w:rsidRDefault="00D20B14" w:rsidP="00914B45">
      <w:pPr>
        <w:jc w:val="center"/>
        <w:rPr>
          <w:rFonts w:ascii="Garamond" w:hAnsi="Garamond"/>
          <w:lang w:val="it-IT"/>
        </w:rPr>
      </w:pPr>
      <w:r>
        <w:rPr>
          <w:rFonts w:ascii="Garamond" w:hAnsi="Garamond"/>
          <w:noProof/>
          <w:lang w:val="it-IT"/>
        </w:rPr>
        <w:drawing>
          <wp:inline distT="0" distB="0" distL="0" distR="0" wp14:anchorId="07512DD2" wp14:editId="47C9ADAB">
            <wp:extent cx="4191000" cy="3898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6A9C5F22" w14:textId="0D96CBCB" w:rsidR="00493119" w:rsidRPr="00493119" w:rsidRDefault="00493119" w:rsidP="00493119">
      <w:pPr>
        <w:spacing w:after="0" w:line="240" w:lineRule="auto"/>
        <w:rPr>
          <w:rFonts w:ascii="Garamond" w:hAnsi="Garamond"/>
          <w:lang w:val="it-IT"/>
        </w:rPr>
      </w:pPr>
      <w:r>
        <w:rPr>
          <w:rFonts w:ascii="Garamond" w:hAnsi="Garamond"/>
          <w:lang w:val="it-IT"/>
        </w:rPr>
        <w:t>Dopo aver visionato tutti i dati del corso, Mario decide di inserire una nuova lezione. Clicca su “Inserisci nuova lezione” e, dopo aver scelto il file video.mp4 all’interno del suo file system, attende che il caricamento sia completato</w:t>
      </w:r>
      <w:r w:rsidR="00D20B14">
        <w:rPr>
          <w:rFonts w:ascii="Garamond" w:hAnsi="Garamond"/>
          <w:lang w:val="it-IT"/>
        </w:rPr>
        <w:t xml:space="preserve">, inserisce il nome “Samba 4” </w:t>
      </w:r>
      <w:r>
        <w:rPr>
          <w:rFonts w:ascii="Garamond" w:hAnsi="Garamond"/>
          <w:lang w:val="it-IT"/>
        </w:rPr>
        <w:t>e clicca successivamente su “Conferma” andando ad aggiornare i dati del corso selezionato.</w:t>
      </w:r>
    </w:p>
    <w:p w14:paraId="3941AE43" w14:textId="6D14D022" w:rsidR="00D14E2F" w:rsidRDefault="00D14E2F" w:rsidP="008501EE">
      <w:pPr>
        <w:rPr>
          <w:rFonts w:ascii="Garamond" w:hAnsi="Garamond"/>
          <w:lang w:val="it-IT"/>
        </w:rPr>
      </w:pPr>
    </w:p>
    <w:p w14:paraId="52819AB1" w14:textId="51185955" w:rsidR="00D20B14" w:rsidRDefault="00D20B14" w:rsidP="008501EE">
      <w:pPr>
        <w:rPr>
          <w:rFonts w:ascii="Garamond" w:hAnsi="Garamond"/>
          <w:lang w:val="it-IT"/>
        </w:rPr>
      </w:pPr>
    </w:p>
    <w:p w14:paraId="2E27F456" w14:textId="4DD554A5" w:rsidR="00D20B14" w:rsidRDefault="00D20B14" w:rsidP="008501EE">
      <w:pPr>
        <w:rPr>
          <w:rFonts w:ascii="Garamond" w:hAnsi="Garamond"/>
          <w:lang w:val="it-IT"/>
        </w:rPr>
      </w:pPr>
    </w:p>
    <w:p w14:paraId="0C1D09C6" w14:textId="510C9D83" w:rsidR="00D20B14" w:rsidRDefault="00D20B14" w:rsidP="008501EE">
      <w:pPr>
        <w:rPr>
          <w:rFonts w:ascii="Garamond" w:hAnsi="Garamond"/>
          <w:lang w:val="it-IT"/>
        </w:rPr>
      </w:pPr>
    </w:p>
    <w:p w14:paraId="6C038759" w14:textId="77777777" w:rsidR="00D20B14" w:rsidRPr="009A4588" w:rsidRDefault="00D20B14" w:rsidP="008501EE">
      <w:pPr>
        <w:rPr>
          <w:rFonts w:ascii="Garamond" w:hAnsi="Garamond"/>
          <w:lang w:val="it-IT"/>
        </w:rPr>
      </w:pPr>
    </w:p>
    <w:p w14:paraId="6050C572" w14:textId="15F2A4B8" w:rsidR="008501EE" w:rsidRPr="00ED7840" w:rsidRDefault="009A7657" w:rsidP="008501EE">
      <w:pPr>
        <w:rPr>
          <w:b/>
          <w:sz w:val="28"/>
          <w:szCs w:val="28"/>
          <w:lang w:val="it-IT"/>
        </w:rPr>
      </w:pPr>
      <w:r w:rsidRPr="0065280E">
        <w:rPr>
          <w:b/>
          <w:sz w:val="28"/>
          <w:szCs w:val="28"/>
          <w:lang w:val="it-IT"/>
        </w:rPr>
        <w:lastRenderedPageBreak/>
        <w:t>[SC6] Docente -</w:t>
      </w:r>
      <w:r w:rsidR="008501EE" w:rsidRPr="0068518D">
        <w:rPr>
          <w:b/>
          <w:sz w:val="28"/>
          <w:szCs w:val="28"/>
          <w:lang w:val="it-IT"/>
        </w:rPr>
        <w:t xml:space="preserve"> </w:t>
      </w:r>
      <w:r w:rsidR="008501EE">
        <w:rPr>
          <w:b/>
          <w:sz w:val="28"/>
          <w:szCs w:val="28"/>
          <w:lang w:val="it-IT"/>
        </w:rPr>
        <w:t>Inserire un commento</w:t>
      </w:r>
    </w:p>
    <w:p w14:paraId="15B385A7" w14:textId="77777777" w:rsidR="008501EE" w:rsidRPr="00ED7840" w:rsidRDefault="008501EE"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231B05FA"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EC10509"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21419C61" wp14:editId="6D190735">
            <wp:extent cx="3525775" cy="4195482"/>
            <wp:effectExtent l="0" t="0" r="508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ina_Corso.png"/>
                    <pic:cNvPicPr/>
                  </pic:nvPicPr>
                  <pic:blipFill>
                    <a:blip r:embed="rId22"/>
                    <a:stretch>
                      <a:fillRect/>
                    </a:stretch>
                  </pic:blipFill>
                  <pic:spPr>
                    <a:xfrm>
                      <a:off x="0" y="0"/>
                      <a:ext cx="3534183" cy="4205487"/>
                    </a:xfrm>
                    <a:prstGeom prst="rect">
                      <a:avLst/>
                    </a:prstGeom>
                  </pic:spPr>
                </pic:pic>
              </a:graphicData>
            </a:graphic>
          </wp:inline>
        </w:drawing>
      </w:r>
    </w:p>
    <w:p w14:paraId="2DEB137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2E56BD55"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Player video della lezione</w:t>
      </w:r>
    </w:p>
    <w:p w14:paraId="50AA3E72"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Titolo</w:t>
      </w:r>
    </w:p>
    <w:p w14:paraId="2E2A69B7"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Nome docente</w:t>
      </w:r>
    </w:p>
    <w:p w14:paraId="2C266434"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I commenti associati ad una “X” per eliminarli</w:t>
      </w:r>
    </w:p>
    <w:p w14:paraId="57DEE6BF"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32D8CFB3" w14:textId="5E6C5C96" w:rsidR="00914B45" w:rsidRDefault="008501EE" w:rsidP="008501EE">
      <w:pPr>
        <w:rPr>
          <w:rFonts w:ascii="Garamond" w:hAnsi="Garamond"/>
          <w:lang w:val="it-IT"/>
        </w:rPr>
      </w:pPr>
      <w:r w:rsidRPr="00ED7840">
        <w:rPr>
          <w:rFonts w:ascii="Garamond" w:hAnsi="Garamond"/>
          <w:lang w:val="it-IT"/>
        </w:rPr>
        <w:t xml:space="preserve">Mario scende nei commenti e trova quello di uno studente di nome “Pasquale” che scrive “Non ho capito bene cosa ha detto il docente alla fine del video”. Mario decide di inserire un commento per specificare questa informazione e clicca sul campo testuale del commento e lo compila scrivendo “Molti non hanno capito cosa ho detto nella parte finale della lezione poiché ho avuto un problema con il microfono, ciò che mi stavo riferendo è che bisogna stare </w:t>
      </w:r>
      <w:r w:rsidRPr="00ED7840">
        <w:rPr>
          <w:rFonts w:ascii="Garamond" w:hAnsi="Garamond"/>
          <w:lang w:val="it-IT"/>
        </w:rPr>
        <w:lastRenderedPageBreak/>
        <w:t>molto attenti nella prossima lezione poiché sarà alla base di quelle successive”. Infine, preme il tasto “Aggiungi Commento” aggiungendo il commento in cima alla lista dei messaggi</w:t>
      </w:r>
      <w:r w:rsidR="009A7657">
        <w:rPr>
          <w:rFonts w:ascii="Garamond" w:hAnsi="Garamond"/>
          <w:lang w:val="it-IT"/>
        </w:rPr>
        <w:t>.</w:t>
      </w:r>
    </w:p>
    <w:p w14:paraId="4A09A0F0" w14:textId="090AA503" w:rsidR="008501EE" w:rsidRPr="009A7657" w:rsidRDefault="009A7657" w:rsidP="008501EE">
      <w:pPr>
        <w:rPr>
          <w:rFonts w:ascii="Garamond" w:hAnsi="Garamond"/>
          <w:lang w:val="it-IT"/>
        </w:rPr>
      </w:pPr>
      <w:r>
        <w:rPr>
          <w:b/>
          <w:sz w:val="28"/>
          <w:szCs w:val="28"/>
          <w:lang w:val="it-IT"/>
        </w:rPr>
        <w:t>[SC7] Docente -</w:t>
      </w:r>
      <w:r w:rsidR="008501EE" w:rsidRPr="0068518D">
        <w:rPr>
          <w:b/>
          <w:sz w:val="28"/>
          <w:szCs w:val="28"/>
          <w:lang w:val="it-IT"/>
        </w:rPr>
        <w:t xml:space="preserve"> </w:t>
      </w:r>
      <w:r w:rsidR="008501EE">
        <w:rPr>
          <w:b/>
          <w:sz w:val="28"/>
          <w:szCs w:val="28"/>
          <w:lang w:val="it-IT"/>
        </w:rPr>
        <w:t>Elimina un commento</w:t>
      </w:r>
    </w:p>
    <w:p w14:paraId="71DA601B" w14:textId="33A7147F" w:rsidR="009A7657" w:rsidRPr="009A7657" w:rsidRDefault="009A7657"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6E6FFE96"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986B3CE"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74367184" wp14:editId="67ADB921">
            <wp:extent cx="4144104" cy="493126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ina_Corso.png"/>
                    <pic:cNvPicPr/>
                  </pic:nvPicPr>
                  <pic:blipFill>
                    <a:blip r:embed="rId22"/>
                    <a:stretch>
                      <a:fillRect/>
                    </a:stretch>
                  </pic:blipFill>
                  <pic:spPr>
                    <a:xfrm>
                      <a:off x="0" y="0"/>
                      <a:ext cx="4152091" cy="4940764"/>
                    </a:xfrm>
                    <a:prstGeom prst="rect">
                      <a:avLst/>
                    </a:prstGeom>
                  </pic:spPr>
                </pic:pic>
              </a:graphicData>
            </a:graphic>
          </wp:inline>
        </w:drawing>
      </w:r>
    </w:p>
    <w:p w14:paraId="1FACD4A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4466FD4F"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Player video della lezione</w:t>
      </w:r>
    </w:p>
    <w:p w14:paraId="3E109618"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Titolo</w:t>
      </w:r>
    </w:p>
    <w:p w14:paraId="1D5ADAC2"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Nome docente</w:t>
      </w:r>
    </w:p>
    <w:p w14:paraId="4186F541"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lastRenderedPageBreak/>
        <w:t>I commenti associati ad una “X” per eliminarli</w:t>
      </w:r>
    </w:p>
    <w:p w14:paraId="717BA1F7"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2F017B64" w14:textId="77777777" w:rsidR="008501EE" w:rsidRPr="00ED7840" w:rsidRDefault="008501EE" w:rsidP="008501EE">
      <w:pPr>
        <w:rPr>
          <w:rFonts w:cs="Calibri"/>
          <w:lang w:val="it-IT"/>
        </w:rPr>
      </w:pPr>
      <w:r w:rsidRPr="00ED7840">
        <w:rPr>
          <w:rFonts w:ascii="Garamond" w:hAnsi="Garamond"/>
          <w:lang w:val="it-IT"/>
        </w:rPr>
        <w:t>Mario scende nei commenti e trova quello di uno studente di nome “Pasquale” che scrive “Questo corso fa schifo”. Infine, Mario decide di eliminare il commento andando a premere la “X” correlata al commento di Pasquale cosi da eliminarlo.</w:t>
      </w:r>
    </w:p>
    <w:p w14:paraId="767EEAC4" w14:textId="48D9FE30" w:rsidR="007E3996" w:rsidRDefault="009A7657" w:rsidP="008501EE">
      <w:pPr>
        <w:rPr>
          <w:b/>
          <w:sz w:val="28"/>
          <w:szCs w:val="28"/>
          <w:lang w:val="it-IT"/>
        </w:rPr>
      </w:pPr>
      <w:r w:rsidRPr="0065280E">
        <w:rPr>
          <w:b/>
          <w:sz w:val="28"/>
          <w:szCs w:val="28"/>
          <w:lang w:val="it-IT"/>
        </w:rPr>
        <w:t xml:space="preserve"> [SC7] </w:t>
      </w:r>
      <w:r w:rsidR="00D20B14">
        <w:rPr>
          <w:b/>
          <w:sz w:val="28"/>
          <w:szCs w:val="28"/>
          <w:lang w:val="it-IT"/>
        </w:rPr>
        <w:t>Utente</w:t>
      </w:r>
      <w:r w:rsidRPr="0065280E">
        <w:rPr>
          <w:b/>
          <w:sz w:val="28"/>
          <w:szCs w:val="28"/>
          <w:lang w:val="it-IT"/>
        </w:rPr>
        <w:t xml:space="preserve"> - </w:t>
      </w:r>
      <w:r w:rsidR="007E3996">
        <w:rPr>
          <w:b/>
          <w:sz w:val="28"/>
          <w:szCs w:val="28"/>
          <w:lang w:val="it-IT"/>
        </w:rPr>
        <w:t xml:space="preserve">Login </w:t>
      </w:r>
    </w:p>
    <w:p w14:paraId="53A88831" w14:textId="77777777" w:rsidR="00107983" w:rsidRDefault="007E3996" w:rsidP="008501EE">
      <w:pPr>
        <w:rPr>
          <w:rFonts w:ascii="Garamond" w:hAnsi="Garamond"/>
          <w:lang w:val="it-IT"/>
        </w:rPr>
      </w:pPr>
      <w:r w:rsidRPr="007E3996">
        <w:rPr>
          <w:rFonts w:ascii="Garamond" w:hAnsi="Garamond"/>
          <w:lang w:val="it-IT"/>
        </w:rPr>
        <w:t xml:space="preserve">Mario è </w:t>
      </w:r>
      <w:r w:rsidR="00D20B14" w:rsidRPr="007E3996">
        <w:rPr>
          <w:rFonts w:ascii="Garamond" w:hAnsi="Garamond"/>
          <w:lang w:val="it-IT"/>
        </w:rPr>
        <w:t>un</w:t>
      </w:r>
      <w:r w:rsidR="00D20B14">
        <w:rPr>
          <w:rFonts w:ascii="Garamond" w:hAnsi="Garamond"/>
          <w:lang w:val="it-IT"/>
        </w:rPr>
        <w:t xml:space="preserve">’utente </w:t>
      </w:r>
      <w:r w:rsidRPr="007E3996">
        <w:rPr>
          <w:rFonts w:ascii="Garamond" w:hAnsi="Garamond"/>
          <w:lang w:val="it-IT"/>
        </w:rPr>
        <w:t>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w:t>
      </w:r>
    </w:p>
    <w:p w14:paraId="08A0AA88" w14:textId="16BAE44C" w:rsidR="00107983" w:rsidRDefault="00107983" w:rsidP="00107983">
      <w:pPr>
        <w:jc w:val="center"/>
        <w:rPr>
          <w:rFonts w:ascii="Garamond" w:hAnsi="Garamond"/>
          <w:lang w:val="it-IT"/>
        </w:rPr>
      </w:pPr>
      <w:r>
        <w:rPr>
          <w:noProof/>
          <w:lang w:val="it-IT"/>
        </w:rPr>
        <w:drawing>
          <wp:inline distT="0" distB="0" distL="0" distR="0" wp14:anchorId="1AD4F6A0" wp14:editId="03DFD8A9">
            <wp:extent cx="1783513" cy="1943900"/>
            <wp:effectExtent l="0" t="0" r="7620" b="0"/>
            <wp:docPr id="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11212" t="29073" r="57812" b="40341"/>
                    <a:stretch/>
                  </pic:blipFill>
                  <pic:spPr bwMode="auto">
                    <a:xfrm>
                      <a:off x="0" y="0"/>
                      <a:ext cx="1784247" cy="1944700"/>
                    </a:xfrm>
                    <a:prstGeom prst="rect">
                      <a:avLst/>
                    </a:prstGeom>
                    <a:ln>
                      <a:noFill/>
                    </a:ln>
                    <a:extLst>
                      <a:ext uri="{53640926-AAD7-44D8-BBD7-CCE9431645EC}">
                        <a14:shadowObscured xmlns:a14="http://schemas.microsoft.com/office/drawing/2010/main"/>
                      </a:ext>
                    </a:extLst>
                  </pic:spPr>
                </pic:pic>
              </a:graphicData>
            </a:graphic>
          </wp:inline>
        </w:drawing>
      </w:r>
    </w:p>
    <w:p w14:paraId="38CE1CFB" w14:textId="037DB54B" w:rsidR="007E3996" w:rsidRPr="007E3996" w:rsidRDefault="007E3996" w:rsidP="008501EE">
      <w:pPr>
        <w:rPr>
          <w:rFonts w:ascii="Garamond" w:hAnsi="Garamond"/>
          <w:lang w:val="it-IT"/>
        </w:rPr>
      </w:pPr>
      <w:r w:rsidRPr="007E3996">
        <w:rPr>
          <w:rFonts w:ascii="Garamond" w:hAnsi="Garamond"/>
          <w:lang w:val="it-IT"/>
        </w:rPr>
        <w:t xml:space="preserve"> In seguito, Mario inserisce nelle apposite aree l’e-mail “mario_s97@libero.it”, la password “gth9201” e, infine, clicca sul pulsante “Accedi”. Essendo i dati corretti, viene reindirizzato alla homepage del sistema.</w:t>
      </w:r>
    </w:p>
    <w:p w14:paraId="432C10B9" w14:textId="4992A8E3" w:rsidR="007E3996" w:rsidRDefault="009A7657" w:rsidP="008501EE">
      <w:pPr>
        <w:rPr>
          <w:b/>
          <w:sz w:val="28"/>
          <w:szCs w:val="28"/>
          <w:lang w:val="it-IT"/>
        </w:rPr>
      </w:pPr>
      <w:r w:rsidRPr="0065280E">
        <w:rPr>
          <w:b/>
          <w:sz w:val="28"/>
          <w:szCs w:val="28"/>
          <w:lang w:val="it-IT"/>
        </w:rPr>
        <w:t xml:space="preserve">[SC8] </w:t>
      </w:r>
      <w:r w:rsidR="00D20B14">
        <w:rPr>
          <w:b/>
          <w:sz w:val="28"/>
          <w:szCs w:val="28"/>
          <w:lang w:val="it-IT"/>
        </w:rPr>
        <w:t>Utente</w:t>
      </w:r>
      <w:r w:rsidRPr="0065280E">
        <w:rPr>
          <w:b/>
          <w:sz w:val="28"/>
          <w:szCs w:val="28"/>
          <w:lang w:val="it-IT"/>
        </w:rPr>
        <w:t xml:space="preserve"> - </w:t>
      </w:r>
      <w:r w:rsidR="007E3996">
        <w:rPr>
          <w:b/>
          <w:sz w:val="28"/>
          <w:szCs w:val="28"/>
          <w:lang w:val="it-IT"/>
        </w:rPr>
        <w:t>Login errato</w:t>
      </w:r>
    </w:p>
    <w:p w14:paraId="24CB8E6B" w14:textId="0A31CFD8" w:rsidR="007E3996" w:rsidRDefault="007E3996" w:rsidP="008501EE">
      <w:pPr>
        <w:rPr>
          <w:rFonts w:ascii="Garamond" w:hAnsi="Garamond"/>
          <w:lang w:val="it-IT"/>
        </w:rPr>
      </w:pPr>
      <w:r w:rsidRPr="007E3996">
        <w:rPr>
          <w:rFonts w:ascii="Garamond" w:hAnsi="Garamond"/>
          <w:lang w:val="it-IT"/>
        </w:rPr>
        <w:t>Mario è un</w:t>
      </w:r>
      <w:r w:rsidR="00D20B14">
        <w:rPr>
          <w:rFonts w:ascii="Garamond" w:hAnsi="Garamond"/>
          <w:lang w:val="it-IT"/>
        </w:rPr>
        <w:t>’utente</w:t>
      </w:r>
      <w:r w:rsidRPr="007E3996">
        <w:rPr>
          <w:rFonts w:ascii="Garamond" w:hAnsi="Garamond"/>
          <w:lang w:val="it-IT"/>
        </w:rPr>
        <w:t xml:space="preserv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Mario riscrive quindi e-mail e password nel modo corretto, quindi clicca “Accedi”. Essendo i dati ora corretti, viene reindirizzato alla homepage del sistema.</w:t>
      </w:r>
    </w:p>
    <w:p w14:paraId="6A460594" w14:textId="0FCF0756" w:rsidR="007E3996" w:rsidRDefault="009A7657" w:rsidP="008501EE">
      <w:pPr>
        <w:rPr>
          <w:b/>
          <w:sz w:val="28"/>
          <w:szCs w:val="28"/>
          <w:lang w:val="it-IT"/>
        </w:rPr>
      </w:pPr>
      <w:r w:rsidRPr="0065280E">
        <w:rPr>
          <w:b/>
          <w:sz w:val="28"/>
          <w:szCs w:val="28"/>
          <w:lang w:val="it-IT"/>
        </w:rPr>
        <w:t xml:space="preserve">[SC9] </w:t>
      </w:r>
      <w:r w:rsidR="00D20B14">
        <w:rPr>
          <w:b/>
          <w:sz w:val="28"/>
          <w:szCs w:val="28"/>
          <w:lang w:val="it-IT"/>
        </w:rPr>
        <w:t>Utente</w:t>
      </w:r>
      <w:r w:rsidRPr="0065280E">
        <w:rPr>
          <w:b/>
          <w:sz w:val="28"/>
          <w:szCs w:val="28"/>
          <w:lang w:val="it-IT"/>
        </w:rPr>
        <w:t xml:space="preserve"> -</w:t>
      </w:r>
      <w:r w:rsidR="007E3996" w:rsidRPr="0068518D">
        <w:rPr>
          <w:b/>
          <w:sz w:val="28"/>
          <w:szCs w:val="28"/>
          <w:lang w:val="it-IT"/>
        </w:rPr>
        <w:t xml:space="preserve"> </w:t>
      </w:r>
      <w:r w:rsidR="007E3996">
        <w:rPr>
          <w:b/>
          <w:sz w:val="28"/>
          <w:szCs w:val="28"/>
          <w:lang w:val="it-IT"/>
        </w:rPr>
        <w:t>Password dimenticata</w:t>
      </w:r>
    </w:p>
    <w:p w14:paraId="0165B8C0" w14:textId="161447DE" w:rsidR="007E3996" w:rsidRPr="007E3996" w:rsidRDefault="007E3996" w:rsidP="007E3996">
      <w:pPr>
        <w:rPr>
          <w:rFonts w:ascii="Garamond" w:hAnsi="Garamond"/>
          <w:lang w:val="it-IT"/>
        </w:rPr>
      </w:pPr>
      <w:r w:rsidRPr="007E3996">
        <w:rPr>
          <w:rFonts w:ascii="Garamond" w:hAnsi="Garamond"/>
          <w:lang w:val="it-IT"/>
        </w:rPr>
        <w:t xml:space="preserve">Mario è </w:t>
      </w:r>
      <w:r w:rsidR="00D20B14">
        <w:rPr>
          <w:rFonts w:ascii="Garamond" w:hAnsi="Garamond"/>
          <w:lang w:val="it-IT"/>
        </w:rPr>
        <w:t>un’utente</w:t>
      </w:r>
      <w:r w:rsidRPr="007E3996">
        <w:rPr>
          <w:rFonts w:ascii="Garamond" w:hAnsi="Garamond"/>
          <w:lang w:val="it-IT"/>
        </w:rPr>
        <w:t xml:space="preserve"> iscritto a Youlearn e vuole entrare nel sistema per seguire i corsi a cui è iscritto.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w:t>
      </w:r>
    </w:p>
    <w:p w14:paraId="366D405E" w14:textId="77777777" w:rsidR="007E3996" w:rsidRPr="007E3996" w:rsidRDefault="007E3996" w:rsidP="007E3996">
      <w:pPr>
        <w:rPr>
          <w:rFonts w:ascii="Garamond" w:hAnsi="Garamond"/>
          <w:lang w:val="it-IT"/>
        </w:rPr>
      </w:pPr>
      <w:r w:rsidRPr="007E3996">
        <w:rPr>
          <w:rFonts w:ascii="Garamond" w:hAnsi="Garamond"/>
          <w:lang w:val="it-IT"/>
        </w:rPr>
        <w:lastRenderedPageBreak/>
        <w:t>Mario, quindi, clicca su “Hai dimenticato la password? Clicca qui!”, facendo comparire un’area di input sotto il pulsante “Accedi” del form di Login con il testo “Inserisci la tua E-Mail” sulla sinistra e un pulsante “Invia”.</w:t>
      </w:r>
    </w:p>
    <w:p w14:paraId="184B2CD8" w14:textId="77777777" w:rsidR="007E3996" w:rsidRPr="007E3996" w:rsidRDefault="007E3996" w:rsidP="007E3996">
      <w:pPr>
        <w:rPr>
          <w:rFonts w:ascii="Garamond" w:hAnsi="Garamond"/>
          <w:lang w:val="it-IT"/>
        </w:rPr>
      </w:pPr>
      <w:r w:rsidRPr="007E3996">
        <w:rPr>
          <w:rFonts w:ascii="Garamond" w:hAnsi="Garamond"/>
          <w:lang w:val="it-IT"/>
        </w:rPr>
        <w:t>Inserisce la e-mail e clicca il bottone "Invia”, quindi il form sparisce ed al suo posto compare un messaggio con scritto “E’ stata inviata una e-mail all’indirizzo di posta elettronica che ci hai inviato, vai a controllare la tua casella postale per visionare la nuova password!”. Una volta letto il messaggio, Mario va all’interno della tua casella e-mail per visualizzare la nuova password.</w:t>
      </w:r>
    </w:p>
    <w:p w14:paraId="17041F7B" w14:textId="77777777" w:rsidR="007E3996" w:rsidRPr="007E3996" w:rsidRDefault="007E3996" w:rsidP="007E3996">
      <w:pPr>
        <w:rPr>
          <w:rFonts w:ascii="Garamond" w:hAnsi="Garamond"/>
          <w:lang w:val="it-IT"/>
        </w:rPr>
      </w:pPr>
      <w:r w:rsidRPr="007E3996">
        <w:rPr>
          <w:rFonts w:ascii="Garamond" w:hAnsi="Garamond"/>
          <w:lang w:val="it-IT"/>
        </w:rPr>
        <w:t>Dopo averla letta, torna al sistema, inserisce nuovamente l’e-mail, la nuova password, e, infine, clicca su “Accedi”.</w:t>
      </w:r>
    </w:p>
    <w:p w14:paraId="095A380F" w14:textId="59C4EA37" w:rsidR="007E3996" w:rsidRDefault="007E3996" w:rsidP="007E3996">
      <w:pPr>
        <w:rPr>
          <w:rFonts w:ascii="Garamond" w:hAnsi="Garamond"/>
          <w:lang w:val="it-IT"/>
        </w:rPr>
      </w:pPr>
      <w:r w:rsidRPr="007E3996">
        <w:rPr>
          <w:rFonts w:ascii="Garamond" w:hAnsi="Garamond"/>
          <w:lang w:val="it-IT"/>
        </w:rPr>
        <w:t>Essendo i dati ora corretti, viene reindirizzato alla homepage del sistema.</w:t>
      </w:r>
    </w:p>
    <w:p w14:paraId="725A1E03" w14:textId="77777777" w:rsidR="009A7657" w:rsidRDefault="009A7657" w:rsidP="007E3996">
      <w:pPr>
        <w:rPr>
          <w:rFonts w:ascii="Garamond" w:hAnsi="Garamond"/>
          <w:lang w:val="it-IT"/>
        </w:rPr>
      </w:pPr>
    </w:p>
    <w:p w14:paraId="42DA3E9C" w14:textId="022543BB" w:rsidR="007E3996" w:rsidRDefault="009A7657" w:rsidP="007E3996">
      <w:pPr>
        <w:rPr>
          <w:b/>
          <w:sz w:val="28"/>
          <w:szCs w:val="28"/>
          <w:lang w:val="it-IT"/>
        </w:rPr>
      </w:pPr>
      <w:r w:rsidRPr="0065280E">
        <w:rPr>
          <w:b/>
          <w:sz w:val="28"/>
          <w:szCs w:val="28"/>
          <w:lang w:val="it-IT"/>
        </w:rPr>
        <w:t xml:space="preserve">[SC9] </w:t>
      </w:r>
      <w:r w:rsidR="00D20B14">
        <w:rPr>
          <w:b/>
          <w:sz w:val="28"/>
          <w:szCs w:val="28"/>
          <w:lang w:val="it-IT"/>
        </w:rPr>
        <w:t>Utente</w:t>
      </w:r>
      <w:r w:rsidRPr="0065280E">
        <w:rPr>
          <w:b/>
          <w:sz w:val="28"/>
          <w:szCs w:val="28"/>
          <w:lang w:val="it-IT"/>
        </w:rPr>
        <w:t xml:space="preserve"> - </w:t>
      </w:r>
      <w:r w:rsidR="007E3996">
        <w:rPr>
          <w:b/>
          <w:sz w:val="28"/>
          <w:szCs w:val="28"/>
          <w:lang w:val="it-IT"/>
        </w:rPr>
        <w:t xml:space="preserve">Registrazione </w:t>
      </w:r>
    </w:p>
    <w:p w14:paraId="2F16100F" w14:textId="77777777" w:rsidR="00107983"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Pr>
          <w:rFonts w:ascii="Garamond" w:hAnsi="Garamond"/>
          <w:lang w:val="it-IT"/>
        </w:rPr>
        <w:t xml:space="preserve"> </w:t>
      </w:r>
      <w:r w:rsidRPr="007E3996">
        <w:rPr>
          <w:rFonts w:ascii="Garamond" w:hAnsi="Garamond"/>
          <w:lang w:val="it-IT"/>
        </w:rPr>
        <w:t xml:space="preserve">e un pulsante “Registrati”. </w:t>
      </w:r>
    </w:p>
    <w:p w14:paraId="5FA8EAD6" w14:textId="6E4609C0" w:rsidR="00107983" w:rsidRDefault="00107983" w:rsidP="00107983">
      <w:pPr>
        <w:jc w:val="center"/>
        <w:rPr>
          <w:rFonts w:ascii="Garamond" w:hAnsi="Garamond"/>
          <w:lang w:val="it-IT"/>
        </w:rPr>
      </w:pPr>
      <w:r>
        <w:rPr>
          <w:noProof/>
          <w:lang w:val="it-IT"/>
        </w:rPr>
        <w:drawing>
          <wp:inline distT="0" distB="0" distL="0" distR="0" wp14:anchorId="0FF10E2D" wp14:editId="60A17FD3">
            <wp:extent cx="2320925" cy="3311701"/>
            <wp:effectExtent l="0" t="0" r="3175" b="3175"/>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55728" t="25755" r="3964" b="22143"/>
                    <a:stretch/>
                  </pic:blipFill>
                  <pic:spPr bwMode="auto">
                    <a:xfrm>
                      <a:off x="0" y="0"/>
                      <a:ext cx="2321724" cy="3312841"/>
                    </a:xfrm>
                    <a:prstGeom prst="rect">
                      <a:avLst/>
                    </a:prstGeom>
                    <a:ln>
                      <a:noFill/>
                    </a:ln>
                    <a:extLst>
                      <a:ext uri="{53640926-AAD7-44D8-BBD7-CCE9431645EC}">
                        <a14:shadowObscured xmlns:a14="http://schemas.microsoft.com/office/drawing/2010/main"/>
                      </a:ext>
                    </a:extLst>
                  </pic:spPr>
                </pic:pic>
              </a:graphicData>
            </a:graphic>
          </wp:inline>
        </w:drawing>
      </w:r>
    </w:p>
    <w:p w14:paraId="5FC48EEA" w14:textId="7C72EADC" w:rsidR="007E3996" w:rsidRDefault="007E3996" w:rsidP="007E3996">
      <w:pPr>
        <w:rPr>
          <w:rFonts w:ascii="Garamond" w:hAnsi="Garamond"/>
          <w:lang w:val="it-IT"/>
        </w:rPr>
      </w:pPr>
      <w:r w:rsidRPr="007E3996">
        <w:rPr>
          <w:rFonts w:ascii="Garamond" w:hAnsi="Garamond"/>
          <w:lang w:val="it-IT"/>
        </w:rPr>
        <w:t>Infine, Mario inserisce i seguenti valori rispettivamente nell’ordine dei campi che si presentano nel form: “Mario”, “Rossi”, ’</w:t>
      </w:r>
      <w:hyperlink r:id="rId24" w:history="1">
        <w:r w:rsidRPr="007E3996">
          <w:rPr>
            <w:rStyle w:val="Hyperlink"/>
            <w:rFonts w:ascii="Garamond" w:hAnsi="Garamond"/>
            <w:lang w:val="it-IT"/>
          </w:rPr>
          <w:t>mariorossi19@mail.com</w:t>
        </w:r>
      </w:hyperlink>
      <w:r w:rsidRPr="007E3996">
        <w:rPr>
          <w:rFonts w:ascii="Garamond" w:hAnsi="Garamond"/>
          <w:lang w:val="it-IT"/>
        </w:rPr>
        <w:t>’, “password123”, “password123”, “5333 1292 2192 2191”, “Mario Rossi”, “10/21”. Infine, seleziona nella selectbox del “Tipo di carta” la voce “Paypal</w:t>
      </w:r>
      <w:r w:rsidR="005F134C">
        <w:rPr>
          <w:rFonts w:ascii="Garamond" w:hAnsi="Garamond"/>
          <w:lang w:val="it-IT"/>
        </w:rPr>
        <w:t>.</w:t>
      </w:r>
      <w:r w:rsidRPr="007E3996">
        <w:rPr>
          <w:rFonts w:ascii="Garamond" w:hAnsi="Garamond"/>
          <w:lang w:val="it-IT"/>
        </w:rPr>
        <w:t xml:space="preserve"> Dopo aver inserito i dati e averli ricontrollati, clicca su “Registrati”. Poiché i dati sono tutti validi, viene reindirizzato alla homepage del sistema.</w:t>
      </w:r>
    </w:p>
    <w:p w14:paraId="72ECC132" w14:textId="77777777" w:rsidR="00107983" w:rsidRDefault="00107983" w:rsidP="007E3996">
      <w:pPr>
        <w:rPr>
          <w:b/>
          <w:sz w:val="28"/>
          <w:szCs w:val="28"/>
          <w:lang w:val="it-IT"/>
        </w:rPr>
      </w:pPr>
    </w:p>
    <w:p w14:paraId="6E554307" w14:textId="2EB1B801" w:rsidR="007E3996" w:rsidRDefault="009A7657" w:rsidP="007E3996">
      <w:pPr>
        <w:rPr>
          <w:b/>
          <w:sz w:val="28"/>
          <w:szCs w:val="28"/>
          <w:lang w:val="it-IT"/>
        </w:rPr>
      </w:pPr>
      <w:r w:rsidRPr="0065280E">
        <w:rPr>
          <w:b/>
          <w:sz w:val="28"/>
          <w:szCs w:val="28"/>
          <w:lang w:val="it-IT"/>
        </w:rPr>
        <w:lastRenderedPageBreak/>
        <w:t xml:space="preserve">[SC10] </w:t>
      </w:r>
      <w:r w:rsidR="005F134C">
        <w:rPr>
          <w:b/>
          <w:sz w:val="28"/>
          <w:szCs w:val="28"/>
          <w:lang w:val="it-IT"/>
        </w:rPr>
        <w:t>Utente</w:t>
      </w:r>
      <w:r w:rsidRPr="0065280E">
        <w:rPr>
          <w:b/>
          <w:sz w:val="28"/>
          <w:szCs w:val="28"/>
          <w:lang w:val="it-IT"/>
        </w:rPr>
        <w:t xml:space="preserve"> - </w:t>
      </w:r>
      <w:r w:rsidR="007E3996">
        <w:rPr>
          <w:b/>
          <w:sz w:val="28"/>
          <w:szCs w:val="28"/>
          <w:lang w:val="it-IT"/>
        </w:rPr>
        <w:t>Registrazione incompleta</w:t>
      </w:r>
    </w:p>
    <w:p w14:paraId="54DB4B03" w14:textId="7B470E52" w:rsidR="007E3996" w:rsidRPr="007E3996"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Pr>
          <w:rFonts w:ascii="Garamond" w:hAnsi="Garamond"/>
          <w:lang w:val="it-IT"/>
        </w:rPr>
        <w:t xml:space="preserve"> </w:t>
      </w:r>
      <w:r w:rsidRPr="007E3996">
        <w:rPr>
          <w:rFonts w:ascii="Garamond" w:hAnsi="Garamond"/>
          <w:lang w:val="it-IT"/>
        </w:rPr>
        <w:t>e un pulsante “Registrati”. Infine, Mario inserisce i seguenti valori: “Rossi” nel campo “Cognome”, ’</w:t>
      </w:r>
      <w:hyperlink r:id="rId25" w:history="1">
        <w:r w:rsidRPr="007E3996">
          <w:rPr>
            <w:rStyle w:val="Hyperlink"/>
            <w:rFonts w:ascii="Garamond" w:hAnsi="Garamond"/>
            <w:lang w:val="it-IT"/>
          </w:rPr>
          <w:t>mariorossi19@mail.com</w:t>
        </w:r>
      </w:hyperlink>
      <w:r w:rsidRPr="007E3996">
        <w:rPr>
          <w:rFonts w:ascii="Garamond" w:hAnsi="Garamond"/>
          <w:lang w:val="it-IT"/>
        </w:rPr>
        <w:t>’ nel campo “E-Mail”, “password123” nel campo “Password”, “password123” nel campo “Conferma Password”, “5333 1292 2192 2191” nel campo “Numero Carta”, “Mario Rossi” nel campo “Nome Intestatario”, “10/21” nel campo “Data di scadenza”. Infine, seleziona nella selectbox del “Tipo di carta” la voce “Paypal</w:t>
      </w:r>
      <w:r w:rsidR="005F134C" w:rsidRPr="007E3996">
        <w:rPr>
          <w:rFonts w:ascii="Garamond" w:hAnsi="Garamond"/>
          <w:lang w:val="it-IT"/>
        </w:rPr>
        <w:t>”</w:t>
      </w:r>
      <w:r w:rsidR="005F134C">
        <w:rPr>
          <w:rFonts w:ascii="Garamond" w:hAnsi="Garamond"/>
          <w:lang w:val="it-IT"/>
        </w:rPr>
        <w:t>.</w:t>
      </w:r>
      <w:r w:rsidR="005F134C" w:rsidRPr="007E3996">
        <w:rPr>
          <w:rFonts w:ascii="Garamond" w:hAnsi="Garamond"/>
          <w:lang w:val="it-IT"/>
        </w:rPr>
        <w:t xml:space="preserve"> Dopo</w:t>
      </w:r>
      <w:r w:rsidRPr="007E3996">
        <w:rPr>
          <w:rFonts w:ascii="Garamond" w:hAnsi="Garamond"/>
          <w:lang w:val="it-IT"/>
        </w:rPr>
        <w:t xml:space="preserve"> aver inserito i dati e averli ricontrollati, clicca su “Registrati”. </w:t>
      </w:r>
    </w:p>
    <w:p w14:paraId="15E1A339" w14:textId="0A9205A4" w:rsidR="007E3996" w:rsidRDefault="007E3996" w:rsidP="007E3996">
      <w:pPr>
        <w:rPr>
          <w:rFonts w:ascii="Garamond" w:hAnsi="Garamond"/>
          <w:lang w:val="it-IT"/>
        </w:rPr>
      </w:pPr>
      <w:r w:rsidRPr="007E3996">
        <w:rPr>
          <w:rFonts w:ascii="Garamond" w:hAnsi="Garamond"/>
          <w:lang w:val="it-IT"/>
        </w:rPr>
        <w:t>L’input del campo “Nome” si colora di rosso ed esce un avviso in cima la pagina con scritto “Abbiamo riscontrato un problema! I campi colorati di rosso non sono stati compilati correttamente, ritenta andando a correggerli!”. Infine, Mario corregge il suo errore andando ad inserire il suo nome nel campo “Nome” del form di registrazione e clicca “Registrati” reindirizzandosi alla homepage del sistema.</w:t>
      </w:r>
    </w:p>
    <w:p w14:paraId="1EEF1BBA" w14:textId="0CA9858F" w:rsidR="007E3996" w:rsidRPr="007E3996" w:rsidRDefault="009A7657" w:rsidP="007E3996">
      <w:pPr>
        <w:rPr>
          <w:b/>
          <w:sz w:val="28"/>
          <w:szCs w:val="28"/>
          <w:lang w:val="it-IT"/>
        </w:rPr>
      </w:pPr>
      <w:r w:rsidRPr="009A7657">
        <w:rPr>
          <w:b/>
          <w:sz w:val="28"/>
          <w:szCs w:val="28"/>
          <w:lang w:val="it-IT"/>
        </w:rPr>
        <w:t>[SC11]</w:t>
      </w:r>
      <w:r w:rsidR="005F134C">
        <w:rPr>
          <w:b/>
          <w:sz w:val="28"/>
          <w:szCs w:val="28"/>
          <w:lang w:val="it-IT"/>
        </w:rPr>
        <w:t xml:space="preserve"> Utente</w:t>
      </w:r>
      <w:r w:rsidRPr="009A7657">
        <w:rPr>
          <w:b/>
          <w:sz w:val="28"/>
          <w:szCs w:val="28"/>
          <w:lang w:val="it-IT"/>
        </w:rPr>
        <w:t xml:space="preserve"> - </w:t>
      </w:r>
      <w:r w:rsidR="007E3996">
        <w:rPr>
          <w:b/>
          <w:sz w:val="28"/>
          <w:szCs w:val="28"/>
          <w:lang w:val="it-IT"/>
        </w:rPr>
        <w:t>Conferma password fallita in fase di registrazione</w:t>
      </w:r>
    </w:p>
    <w:p w14:paraId="3A94C0A2" w14:textId="77777777" w:rsidR="00107983"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Pr>
          <w:rFonts w:ascii="Garamond" w:hAnsi="Garamond"/>
          <w:lang w:val="it-IT"/>
        </w:rPr>
        <w:t xml:space="preserve"> e </w:t>
      </w:r>
      <w:r w:rsidRPr="007E3996">
        <w:rPr>
          <w:rFonts w:ascii="Garamond" w:hAnsi="Garamond"/>
          <w:lang w:val="it-IT"/>
        </w:rPr>
        <w:t>un pulsante “Registrati”. Infine, Mario inserisce i seguenti valori: “Rossi” nel campo “Cognome”, ’</w:t>
      </w:r>
      <w:hyperlink r:id="rId26" w:history="1">
        <w:r w:rsidRPr="007E3996">
          <w:rPr>
            <w:rStyle w:val="Hyperlink"/>
            <w:rFonts w:ascii="Garamond" w:hAnsi="Garamond"/>
            <w:lang w:val="it-IT"/>
          </w:rPr>
          <w:t>mariorossi19@mail.com</w:t>
        </w:r>
      </w:hyperlink>
      <w:r w:rsidRPr="007E3996">
        <w:rPr>
          <w:rFonts w:ascii="Garamond" w:hAnsi="Garamond"/>
          <w:lang w:val="it-IT"/>
        </w:rPr>
        <w:t>’ nel campo “E-Mail”, “password123” nel campo “Password”, “password124” nel campo “Conferma Password”, “5333 1292 2192 2191” nel campo “Numero Carta”, “Mario Rossi” nel campo “Nome Intestatario”, “10/21” nel campo “Data di scadenza”. Infine, seleziona nella selectbox del “Tipo di carta” la voce “Paypal”</w:t>
      </w:r>
      <w:r w:rsidR="005F134C">
        <w:rPr>
          <w:rFonts w:ascii="Garamond" w:hAnsi="Garamond"/>
          <w:lang w:val="it-IT"/>
        </w:rPr>
        <w:t xml:space="preserve">. </w:t>
      </w:r>
      <w:r w:rsidRPr="007E3996">
        <w:rPr>
          <w:rFonts w:ascii="Garamond" w:hAnsi="Garamond"/>
          <w:lang w:val="it-IT"/>
        </w:rPr>
        <w:t xml:space="preserve">Dopo aver inserito i dati e averli ricontrollati, clicca su “Registrati”. </w:t>
      </w:r>
    </w:p>
    <w:p w14:paraId="61049263" w14:textId="4C10C650" w:rsidR="007E3996" w:rsidRPr="007E3996" w:rsidRDefault="007E3996" w:rsidP="007E3996">
      <w:pPr>
        <w:rPr>
          <w:rFonts w:ascii="Garamond" w:hAnsi="Garamond"/>
          <w:lang w:val="it-IT"/>
        </w:rPr>
      </w:pPr>
      <w:r w:rsidRPr="007E3996">
        <w:rPr>
          <w:rFonts w:ascii="Garamond" w:hAnsi="Garamond"/>
          <w:lang w:val="it-IT"/>
        </w:rPr>
        <w:t>I campi “Password” e “Conferma Passsword” si colorano di rosso, i loro valori vengono impostati al vuoto e compare un messaggio di errore in cima alla pagina con scritto “Abbiamo riscontrato un problema! Le password che hai inserito non combaciano, ritenta andando a reinserire i dati in maniera corretta!”.</w:t>
      </w:r>
    </w:p>
    <w:p w14:paraId="118CE9BF" w14:textId="1A34416F" w:rsidR="006047EA" w:rsidRPr="00F91BC4" w:rsidRDefault="007E3996" w:rsidP="007E3996">
      <w:pPr>
        <w:rPr>
          <w:rFonts w:ascii="Garamond" w:hAnsi="Garamond"/>
          <w:lang w:val="it-IT"/>
        </w:rPr>
      </w:pPr>
      <w:r w:rsidRPr="007E3996">
        <w:rPr>
          <w:rFonts w:ascii="Garamond" w:hAnsi="Garamond"/>
          <w:lang w:val="it-IT"/>
        </w:rPr>
        <w:t xml:space="preserve">Mario riscrive le password in maniera corretta e clicca nuovamente su “Registrati”. </w:t>
      </w:r>
      <w:r w:rsidRPr="00F91BC4">
        <w:rPr>
          <w:rFonts w:ascii="Garamond" w:hAnsi="Garamond"/>
          <w:lang w:val="it-IT"/>
        </w:rPr>
        <w:t>Infine, viene reindirizzato alla homepage del sistema.</w:t>
      </w:r>
    </w:p>
    <w:p w14:paraId="70D33B39" w14:textId="1E25A3CE" w:rsidR="00856004" w:rsidRDefault="009A7657" w:rsidP="007E3996">
      <w:pPr>
        <w:rPr>
          <w:b/>
          <w:sz w:val="28"/>
          <w:szCs w:val="28"/>
          <w:lang w:val="it-IT"/>
        </w:rPr>
      </w:pPr>
      <w:r w:rsidRPr="009A7657">
        <w:rPr>
          <w:b/>
          <w:sz w:val="28"/>
          <w:szCs w:val="28"/>
          <w:lang w:val="it-IT"/>
        </w:rPr>
        <w:t xml:space="preserve">[SC12] </w:t>
      </w:r>
      <w:r w:rsidR="005F134C">
        <w:rPr>
          <w:b/>
          <w:sz w:val="28"/>
          <w:szCs w:val="28"/>
          <w:lang w:val="it-IT"/>
        </w:rPr>
        <w:t>Utente</w:t>
      </w:r>
      <w:r w:rsidRPr="009A7657">
        <w:rPr>
          <w:b/>
          <w:sz w:val="28"/>
          <w:szCs w:val="28"/>
          <w:lang w:val="it-IT"/>
        </w:rPr>
        <w:t xml:space="preserve"> -</w:t>
      </w:r>
      <w:r w:rsidR="00856004" w:rsidRPr="00F91BC4">
        <w:rPr>
          <w:b/>
          <w:sz w:val="28"/>
          <w:szCs w:val="28"/>
          <w:lang w:val="it-IT"/>
        </w:rPr>
        <w:t xml:space="preserve"> </w:t>
      </w:r>
      <w:r w:rsidR="00856004">
        <w:rPr>
          <w:b/>
          <w:sz w:val="28"/>
          <w:szCs w:val="28"/>
          <w:lang w:val="it-IT"/>
        </w:rPr>
        <w:t>Modifica E-mail</w:t>
      </w:r>
    </w:p>
    <w:p w14:paraId="5F41653C" w14:textId="77777777"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C1057F0" w14:textId="1F48C2E9" w:rsidR="00856004"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7" w:history="1">
        <w:r w:rsidRPr="00856004">
          <w:rPr>
            <w:rStyle w:val="Hyperlink"/>
            <w:rFonts w:ascii="Garamond" w:hAnsi="Garamond"/>
            <w:lang w:val="it-IT"/>
          </w:rPr>
          <w:t>mses97@tiscali.it</w:t>
        </w:r>
      </w:hyperlink>
      <w:r w:rsidRPr="00856004">
        <w:rPr>
          <w:rFonts w:ascii="Garamond" w:hAnsi="Garamond"/>
          <w:lang w:val="it-IT"/>
        </w:rPr>
        <w:t>’ e clicca sul bottone “Conferma”. Infine, visualizza in cima alla pagina il messaggio “Modifica effettuata con successo!”</w:t>
      </w:r>
    </w:p>
    <w:p w14:paraId="1809BAE3" w14:textId="5EE01AEA" w:rsidR="00856004" w:rsidRDefault="009A7657" w:rsidP="00856004">
      <w:pPr>
        <w:rPr>
          <w:b/>
          <w:lang w:val="it-IT"/>
        </w:rPr>
      </w:pPr>
      <w:r w:rsidRPr="009A7657">
        <w:rPr>
          <w:b/>
          <w:sz w:val="28"/>
          <w:szCs w:val="28"/>
          <w:lang w:val="it-IT"/>
        </w:rPr>
        <w:lastRenderedPageBreak/>
        <w:t xml:space="preserve">[SC13] </w:t>
      </w:r>
      <w:r w:rsidR="005F134C">
        <w:rPr>
          <w:b/>
          <w:sz w:val="28"/>
          <w:szCs w:val="28"/>
          <w:lang w:val="it-IT"/>
        </w:rPr>
        <w:t>Utente</w:t>
      </w:r>
      <w:r w:rsidRPr="009A7657">
        <w:rPr>
          <w:b/>
          <w:sz w:val="28"/>
          <w:szCs w:val="28"/>
          <w:lang w:val="it-IT"/>
        </w:rPr>
        <w:t xml:space="preserve"> - </w:t>
      </w:r>
      <w:r w:rsidR="00856004" w:rsidRPr="00856004">
        <w:rPr>
          <w:b/>
          <w:sz w:val="28"/>
          <w:szCs w:val="28"/>
          <w:lang w:val="it-IT"/>
        </w:rPr>
        <w:t>Modifica E-mail in una già in uso</w:t>
      </w:r>
    </w:p>
    <w:p w14:paraId="4314D5BF" w14:textId="77777777"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2A11E881" w14:textId="0E990564" w:rsidR="009A7657" w:rsidRPr="005F134C"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8" w:history="1">
        <w:r w:rsidRPr="00856004">
          <w:rPr>
            <w:rStyle w:val="Hyperlink"/>
            <w:rFonts w:ascii="Garamond" w:hAnsi="Garamond"/>
            <w:lang w:val="it-IT"/>
          </w:rPr>
          <w:t>msesx97@tiscali.it</w:t>
        </w:r>
      </w:hyperlink>
      <w:r w:rsidRPr="00856004">
        <w:rPr>
          <w:rFonts w:ascii="Garamond" w:hAnsi="Garamond"/>
          <w:lang w:val="it-IT"/>
        </w:rPr>
        <w:t>’ e clicca sul bottone “Conferma”. In seguito, esce un messaggio in cima la pagina con scritto “E-Mail già in uso, ritenta con un'altra e-mail!”</w:t>
      </w:r>
    </w:p>
    <w:p w14:paraId="6123B327" w14:textId="0D0EA659" w:rsidR="008501EE" w:rsidRPr="007E3996" w:rsidRDefault="009A7657" w:rsidP="008501EE">
      <w:pPr>
        <w:rPr>
          <w:rFonts w:cs="Calibri"/>
          <w:b/>
          <w:sz w:val="28"/>
          <w:szCs w:val="28"/>
          <w:lang w:val="it-IT"/>
        </w:rPr>
      </w:pPr>
      <w:r w:rsidRPr="009A7657">
        <w:rPr>
          <w:b/>
          <w:sz w:val="28"/>
          <w:szCs w:val="28"/>
          <w:lang w:val="it-IT"/>
        </w:rPr>
        <w:t>[SC1</w:t>
      </w:r>
      <w:r w:rsidR="005F134C">
        <w:rPr>
          <w:b/>
          <w:sz w:val="28"/>
          <w:szCs w:val="28"/>
          <w:lang w:val="it-IT"/>
        </w:rPr>
        <w:t>4</w:t>
      </w:r>
      <w:r w:rsidRPr="009A7657">
        <w:rPr>
          <w:b/>
          <w:sz w:val="28"/>
          <w:szCs w:val="28"/>
          <w:lang w:val="it-IT"/>
        </w:rPr>
        <w:t xml:space="preserve">] </w:t>
      </w:r>
      <w:r w:rsidR="005F134C">
        <w:rPr>
          <w:b/>
          <w:sz w:val="28"/>
          <w:szCs w:val="28"/>
          <w:lang w:val="it-IT"/>
        </w:rPr>
        <w:t xml:space="preserve">Studente </w:t>
      </w:r>
      <w:r w:rsidRPr="009A7657">
        <w:rPr>
          <w:b/>
          <w:sz w:val="28"/>
          <w:szCs w:val="28"/>
          <w:lang w:val="it-IT"/>
        </w:rPr>
        <w:t xml:space="preserve">- </w:t>
      </w:r>
      <w:r w:rsidR="008501EE">
        <w:rPr>
          <w:b/>
          <w:sz w:val="28"/>
          <w:szCs w:val="28"/>
          <w:lang w:val="it-IT"/>
        </w:rPr>
        <w:t>Ricerca di un corso</w:t>
      </w:r>
    </w:p>
    <w:p w14:paraId="319CC9B8" w14:textId="77777777" w:rsidR="008501EE" w:rsidRPr="007675F7" w:rsidRDefault="008501EE" w:rsidP="008501EE">
      <w:pPr>
        <w:rPr>
          <w:rFonts w:ascii="Garamond" w:hAnsi="Garamond"/>
          <w:lang w:val="it-IT"/>
        </w:rPr>
      </w:pPr>
      <w:r w:rsidRPr="007675F7">
        <w:rPr>
          <w:rFonts w:ascii="Garamond" w:hAnsi="Garamond"/>
          <w:lang w:val="it-IT"/>
        </w:rPr>
        <w:t>Mario è uno studente iscritto a YouLearn e vuole entrare nel sistema per seguire u corsi a cui è iscritto. Apre il browser, digita “youlearn.it” e viene reindirizzato alla pagina di benvenuto in cui è presente un form. Sinistra con vari elementi: un input “E-Mail”, un input “Password”, una voce “Hai dimenticato la password? Clicca qui!” e un bottone “Accedi”. In seguito, Mario inserisce nelle apposite aree l’e-mail ‘</w:t>
      </w:r>
      <w:hyperlink r:id="rId29" w:history="1">
        <w:r w:rsidRPr="007675F7">
          <w:rPr>
            <w:rStyle w:val="Hyperlink"/>
            <w:rFonts w:ascii="Garamond" w:hAnsi="Garamond"/>
            <w:lang w:val="it-IT"/>
          </w:rPr>
          <w:t>mario_s97@libero.it</w:t>
        </w:r>
      </w:hyperlink>
      <w:r w:rsidRPr="007675F7">
        <w:rPr>
          <w:rFonts w:ascii="Garamond" w:hAnsi="Garamond"/>
          <w:lang w:val="it-IT"/>
        </w:rPr>
        <w:t>’, la password “gth9201”, nella checkbox seleziona l’elemento “Studente” e, infine, clicca sul pulsante “Accedi”. Essendo i dati corretti, viene reindirizzato alla homepage del sistema presentata nel seguente modo:</w:t>
      </w:r>
    </w:p>
    <w:p w14:paraId="66F3568F" w14:textId="77777777" w:rsidR="008501EE" w:rsidRPr="007675F7" w:rsidRDefault="008501EE" w:rsidP="008501EE">
      <w:pPr>
        <w:rPr>
          <w:rFonts w:ascii="Garamond" w:hAnsi="Garamond"/>
          <w:lang w:val="it-IT"/>
        </w:rPr>
      </w:pPr>
    </w:p>
    <w:p w14:paraId="204C8710" w14:textId="479A4765" w:rsidR="008501EE" w:rsidRDefault="00B51237" w:rsidP="008501EE">
      <w:pPr>
        <w:jc w:val="center"/>
        <w:rPr>
          <w:rFonts w:ascii="Garamond" w:hAnsi="Garamond"/>
        </w:rPr>
      </w:pPr>
      <w:r>
        <w:rPr>
          <w:rFonts w:ascii="Garamond" w:hAnsi="Garamond"/>
          <w:noProof/>
        </w:rPr>
        <w:lastRenderedPageBreak/>
        <w:drawing>
          <wp:inline distT="0" distB="0" distL="0" distR="0" wp14:anchorId="04B1BB3F" wp14:editId="48DDB00C">
            <wp:extent cx="3997793" cy="6648359"/>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me_Utente.png"/>
                    <pic:cNvPicPr/>
                  </pic:nvPicPr>
                  <pic:blipFill>
                    <a:blip r:embed="rId30"/>
                    <a:stretch>
                      <a:fillRect/>
                    </a:stretch>
                  </pic:blipFill>
                  <pic:spPr>
                    <a:xfrm>
                      <a:off x="0" y="0"/>
                      <a:ext cx="4012830" cy="6673365"/>
                    </a:xfrm>
                    <a:prstGeom prst="rect">
                      <a:avLst/>
                    </a:prstGeom>
                  </pic:spPr>
                </pic:pic>
              </a:graphicData>
            </a:graphic>
          </wp:inline>
        </w:drawing>
      </w:r>
    </w:p>
    <w:p w14:paraId="32E645DB" w14:textId="77777777" w:rsidR="008501EE" w:rsidRDefault="008501EE" w:rsidP="008501EE">
      <w:pPr>
        <w:jc w:val="center"/>
        <w:rPr>
          <w:rFonts w:ascii="Garamond" w:hAnsi="Garamond"/>
        </w:rPr>
      </w:pPr>
    </w:p>
    <w:p w14:paraId="4712C29E" w14:textId="77777777" w:rsidR="008501EE" w:rsidRPr="007675F7" w:rsidRDefault="008501EE" w:rsidP="008501EE">
      <w:pPr>
        <w:rPr>
          <w:rFonts w:ascii="Garamond" w:hAnsi="Garamond"/>
          <w:lang w:val="it-IT"/>
        </w:rPr>
      </w:pPr>
      <w:r w:rsidRPr="007675F7">
        <w:rPr>
          <w:rFonts w:ascii="Garamond" w:hAnsi="Garamond"/>
          <w:lang w:val="it-IT"/>
        </w:rPr>
        <w:t>Mario vuole ricercare un nuovo corso. Scrive nella barra di ricerca la seguente frase: “Photoshp Fotorafia” andando a cliccare successivamente su “Cerca”. Successivamente, visualizza una pagina con una tabella in cui vi è scritto un messaggio nel seguente modo:</w:t>
      </w:r>
    </w:p>
    <w:p w14:paraId="35C0FBFE" w14:textId="77777777" w:rsidR="008501EE" w:rsidRPr="007675F7" w:rsidRDefault="008501EE" w:rsidP="008501EE">
      <w:pPr>
        <w:rPr>
          <w:rFonts w:ascii="Garamond" w:hAnsi="Garamond"/>
          <w:lang w:val="it-IT"/>
        </w:rPr>
      </w:pPr>
    </w:p>
    <w:p w14:paraId="47901BE2" w14:textId="77777777" w:rsidR="008501EE" w:rsidRDefault="008501EE" w:rsidP="008501EE">
      <w:pPr>
        <w:jc w:val="center"/>
        <w:rPr>
          <w:rFonts w:ascii="Garamond" w:hAnsi="Garamond"/>
        </w:rPr>
      </w:pPr>
      <w:r>
        <w:rPr>
          <w:rFonts w:ascii="Garamond" w:hAnsi="Garamond"/>
          <w:noProof/>
        </w:rPr>
        <w:lastRenderedPageBreak/>
        <w:drawing>
          <wp:inline distT="0" distB="0" distL="0" distR="0" wp14:anchorId="57DAE370" wp14:editId="0354188E">
            <wp:extent cx="3763682" cy="2333280"/>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_NessunRisultatoTrovato.png"/>
                    <pic:cNvPicPr/>
                  </pic:nvPicPr>
                  <pic:blipFill>
                    <a:blip r:embed="rId31">
                      <a:extLst>
                        <a:ext uri="{28A0092B-C50C-407E-A947-70E740481C1C}">
                          <a14:useLocalDpi xmlns:a14="http://schemas.microsoft.com/office/drawing/2010/main" val="0"/>
                        </a:ext>
                      </a:extLst>
                    </a:blip>
                    <a:stretch>
                      <a:fillRect/>
                    </a:stretch>
                  </pic:blipFill>
                  <pic:spPr>
                    <a:xfrm>
                      <a:off x="0" y="0"/>
                      <a:ext cx="3773216" cy="2339191"/>
                    </a:xfrm>
                    <a:prstGeom prst="rect">
                      <a:avLst/>
                    </a:prstGeom>
                  </pic:spPr>
                </pic:pic>
              </a:graphicData>
            </a:graphic>
          </wp:inline>
        </w:drawing>
      </w:r>
    </w:p>
    <w:p w14:paraId="7E8A9A6B" w14:textId="77777777" w:rsidR="008501EE" w:rsidRDefault="008501EE" w:rsidP="008501EE">
      <w:pPr>
        <w:rPr>
          <w:rFonts w:ascii="Garamond" w:hAnsi="Garamond"/>
        </w:rPr>
      </w:pPr>
    </w:p>
    <w:p w14:paraId="2652FB9A" w14:textId="77777777" w:rsidR="008501EE" w:rsidRPr="007675F7" w:rsidRDefault="008501EE" w:rsidP="008501EE">
      <w:pPr>
        <w:rPr>
          <w:rFonts w:ascii="Garamond" w:hAnsi="Garamond"/>
          <w:lang w:val="it-IT"/>
        </w:rPr>
      </w:pPr>
      <w:r w:rsidRPr="007675F7">
        <w:rPr>
          <w:rFonts w:ascii="Garamond" w:hAnsi="Garamond"/>
          <w:lang w:val="it-IT"/>
        </w:rPr>
        <w:t>Dopo aver letto il messaggio, Mario riscrive nella barra di ricerca, in cima alla pagina, le keywords “Photoshop Fotografia” andando a cliccare su “Cerca”. Mario visualizza nella tabella una serie di corsi nel seguente modo:</w:t>
      </w:r>
    </w:p>
    <w:p w14:paraId="588AF8D1" w14:textId="77777777" w:rsidR="008501EE" w:rsidRPr="007675F7" w:rsidRDefault="008501EE" w:rsidP="008501EE">
      <w:pPr>
        <w:rPr>
          <w:rFonts w:ascii="Garamond" w:hAnsi="Garamond"/>
          <w:lang w:val="it-IT"/>
        </w:rPr>
      </w:pPr>
    </w:p>
    <w:p w14:paraId="66785AC4" w14:textId="77777777" w:rsidR="008501EE" w:rsidRDefault="008501EE" w:rsidP="008501EE">
      <w:pPr>
        <w:jc w:val="center"/>
        <w:rPr>
          <w:rFonts w:ascii="Garamond" w:hAnsi="Garamond"/>
        </w:rPr>
      </w:pPr>
      <w:r>
        <w:rPr>
          <w:rFonts w:ascii="Garamond" w:hAnsi="Garamond"/>
          <w:noProof/>
        </w:rPr>
        <w:drawing>
          <wp:inline distT="0" distB="0" distL="0" distR="0" wp14:anchorId="4C3EC365" wp14:editId="1EDAE24C">
            <wp:extent cx="3852338" cy="3405841"/>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_RicercaCorso.png"/>
                    <pic:cNvPicPr/>
                  </pic:nvPicPr>
                  <pic:blipFill>
                    <a:blip r:embed="rId32">
                      <a:extLst>
                        <a:ext uri="{28A0092B-C50C-407E-A947-70E740481C1C}">
                          <a14:useLocalDpi xmlns:a14="http://schemas.microsoft.com/office/drawing/2010/main" val="0"/>
                        </a:ext>
                      </a:extLst>
                    </a:blip>
                    <a:stretch>
                      <a:fillRect/>
                    </a:stretch>
                  </pic:blipFill>
                  <pic:spPr>
                    <a:xfrm>
                      <a:off x="0" y="0"/>
                      <a:ext cx="3859391" cy="3412076"/>
                    </a:xfrm>
                    <a:prstGeom prst="rect">
                      <a:avLst/>
                    </a:prstGeom>
                  </pic:spPr>
                </pic:pic>
              </a:graphicData>
            </a:graphic>
          </wp:inline>
        </w:drawing>
      </w:r>
    </w:p>
    <w:p w14:paraId="323F002C" w14:textId="77777777" w:rsidR="008501EE" w:rsidRDefault="008501EE" w:rsidP="008501EE">
      <w:pPr>
        <w:rPr>
          <w:rFonts w:ascii="Garamond" w:hAnsi="Garamond"/>
        </w:rPr>
      </w:pPr>
    </w:p>
    <w:p w14:paraId="5929C3FE" w14:textId="0B1F95C7" w:rsidR="008501EE" w:rsidRDefault="008501EE" w:rsidP="008501EE">
      <w:pPr>
        <w:rPr>
          <w:rFonts w:ascii="Garamond" w:hAnsi="Garamond"/>
          <w:lang w:val="it-IT"/>
        </w:rPr>
      </w:pPr>
      <w:r w:rsidRPr="007675F7">
        <w:rPr>
          <w:rFonts w:ascii="Garamond" w:hAnsi="Garamond"/>
          <w:lang w:val="it-IT"/>
        </w:rPr>
        <w:t xml:space="preserve">Infine, Mario clicca sul secondo risultato </w:t>
      </w:r>
      <w:r w:rsidR="00107983" w:rsidRPr="007675F7">
        <w:rPr>
          <w:rFonts w:ascii="Garamond" w:hAnsi="Garamond"/>
          <w:lang w:val="it-IT"/>
        </w:rPr>
        <w:t>così</w:t>
      </w:r>
      <w:r w:rsidRPr="007675F7">
        <w:rPr>
          <w:rFonts w:ascii="Garamond" w:hAnsi="Garamond"/>
          <w:lang w:val="it-IT"/>
        </w:rPr>
        <w:t xml:space="preserve"> da poter visualizzare la pagina del corso e decidere se acquistarlo o meno</w:t>
      </w:r>
      <w:r>
        <w:rPr>
          <w:rFonts w:ascii="Garamond" w:hAnsi="Garamond"/>
          <w:lang w:val="it-IT"/>
        </w:rPr>
        <w:t>.</w:t>
      </w:r>
    </w:p>
    <w:p w14:paraId="3FCDA5F1" w14:textId="4F63F700" w:rsidR="009A7657" w:rsidRDefault="009A7657" w:rsidP="008501EE">
      <w:pPr>
        <w:rPr>
          <w:b/>
          <w:sz w:val="28"/>
          <w:szCs w:val="28"/>
          <w:lang w:val="it-IT"/>
        </w:rPr>
      </w:pPr>
    </w:p>
    <w:p w14:paraId="49079CC8" w14:textId="77777777" w:rsidR="009A7657" w:rsidRPr="007675F7" w:rsidRDefault="009A7657" w:rsidP="008501EE">
      <w:pPr>
        <w:rPr>
          <w:b/>
          <w:sz w:val="28"/>
          <w:szCs w:val="28"/>
          <w:lang w:val="it-IT"/>
        </w:rPr>
      </w:pPr>
    </w:p>
    <w:p w14:paraId="3250DDBC" w14:textId="64C51AB0" w:rsidR="008501EE" w:rsidRPr="00ED7840" w:rsidRDefault="009A7657" w:rsidP="008501EE">
      <w:pPr>
        <w:rPr>
          <w:b/>
          <w:lang w:val="it-IT"/>
        </w:rPr>
      </w:pPr>
      <w:r w:rsidRPr="009A7657">
        <w:rPr>
          <w:b/>
          <w:sz w:val="28"/>
          <w:szCs w:val="28"/>
          <w:lang w:val="it-IT"/>
        </w:rPr>
        <w:lastRenderedPageBreak/>
        <w:t>[SC1</w:t>
      </w:r>
      <w:r w:rsidR="005F134C">
        <w:rPr>
          <w:b/>
          <w:sz w:val="28"/>
          <w:szCs w:val="28"/>
          <w:lang w:val="it-IT"/>
        </w:rPr>
        <w:t>5</w:t>
      </w:r>
      <w:r w:rsidRPr="009A7657">
        <w:rPr>
          <w:b/>
          <w:sz w:val="28"/>
          <w:szCs w:val="28"/>
          <w:lang w:val="it-IT"/>
        </w:rPr>
        <w:t xml:space="preserve">] Studente - </w:t>
      </w:r>
      <w:r w:rsidR="008501EE">
        <w:rPr>
          <w:b/>
          <w:sz w:val="28"/>
          <w:szCs w:val="28"/>
          <w:lang w:val="it-IT"/>
        </w:rPr>
        <w:t>Acquisto di un corso</w:t>
      </w:r>
    </w:p>
    <w:p w14:paraId="635755CD" w14:textId="77777777" w:rsidR="008501EE" w:rsidRPr="007675F7" w:rsidRDefault="008501EE"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Pr>
          <w:rFonts w:ascii="Garamond" w:hAnsi="Garamond"/>
          <w:lang w:val="it-IT"/>
        </w:rPr>
        <w:t xml:space="preserve"> </w:t>
      </w:r>
      <w:r w:rsidRPr="00ED7840">
        <w:rPr>
          <w:rFonts w:ascii="Garamond" w:hAnsi="Garamond"/>
          <w:lang w:val="it-IT"/>
        </w:rPr>
        <w:t>inserisce nelle apposite aree l’e-mail “mario_s97@libero.it”, la password “gth9201”, nella checkbox seleziona l’elemento “Studente” e, infine, clicca sul pulsante “Accedi”. Essendo i dati corretti, viene reindirizzato alla homepage del sistema</w:t>
      </w:r>
      <w:r>
        <w:rPr>
          <w:rFonts w:ascii="Garamond" w:hAnsi="Garamond"/>
          <w:lang w:val="it-IT"/>
        </w:rPr>
        <w:t>. Qui cerca nella barra di ricerca “Imparare il russo”, clicca su “Cerca” e compare una tabella con 2 risultati collegati ai corsi “Imparare il russo” e “Corso di russo avanzato”. Successivamente clicca su “Imparare il russo” e si presenta la seguente pagina·</w:t>
      </w:r>
    </w:p>
    <w:p w14:paraId="288397E1" w14:textId="77777777" w:rsidR="008501EE" w:rsidRPr="00ED7840" w:rsidRDefault="008501EE" w:rsidP="008501EE">
      <w:pPr>
        <w:rPr>
          <w:rFonts w:ascii="Garamond" w:hAnsi="Garamond"/>
          <w:lang w:val="it-IT"/>
        </w:rPr>
      </w:pPr>
      <w:r w:rsidRPr="003075CE">
        <w:rPr>
          <w:rFonts w:ascii="Garamond" w:hAnsi="Garamond"/>
          <w:noProof/>
        </w:rPr>
        <w:drawing>
          <wp:anchor distT="0" distB="0" distL="114300" distR="114300" simplePos="0" relativeHeight="251673600" behindDoc="0" locked="0" layoutInCell="1" allowOverlap="1" wp14:anchorId="4E28379A" wp14:editId="77E9FF69">
            <wp:simplePos x="0" y="0"/>
            <wp:positionH relativeFrom="column">
              <wp:posOffset>1075055</wp:posOffset>
            </wp:positionH>
            <wp:positionV relativeFrom="paragraph">
              <wp:posOffset>45235</wp:posOffset>
            </wp:positionV>
            <wp:extent cx="3381935" cy="2235069"/>
            <wp:effectExtent l="0" t="0" r="0" b="635"/>
            <wp:wrapNone/>
            <wp:docPr id="18" name="Immagine 15"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1935" cy="22350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6569F" w14:textId="77777777" w:rsidR="008501EE" w:rsidRPr="00ED7840" w:rsidRDefault="008501EE" w:rsidP="008501EE">
      <w:pPr>
        <w:rPr>
          <w:rFonts w:ascii="Garamond" w:hAnsi="Garamond"/>
          <w:lang w:val="it-IT"/>
        </w:rPr>
      </w:pPr>
    </w:p>
    <w:p w14:paraId="00160156" w14:textId="77777777" w:rsidR="008501EE" w:rsidRPr="00ED7840" w:rsidRDefault="008501EE" w:rsidP="008501EE">
      <w:pPr>
        <w:rPr>
          <w:rFonts w:ascii="Garamond" w:hAnsi="Garamond"/>
          <w:lang w:val="it-IT"/>
        </w:rPr>
      </w:pPr>
    </w:p>
    <w:p w14:paraId="673DDF1C" w14:textId="77777777" w:rsidR="008501EE" w:rsidRPr="00ED7840" w:rsidRDefault="008501EE" w:rsidP="008501EE">
      <w:pPr>
        <w:rPr>
          <w:rFonts w:ascii="Garamond" w:hAnsi="Garamond"/>
          <w:lang w:val="it-IT"/>
        </w:rPr>
      </w:pPr>
    </w:p>
    <w:p w14:paraId="4BA52F15" w14:textId="77777777" w:rsidR="008501EE" w:rsidRPr="00ED7840" w:rsidRDefault="008501EE" w:rsidP="008501EE">
      <w:pPr>
        <w:rPr>
          <w:rFonts w:ascii="Garamond" w:hAnsi="Garamond"/>
          <w:lang w:val="it-IT"/>
        </w:rPr>
      </w:pPr>
    </w:p>
    <w:p w14:paraId="6EB88001" w14:textId="01C47AF9" w:rsidR="00F25781" w:rsidRDefault="00F25781" w:rsidP="008501EE">
      <w:pPr>
        <w:rPr>
          <w:rFonts w:ascii="Garamond" w:hAnsi="Garamond"/>
          <w:lang w:val="it-IT"/>
        </w:rPr>
      </w:pPr>
    </w:p>
    <w:p w14:paraId="69AE6358" w14:textId="320233F1" w:rsidR="00F25781" w:rsidRDefault="00F25781" w:rsidP="008501EE">
      <w:pPr>
        <w:rPr>
          <w:rFonts w:ascii="Garamond" w:hAnsi="Garamond"/>
          <w:lang w:val="it-IT"/>
        </w:rPr>
      </w:pPr>
    </w:p>
    <w:p w14:paraId="313F3D8B" w14:textId="417ED645" w:rsidR="008501EE" w:rsidRPr="00ED7840" w:rsidRDefault="008501EE" w:rsidP="008501EE">
      <w:pPr>
        <w:rPr>
          <w:rFonts w:ascii="Garamond" w:hAnsi="Garamond"/>
          <w:lang w:val="it-IT"/>
        </w:rPr>
      </w:pPr>
      <w:r w:rsidRPr="00ED7840">
        <w:rPr>
          <w:rFonts w:ascii="Garamond" w:hAnsi="Garamond"/>
          <w:lang w:val="it-IT"/>
        </w:rPr>
        <w:t>Mario clicca su “</w:t>
      </w:r>
      <w:r>
        <w:rPr>
          <w:rFonts w:ascii="Garamond" w:hAnsi="Garamond"/>
          <w:lang w:val="it-IT"/>
        </w:rPr>
        <w:t>A</w:t>
      </w:r>
      <w:r w:rsidRPr="00ED7840">
        <w:rPr>
          <w:rFonts w:ascii="Garamond" w:hAnsi="Garamond"/>
          <w:lang w:val="it-IT"/>
        </w:rPr>
        <w:t>cquista corso”, facendo comparire la schermata di pagamento:</w:t>
      </w:r>
    </w:p>
    <w:p w14:paraId="7686ABE5" w14:textId="77777777" w:rsidR="008501EE" w:rsidRPr="00ED7840" w:rsidRDefault="008501EE" w:rsidP="008501EE">
      <w:pPr>
        <w:rPr>
          <w:rFonts w:ascii="Garamond" w:hAnsi="Garamond"/>
          <w:lang w:val="it-IT"/>
        </w:rPr>
      </w:pPr>
    </w:p>
    <w:p w14:paraId="277D592B" w14:textId="77777777" w:rsidR="008501EE" w:rsidRPr="00ED7840" w:rsidRDefault="008501EE" w:rsidP="008501EE">
      <w:pPr>
        <w:rPr>
          <w:rFonts w:ascii="Garamond" w:hAnsi="Garamond"/>
          <w:lang w:val="it-IT"/>
        </w:rPr>
      </w:pPr>
    </w:p>
    <w:p w14:paraId="0ED28C88" w14:textId="39EEDAC0" w:rsidR="008501EE" w:rsidRPr="00ED7840" w:rsidRDefault="00F25781" w:rsidP="008501EE">
      <w:pPr>
        <w:rPr>
          <w:rFonts w:ascii="Garamond" w:hAnsi="Garamond"/>
          <w:lang w:val="it-IT"/>
        </w:rPr>
      </w:pPr>
      <w:r w:rsidRPr="003075CE">
        <w:rPr>
          <w:rFonts w:ascii="Garamond" w:hAnsi="Garamond"/>
          <w:noProof/>
        </w:rPr>
        <w:drawing>
          <wp:anchor distT="0" distB="0" distL="114300" distR="114300" simplePos="0" relativeHeight="251674624" behindDoc="0" locked="0" layoutInCell="1" allowOverlap="1" wp14:anchorId="66F851A2" wp14:editId="7B76A1D0">
            <wp:simplePos x="0" y="0"/>
            <wp:positionH relativeFrom="column">
              <wp:posOffset>760004</wp:posOffset>
            </wp:positionH>
            <wp:positionV relativeFrom="paragraph">
              <wp:posOffset>-320857</wp:posOffset>
            </wp:positionV>
            <wp:extent cx="4337050" cy="3275965"/>
            <wp:effectExtent l="0" t="0" r="6350" b="635"/>
            <wp:wrapNone/>
            <wp:docPr id="19" name="Immagine 16"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05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6602F1" w14:textId="77777777" w:rsidR="008501EE" w:rsidRPr="00ED7840" w:rsidRDefault="008501EE" w:rsidP="008501EE">
      <w:pPr>
        <w:rPr>
          <w:rFonts w:ascii="Garamond" w:hAnsi="Garamond"/>
          <w:lang w:val="it-IT"/>
        </w:rPr>
      </w:pPr>
    </w:p>
    <w:p w14:paraId="6A8BA09B" w14:textId="112A90F1" w:rsidR="008501EE" w:rsidRDefault="008501EE" w:rsidP="008501EE">
      <w:pPr>
        <w:rPr>
          <w:rFonts w:ascii="Garamond" w:hAnsi="Garamond"/>
          <w:lang w:val="it-IT"/>
        </w:rPr>
      </w:pPr>
    </w:p>
    <w:p w14:paraId="29072214" w14:textId="11B31968" w:rsidR="00F25781" w:rsidRDefault="00F25781" w:rsidP="008501EE">
      <w:pPr>
        <w:rPr>
          <w:rFonts w:ascii="Garamond" w:hAnsi="Garamond"/>
          <w:lang w:val="it-IT"/>
        </w:rPr>
      </w:pPr>
    </w:p>
    <w:p w14:paraId="1EE270D7" w14:textId="700FBB93" w:rsidR="00F25781" w:rsidRDefault="00F25781" w:rsidP="008501EE">
      <w:pPr>
        <w:rPr>
          <w:rFonts w:ascii="Garamond" w:hAnsi="Garamond"/>
          <w:lang w:val="it-IT"/>
        </w:rPr>
      </w:pPr>
    </w:p>
    <w:p w14:paraId="269BDD95" w14:textId="44905540" w:rsidR="00F25781" w:rsidRDefault="00F25781" w:rsidP="008501EE">
      <w:pPr>
        <w:rPr>
          <w:rFonts w:ascii="Garamond" w:hAnsi="Garamond"/>
          <w:lang w:val="it-IT"/>
        </w:rPr>
      </w:pPr>
    </w:p>
    <w:p w14:paraId="702353F6" w14:textId="1658EACC" w:rsidR="00F25781" w:rsidRDefault="00F25781" w:rsidP="008501EE">
      <w:pPr>
        <w:rPr>
          <w:rFonts w:ascii="Garamond" w:hAnsi="Garamond"/>
          <w:lang w:val="it-IT"/>
        </w:rPr>
      </w:pPr>
    </w:p>
    <w:p w14:paraId="6C345346" w14:textId="2E6B82FE" w:rsidR="00F25781" w:rsidRDefault="00F25781" w:rsidP="008501EE">
      <w:pPr>
        <w:rPr>
          <w:rFonts w:ascii="Garamond" w:hAnsi="Garamond"/>
          <w:lang w:val="it-IT"/>
        </w:rPr>
      </w:pPr>
    </w:p>
    <w:p w14:paraId="6D8D06BD" w14:textId="77777777" w:rsidR="00F25781" w:rsidRPr="00ED7840" w:rsidRDefault="00F25781" w:rsidP="008501EE">
      <w:pPr>
        <w:rPr>
          <w:rFonts w:ascii="Garamond" w:hAnsi="Garamond"/>
          <w:lang w:val="it-IT"/>
        </w:rPr>
      </w:pPr>
    </w:p>
    <w:p w14:paraId="099D37F9" w14:textId="1E992B0A" w:rsidR="008501EE" w:rsidRDefault="008501EE" w:rsidP="008501EE">
      <w:pPr>
        <w:rPr>
          <w:rFonts w:ascii="Garamond" w:hAnsi="Garamond"/>
          <w:lang w:val="it-IT"/>
        </w:rPr>
      </w:pPr>
      <w:r w:rsidRPr="00ED7840">
        <w:rPr>
          <w:rFonts w:ascii="Garamond" w:hAnsi="Garamond"/>
          <w:lang w:val="it-IT"/>
        </w:rPr>
        <w:lastRenderedPageBreak/>
        <w:t>Preme quindi conferma, facendo però colorare di rosso il campo “Codice di sicurezza” in quanto non risulta corretto ed un messaggio “Abbiamo avuto un problema! I dati da lei inseriti sono incorretti, riprova andando a reinserire i dati giusti!”. Mario controlla la sua carta e nota che il codice è 398. Quindi, corregge il codice e preme “Conferma”, venendo reindirizzato alla homepage del corso dove può visionare la lista delle lezioni associate al corso appena acquistato</w:t>
      </w:r>
      <w:r>
        <w:rPr>
          <w:rFonts w:ascii="Garamond" w:hAnsi="Garamond"/>
          <w:lang w:val="it-IT"/>
        </w:rPr>
        <w:t>.</w:t>
      </w:r>
    </w:p>
    <w:p w14:paraId="7514DDA5" w14:textId="3C87F9EE" w:rsidR="005F134C" w:rsidRDefault="005F134C" w:rsidP="008501EE">
      <w:pPr>
        <w:rPr>
          <w:rFonts w:ascii="Garamond" w:hAnsi="Garamond"/>
          <w:lang w:val="it-IT"/>
        </w:rPr>
      </w:pPr>
    </w:p>
    <w:p w14:paraId="478BE405" w14:textId="5CB7755F" w:rsidR="005F134C" w:rsidRDefault="005F134C" w:rsidP="008501EE">
      <w:pPr>
        <w:rPr>
          <w:rFonts w:ascii="Garamond" w:hAnsi="Garamond"/>
          <w:lang w:val="it-IT"/>
        </w:rPr>
      </w:pPr>
    </w:p>
    <w:p w14:paraId="051EAA63" w14:textId="047B4886" w:rsidR="005F134C" w:rsidRDefault="005F134C" w:rsidP="008501EE">
      <w:pPr>
        <w:rPr>
          <w:rFonts w:ascii="Garamond" w:hAnsi="Garamond"/>
          <w:lang w:val="it-IT"/>
        </w:rPr>
      </w:pPr>
    </w:p>
    <w:p w14:paraId="0899E4C5" w14:textId="12EA13DD" w:rsidR="005F134C" w:rsidRDefault="005F134C" w:rsidP="008501EE">
      <w:pPr>
        <w:rPr>
          <w:rFonts w:ascii="Garamond" w:hAnsi="Garamond"/>
          <w:lang w:val="it-IT"/>
        </w:rPr>
      </w:pPr>
    </w:p>
    <w:p w14:paraId="3908C4E6" w14:textId="20768D90" w:rsidR="005F134C" w:rsidRDefault="005F134C" w:rsidP="008501EE">
      <w:pPr>
        <w:rPr>
          <w:rFonts w:ascii="Garamond" w:hAnsi="Garamond"/>
          <w:lang w:val="it-IT"/>
        </w:rPr>
      </w:pPr>
    </w:p>
    <w:p w14:paraId="7F219743" w14:textId="46B4F042" w:rsidR="005F134C" w:rsidRDefault="005F134C" w:rsidP="008501EE">
      <w:pPr>
        <w:rPr>
          <w:rFonts w:ascii="Garamond" w:hAnsi="Garamond"/>
          <w:lang w:val="it-IT"/>
        </w:rPr>
      </w:pPr>
    </w:p>
    <w:p w14:paraId="2671E4D3" w14:textId="7A644C1D" w:rsidR="005F134C" w:rsidRDefault="005F134C" w:rsidP="008501EE">
      <w:pPr>
        <w:rPr>
          <w:rFonts w:ascii="Garamond" w:hAnsi="Garamond"/>
          <w:lang w:val="it-IT"/>
        </w:rPr>
      </w:pPr>
    </w:p>
    <w:p w14:paraId="74C8F017" w14:textId="5BAF906C" w:rsidR="005F134C" w:rsidRDefault="005F134C" w:rsidP="008501EE">
      <w:pPr>
        <w:rPr>
          <w:rFonts w:ascii="Garamond" w:hAnsi="Garamond"/>
          <w:lang w:val="it-IT"/>
        </w:rPr>
      </w:pPr>
    </w:p>
    <w:p w14:paraId="794478FD" w14:textId="52E2887B" w:rsidR="005F134C" w:rsidRDefault="005F134C" w:rsidP="008501EE">
      <w:pPr>
        <w:rPr>
          <w:rFonts w:ascii="Garamond" w:hAnsi="Garamond"/>
          <w:lang w:val="it-IT"/>
        </w:rPr>
      </w:pPr>
    </w:p>
    <w:p w14:paraId="579AB937" w14:textId="65C04759" w:rsidR="005F134C" w:rsidRDefault="005F134C" w:rsidP="008501EE">
      <w:pPr>
        <w:rPr>
          <w:rFonts w:ascii="Garamond" w:hAnsi="Garamond"/>
          <w:lang w:val="it-IT"/>
        </w:rPr>
      </w:pPr>
    </w:p>
    <w:p w14:paraId="1C7E0F67" w14:textId="2B21B5BD" w:rsidR="005F134C" w:rsidRDefault="005F134C" w:rsidP="008501EE">
      <w:pPr>
        <w:rPr>
          <w:rFonts w:ascii="Garamond" w:hAnsi="Garamond"/>
          <w:lang w:val="it-IT"/>
        </w:rPr>
      </w:pPr>
    </w:p>
    <w:p w14:paraId="4745ECE6" w14:textId="609E1A34" w:rsidR="005F134C" w:rsidRDefault="005F134C" w:rsidP="008501EE">
      <w:pPr>
        <w:rPr>
          <w:rFonts w:ascii="Garamond" w:hAnsi="Garamond"/>
          <w:lang w:val="it-IT"/>
        </w:rPr>
      </w:pPr>
    </w:p>
    <w:p w14:paraId="2C603740" w14:textId="02345D7B" w:rsidR="005F134C" w:rsidRDefault="005F134C" w:rsidP="008501EE">
      <w:pPr>
        <w:rPr>
          <w:rFonts w:ascii="Garamond" w:hAnsi="Garamond"/>
          <w:lang w:val="it-IT"/>
        </w:rPr>
      </w:pPr>
    </w:p>
    <w:p w14:paraId="2DF2F93F" w14:textId="5D50BD41" w:rsidR="005F134C" w:rsidRDefault="005F134C" w:rsidP="008501EE">
      <w:pPr>
        <w:rPr>
          <w:rFonts w:ascii="Garamond" w:hAnsi="Garamond"/>
          <w:lang w:val="it-IT"/>
        </w:rPr>
      </w:pPr>
    </w:p>
    <w:p w14:paraId="7D794F82" w14:textId="31EC39D2" w:rsidR="005F134C" w:rsidRDefault="005F134C" w:rsidP="008501EE">
      <w:pPr>
        <w:rPr>
          <w:rFonts w:ascii="Garamond" w:hAnsi="Garamond"/>
          <w:lang w:val="it-IT"/>
        </w:rPr>
      </w:pPr>
    </w:p>
    <w:p w14:paraId="4E72F00D" w14:textId="2A6FF67E" w:rsidR="005F134C" w:rsidRDefault="005F134C" w:rsidP="008501EE">
      <w:pPr>
        <w:rPr>
          <w:rFonts w:ascii="Garamond" w:hAnsi="Garamond"/>
          <w:lang w:val="it-IT"/>
        </w:rPr>
      </w:pPr>
    </w:p>
    <w:p w14:paraId="24501C76" w14:textId="3060A8CB" w:rsidR="005F134C" w:rsidRDefault="005F134C" w:rsidP="008501EE">
      <w:pPr>
        <w:rPr>
          <w:rFonts w:ascii="Garamond" w:hAnsi="Garamond"/>
          <w:lang w:val="it-IT"/>
        </w:rPr>
      </w:pPr>
    </w:p>
    <w:p w14:paraId="073849FE" w14:textId="157B4B60" w:rsidR="005F134C" w:rsidRDefault="005F134C" w:rsidP="008501EE">
      <w:pPr>
        <w:rPr>
          <w:rFonts w:ascii="Garamond" w:hAnsi="Garamond"/>
          <w:lang w:val="it-IT"/>
        </w:rPr>
      </w:pPr>
    </w:p>
    <w:p w14:paraId="36075AE5" w14:textId="5336E5CC" w:rsidR="005F134C" w:rsidRDefault="005F134C" w:rsidP="008501EE">
      <w:pPr>
        <w:rPr>
          <w:rFonts w:ascii="Garamond" w:hAnsi="Garamond"/>
          <w:lang w:val="it-IT"/>
        </w:rPr>
      </w:pPr>
    </w:p>
    <w:p w14:paraId="7C1A9E72" w14:textId="243D655D" w:rsidR="005F134C" w:rsidRDefault="005F134C" w:rsidP="008501EE">
      <w:pPr>
        <w:rPr>
          <w:rFonts w:ascii="Garamond" w:hAnsi="Garamond"/>
          <w:lang w:val="it-IT"/>
        </w:rPr>
      </w:pPr>
    </w:p>
    <w:p w14:paraId="626674A1" w14:textId="77777777" w:rsidR="005F134C" w:rsidRDefault="005F134C" w:rsidP="008501EE">
      <w:pPr>
        <w:rPr>
          <w:rFonts w:ascii="Garamond" w:hAnsi="Garamond"/>
          <w:lang w:val="it-IT"/>
        </w:rPr>
      </w:pPr>
    </w:p>
    <w:p w14:paraId="321232BB" w14:textId="550FF4BD" w:rsidR="00D14E2F" w:rsidRDefault="009A7657" w:rsidP="00D14E2F">
      <w:pPr>
        <w:rPr>
          <w:b/>
          <w:lang w:val="it-IT"/>
        </w:rPr>
      </w:pPr>
      <w:r w:rsidRPr="009A7657">
        <w:rPr>
          <w:b/>
          <w:sz w:val="28"/>
          <w:szCs w:val="28"/>
          <w:lang w:val="it-IT"/>
        </w:rPr>
        <w:lastRenderedPageBreak/>
        <w:t>[SC1</w:t>
      </w:r>
      <w:r w:rsidR="005F134C">
        <w:rPr>
          <w:b/>
          <w:sz w:val="28"/>
          <w:szCs w:val="28"/>
          <w:lang w:val="it-IT"/>
        </w:rPr>
        <w:t>6</w:t>
      </w:r>
      <w:r w:rsidRPr="009A7657">
        <w:rPr>
          <w:b/>
          <w:sz w:val="28"/>
          <w:szCs w:val="28"/>
          <w:lang w:val="it-IT"/>
        </w:rPr>
        <w:t>] Studente -</w:t>
      </w:r>
      <w:r w:rsidR="00D14E2F" w:rsidRPr="0068518D">
        <w:rPr>
          <w:b/>
          <w:sz w:val="28"/>
          <w:szCs w:val="28"/>
          <w:lang w:val="it-IT"/>
        </w:rPr>
        <w:t xml:space="preserve"> </w:t>
      </w:r>
      <w:r w:rsidR="00D14E2F">
        <w:rPr>
          <w:b/>
          <w:sz w:val="28"/>
          <w:szCs w:val="28"/>
          <w:lang w:val="it-IT"/>
        </w:rPr>
        <w:t>Acquisto con dati carta del docente non validi</w:t>
      </w:r>
    </w:p>
    <w:p w14:paraId="4DEBAD77" w14:textId="3A6A645E"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presentata nel seguente modo</w:t>
      </w:r>
      <w:r>
        <w:rPr>
          <w:rFonts w:ascii="Garamond" w:hAnsi="Garamond"/>
          <w:lang w:val="it-IT"/>
        </w:rPr>
        <w:t>:</w:t>
      </w:r>
    </w:p>
    <w:p w14:paraId="4393E4F8" w14:textId="06104D19" w:rsidR="00D14E2F" w:rsidRPr="003075CE" w:rsidRDefault="00D14E2F" w:rsidP="005F134C">
      <w:pPr>
        <w:jc w:val="center"/>
        <w:rPr>
          <w:rFonts w:ascii="Garamond" w:hAnsi="Garamond"/>
        </w:rPr>
      </w:pPr>
      <w:r w:rsidRPr="003075CE">
        <w:rPr>
          <w:rFonts w:ascii="Garamond" w:hAnsi="Garamond"/>
          <w:noProof/>
        </w:rPr>
        <w:drawing>
          <wp:inline distT="0" distB="0" distL="0" distR="0" wp14:anchorId="01A4D698" wp14:editId="2BC92451">
            <wp:extent cx="4132549" cy="3284446"/>
            <wp:effectExtent l="0" t="0" r="0" b="5080"/>
            <wp:docPr id="24"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1BC3D6E3" w14:textId="77777777"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621E7851" w14:textId="2176441F" w:rsidR="00D14E2F" w:rsidRPr="00D14E2F" w:rsidRDefault="00D14E2F" w:rsidP="00D14E2F">
      <w:pPr>
        <w:rPr>
          <w:rFonts w:ascii="Garamond" w:hAnsi="Garamond"/>
          <w:lang w:val="it-IT"/>
        </w:rPr>
      </w:pPr>
    </w:p>
    <w:p w14:paraId="45FAA034" w14:textId="3C887348" w:rsidR="00D14E2F" w:rsidRPr="00D14E2F" w:rsidRDefault="00D14E2F" w:rsidP="00D14E2F">
      <w:pPr>
        <w:rPr>
          <w:rFonts w:ascii="Garamond" w:hAnsi="Garamond"/>
          <w:lang w:val="it-IT"/>
        </w:rPr>
      </w:pPr>
    </w:p>
    <w:p w14:paraId="3AE0D07E" w14:textId="6F936488"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6672" behindDoc="0" locked="0" layoutInCell="1" allowOverlap="1" wp14:anchorId="5E82F983" wp14:editId="3936FA9D">
            <wp:simplePos x="0" y="0"/>
            <wp:positionH relativeFrom="column">
              <wp:posOffset>528739</wp:posOffset>
            </wp:positionH>
            <wp:positionV relativeFrom="paragraph">
              <wp:posOffset>-504945</wp:posOffset>
            </wp:positionV>
            <wp:extent cx="4540161" cy="3000524"/>
            <wp:effectExtent l="0" t="0" r="0" b="0"/>
            <wp:wrapNone/>
            <wp:docPr id="25"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B574D" w14:textId="774E9A1C" w:rsidR="00D14E2F" w:rsidRPr="00D14E2F" w:rsidRDefault="00D14E2F" w:rsidP="00D14E2F">
      <w:pPr>
        <w:rPr>
          <w:rFonts w:ascii="Garamond" w:hAnsi="Garamond"/>
          <w:lang w:val="it-IT"/>
        </w:rPr>
      </w:pPr>
    </w:p>
    <w:p w14:paraId="11410389" w14:textId="65224A90" w:rsidR="00D14E2F" w:rsidRPr="00D14E2F" w:rsidRDefault="00D14E2F" w:rsidP="00D14E2F">
      <w:pPr>
        <w:rPr>
          <w:rFonts w:ascii="Garamond" w:hAnsi="Garamond"/>
          <w:lang w:val="it-IT"/>
        </w:rPr>
      </w:pPr>
    </w:p>
    <w:p w14:paraId="06315B17" w14:textId="77777777" w:rsidR="00D14E2F" w:rsidRPr="00D14E2F" w:rsidRDefault="00D14E2F" w:rsidP="00D14E2F">
      <w:pPr>
        <w:rPr>
          <w:rFonts w:ascii="Garamond" w:hAnsi="Garamond"/>
          <w:lang w:val="it-IT"/>
        </w:rPr>
      </w:pPr>
    </w:p>
    <w:p w14:paraId="2E803D4D" w14:textId="77777777" w:rsidR="00D14E2F" w:rsidRPr="00D14E2F" w:rsidRDefault="00D14E2F" w:rsidP="00D14E2F">
      <w:pPr>
        <w:rPr>
          <w:rFonts w:ascii="Garamond" w:hAnsi="Garamond"/>
          <w:lang w:val="it-IT"/>
        </w:rPr>
      </w:pPr>
    </w:p>
    <w:p w14:paraId="08BC7271" w14:textId="77777777" w:rsidR="00D14E2F" w:rsidRPr="00D14E2F" w:rsidRDefault="00D14E2F" w:rsidP="00D14E2F">
      <w:pPr>
        <w:rPr>
          <w:rFonts w:ascii="Garamond" w:hAnsi="Garamond"/>
          <w:lang w:val="it-IT"/>
        </w:rPr>
      </w:pPr>
    </w:p>
    <w:p w14:paraId="10816EE6" w14:textId="77777777" w:rsidR="00D14E2F" w:rsidRPr="00D14E2F" w:rsidRDefault="00D14E2F" w:rsidP="00D14E2F">
      <w:pPr>
        <w:rPr>
          <w:rFonts w:ascii="Garamond" w:hAnsi="Garamond"/>
          <w:lang w:val="it-IT"/>
        </w:rPr>
      </w:pPr>
    </w:p>
    <w:p w14:paraId="2345A939" w14:textId="6831DD3E" w:rsidR="00F25781" w:rsidRP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1457AF9F" w14:textId="77777777" w:rsidR="00D14E2F" w:rsidRPr="00D14E2F" w:rsidRDefault="00D14E2F" w:rsidP="00D14E2F">
      <w:pPr>
        <w:rPr>
          <w:rFonts w:ascii="Garamond" w:hAnsi="Garamond"/>
          <w:lang w:val="it-IT"/>
        </w:rPr>
      </w:pPr>
      <w:r w:rsidRPr="003075CE">
        <w:rPr>
          <w:rFonts w:ascii="Garamond" w:hAnsi="Garamond"/>
          <w:noProof/>
        </w:rPr>
        <w:lastRenderedPageBreak/>
        <w:drawing>
          <wp:anchor distT="0" distB="0" distL="114300" distR="114300" simplePos="0" relativeHeight="251677696" behindDoc="0" locked="0" layoutInCell="1" allowOverlap="1" wp14:anchorId="78C06C1B" wp14:editId="09004FCF">
            <wp:simplePos x="0" y="0"/>
            <wp:positionH relativeFrom="column">
              <wp:posOffset>428846</wp:posOffset>
            </wp:positionH>
            <wp:positionV relativeFrom="paragraph">
              <wp:posOffset>113527</wp:posOffset>
            </wp:positionV>
            <wp:extent cx="4337597" cy="3276533"/>
            <wp:effectExtent l="0" t="0" r="6350" b="635"/>
            <wp:wrapNone/>
            <wp:docPr id="26"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9143F" w14:textId="77777777" w:rsidR="00D14E2F" w:rsidRPr="00D14E2F" w:rsidRDefault="00D14E2F" w:rsidP="00D14E2F">
      <w:pPr>
        <w:rPr>
          <w:rFonts w:ascii="Garamond" w:hAnsi="Garamond"/>
          <w:lang w:val="it-IT"/>
        </w:rPr>
      </w:pPr>
    </w:p>
    <w:p w14:paraId="288A722E" w14:textId="77777777" w:rsidR="00D14E2F" w:rsidRPr="00D14E2F" w:rsidRDefault="00D14E2F" w:rsidP="00D14E2F">
      <w:pPr>
        <w:rPr>
          <w:rFonts w:ascii="Garamond" w:hAnsi="Garamond"/>
          <w:lang w:val="it-IT"/>
        </w:rPr>
      </w:pPr>
    </w:p>
    <w:p w14:paraId="624B1884" w14:textId="77777777" w:rsidR="00D14E2F" w:rsidRPr="00D14E2F" w:rsidRDefault="00D14E2F" w:rsidP="00D14E2F">
      <w:pPr>
        <w:rPr>
          <w:rFonts w:ascii="Garamond" w:hAnsi="Garamond"/>
          <w:lang w:val="it-IT"/>
        </w:rPr>
      </w:pPr>
    </w:p>
    <w:p w14:paraId="75F86D92" w14:textId="77777777" w:rsidR="00D14E2F" w:rsidRPr="00D14E2F" w:rsidRDefault="00D14E2F" w:rsidP="00D14E2F">
      <w:pPr>
        <w:rPr>
          <w:rFonts w:ascii="Garamond" w:hAnsi="Garamond"/>
          <w:lang w:val="it-IT"/>
        </w:rPr>
      </w:pPr>
    </w:p>
    <w:p w14:paraId="56907046" w14:textId="77777777" w:rsidR="00D14E2F" w:rsidRPr="00D14E2F" w:rsidRDefault="00D14E2F" w:rsidP="00D14E2F">
      <w:pPr>
        <w:rPr>
          <w:rFonts w:ascii="Garamond" w:hAnsi="Garamond"/>
          <w:lang w:val="it-IT"/>
        </w:rPr>
      </w:pPr>
    </w:p>
    <w:p w14:paraId="7E301F8B" w14:textId="77777777" w:rsidR="00D14E2F" w:rsidRPr="00D14E2F" w:rsidRDefault="00D14E2F" w:rsidP="00D14E2F">
      <w:pPr>
        <w:rPr>
          <w:rFonts w:ascii="Garamond" w:hAnsi="Garamond"/>
          <w:lang w:val="it-IT"/>
        </w:rPr>
      </w:pPr>
    </w:p>
    <w:p w14:paraId="173709D7" w14:textId="77777777" w:rsidR="00D14E2F" w:rsidRPr="00D14E2F" w:rsidRDefault="00D14E2F" w:rsidP="00D14E2F">
      <w:pPr>
        <w:rPr>
          <w:rFonts w:ascii="Garamond" w:hAnsi="Garamond"/>
          <w:lang w:val="it-IT"/>
        </w:rPr>
      </w:pPr>
    </w:p>
    <w:p w14:paraId="517DE475" w14:textId="78D22B5E" w:rsidR="00D14E2F" w:rsidRDefault="00D14E2F" w:rsidP="00D14E2F">
      <w:pPr>
        <w:rPr>
          <w:rFonts w:ascii="Garamond" w:hAnsi="Garamond"/>
          <w:lang w:val="it-IT"/>
        </w:rPr>
      </w:pPr>
    </w:p>
    <w:p w14:paraId="31D6A8B0" w14:textId="77777777" w:rsidR="00D14E2F" w:rsidRPr="00D14E2F" w:rsidRDefault="00D14E2F" w:rsidP="00D14E2F">
      <w:pPr>
        <w:rPr>
          <w:rFonts w:ascii="Garamond" w:hAnsi="Garamond"/>
          <w:lang w:val="it-IT"/>
        </w:rPr>
      </w:pPr>
    </w:p>
    <w:p w14:paraId="65B23B96" w14:textId="77777777" w:rsidR="00D14E2F" w:rsidRPr="00D14E2F" w:rsidRDefault="00D14E2F" w:rsidP="00D14E2F">
      <w:pPr>
        <w:rPr>
          <w:rFonts w:ascii="Garamond" w:hAnsi="Garamond"/>
          <w:lang w:val="it-IT"/>
        </w:rPr>
      </w:pPr>
      <w:r w:rsidRPr="00D14E2F">
        <w:rPr>
          <w:rFonts w:ascii="Garamond" w:hAnsi="Garamond"/>
          <w:lang w:val="it-IT"/>
        </w:rPr>
        <w:t xml:space="preserve">Preme quindi conferma, facendo però comparire un messaggio sopra il form di pagamento con scritto “Pagamento non riuscito per problemi con i dati di pagamento del corso, riprovare più tardi”. Mario, deluso, decide di riprovare più tardi e quindi clicca su homepage continuando la sua navigazione. </w:t>
      </w:r>
      <w:r w:rsidRPr="00D14E2F">
        <w:rPr>
          <w:rFonts w:ascii="Garamond" w:hAnsi="Garamond"/>
          <w:lang w:val="it-IT"/>
        </w:rPr>
        <w:br/>
        <w:t>Pasquale, il docente che tiene il corso “Imparare il russo”, riceve una mail da Youlearn con scritto “Dati incorretti di pagamento riscontrati durante un’iscrizione al corso “Imparare il russo” si prega di modificare i dati della propria carta per renderli validi altrimenti ogni studente che vorrà iscriversi al suo corso sarà impossibilitato nel completare la transazione dell’acquisto. Buona giornata da YouLearn.”. Dopo aver letto l’e-mail del sistema, si prepara per accedere al sistema e modificare la carta in modo da risolvere il problema.</w:t>
      </w:r>
    </w:p>
    <w:p w14:paraId="10D498E1" w14:textId="13124560" w:rsidR="00D14E2F" w:rsidRDefault="00D14E2F" w:rsidP="008501EE">
      <w:pPr>
        <w:rPr>
          <w:rFonts w:ascii="Garamond" w:hAnsi="Garamond"/>
          <w:b/>
          <w:lang w:val="it-IT"/>
        </w:rPr>
      </w:pPr>
    </w:p>
    <w:p w14:paraId="3EFC3AC2" w14:textId="5C019081" w:rsidR="00D14E2F" w:rsidRDefault="00D14E2F" w:rsidP="008501EE">
      <w:pPr>
        <w:rPr>
          <w:rFonts w:ascii="Garamond" w:hAnsi="Garamond"/>
          <w:b/>
          <w:lang w:val="it-IT"/>
        </w:rPr>
      </w:pPr>
    </w:p>
    <w:p w14:paraId="43117DCE" w14:textId="1114129E" w:rsidR="005F134C" w:rsidRDefault="005F134C" w:rsidP="008501EE">
      <w:pPr>
        <w:rPr>
          <w:rFonts w:ascii="Garamond" w:hAnsi="Garamond"/>
          <w:b/>
          <w:lang w:val="it-IT"/>
        </w:rPr>
      </w:pPr>
    </w:p>
    <w:p w14:paraId="4A1AF584" w14:textId="074992B0" w:rsidR="005F134C" w:rsidRDefault="005F134C" w:rsidP="008501EE">
      <w:pPr>
        <w:rPr>
          <w:rFonts w:ascii="Garamond" w:hAnsi="Garamond"/>
          <w:b/>
          <w:lang w:val="it-IT"/>
        </w:rPr>
      </w:pPr>
    </w:p>
    <w:p w14:paraId="2C8D1339" w14:textId="3B274EC5" w:rsidR="005F134C" w:rsidRDefault="005F134C" w:rsidP="008501EE">
      <w:pPr>
        <w:rPr>
          <w:rFonts w:ascii="Garamond" w:hAnsi="Garamond"/>
          <w:b/>
          <w:lang w:val="it-IT"/>
        </w:rPr>
      </w:pPr>
    </w:p>
    <w:p w14:paraId="6E05A5F8" w14:textId="69BD0318" w:rsidR="005F134C" w:rsidRDefault="005F134C" w:rsidP="008501EE">
      <w:pPr>
        <w:rPr>
          <w:rFonts w:ascii="Garamond" w:hAnsi="Garamond"/>
          <w:b/>
          <w:lang w:val="it-IT"/>
        </w:rPr>
      </w:pPr>
    </w:p>
    <w:p w14:paraId="132C8E0E" w14:textId="2F527CDD" w:rsidR="005F134C" w:rsidRDefault="005F134C" w:rsidP="008501EE">
      <w:pPr>
        <w:rPr>
          <w:rFonts w:ascii="Garamond" w:hAnsi="Garamond"/>
          <w:b/>
          <w:lang w:val="it-IT"/>
        </w:rPr>
      </w:pPr>
    </w:p>
    <w:p w14:paraId="0A8CF298" w14:textId="5C436F8F" w:rsidR="005F134C" w:rsidRDefault="005F134C" w:rsidP="008501EE">
      <w:pPr>
        <w:rPr>
          <w:rFonts w:ascii="Garamond" w:hAnsi="Garamond"/>
          <w:b/>
          <w:lang w:val="it-IT"/>
        </w:rPr>
      </w:pPr>
    </w:p>
    <w:p w14:paraId="221B9F96" w14:textId="18C600C8" w:rsidR="005F134C" w:rsidRDefault="005F134C" w:rsidP="008501EE">
      <w:pPr>
        <w:rPr>
          <w:rFonts w:ascii="Garamond" w:hAnsi="Garamond"/>
          <w:b/>
          <w:lang w:val="it-IT"/>
        </w:rPr>
      </w:pPr>
    </w:p>
    <w:p w14:paraId="7F18B079" w14:textId="77777777" w:rsidR="005F134C" w:rsidRPr="00D14E2F" w:rsidRDefault="005F134C" w:rsidP="008501EE">
      <w:pPr>
        <w:rPr>
          <w:rFonts w:ascii="Garamond" w:hAnsi="Garamond"/>
          <w:b/>
          <w:lang w:val="it-IT"/>
        </w:rPr>
      </w:pPr>
    </w:p>
    <w:p w14:paraId="13BAF460" w14:textId="334484CB" w:rsidR="00D14E2F" w:rsidRDefault="009A7657" w:rsidP="008501EE">
      <w:pPr>
        <w:rPr>
          <w:b/>
          <w:sz w:val="28"/>
          <w:szCs w:val="28"/>
          <w:lang w:val="it-IT"/>
        </w:rPr>
      </w:pPr>
      <w:r>
        <w:rPr>
          <w:b/>
          <w:sz w:val="28"/>
          <w:szCs w:val="28"/>
          <w:lang w:val="it-IT"/>
        </w:rPr>
        <w:lastRenderedPageBreak/>
        <w:t>[SC1</w:t>
      </w:r>
      <w:r w:rsidR="005F134C">
        <w:rPr>
          <w:b/>
          <w:sz w:val="28"/>
          <w:szCs w:val="28"/>
          <w:lang w:val="it-IT"/>
        </w:rPr>
        <w:t>7</w:t>
      </w:r>
      <w:r>
        <w:rPr>
          <w:b/>
          <w:sz w:val="28"/>
          <w:szCs w:val="28"/>
          <w:lang w:val="it-IT"/>
        </w:rPr>
        <w:t xml:space="preserve">] Studente - </w:t>
      </w:r>
      <w:r w:rsidR="00D14E2F" w:rsidRPr="00D14E2F">
        <w:rPr>
          <w:b/>
          <w:sz w:val="28"/>
          <w:szCs w:val="28"/>
          <w:lang w:val="it-IT"/>
        </w:rPr>
        <w:t xml:space="preserve">Servizio </w:t>
      </w:r>
      <w:r w:rsidR="00D14E2F">
        <w:rPr>
          <w:b/>
          <w:sz w:val="28"/>
          <w:szCs w:val="28"/>
          <w:lang w:val="it-IT"/>
        </w:rPr>
        <w:t>pagamento esterno non disponibile</w:t>
      </w:r>
    </w:p>
    <w:p w14:paraId="77D98F03" w14:textId="4F735419"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sidR="005F134C">
        <w:rPr>
          <w:rFonts w:ascii="Garamond" w:hAnsi="Garamond"/>
          <w:lang w:val="it-IT"/>
        </w:rPr>
        <w:t xml:space="preserve"> </w:t>
      </w:r>
      <w:r w:rsidRPr="00D14E2F">
        <w:rPr>
          <w:rFonts w:ascii="Garamond" w:hAnsi="Garamond"/>
          <w:lang w:val="it-IT"/>
        </w:rPr>
        <w:t>inserisce nelle apposite aree l’e-mail “mario_s97@libero.it”, la password “gth9201” e, infine, clicca sul pulsante “Accedi”. Essendo i dati corretti, viene reindirizzato alla homepage del sistema presentata nel seguente modo:</w:t>
      </w:r>
    </w:p>
    <w:p w14:paraId="5415A396" w14:textId="6AEEFC0D" w:rsidR="00D14E2F" w:rsidRPr="003075CE" w:rsidRDefault="00D14E2F" w:rsidP="00D14E2F">
      <w:pPr>
        <w:jc w:val="center"/>
        <w:rPr>
          <w:rFonts w:ascii="Garamond" w:hAnsi="Garamond"/>
        </w:rPr>
      </w:pPr>
      <w:r w:rsidRPr="003075CE">
        <w:rPr>
          <w:rFonts w:ascii="Garamond" w:hAnsi="Garamond"/>
          <w:noProof/>
        </w:rPr>
        <w:drawing>
          <wp:inline distT="0" distB="0" distL="0" distR="0" wp14:anchorId="2F551396" wp14:editId="6DDD1B7C">
            <wp:extent cx="4132549" cy="3284446"/>
            <wp:effectExtent l="0" t="0" r="0" b="5080"/>
            <wp:docPr id="27"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515C064F" w14:textId="24A50CF6"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526ADD7D" w14:textId="77777777"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9744" behindDoc="0" locked="0" layoutInCell="1" allowOverlap="1" wp14:anchorId="56745483" wp14:editId="47DB1828">
            <wp:simplePos x="0" y="0"/>
            <wp:positionH relativeFrom="column">
              <wp:posOffset>299218</wp:posOffset>
            </wp:positionH>
            <wp:positionV relativeFrom="paragraph">
              <wp:posOffset>5435</wp:posOffset>
            </wp:positionV>
            <wp:extent cx="4540161" cy="3000524"/>
            <wp:effectExtent l="0" t="0" r="0" b="0"/>
            <wp:wrapNone/>
            <wp:docPr id="28"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FE79D" w14:textId="77777777" w:rsidR="00D14E2F" w:rsidRPr="00D14E2F" w:rsidRDefault="00D14E2F" w:rsidP="00D14E2F">
      <w:pPr>
        <w:rPr>
          <w:rFonts w:ascii="Garamond" w:hAnsi="Garamond"/>
          <w:lang w:val="it-IT"/>
        </w:rPr>
      </w:pPr>
    </w:p>
    <w:p w14:paraId="25255EC2" w14:textId="77777777" w:rsidR="00D14E2F" w:rsidRPr="00D14E2F" w:rsidRDefault="00D14E2F" w:rsidP="00D14E2F">
      <w:pPr>
        <w:rPr>
          <w:rFonts w:ascii="Garamond" w:hAnsi="Garamond"/>
          <w:lang w:val="it-IT"/>
        </w:rPr>
      </w:pPr>
    </w:p>
    <w:p w14:paraId="25B10175" w14:textId="77777777" w:rsidR="00D14E2F" w:rsidRPr="00D14E2F" w:rsidRDefault="00D14E2F" w:rsidP="00D14E2F">
      <w:pPr>
        <w:rPr>
          <w:rFonts w:ascii="Garamond" w:hAnsi="Garamond"/>
          <w:lang w:val="it-IT"/>
        </w:rPr>
      </w:pPr>
    </w:p>
    <w:p w14:paraId="1291BC33" w14:textId="77777777" w:rsidR="00D14E2F" w:rsidRPr="00D14E2F" w:rsidRDefault="00D14E2F" w:rsidP="00D14E2F">
      <w:pPr>
        <w:rPr>
          <w:rFonts w:ascii="Garamond" w:hAnsi="Garamond"/>
          <w:lang w:val="it-IT"/>
        </w:rPr>
      </w:pPr>
    </w:p>
    <w:p w14:paraId="7BEDAA12" w14:textId="77777777" w:rsidR="00D14E2F" w:rsidRPr="00D14E2F" w:rsidRDefault="00D14E2F" w:rsidP="00D14E2F">
      <w:pPr>
        <w:rPr>
          <w:rFonts w:ascii="Garamond" w:hAnsi="Garamond"/>
          <w:lang w:val="it-IT"/>
        </w:rPr>
      </w:pPr>
    </w:p>
    <w:p w14:paraId="0D313045" w14:textId="33157CF1" w:rsidR="00D14E2F" w:rsidRDefault="00D14E2F" w:rsidP="00D14E2F">
      <w:pPr>
        <w:rPr>
          <w:rFonts w:ascii="Garamond" w:hAnsi="Garamond"/>
          <w:lang w:val="it-IT"/>
        </w:rPr>
      </w:pPr>
    </w:p>
    <w:p w14:paraId="5A66F407" w14:textId="3AAC9F83" w:rsidR="00D14E2F" w:rsidRDefault="00D14E2F" w:rsidP="00D14E2F">
      <w:pPr>
        <w:rPr>
          <w:rFonts w:ascii="Garamond" w:hAnsi="Garamond"/>
          <w:lang w:val="it-IT"/>
        </w:rPr>
      </w:pPr>
    </w:p>
    <w:p w14:paraId="0B703ECF" w14:textId="77777777" w:rsidR="00D14E2F" w:rsidRPr="00D14E2F" w:rsidRDefault="00D14E2F" w:rsidP="00D14E2F">
      <w:pPr>
        <w:rPr>
          <w:rFonts w:ascii="Garamond" w:hAnsi="Garamond"/>
          <w:lang w:val="it-IT"/>
        </w:rPr>
      </w:pPr>
    </w:p>
    <w:p w14:paraId="1A6AAB0A" w14:textId="107ED8B3" w:rsidR="00D14E2F" w:rsidRP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09306B70" w14:textId="12FD5DAE" w:rsidR="00D14E2F" w:rsidRPr="00D14E2F" w:rsidRDefault="00D14E2F" w:rsidP="00D14E2F">
      <w:pPr>
        <w:rPr>
          <w:rFonts w:ascii="Garamond" w:hAnsi="Garamond"/>
          <w:lang w:val="it-IT"/>
        </w:rPr>
      </w:pPr>
    </w:p>
    <w:p w14:paraId="21966222" w14:textId="026C024D" w:rsidR="00D14E2F" w:rsidRPr="00D14E2F" w:rsidRDefault="00D14E2F" w:rsidP="00D14E2F">
      <w:pPr>
        <w:rPr>
          <w:rFonts w:ascii="Garamond" w:hAnsi="Garamond"/>
          <w:lang w:val="it-IT"/>
        </w:rPr>
      </w:pPr>
    </w:p>
    <w:p w14:paraId="213F7FE8" w14:textId="1609B1B7" w:rsidR="00D14E2F" w:rsidRPr="00D14E2F" w:rsidRDefault="00D14E2F" w:rsidP="00D14E2F">
      <w:pPr>
        <w:rPr>
          <w:rFonts w:ascii="Garamond" w:hAnsi="Garamond"/>
          <w:lang w:val="it-IT"/>
        </w:rPr>
      </w:pPr>
    </w:p>
    <w:p w14:paraId="1C1A9AAF" w14:textId="3DD0D486" w:rsidR="00D14E2F" w:rsidRPr="00D14E2F" w:rsidRDefault="00D14E2F" w:rsidP="00D14E2F">
      <w:pPr>
        <w:rPr>
          <w:rFonts w:ascii="Garamond" w:hAnsi="Garamond"/>
          <w:lang w:val="it-IT"/>
        </w:rPr>
      </w:pPr>
    </w:p>
    <w:p w14:paraId="43ACF647" w14:textId="1CFF9EE6" w:rsidR="00D14E2F" w:rsidRPr="00D14E2F" w:rsidRDefault="00F25781" w:rsidP="00D14E2F">
      <w:pPr>
        <w:rPr>
          <w:rFonts w:ascii="Garamond" w:hAnsi="Garamond"/>
          <w:lang w:val="it-IT"/>
        </w:rPr>
      </w:pPr>
      <w:r w:rsidRPr="003075CE">
        <w:rPr>
          <w:rFonts w:ascii="Garamond" w:hAnsi="Garamond"/>
          <w:noProof/>
        </w:rPr>
        <w:drawing>
          <wp:anchor distT="0" distB="0" distL="114300" distR="114300" simplePos="0" relativeHeight="251680768" behindDoc="0" locked="0" layoutInCell="1" allowOverlap="1" wp14:anchorId="3B3A85F5" wp14:editId="7C45DCBA">
            <wp:simplePos x="0" y="0"/>
            <wp:positionH relativeFrom="column">
              <wp:posOffset>661670</wp:posOffset>
            </wp:positionH>
            <wp:positionV relativeFrom="paragraph">
              <wp:posOffset>-468540</wp:posOffset>
            </wp:positionV>
            <wp:extent cx="4337597" cy="3276533"/>
            <wp:effectExtent l="0" t="0" r="6350" b="635"/>
            <wp:wrapNone/>
            <wp:docPr id="29"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70DF4D" w14:textId="77777777" w:rsidR="00D14E2F" w:rsidRPr="00D14E2F" w:rsidRDefault="00D14E2F" w:rsidP="00D14E2F">
      <w:pPr>
        <w:rPr>
          <w:rFonts w:ascii="Garamond" w:hAnsi="Garamond"/>
          <w:lang w:val="it-IT"/>
        </w:rPr>
      </w:pPr>
    </w:p>
    <w:p w14:paraId="4E338130" w14:textId="77777777" w:rsidR="00D14E2F" w:rsidRPr="00D14E2F" w:rsidRDefault="00D14E2F" w:rsidP="00D14E2F">
      <w:pPr>
        <w:rPr>
          <w:rFonts w:ascii="Garamond" w:hAnsi="Garamond"/>
          <w:lang w:val="it-IT"/>
        </w:rPr>
      </w:pPr>
    </w:p>
    <w:p w14:paraId="28EFDDB7" w14:textId="77777777" w:rsidR="00D14E2F" w:rsidRPr="00D14E2F" w:rsidRDefault="00D14E2F" w:rsidP="00D14E2F">
      <w:pPr>
        <w:rPr>
          <w:rFonts w:ascii="Garamond" w:hAnsi="Garamond"/>
          <w:lang w:val="it-IT"/>
        </w:rPr>
      </w:pPr>
    </w:p>
    <w:p w14:paraId="15196FB4" w14:textId="157FAA5C" w:rsidR="00D14E2F" w:rsidRDefault="00D14E2F" w:rsidP="00D14E2F">
      <w:pPr>
        <w:rPr>
          <w:rFonts w:ascii="Garamond" w:hAnsi="Garamond"/>
          <w:lang w:val="it-IT"/>
        </w:rPr>
      </w:pPr>
    </w:p>
    <w:p w14:paraId="5DB745DD" w14:textId="5B002333" w:rsidR="00F25781" w:rsidRDefault="00F25781" w:rsidP="00D14E2F">
      <w:pPr>
        <w:rPr>
          <w:rFonts w:ascii="Garamond" w:hAnsi="Garamond"/>
          <w:lang w:val="it-IT"/>
        </w:rPr>
      </w:pPr>
    </w:p>
    <w:p w14:paraId="2F53354B" w14:textId="77777777" w:rsidR="00F25781" w:rsidRPr="00D14E2F" w:rsidRDefault="00F25781" w:rsidP="00D14E2F">
      <w:pPr>
        <w:rPr>
          <w:rFonts w:ascii="Garamond" w:hAnsi="Garamond"/>
          <w:lang w:val="it-IT"/>
        </w:rPr>
      </w:pPr>
    </w:p>
    <w:p w14:paraId="396C4152" w14:textId="77777777" w:rsidR="00D14E2F" w:rsidRPr="00D14E2F" w:rsidRDefault="00D14E2F" w:rsidP="00D14E2F">
      <w:pPr>
        <w:rPr>
          <w:rFonts w:ascii="Garamond" w:hAnsi="Garamond"/>
          <w:lang w:val="it-IT"/>
        </w:rPr>
      </w:pPr>
    </w:p>
    <w:p w14:paraId="27E41AF7" w14:textId="25AC663C" w:rsidR="009A7657" w:rsidRDefault="00D14E2F" w:rsidP="008501EE">
      <w:pPr>
        <w:rPr>
          <w:b/>
          <w:sz w:val="28"/>
          <w:szCs w:val="28"/>
          <w:lang w:val="it-IT"/>
        </w:rPr>
      </w:pPr>
      <w:r w:rsidRPr="00D14E2F">
        <w:rPr>
          <w:rFonts w:ascii="Garamond" w:hAnsi="Garamond"/>
          <w:lang w:val="it-IT"/>
        </w:rPr>
        <w:t>Preme quindi conferma, facendo però comparire un messaggio sopra il form di pagamento con scritto “Pagamento non riuscito per problemi con il sistema di pagamento, si prega di riprovare più tardi”. Mario, deluso, decide di riprovare più tardi e quindi clicca su homepage continuando la sua navigazione.</w:t>
      </w:r>
    </w:p>
    <w:p w14:paraId="24132220" w14:textId="77777777" w:rsidR="00F25781" w:rsidRDefault="00F25781" w:rsidP="008501EE">
      <w:pPr>
        <w:rPr>
          <w:b/>
          <w:sz w:val="28"/>
          <w:szCs w:val="28"/>
          <w:lang w:val="it-IT"/>
        </w:rPr>
      </w:pPr>
    </w:p>
    <w:p w14:paraId="5B2BE331" w14:textId="77777777" w:rsidR="00F25781" w:rsidRDefault="00F25781" w:rsidP="008501EE">
      <w:pPr>
        <w:rPr>
          <w:b/>
          <w:sz w:val="28"/>
          <w:szCs w:val="28"/>
          <w:lang w:val="it-IT"/>
        </w:rPr>
      </w:pPr>
    </w:p>
    <w:p w14:paraId="4D1D6719" w14:textId="77777777" w:rsidR="00F25781" w:rsidRDefault="00F25781" w:rsidP="008501EE">
      <w:pPr>
        <w:rPr>
          <w:b/>
          <w:sz w:val="28"/>
          <w:szCs w:val="28"/>
          <w:lang w:val="it-IT"/>
        </w:rPr>
      </w:pPr>
    </w:p>
    <w:p w14:paraId="02A012A0" w14:textId="77777777" w:rsidR="00F25781" w:rsidRDefault="00F25781" w:rsidP="008501EE">
      <w:pPr>
        <w:rPr>
          <w:b/>
          <w:sz w:val="28"/>
          <w:szCs w:val="28"/>
          <w:lang w:val="it-IT"/>
        </w:rPr>
      </w:pPr>
    </w:p>
    <w:p w14:paraId="118D7E1C" w14:textId="77777777" w:rsidR="00F25781" w:rsidRDefault="00F25781" w:rsidP="008501EE">
      <w:pPr>
        <w:rPr>
          <w:b/>
          <w:sz w:val="28"/>
          <w:szCs w:val="28"/>
          <w:lang w:val="it-IT"/>
        </w:rPr>
      </w:pPr>
    </w:p>
    <w:p w14:paraId="32DAABAD" w14:textId="77777777" w:rsidR="00F25781" w:rsidRDefault="00F25781" w:rsidP="008501EE">
      <w:pPr>
        <w:rPr>
          <w:b/>
          <w:sz w:val="28"/>
          <w:szCs w:val="28"/>
          <w:lang w:val="it-IT"/>
        </w:rPr>
      </w:pPr>
    </w:p>
    <w:p w14:paraId="2A2EFE07" w14:textId="77777777" w:rsidR="00F25781" w:rsidRDefault="00F25781" w:rsidP="008501EE">
      <w:pPr>
        <w:rPr>
          <w:b/>
          <w:sz w:val="28"/>
          <w:szCs w:val="28"/>
          <w:lang w:val="it-IT"/>
        </w:rPr>
      </w:pPr>
    </w:p>
    <w:p w14:paraId="58D5446A" w14:textId="71371E85" w:rsidR="00F25781" w:rsidRDefault="00F25781" w:rsidP="008501EE">
      <w:pPr>
        <w:rPr>
          <w:b/>
          <w:sz w:val="28"/>
          <w:szCs w:val="28"/>
          <w:lang w:val="it-IT"/>
        </w:rPr>
      </w:pPr>
    </w:p>
    <w:p w14:paraId="6A9ACB3A" w14:textId="77777777" w:rsidR="005F134C" w:rsidRDefault="005F134C" w:rsidP="008501EE">
      <w:pPr>
        <w:rPr>
          <w:b/>
          <w:sz w:val="28"/>
          <w:szCs w:val="28"/>
          <w:lang w:val="it-IT"/>
        </w:rPr>
      </w:pPr>
    </w:p>
    <w:p w14:paraId="6F7900E1" w14:textId="35ACDFF2" w:rsidR="008501EE" w:rsidRDefault="009A7657" w:rsidP="008501EE">
      <w:pPr>
        <w:rPr>
          <w:b/>
          <w:lang w:val="it-IT"/>
        </w:rPr>
      </w:pPr>
      <w:r w:rsidRPr="009A7657">
        <w:rPr>
          <w:b/>
          <w:sz w:val="28"/>
          <w:szCs w:val="28"/>
          <w:lang w:val="it-IT"/>
        </w:rPr>
        <w:lastRenderedPageBreak/>
        <w:t>[SC1</w:t>
      </w:r>
      <w:r w:rsidR="005F134C">
        <w:rPr>
          <w:b/>
          <w:sz w:val="28"/>
          <w:szCs w:val="28"/>
          <w:lang w:val="it-IT"/>
        </w:rPr>
        <w:t>8</w:t>
      </w:r>
      <w:r w:rsidRPr="009A7657">
        <w:rPr>
          <w:b/>
          <w:sz w:val="28"/>
          <w:szCs w:val="28"/>
          <w:lang w:val="it-IT"/>
        </w:rPr>
        <w:t>] Studente -</w:t>
      </w:r>
      <w:r w:rsidR="008501EE" w:rsidRPr="0068518D">
        <w:rPr>
          <w:b/>
          <w:sz w:val="28"/>
          <w:szCs w:val="28"/>
          <w:lang w:val="it-IT"/>
        </w:rPr>
        <w:t xml:space="preserve"> </w:t>
      </w:r>
      <w:r w:rsidR="008501EE">
        <w:rPr>
          <w:b/>
          <w:sz w:val="28"/>
          <w:szCs w:val="28"/>
          <w:lang w:val="it-IT"/>
        </w:rPr>
        <w:t>Creazione e rimozione di un commento</w:t>
      </w:r>
    </w:p>
    <w:p w14:paraId="3A64786A" w14:textId="6F42CF1A" w:rsidR="008501EE" w:rsidRPr="006C1106" w:rsidRDefault="008501EE" w:rsidP="008501EE">
      <w:pPr>
        <w:rPr>
          <w:rFonts w:ascii="Garamond" w:hAnsi="Garamond"/>
          <w:lang w:val="it-IT"/>
        </w:rPr>
      </w:pPr>
      <w:r w:rsidRPr="006C1106">
        <w:rPr>
          <w:rFonts w:ascii="Garamond" w:hAnsi="Garamond"/>
          <w:lang w:val="it-IT"/>
        </w:rPr>
        <w:t>Pasquale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Pasquale inserisce nelle apposite aree l’e-mail “pasqual_1201@libero.it”, la password “sbui12”</w:t>
      </w:r>
      <w:r w:rsidR="005F134C">
        <w:rPr>
          <w:rFonts w:ascii="Garamond" w:hAnsi="Garamond"/>
          <w:lang w:val="it-IT"/>
        </w:rPr>
        <w:t xml:space="preserve"> </w:t>
      </w:r>
      <w:r w:rsidRPr="006C1106">
        <w:rPr>
          <w:rFonts w:ascii="Garamond" w:hAnsi="Garamond"/>
          <w:lang w:val="it-IT"/>
        </w:rPr>
        <w:t>e, infine, clicca sul pulsante “Accedi”. Essendo i dati corretti, viene reindirizzato alla homepage del sistema organizzata nel modo seguente:</w:t>
      </w:r>
    </w:p>
    <w:p w14:paraId="3B6C47D6" w14:textId="77777777" w:rsidR="008501EE" w:rsidRPr="006C1106" w:rsidRDefault="008501EE" w:rsidP="008501EE">
      <w:pPr>
        <w:rPr>
          <w:rFonts w:ascii="Garamond" w:hAnsi="Garamond"/>
          <w:lang w:val="it-IT"/>
        </w:rPr>
      </w:pPr>
    </w:p>
    <w:p w14:paraId="440CA19A" w14:textId="77777777" w:rsidR="008501EE" w:rsidRPr="003075CE" w:rsidRDefault="008501EE" w:rsidP="008501EE">
      <w:pPr>
        <w:jc w:val="center"/>
        <w:rPr>
          <w:rFonts w:ascii="Garamond" w:hAnsi="Garamond"/>
        </w:rPr>
      </w:pPr>
      <w:r w:rsidRPr="003075CE">
        <w:rPr>
          <w:rFonts w:ascii="Garamond" w:hAnsi="Garamond"/>
          <w:noProof/>
        </w:rPr>
        <w:drawing>
          <wp:inline distT="0" distB="0" distL="0" distR="0" wp14:anchorId="194D6CC4" wp14:editId="4A524B3B">
            <wp:extent cx="4240561" cy="3370292"/>
            <wp:effectExtent l="0" t="0" r="1270" b="0"/>
            <wp:docPr id="20"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255373" cy="3382064"/>
                    </a:xfrm>
                    <a:prstGeom prst="rect">
                      <a:avLst/>
                    </a:prstGeom>
                    <a:noFill/>
                    <a:ln>
                      <a:noFill/>
                    </a:ln>
                    <a:extLst>
                      <a:ext uri="{53640926-AAD7-44D8-BBD7-CCE9431645EC}">
                        <a14:shadowObscured xmlns:a14="http://schemas.microsoft.com/office/drawing/2010/main"/>
                      </a:ext>
                    </a:extLst>
                  </pic:spPr>
                </pic:pic>
              </a:graphicData>
            </a:graphic>
          </wp:inline>
        </w:drawing>
      </w:r>
    </w:p>
    <w:p w14:paraId="33A06803" w14:textId="77777777" w:rsidR="008501EE" w:rsidRPr="006C1106" w:rsidRDefault="008501EE" w:rsidP="008501EE">
      <w:pPr>
        <w:rPr>
          <w:rFonts w:ascii="Garamond" w:hAnsi="Garamond"/>
          <w:lang w:val="it-IT"/>
        </w:rPr>
      </w:pPr>
      <w:r w:rsidRPr="006C1106">
        <w:rPr>
          <w:rFonts w:ascii="Garamond" w:hAnsi="Garamond"/>
          <w:lang w:val="it-IT"/>
        </w:rPr>
        <w:t>Clicca sul pulsante “Vai al corso” e viene reindirizzato alla pagina del corso seguente:</w:t>
      </w:r>
    </w:p>
    <w:p w14:paraId="2BC3177A" w14:textId="77777777" w:rsidR="008501EE" w:rsidRPr="006C1106" w:rsidRDefault="008501EE" w:rsidP="008501EE">
      <w:pPr>
        <w:jc w:val="center"/>
        <w:rPr>
          <w:rFonts w:ascii="Garamond" w:hAnsi="Garamond"/>
          <w:lang w:val="it-IT"/>
        </w:rPr>
      </w:pPr>
      <w:r>
        <w:rPr>
          <w:rFonts w:ascii="Garamond" w:hAnsi="Garamond"/>
          <w:noProof/>
          <w:lang w:val="it-IT"/>
        </w:rPr>
        <w:lastRenderedPageBreak/>
        <w:drawing>
          <wp:inline distT="0" distB="0" distL="0" distR="0" wp14:anchorId="521D00D5" wp14:editId="3DB5C285">
            <wp:extent cx="3642186" cy="471692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_Corso_AltriCasi.png"/>
                    <pic:cNvPicPr/>
                  </pic:nvPicPr>
                  <pic:blipFill>
                    <a:blip r:embed="rId36"/>
                    <a:stretch>
                      <a:fillRect/>
                    </a:stretch>
                  </pic:blipFill>
                  <pic:spPr>
                    <a:xfrm>
                      <a:off x="0" y="0"/>
                      <a:ext cx="3649100" cy="4725883"/>
                    </a:xfrm>
                    <a:prstGeom prst="rect">
                      <a:avLst/>
                    </a:prstGeom>
                  </pic:spPr>
                </pic:pic>
              </a:graphicData>
            </a:graphic>
          </wp:inline>
        </w:drawing>
      </w:r>
    </w:p>
    <w:p w14:paraId="76687BBC" w14:textId="08AE7A8A" w:rsidR="008501EE" w:rsidRDefault="008501EE" w:rsidP="008501EE">
      <w:pPr>
        <w:rPr>
          <w:rFonts w:ascii="Garamond" w:hAnsi="Garamond"/>
          <w:lang w:val="it-IT"/>
        </w:rPr>
      </w:pPr>
    </w:p>
    <w:p w14:paraId="289FC66B" w14:textId="148BB8E3" w:rsidR="00F25781" w:rsidRDefault="00F25781" w:rsidP="008501EE">
      <w:pPr>
        <w:rPr>
          <w:rFonts w:ascii="Garamond" w:hAnsi="Garamond"/>
          <w:lang w:val="it-IT"/>
        </w:rPr>
      </w:pPr>
    </w:p>
    <w:p w14:paraId="4F4090EA" w14:textId="7B04408A" w:rsidR="00F25781" w:rsidRDefault="00F25781" w:rsidP="008501EE">
      <w:pPr>
        <w:rPr>
          <w:rFonts w:ascii="Garamond" w:hAnsi="Garamond"/>
          <w:lang w:val="it-IT"/>
        </w:rPr>
      </w:pPr>
    </w:p>
    <w:p w14:paraId="6D2CDEAC" w14:textId="6D676617" w:rsidR="00F25781" w:rsidRDefault="00F25781" w:rsidP="008501EE">
      <w:pPr>
        <w:rPr>
          <w:rFonts w:ascii="Garamond" w:hAnsi="Garamond"/>
          <w:lang w:val="it-IT"/>
        </w:rPr>
      </w:pPr>
    </w:p>
    <w:p w14:paraId="32C47911" w14:textId="36654CA1" w:rsidR="00F25781" w:rsidRDefault="00F25781" w:rsidP="008501EE">
      <w:pPr>
        <w:rPr>
          <w:rFonts w:ascii="Garamond" w:hAnsi="Garamond"/>
          <w:lang w:val="it-IT"/>
        </w:rPr>
      </w:pPr>
    </w:p>
    <w:p w14:paraId="673992F4" w14:textId="26C78C02" w:rsidR="00F25781" w:rsidRDefault="00F25781" w:rsidP="008501EE">
      <w:pPr>
        <w:rPr>
          <w:rFonts w:ascii="Garamond" w:hAnsi="Garamond"/>
          <w:lang w:val="it-IT"/>
        </w:rPr>
      </w:pPr>
    </w:p>
    <w:p w14:paraId="5052FBBF" w14:textId="1A90B21E" w:rsidR="00F25781" w:rsidRDefault="00F25781" w:rsidP="008501EE">
      <w:pPr>
        <w:rPr>
          <w:rFonts w:ascii="Garamond" w:hAnsi="Garamond"/>
          <w:lang w:val="it-IT"/>
        </w:rPr>
      </w:pPr>
    </w:p>
    <w:p w14:paraId="3C0DF9AC" w14:textId="7F300DFA" w:rsidR="00F25781" w:rsidRDefault="00F25781" w:rsidP="008501EE">
      <w:pPr>
        <w:rPr>
          <w:rFonts w:ascii="Garamond" w:hAnsi="Garamond"/>
          <w:lang w:val="it-IT"/>
        </w:rPr>
      </w:pPr>
    </w:p>
    <w:p w14:paraId="71952F7F" w14:textId="034C08C3" w:rsidR="00F25781" w:rsidRDefault="00F25781" w:rsidP="008501EE">
      <w:pPr>
        <w:rPr>
          <w:rFonts w:ascii="Garamond" w:hAnsi="Garamond"/>
          <w:lang w:val="it-IT"/>
        </w:rPr>
      </w:pPr>
    </w:p>
    <w:p w14:paraId="16F8CA6E" w14:textId="617A8A2B" w:rsidR="00F25781" w:rsidRDefault="00F25781" w:rsidP="008501EE">
      <w:pPr>
        <w:rPr>
          <w:rFonts w:ascii="Garamond" w:hAnsi="Garamond"/>
          <w:lang w:val="it-IT"/>
        </w:rPr>
      </w:pPr>
    </w:p>
    <w:p w14:paraId="1D082B8E" w14:textId="77777777" w:rsidR="00F25781" w:rsidRDefault="00F25781" w:rsidP="008501EE">
      <w:pPr>
        <w:rPr>
          <w:rFonts w:ascii="Garamond" w:hAnsi="Garamond"/>
          <w:lang w:val="it-IT"/>
        </w:rPr>
      </w:pPr>
    </w:p>
    <w:p w14:paraId="215FC207" w14:textId="77777777" w:rsidR="008501EE" w:rsidRPr="006C1106" w:rsidRDefault="008501EE" w:rsidP="008501EE">
      <w:pPr>
        <w:rPr>
          <w:rFonts w:ascii="Garamond" w:hAnsi="Garamond"/>
          <w:lang w:val="it-IT"/>
        </w:rPr>
      </w:pPr>
      <w:r w:rsidRPr="006C1106">
        <w:rPr>
          <w:rFonts w:ascii="Garamond" w:hAnsi="Garamond"/>
          <w:lang w:val="it-IT"/>
        </w:rPr>
        <w:lastRenderedPageBreak/>
        <w:t>Clicca sulla lezione “Alfabeto cirillico”, venendo reindirizzato alla pagina seguente:</w:t>
      </w:r>
    </w:p>
    <w:p w14:paraId="71A33B37" w14:textId="77777777" w:rsidR="008501EE" w:rsidRPr="006C1106" w:rsidRDefault="008501EE" w:rsidP="008501EE">
      <w:pPr>
        <w:jc w:val="center"/>
        <w:rPr>
          <w:rFonts w:ascii="Garamond" w:hAnsi="Garamond"/>
          <w:lang w:val="it-IT"/>
        </w:rPr>
      </w:pPr>
      <w:r>
        <w:rPr>
          <w:rFonts w:ascii="Garamond" w:hAnsi="Garamond"/>
          <w:noProof/>
          <w:lang w:val="it-IT"/>
        </w:rPr>
        <w:drawing>
          <wp:inline distT="0" distB="0" distL="0" distR="0" wp14:anchorId="00F44BAD" wp14:editId="3707D9C8">
            <wp:extent cx="2689203" cy="5318312"/>
            <wp:effectExtent l="0" t="0" r="3810" b="317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_Lezione StudenteIscritto.png"/>
                    <pic:cNvPicPr/>
                  </pic:nvPicPr>
                  <pic:blipFill>
                    <a:blip r:embed="rId37"/>
                    <a:stretch>
                      <a:fillRect/>
                    </a:stretch>
                  </pic:blipFill>
                  <pic:spPr>
                    <a:xfrm>
                      <a:off x="0" y="0"/>
                      <a:ext cx="2694374" cy="5328539"/>
                    </a:xfrm>
                    <a:prstGeom prst="rect">
                      <a:avLst/>
                    </a:prstGeom>
                  </pic:spPr>
                </pic:pic>
              </a:graphicData>
            </a:graphic>
          </wp:inline>
        </w:drawing>
      </w:r>
    </w:p>
    <w:p w14:paraId="1E23A16C" w14:textId="5D7BAE97" w:rsidR="008501EE" w:rsidRDefault="008501EE" w:rsidP="008501EE">
      <w:pPr>
        <w:rPr>
          <w:rFonts w:ascii="Garamond" w:hAnsi="Garamond"/>
          <w:lang w:val="it-IT"/>
        </w:rPr>
      </w:pPr>
      <w:r w:rsidRPr="006C1106">
        <w:rPr>
          <w:rFonts w:ascii="Garamond" w:hAnsi="Garamond"/>
          <w:lang w:val="it-IT"/>
        </w:rPr>
        <w:t>Pasquale guarda la lezione e ne resta molto colpito. Pertanto, decide di inserire un commento. Clicca su campo testuale in cui inserire i commenti e scrive “Bella lezione!” cliccando successivamente su “Aggiungi Commento”.  Il commento viene quindi aggiunto sotto il form con il testo appena scritto, il nome dello studente ed una “X” per eliminarla. Ma Pasquale subito si pente di averlo inserito, per cui clicca sul pulsante “X” eliminandolo. Pasquale controlla che il suo commento è stato eliminato e, una volta aver verificato che l’operazione è terminata con successo, riprende la navigazione all’interno della piattaforma.</w:t>
      </w:r>
    </w:p>
    <w:p w14:paraId="6CE5C60C" w14:textId="45EBA97A" w:rsidR="00F25781" w:rsidRDefault="00F25781" w:rsidP="008501EE">
      <w:pPr>
        <w:rPr>
          <w:rFonts w:ascii="Garamond" w:hAnsi="Garamond"/>
          <w:lang w:val="it-IT"/>
        </w:rPr>
      </w:pPr>
    </w:p>
    <w:p w14:paraId="7CD1958B" w14:textId="0F62E8BD" w:rsidR="00F25781" w:rsidRDefault="00F25781" w:rsidP="008501EE">
      <w:pPr>
        <w:rPr>
          <w:rFonts w:ascii="Garamond" w:hAnsi="Garamond"/>
          <w:lang w:val="it-IT"/>
        </w:rPr>
      </w:pPr>
    </w:p>
    <w:p w14:paraId="60875C39" w14:textId="43E9CE13" w:rsidR="00F25781" w:rsidRDefault="00F25781" w:rsidP="008501EE">
      <w:pPr>
        <w:rPr>
          <w:rFonts w:ascii="Garamond" w:hAnsi="Garamond"/>
          <w:lang w:val="it-IT"/>
        </w:rPr>
      </w:pPr>
    </w:p>
    <w:p w14:paraId="7B9380CC" w14:textId="64C10067" w:rsidR="00F25781" w:rsidRDefault="00F25781" w:rsidP="008501EE">
      <w:pPr>
        <w:rPr>
          <w:rFonts w:ascii="Garamond" w:hAnsi="Garamond"/>
          <w:lang w:val="it-IT"/>
        </w:rPr>
      </w:pPr>
    </w:p>
    <w:p w14:paraId="5B3957A4" w14:textId="77777777" w:rsidR="00F25781" w:rsidRPr="006C1106" w:rsidRDefault="00F25781" w:rsidP="008501EE">
      <w:pPr>
        <w:rPr>
          <w:rFonts w:ascii="Garamond" w:hAnsi="Garamond"/>
          <w:lang w:val="it-IT"/>
        </w:rPr>
      </w:pPr>
    </w:p>
    <w:p w14:paraId="57F46A33" w14:textId="1815AD5E" w:rsidR="008501EE" w:rsidRDefault="009A7657" w:rsidP="008501EE">
      <w:pPr>
        <w:rPr>
          <w:b/>
          <w:lang w:val="it-IT"/>
        </w:rPr>
      </w:pPr>
      <w:r w:rsidRPr="009A7657">
        <w:rPr>
          <w:b/>
          <w:sz w:val="28"/>
          <w:szCs w:val="28"/>
          <w:lang w:val="it-IT"/>
        </w:rPr>
        <w:lastRenderedPageBreak/>
        <w:t>[SC</w:t>
      </w:r>
      <w:r w:rsidR="005F134C">
        <w:rPr>
          <w:b/>
          <w:sz w:val="28"/>
          <w:szCs w:val="28"/>
          <w:lang w:val="it-IT"/>
        </w:rPr>
        <w:t>19</w:t>
      </w:r>
      <w:r w:rsidRPr="009A7657">
        <w:rPr>
          <w:b/>
          <w:sz w:val="28"/>
          <w:szCs w:val="28"/>
          <w:lang w:val="it-IT"/>
        </w:rPr>
        <w:t xml:space="preserve">] </w:t>
      </w:r>
      <w:r w:rsidR="00107983">
        <w:rPr>
          <w:b/>
          <w:sz w:val="28"/>
          <w:szCs w:val="28"/>
          <w:lang w:val="it-IT"/>
        </w:rPr>
        <w:t xml:space="preserve">Utente </w:t>
      </w:r>
      <w:r w:rsidR="00107983" w:rsidRPr="009A7657">
        <w:rPr>
          <w:b/>
          <w:sz w:val="28"/>
          <w:szCs w:val="28"/>
          <w:lang w:val="it-IT"/>
        </w:rPr>
        <w:t>-</w:t>
      </w:r>
      <w:r w:rsidR="008501EE" w:rsidRPr="0068518D">
        <w:rPr>
          <w:b/>
          <w:sz w:val="28"/>
          <w:szCs w:val="28"/>
          <w:lang w:val="it-IT"/>
        </w:rPr>
        <w:t xml:space="preserve"> </w:t>
      </w:r>
      <w:r w:rsidR="008501EE">
        <w:rPr>
          <w:b/>
          <w:sz w:val="28"/>
          <w:szCs w:val="28"/>
          <w:lang w:val="it-IT"/>
        </w:rPr>
        <w:t xml:space="preserve">Modifica password </w:t>
      </w:r>
      <w:r w:rsidR="00856004">
        <w:rPr>
          <w:b/>
          <w:sz w:val="28"/>
          <w:szCs w:val="28"/>
          <w:lang w:val="it-IT"/>
        </w:rPr>
        <w:t>in uso</w:t>
      </w:r>
    </w:p>
    <w:p w14:paraId="569B08AF" w14:textId="289C36B5" w:rsidR="008501EE" w:rsidRPr="00CF4238" w:rsidRDefault="008501EE" w:rsidP="008501EE">
      <w:pPr>
        <w:rPr>
          <w:rFonts w:ascii="Garamond" w:hAnsi="Garamond"/>
          <w:lang w:val="it-IT"/>
        </w:rPr>
      </w:pPr>
      <w:r w:rsidRPr="00CF4238">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w:t>
      </w:r>
      <w:r w:rsidR="005F134C" w:rsidRPr="00CF4238">
        <w:rPr>
          <w:rFonts w:ascii="Garamond" w:hAnsi="Garamond"/>
          <w:lang w:val="it-IT"/>
        </w:rPr>
        <w:t>9201”</w:t>
      </w:r>
      <w:r w:rsidR="005F134C">
        <w:rPr>
          <w:rFonts w:ascii="Garamond" w:hAnsi="Garamond"/>
          <w:lang w:val="it-IT"/>
        </w:rPr>
        <w:t xml:space="preserve"> e</w:t>
      </w:r>
      <w:r w:rsidRPr="00CF4238">
        <w:rPr>
          <w:rFonts w:ascii="Garamond" w:hAnsi="Garamond"/>
          <w:lang w:val="it-IT"/>
        </w:rPr>
        <w:t>,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w:t>
      </w:r>
    </w:p>
    <w:p w14:paraId="14A8F978" w14:textId="77777777" w:rsidR="008501EE" w:rsidRPr="00ED7840" w:rsidRDefault="008501EE" w:rsidP="008501EE">
      <w:pPr>
        <w:rPr>
          <w:b/>
          <w:lang w:val="it-IT"/>
        </w:rPr>
      </w:pPr>
      <w:r w:rsidRPr="00CF4238">
        <w:rPr>
          <w:rFonts w:ascii="Garamond" w:hAnsi="Garamond"/>
          <w:lang w:val="it-IT"/>
        </w:rPr>
        <w:t>Inserisce la nuova password in entrambi gli input e clicca quindi su “Conferma” facendo scomparire il form di modifica e far comparire il messaggio “Modifica della password avvenuta con successo” in cima alla pagina.</w:t>
      </w:r>
    </w:p>
    <w:p w14:paraId="0EEF9CED" w14:textId="10194641" w:rsidR="00856004" w:rsidRPr="00856004" w:rsidRDefault="009A7657" w:rsidP="00856004">
      <w:pPr>
        <w:rPr>
          <w:b/>
          <w:lang w:val="it-IT"/>
        </w:rPr>
      </w:pPr>
      <w:r w:rsidRPr="009A7657">
        <w:rPr>
          <w:b/>
          <w:sz w:val="28"/>
          <w:szCs w:val="28"/>
          <w:lang w:val="it-IT"/>
        </w:rPr>
        <w:t>[SC2</w:t>
      </w:r>
      <w:r w:rsidR="005F134C">
        <w:rPr>
          <w:b/>
          <w:sz w:val="28"/>
          <w:szCs w:val="28"/>
          <w:lang w:val="it-IT"/>
        </w:rPr>
        <w:t>0</w:t>
      </w:r>
      <w:r w:rsidRPr="009A7657">
        <w:rPr>
          <w:b/>
          <w:sz w:val="28"/>
          <w:szCs w:val="28"/>
          <w:lang w:val="it-IT"/>
        </w:rPr>
        <w:t xml:space="preserve">] </w:t>
      </w:r>
      <w:r w:rsidR="009171B8">
        <w:rPr>
          <w:b/>
          <w:sz w:val="28"/>
          <w:szCs w:val="28"/>
          <w:lang w:val="it-IT"/>
        </w:rPr>
        <w:t xml:space="preserve">Utente </w:t>
      </w:r>
      <w:r w:rsidRPr="009A7657">
        <w:rPr>
          <w:b/>
          <w:sz w:val="28"/>
          <w:szCs w:val="28"/>
          <w:lang w:val="it-IT"/>
        </w:rPr>
        <w:t xml:space="preserve">- </w:t>
      </w:r>
      <w:r w:rsidR="00856004">
        <w:rPr>
          <w:b/>
          <w:sz w:val="28"/>
          <w:szCs w:val="28"/>
          <w:lang w:val="it-IT"/>
        </w:rPr>
        <w:t xml:space="preserve">Errore nel modificare la password in uso </w:t>
      </w:r>
    </w:p>
    <w:p w14:paraId="2045CD18" w14:textId="72C51CD2"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 Inserisce il testo “abc123” nel primo campo e “abc122” nel secondo campo e, infine, clicca su “Conferma.”</w:t>
      </w:r>
    </w:p>
    <w:p w14:paraId="6976764A" w14:textId="354D7384" w:rsidR="008501EE" w:rsidRDefault="00856004" w:rsidP="00856004">
      <w:pPr>
        <w:rPr>
          <w:rFonts w:ascii="Garamond" w:hAnsi="Garamond"/>
          <w:lang w:val="it-IT"/>
        </w:rPr>
      </w:pPr>
      <w:r w:rsidRPr="00856004">
        <w:rPr>
          <w:rFonts w:ascii="Garamond" w:hAnsi="Garamond"/>
          <w:lang w:val="it-IT"/>
        </w:rPr>
        <w:t>In seguito, i bordi dei campi “Password” e “Conferma Password” diventano rossi e Mario visualizza un messaggio con scritto “Modifica della password fallita, i due campi non combaciano” in cima la pagina. Quindi, Mario reinserisce i due campi in maniera corretta e clicca nuovamente su “Conferma”, facendo scomparire il form di modifica e visualizzare il messaggio “Modifica avvenuta con successo!”</w:t>
      </w:r>
    </w:p>
    <w:p w14:paraId="77555DA0" w14:textId="1C0271D3" w:rsidR="00856004" w:rsidRPr="00856004" w:rsidRDefault="009A7657" w:rsidP="00856004">
      <w:pPr>
        <w:rPr>
          <w:b/>
          <w:sz w:val="28"/>
          <w:szCs w:val="28"/>
          <w:lang w:val="it-IT"/>
        </w:rPr>
      </w:pPr>
      <w:r w:rsidRPr="0065280E">
        <w:rPr>
          <w:b/>
          <w:sz w:val="28"/>
          <w:szCs w:val="28"/>
          <w:lang w:val="it-IT"/>
        </w:rPr>
        <w:t>[SC2</w:t>
      </w:r>
      <w:r w:rsidR="005F134C">
        <w:rPr>
          <w:b/>
          <w:sz w:val="28"/>
          <w:szCs w:val="28"/>
          <w:lang w:val="it-IT"/>
        </w:rPr>
        <w:t>1</w:t>
      </w:r>
      <w:r w:rsidRPr="0065280E">
        <w:rPr>
          <w:b/>
          <w:sz w:val="28"/>
          <w:szCs w:val="28"/>
          <w:lang w:val="it-IT"/>
        </w:rPr>
        <w:t xml:space="preserve">] </w:t>
      </w:r>
      <w:r w:rsidR="00107983">
        <w:rPr>
          <w:b/>
          <w:sz w:val="28"/>
          <w:szCs w:val="28"/>
          <w:lang w:val="it-IT"/>
        </w:rPr>
        <w:t xml:space="preserve">Utente </w:t>
      </w:r>
      <w:r w:rsidR="00107983" w:rsidRPr="0065280E">
        <w:rPr>
          <w:b/>
          <w:sz w:val="28"/>
          <w:szCs w:val="28"/>
          <w:lang w:val="it-IT"/>
        </w:rPr>
        <w:t>-</w:t>
      </w:r>
      <w:r w:rsidR="00856004" w:rsidRPr="00F91BC4">
        <w:rPr>
          <w:b/>
          <w:sz w:val="28"/>
          <w:szCs w:val="28"/>
          <w:lang w:val="it-IT"/>
        </w:rPr>
        <w:t xml:space="preserve"> </w:t>
      </w:r>
      <w:r w:rsidR="00856004" w:rsidRPr="00856004">
        <w:rPr>
          <w:b/>
          <w:sz w:val="28"/>
          <w:szCs w:val="28"/>
          <w:lang w:val="it-IT"/>
        </w:rPr>
        <w:t>Modifica Carta</w:t>
      </w:r>
    </w:p>
    <w:p w14:paraId="2999AC53" w14:textId="77777777" w:rsidR="00856004" w:rsidRPr="00856004" w:rsidRDefault="00856004" w:rsidP="00856004">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p>
    <w:p w14:paraId="0774A7A6" w14:textId="77777777" w:rsidR="00856004" w:rsidRPr="00856004" w:rsidRDefault="00856004" w:rsidP="00856004">
      <w:pPr>
        <w:rPr>
          <w:rFonts w:ascii="Garamond" w:hAnsi="Garamond"/>
          <w:lang w:val="it-IT"/>
        </w:rPr>
      </w:pPr>
      <w:r w:rsidRPr="00856004">
        <w:rPr>
          <w:rFonts w:ascii="Garamond" w:hAnsi="Garamond"/>
          <w:lang w:val="it-IT"/>
        </w:rPr>
        <w:t>In seguito, clicca su “Modifica Carta” facendo comparire sotto il bottone un form con 3 caselle di input quali:</w:t>
      </w:r>
    </w:p>
    <w:p w14:paraId="21504753"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Nome Intestatario</w:t>
      </w:r>
    </w:p>
    <w:p w14:paraId="1FCD0196"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 xml:space="preserve">Numero Carta </w:t>
      </w:r>
    </w:p>
    <w:p w14:paraId="16C2A772"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Data Scadenza</w:t>
      </w:r>
    </w:p>
    <w:p w14:paraId="449E6C9F" w14:textId="77777777" w:rsidR="00856004" w:rsidRPr="00856004" w:rsidRDefault="00856004" w:rsidP="00856004">
      <w:pPr>
        <w:rPr>
          <w:rFonts w:ascii="Garamond" w:hAnsi="Garamond"/>
          <w:lang w:val="it-IT"/>
        </w:rPr>
      </w:pPr>
      <w:r w:rsidRPr="00856004">
        <w:rPr>
          <w:rFonts w:ascii="Garamond" w:hAnsi="Garamond"/>
          <w:lang w:val="it-IT"/>
        </w:rPr>
        <w:t>Una selectbox in cui inserire il tipo di carta ed un pulsante “Conferma”.</w:t>
      </w:r>
    </w:p>
    <w:p w14:paraId="0CB9F00C" w14:textId="77777777" w:rsidR="00856004" w:rsidRPr="00856004" w:rsidRDefault="00856004" w:rsidP="00856004">
      <w:pPr>
        <w:rPr>
          <w:rFonts w:ascii="Garamond" w:hAnsi="Garamond"/>
          <w:lang w:val="it-IT"/>
        </w:rPr>
      </w:pPr>
      <w:r w:rsidRPr="00856004">
        <w:rPr>
          <w:rFonts w:ascii="Garamond" w:hAnsi="Garamond"/>
          <w:lang w:val="it-IT"/>
        </w:rPr>
        <w:t>Mario compila il form inserendo: “Mario Rossi” nel campo “Nome Intestatario”, “5333 0220 2000 2222” nel campo “Numero di Carta”, “10/22” nel campo “Data Scadenza” e, infine, seleziona “Paypal” nella selectbox del “Tipo di Carta”.</w:t>
      </w:r>
    </w:p>
    <w:p w14:paraId="08F7E85B" w14:textId="419E5369" w:rsidR="00856004" w:rsidRDefault="00856004" w:rsidP="00856004">
      <w:pPr>
        <w:rPr>
          <w:rFonts w:ascii="Garamond" w:hAnsi="Garamond"/>
          <w:lang w:val="it-IT"/>
        </w:rPr>
      </w:pPr>
      <w:r w:rsidRPr="00856004">
        <w:rPr>
          <w:rFonts w:ascii="Garamond" w:hAnsi="Garamond"/>
          <w:lang w:val="it-IT"/>
        </w:rPr>
        <w:lastRenderedPageBreak/>
        <w:t>Infine, clicca su “Conferma” facendo scomparire il form di modifica e visualizzare il messaggio “Modifica avvenuta con successo!”.</w:t>
      </w:r>
    </w:p>
    <w:p w14:paraId="71F2AC0C" w14:textId="26ED95E6" w:rsidR="00856004" w:rsidRPr="00856004" w:rsidRDefault="009A7657" w:rsidP="00856004">
      <w:pPr>
        <w:rPr>
          <w:b/>
          <w:sz w:val="28"/>
          <w:szCs w:val="28"/>
          <w:lang w:val="it-IT"/>
        </w:rPr>
      </w:pPr>
      <w:r w:rsidRPr="0065280E">
        <w:rPr>
          <w:b/>
          <w:sz w:val="28"/>
          <w:szCs w:val="28"/>
          <w:lang w:val="it-IT"/>
        </w:rPr>
        <w:t>[SC2</w:t>
      </w:r>
      <w:r w:rsidR="005F134C">
        <w:rPr>
          <w:b/>
          <w:sz w:val="28"/>
          <w:szCs w:val="28"/>
          <w:lang w:val="it-IT"/>
        </w:rPr>
        <w:t>2</w:t>
      </w:r>
      <w:r w:rsidRPr="0065280E">
        <w:rPr>
          <w:b/>
          <w:sz w:val="28"/>
          <w:szCs w:val="28"/>
          <w:lang w:val="it-IT"/>
        </w:rPr>
        <w:t xml:space="preserve">] </w:t>
      </w:r>
      <w:r w:rsidR="009171B8">
        <w:rPr>
          <w:b/>
          <w:sz w:val="28"/>
          <w:szCs w:val="28"/>
          <w:lang w:val="it-IT"/>
        </w:rPr>
        <w:t>Superutente</w:t>
      </w:r>
      <w:r w:rsidRPr="0065280E">
        <w:rPr>
          <w:b/>
          <w:sz w:val="28"/>
          <w:szCs w:val="28"/>
          <w:lang w:val="it-IT"/>
        </w:rPr>
        <w:t xml:space="preserve"> - </w:t>
      </w:r>
      <w:r w:rsidR="00856004">
        <w:rPr>
          <w:b/>
          <w:sz w:val="28"/>
          <w:szCs w:val="28"/>
          <w:lang w:val="it-IT"/>
        </w:rPr>
        <w:t>Logout</w:t>
      </w:r>
    </w:p>
    <w:p w14:paraId="3F974298" w14:textId="41E421D1" w:rsidR="00DC7151" w:rsidRPr="00F25781" w:rsidRDefault="00856004" w:rsidP="00856004">
      <w:pPr>
        <w:rPr>
          <w:rFonts w:ascii="Garamond" w:hAnsi="Garamond"/>
          <w:lang w:val="it-IT"/>
        </w:rPr>
      </w:pPr>
      <w:r w:rsidRPr="00856004">
        <w:rPr>
          <w:rFonts w:ascii="Garamond" w:hAnsi="Garamond"/>
          <w:lang w:val="it-IT"/>
        </w:rPr>
        <w:t>Mario si trova nel sistema e vuole uscire in quanto ha terminato la navigazione. Mentre si trova sulla homepage, clicca sulla voce “Logout” nella barra di navigazione, venendo reindirizzato alla pagina di benvenuto, scollegandosi dal Sistema.</w:t>
      </w:r>
    </w:p>
    <w:p w14:paraId="375DE6DD" w14:textId="596A2BFB" w:rsidR="0069499F" w:rsidRPr="009A7657" w:rsidRDefault="00FE5166" w:rsidP="00E30DBE">
      <w:pPr>
        <w:pStyle w:val="Heading3"/>
        <w:rPr>
          <w:sz w:val="28"/>
          <w:szCs w:val="28"/>
          <w:lang w:val="it-IT"/>
        </w:rPr>
      </w:pPr>
      <w:bookmarkStart w:id="28" w:name="_Toc531864291"/>
      <w:bookmarkStart w:id="29" w:name="_Toc533605703"/>
      <w:r w:rsidRPr="009A7657">
        <w:rPr>
          <w:sz w:val="28"/>
          <w:szCs w:val="28"/>
          <w:lang w:val="it-IT"/>
        </w:rPr>
        <w:t>3</w:t>
      </w:r>
      <w:r w:rsidR="0026167D" w:rsidRPr="009A7657">
        <w:rPr>
          <w:sz w:val="28"/>
          <w:szCs w:val="28"/>
          <w:lang w:val="it-IT"/>
        </w:rPr>
        <w:t>.</w:t>
      </w:r>
      <w:r w:rsidR="009B516B" w:rsidRPr="009A7657">
        <w:rPr>
          <w:sz w:val="28"/>
          <w:szCs w:val="28"/>
          <w:lang w:val="it-IT"/>
        </w:rPr>
        <w:t>5</w:t>
      </w:r>
      <w:r w:rsidR="0026167D" w:rsidRPr="009A7657">
        <w:rPr>
          <w:sz w:val="28"/>
          <w:szCs w:val="28"/>
          <w:lang w:val="it-IT"/>
        </w:rPr>
        <w:t xml:space="preserve">.2 </w:t>
      </w:r>
      <w:r w:rsidR="004A29E6" w:rsidRPr="009A7657">
        <w:rPr>
          <w:sz w:val="28"/>
          <w:szCs w:val="28"/>
          <w:lang w:val="it-IT"/>
        </w:rPr>
        <w:t>Use Case</w:t>
      </w:r>
      <w:bookmarkEnd w:id="28"/>
      <w:bookmarkEnd w:id="29"/>
    </w:p>
    <w:p w14:paraId="20CFF951" w14:textId="458615D4" w:rsidR="009A7657" w:rsidRPr="009A7657" w:rsidRDefault="009A7657" w:rsidP="00E30DBE">
      <w:pPr>
        <w:rPr>
          <w:lang w:val="it-IT"/>
        </w:rPr>
      </w:pPr>
      <w:r w:rsidRPr="009A7657">
        <w:rPr>
          <w:lang w:val="it-IT"/>
        </w:rPr>
        <w:t>In questa sezione verranno illustrate le use cases diagram</w:t>
      </w:r>
      <w:r>
        <w:rPr>
          <w:lang w:val="it-IT"/>
        </w:rPr>
        <w:t>. Essi rappresentano le procedure funzionali da eseguire per il completamento di un servizio del sistema.</w:t>
      </w:r>
    </w:p>
    <w:p w14:paraId="44CF315D" w14:textId="29FE3E42" w:rsidR="009A7657" w:rsidRPr="009A7657" w:rsidRDefault="009A7657" w:rsidP="00E30DBE">
      <w:pPr>
        <w:rPr>
          <w:b/>
          <w:sz w:val="24"/>
          <w:szCs w:val="24"/>
        </w:rPr>
      </w:pPr>
      <w:r w:rsidRPr="009A7657">
        <w:rPr>
          <w:b/>
          <w:sz w:val="24"/>
          <w:szCs w:val="24"/>
        </w:rPr>
        <w:t xml:space="preserve">3.5.2.1 </w:t>
      </w:r>
      <w:r>
        <w:rPr>
          <w:b/>
          <w:sz w:val="24"/>
          <w:szCs w:val="24"/>
        </w:rPr>
        <w:t>US1 - Login</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7F291DD" w14:textId="77777777" w:rsidTr="00E30DBE">
        <w:tc>
          <w:tcPr>
            <w:tcW w:w="1970" w:type="dxa"/>
            <w:tcBorders>
              <w:top w:val="single" w:sz="2" w:space="0" w:color="000000"/>
              <w:left w:val="single" w:sz="2" w:space="0" w:color="000000"/>
              <w:bottom w:val="single" w:sz="2" w:space="0" w:color="000000"/>
            </w:tcBorders>
            <w:shd w:val="clear" w:color="auto" w:fill="0070C0"/>
          </w:tcPr>
          <w:p w14:paraId="4EDE8E7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0D4A92" w14:textId="77777777" w:rsidR="00E30DBE" w:rsidRPr="009A7657" w:rsidRDefault="00E30DBE" w:rsidP="00E30DBE">
            <w:pPr>
              <w:suppressLineNumbers/>
              <w:spacing w:after="0" w:line="240" w:lineRule="auto"/>
              <w:rPr>
                <w:sz w:val="24"/>
                <w:szCs w:val="24"/>
              </w:rPr>
            </w:pPr>
            <w:r w:rsidRPr="009A7657">
              <w:rPr>
                <w:sz w:val="24"/>
                <w:szCs w:val="24"/>
              </w:rPr>
              <w:t>US1</w:t>
            </w:r>
          </w:p>
        </w:tc>
      </w:tr>
      <w:tr w:rsidR="00E30DBE" w:rsidRPr="009A7657" w14:paraId="0D1B0631" w14:textId="77777777" w:rsidTr="00E30DBE">
        <w:tc>
          <w:tcPr>
            <w:tcW w:w="1970" w:type="dxa"/>
            <w:tcBorders>
              <w:top w:val="single" w:sz="2" w:space="0" w:color="000000"/>
              <w:left w:val="single" w:sz="2" w:space="0" w:color="000000"/>
              <w:bottom w:val="single" w:sz="2" w:space="0" w:color="000000"/>
            </w:tcBorders>
            <w:shd w:val="clear" w:color="auto" w:fill="0070C0"/>
          </w:tcPr>
          <w:p w14:paraId="0FD2A86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F94089C" w14:textId="77777777" w:rsidR="00E30DBE" w:rsidRPr="009A7657" w:rsidRDefault="00E30DBE" w:rsidP="00E30DBE">
            <w:pPr>
              <w:suppressLineNumbers/>
              <w:spacing w:after="0" w:line="240" w:lineRule="auto"/>
              <w:rPr>
                <w:sz w:val="24"/>
                <w:szCs w:val="24"/>
              </w:rPr>
            </w:pPr>
            <w:r w:rsidRPr="009A7657">
              <w:rPr>
                <w:sz w:val="24"/>
                <w:szCs w:val="24"/>
              </w:rPr>
              <w:t>Login</w:t>
            </w:r>
          </w:p>
        </w:tc>
      </w:tr>
      <w:tr w:rsidR="00E30DBE" w:rsidRPr="009A7657" w14:paraId="01F5D384" w14:textId="77777777" w:rsidTr="00E30DBE">
        <w:tc>
          <w:tcPr>
            <w:tcW w:w="1970" w:type="dxa"/>
            <w:tcBorders>
              <w:top w:val="single" w:sz="2" w:space="0" w:color="000000"/>
              <w:left w:val="single" w:sz="2" w:space="0" w:color="000000"/>
              <w:bottom w:val="single" w:sz="2" w:space="0" w:color="000000"/>
            </w:tcBorders>
            <w:shd w:val="clear" w:color="auto" w:fill="0070C0"/>
          </w:tcPr>
          <w:p w14:paraId="60C93E2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620210" w14:textId="77777777" w:rsidR="00E30DBE" w:rsidRPr="009A7657" w:rsidRDefault="00E30DBE" w:rsidP="00E30DBE">
            <w:pPr>
              <w:suppressLineNumbers/>
              <w:spacing w:after="0" w:line="240" w:lineRule="auto"/>
              <w:rPr>
                <w:sz w:val="24"/>
                <w:szCs w:val="24"/>
              </w:rPr>
            </w:pPr>
            <w:r w:rsidRPr="009A7657">
              <w:rPr>
                <w:sz w:val="24"/>
                <w:szCs w:val="24"/>
              </w:rPr>
              <w:t>Iniziato da SuperUtente</w:t>
            </w:r>
          </w:p>
        </w:tc>
      </w:tr>
      <w:tr w:rsidR="00E30DBE" w:rsidRPr="00FB5F97" w14:paraId="14EF33A9" w14:textId="77777777" w:rsidTr="00E30DBE">
        <w:tc>
          <w:tcPr>
            <w:tcW w:w="1970" w:type="dxa"/>
            <w:tcBorders>
              <w:top w:val="single" w:sz="2" w:space="0" w:color="000000"/>
              <w:left w:val="single" w:sz="2" w:space="0" w:color="000000"/>
              <w:bottom w:val="single" w:sz="2" w:space="0" w:color="000000"/>
            </w:tcBorders>
            <w:shd w:val="clear" w:color="auto" w:fill="0070C0"/>
          </w:tcPr>
          <w:p w14:paraId="4EC02F2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E51A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digita il dominio del sito</w:t>
            </w:r>
          </w:p>
        </w:tc>
      </w:tr>
      <w:tr w:rsidR="00E30DBE" w:rsidRPr="00FB5F97" w14:paraId="3BB5392F" w14:textId="77777777" w:rsidTr="00E30DBE">
        <w:tc>
          <w:tcPr>
            <w:tcW w:w="1970" w:type="dxa"/>
            <w:tcBorders>
              <w:top w:val="single" w:sz="2" w:space="0" w:color="000000"/>
              <w:left w:val="single" w:sz="2" w:space="0" w:color="000000"/>
              <w:bottom w:val="single" w:sz="2" w:space="0" w:color="000000"/>
            </w:tcBorders>
            <w:shd w:val="clear" w:color="auto" w:fill="0070C0"/>
          </w:tcPr>
          <w:p w14:paraId="379D928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30AADA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logga al sito</w:t>
            </w:r>
          </w:p>
        </w:tc>
      </w:tr>
      <w:tr w:rsidR="00E30DBE" w:rsidRPr="00FB5F97" w14:paraId="7A60A04C" w14:textId="77777777" w:rsidTr="00E30DBE">
        <w:tc>
          <w:tcPr>
            <w:tcW w:w="1970" w:type="dxa"/>
            <w:tcBorders>
              <w:top w:val="single" w:sz="2" w:space="0" w:color="000000"/>
              <w:left w:val="single" w:sz="2" w:space="0" w:color="000000"/>
              <w:bottom w:val="single" w:sz="2" w:space="0" w:color="000000"/>
            </w:tcBorders>
            <w:shd w:val="clear" w:color="auto" w:fill="0070C0"/>
          </w:tcPr>
          <w:p w14:paraId="325FA58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CF082EE" w14:textId="77777777" w:rsidTr="00E30DBE">
              <w:tc>
                <w:tcPr>
                  <w:tcW w:w="3777" w:type="dxa"/>
                </w:tcPr>
                <w:p w14:paraId="1A5E03A3"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23BE44A8" w14:textId="77777777" w:rsidR="00E30DBE" w:rsidRPr="009A7657" w:rsidRDefault="00E30DBE" w:rsidP="00E30DBE">
                  <w:pPr>
                    <w:suppressLineNumbers/>
                    <w:rPr>
                      <w:sz w:val="24"/>
                      <w:szCs w:val="24"/>
                      <w:lang w:val="it-IT"/>
                    </w:rPr>
                  </w:pPr>
                  <w:r w:rsidRPr="009A7657">
                    <w:rPr>
                      <w:sz w:val="24"/>
                      <w:szCs w:val="24"/>
                      <w:lang w:val="it-IT"/>
                    </w:rPr>
                    <w:t>Il SuperUtente seleziona il tipo di Login, inserisce i dati nel form di login e preme il pulsante “Accedi”</w:t>
                  </w:r>
                </w:p>
              </w:tc>
              <w:tc>
                <w:tcPr>
                  <w:tcW w:w="3777" w:type="dxa"/>
                </w:tcPr>
                <w:p w14:paraId="555C9C99" w14:textId="77777777" w:rsidR="00E30DBE" w:rsidRPr="009A7657" w:rsidRDefault="00E30DBE" w:rsidP="00E30DBE">
                  <w:pPr>
                    <w:suppressLineNumbers/>
                    <w:jc w:val="center"/>
                    <w:rPr>
                      <w:sz w:val="24"/>
                      <w:szCs w:val="24"/>
                    </w:rPr>
                  </w:pPr>
                  <w:r w:rsidRPr="009A7657">
                    <w:rPr>
                      <w:sz w:val="24"/>
                      <w:szCs w:val="24"/>
                    </w:rPr>
                    <w:t>Sistema</w:t>
                  </w:r>
                </w:p>
              </w:tc>
            </w:tr>
            <w:tr w:rsidR="00E30DBE" w:rsidRPr="009A7657" w14:paraId="5DC4B6AE" w14:textId="77777777" w:rsidTr="00E30DBE">
              <w:tc>
                <w:tcPr>
                  <w:tcW w:w="3777" w:type="dxa"/>
                </w:tcPr>
                <w:p w14:paraId="11DBCD24" w14:textId="77777777" w:rsidR="00E30DBE" w:rsidRPr="009A7657" w:rsidRDefault="00E30DBE" w:rsidP="00E30DBE">
                  <w:pPr>
                    <w:suppressLineNumbers/>
                    <w:rPr>
                      <w:sz w:val="24"/>
                      <w:szCs w:val="24"/>
                    </w:rPr>
                  </w:pPr>
                </w:p>
              </w:tc>
              <w:tc>
                <w:tcPr>
                  <w:tcW w:w="3777" w:type="dxa"/>
                </w:tcPr>
                <w:p w14:paraId="3859880A" w14:textId="77777777" w:rsidR="00E30DBE" w:rsidRPr="009A7657" w:rsidRDefault="00E30DBE" w:rsidP="00E30DBE">
                  <w:pPr>
                    <w:suppressLineNumbers/>
                    <w:rPr>
                      <w:sz w:val="24"/>
                      <w:szCs w:val="24"/>
                    </w:rPr>
                  </w:pPr>
                </w:p>
              </w:tc>
            </w:tr>
            <w:tr w:rsidR="00E30DBE" w:rsidRPr="00FB5F97" w14:paraId="29F96DC4" w14:textId="77777777" w:rsidTr="00E30DBE">
              <w:tc>
                <w:tcPr>
                  <w:tcW w:w="3777" w:type="dxa"/>
                </w:tcPr>
                <w:p w14:paraId="5EA12340" w14:textId="77777777" w:rsidR="00E30DBE" w:rsidRPr="009A7657" w:rsidRDefault="00E30DBE" w:rsidP="00E30DBE">
                  <w:pPr>
                    <w:suppressLineNumbers/>
                    <w:rPr>
                      <w:sz w:val="24"/>
                      <w:szCs w:val="24"/>
                    </w:rPr>
                  </w:pPr>
                </w:p>
              </w:tc>
              <w:tc>
                <w:tcPr>
                  <w:tcW w:w="3777" w:type="dxa"/>
                </w:tcPr>
                <w:p w14:paraId="66D2399F"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convalidando i dati e facendo accedere il SuperUtente al sito</w:t>
                  </w:r>
                </w:p>
              </w:tc>
            </w:tr>
            <w:tr w:rsidR="00E30DBE" w:rsidRPr="00FB5F97" w14:paraId="27771E68" w14:textId="77777777" w:rsidTr="00E30DBE">
              <w:tc>
                <w:tcPr>
                  <w:tcW w:w="3777" w:type="dxa"/>
                </w:tcPr>
                <w:p w14:paraId="60F4CC59" w14:textId="77777777" w:rsidR="00E30DBE" w:rsidRPr="009A7657" w:rsidRDefault="00E30DBE" w:rsidP="00E30DBE">
                  <w:pPr>
                    <w:suppressLineNumbers/>
                    <w:rPr>
                      <w:sz w:val="24"/>
                      <w:szCs w:val="24"/>
                      <w:lang w:val="it-IT"/>
                    </w:rPr>
                  </w:pPr>
                </w:p>
                <w:p w14:paraId="2A504B80" w14:textId="77777777" w:rsidR="00E30DBE" w:rsidRPr="009A7657" w:rsidRDefault="00E30DBE" w:rsidP="00E30DBE">
                  <w:pPr>
                    <w:suppressLineNumbers/>
                    <w:rPr>
                      <w:sz w:val="24"/>
                      <w:szCs w:val="24"/>
                      <w:lang w:val="it-IT"/>
                    </w:rPr>
                  </w:pPr>
                  <w:r w:rsidRPr="009A7657">
                    <w:rPr>
                      <w:sz w:val="24"/>
                      <w:szCs w:val="24"/>
                      <w:lang w:val="it-IT"/>
                    </w:rPr>
                    <w:t>Il SuperUtente viene loggato nel sito</w:t>
                  </w:r>
                </w:p>
              </w:tc>
              <w:tc>
                <w:tcPr>
                  <w:tcW w:w="3777" w:type="dxa"/>
                </w:tcPr>
                <w:p w14:paraId="656D26D1" w14:textId="77777777" w:rsidR="00E30DBE" w:rsidRPr="009A7657" w:rsidRDefault="00E30DBE" w:rsidP="00E30DBE">
                  <w:pPr>
                    <w:suppressLineNumbers/>
                    <w:rPr>
                      <w:sz w:val="24"/>
                      <w:szCs w:val="24"/>
                      <w:lang w:val="it-IT"/>
                    </w:rPr>
                  </w:pPr>
                </w:p>
              </w:tc>
            </w:tr>
          </w:tbl>
          <w:p w14:paraId="1FD646A3" w14:textId="77777777" w:rsidR="00E30DBE" w:rsidRPr="009A7657" w:rsidRDefault="00E30DBE" w:rsidP="00E30DBE">
            <w:pPr>
              <w:suppressLineNumbers/>
              <w:spacing w:after="0" w:line="240" w:lineRule="auto"/>
              <w:rPr>
                <w:sz w:val="24"/>
                <w:szCs w:val="24"/>
                <w:lang w:val="it-IT"/>
              </w:rPr>
            </w:pPr>
          </w:p>
        </w:tc>
      </w:tr>
      <w:tr w:rsidR="00E30DBE" w:rsidRPr="00FB5F97" w14:paraId="112E80D7" w14:textId="77777777" w:rsidTr="00E30DBE">
        <w:trPr>
          <w:trHeight w:val="308"/>
        </w:trPr>
        <w:tc>
          <w:tcPr>
            <w:tcW w:w="1970" w:type="dxa"/>
            <w:tcBorders>
              <w:left w:val="single" w:sz="2" w:space="0" w:color="000000"/>
              <w:bottom w:val="single" w:sz="2" w:space="0" w:color="000000"/>
            </w:tcBorders>
            <w:shd w:val="clear" w:color="auto" w:fill="0070C0"/>
          </w:tcPr>
          <w:p w14:paraId="67F26F94"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5AAF773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“Password Dimenticata” si va al caso d’uso EC1.</w:t>
            </w:r>
          </w:p>
          <w:p w14:paraId="187DCC95" w14:textId="77777777" w:rsidR="00E30DBE" w:rsidRPr="009A7657" w:rsidRDefault="00E30DBE" w:rsidP="00E30DBE">
            <w:pPr>
              <w:suppressLineNumbers/>
              <w:spacing w:after="0" w:line="240" w:lineRule="auto"/>
              <w:rPr>
                <w:sz w:val="24"/>
                <w:szCs w:val="24"/>
                <w:lang w:val="it-IT"/>
              </w:rPr>
            </w:pPr>
          </w:p>
          <w:p w14:paraId="2D1E21C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quando clicca su Accedi e i dati inseriti sono sbagliati, il Sistema risponde con un messaggio di errore “Email o password errati” e colora il contorno degli InputText di E-Mail e Password di rosso.</w:t>
            </w:r>
          </w:p>
          <w:p w14:paraId="7803C615" w14:textId="77777777" w:rsidR="00E30DBE" w:rsidRPr="009A7657" w:rsidRDefault="00E30DBE" w:rsidP="00E30DBE">
            <w:pPr>
              <w:suppressLineNumbers/>
              <w:spacing w:after="0" w:line="240" w:lineRule="auto"/>
              <w:rPr>
                <w:sz w:val="24"/>
                <w:szCs w:val="24"/>
                <w:lang w:val="it-IT"/>
              </w:rPr>
            </w:pPr>
          </w:p>
          <w:p w14:paraId="43D3033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quando il SuperUtente prova ad accedere al sito, gli viene mostrato un messaggio di errore “E-mail non convalidata” il Sistema manda una mail con un link per la conferma della E-mail del SuperUtente</w:t>
            </w:r>
          </w:p>
        </w:tc>
      </w:tr>
    </w:tbl>
    <w:p w14:paraId="40116C42" w14:textId="5D800BC6" w:rsidR="00E30DBE" w:rsidRDefault="00E30DBE" w:rsidP="00E30DBE">
      <w:pPr>
        <w:rPr>
          <w:sz w:val="24"/>
          <w:szCs w:val="24"/>
          <w:lang w:val="it-IT"/>
        </w:rPr>
      </w:pPr>
    </w:p>
    <w:p w14:paraId="14508EBD" w14:textId="71809A09" w:rsidR="0065280E" w:rsidRDefault="0065280E" w:rsidP="00E30DBE">
      <w:pPr>
        <w:rPr>
          <w:sz w:val="24"/>
          <w:szCs w:val="24"/>
          <w:lang w:val="it-IT"/>
        </w:rPr>
      </w:pPr>
    </w:p>
    <w:p w14:paraId="6A09C7EB" w14:textId="144768E0" w:rsidR="0065280E" w:rsidRDefault="0065280E" w:rsidP="00E30DBE">
      <w:pPr>
        <w:rPr>
          <w:sz w:val="24"/>
          <w:szCs w:val="24"/>
          <w:lang w:val="it-IT"/>
        </w:rPr>
      </w:pPr>
    </w:p>
    <w:p w14:paraId="128F1F70" w14:textId="77777777" w:rsidR="0065280E" w:rsidRDefault="0065280E" w:rsidP="00E30DBE">
      <w:pPr>
        <w:rPr>
          <w:sz w:val="24"/>
          <w:szCs w:val="24"/>
          <w:lang w:val="it-IT"/>
        </w:rPr>
      </w:pPr>
    </w:p>
    <w:p w14:paraId="2813326F" w14:textId="06A5E1C7" w:rsidR="009171B8" w:rsidRPr="009A7657" w:rsidRDefault="009A7657" w:rsidP="00E30DBE">
      <w:pPr>
        <w:rPr>
          <w:b/>
          <w:sz w:val="24"/>
          <w:szCs w:val="24"/>
        </w:rPr>
      </w:pPr>
      <w:r w:rsidRPr="009A7657">
        <w:rPr>
          <w:b/>
          <w:sz w:val="24"/>
          <w:szCs w:val="24"/>
        </w:rPr>
        <w:t>3.5.2.</w:t>
      </w:r>
      <w:r w:rsidR="0088245F">
        <w:rPr>
          <w:b/>
          <w:sz w:val="24"/>
          <w:szCs w:val="24"/>
        </w:rPr>
        <w:t>2</w:t>
      </w:r>
      <w:r w:rsidRPr="009A7657">
        <w:rPr>
          <w:b/>
          <w:sz w:val="24"/>
          <w:szCs w:val="24"/>
        </w:rPr>
        <w:t xml:space="preserve"> </w:t>
      </w:r>
      <w:r>
        <w:rPr>
          <w:b/>
          <w:sz w:val="24"/>
          <w:szCs w:val="24"/>
        </w:rPr>
        <w:t xml:space="preserve">EC1 </w:t>
      </w:r>
      <w:r w:rsidR="009171B8">
        <w:rPr>
          <w:b/>
          <w:sz w:val="24"/>
          <w:szCs w:val="24"/>
        </w:rPr>
        <w:t>–</w:t>
      </w:r>
      <w:r>
        <w:rPr>
          <w:b/>
          <w:sz w:val="24"/>
          <w:szCs w:val="24"/>
        </w:rPr>
        <w:t xml:space="preserve"> </w:t>
      </w:r>
      <w:r w:rsidR="009171B8">
        <w:rPr>
          <w:b/>
          <w:sz w:val="24"/>
          <w:szCs w:val="24"/>
        </w:rPr>
        <w:t>Password dimenticata.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80E8F7B" w14:textId="77777777" w:rsidTr="00E30DBE">
        <w:tc>
          <w:tcPr>
            <w:tcW w:w="1970" w:type="dxa"/>
            <w:tcBorders>
              <w:top w:val="single" w:sz="2" w:space="0" w:color="000000"/>
              <w:left w:val="single" w:sz="2" w:space="0" w:color="000000"/>
              <w:bottom w:val="single" w:sz="2" w:space="0" w:color="000000"/>
            </w:tcBorders>
            <w:shd w:val="clear" w:color="auto" w:fill="0070C0"/>
          </w:tcPr>
          <w:p w14:paraId="7772E3A2"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D93BEE2" w14:textId="77777777" w:rsidR="00E30DBE" w:rsidRPr="009A7657" w:rsidRDefault="00E30DBE" w:rsidP="00E30DBE">
            <w:pPr>
              <w:suppressLineNumbers/>
              <w:spacing w:after="0" w:line="240" w:lineRule="auto"/>
              <w:rPr>
                <w:sz w:val="24"/>
                <w:szCs w:val="24"/>
              </w:rPr>
            </w:pPr>
            <w:r w:rsidRPr="009A7657">
              <w:rPr>
                <w:sz w:val="24"/>
                <w:szCs w:val="24"/>
              </w:rPr>
              <w:t>EC1</w:t>
            </w:r>
          </w:p>
        </w:tc>
      </w:tr>
      <w:tr w:rsidR="00E30DBE" w:rsidRPr="009A7657" w14:paraId="0FB1BB56" w14:textId="77777777" w:rsidTr="00E30DBE">
        <w:tc>
          <w:tcPr>
            <w:tcW w:w="1970" w:type="dxa"/>
            <w:tcBorders>
              <w:top w:val="single" w:sz="2" w:space="0" w:color="000000"/>
              <w:left w:val="single" w:sz="2" w:space="0" w:color="000000"/>
              <w:bottom w:val="single" w:sz="2" w:space="0" w:color="000000"/>
            </w:tcBorders>
            <w:shd w:val="clear" w:color="auto" w:fill="0070C0"/>
          </w:tcPr>
          <w:p w14:paraId="61A3686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E92809" w14:textId="77777777" w:rsidR="00E30DBE" w:rsidRPr="009A7657" w:rsidRDefault="00E30DBE" w:rsidP="00E30DBE">
            <w:pPr>
              <w:suppressLineNumbers/>
              <w:spacing w:after="0" w:line="240" w:lineRule="auto"/>
              <w:rPr>
                <w:sz w:val="24"/>
                <w:szCs w:val="24"/>
              </w:rPr>
            </w:pPr>
            <w:r w:rsidRPr="009A7657">
              <w:rPr>
                <w:sz w:val="24"/>
                <w:szCs w:val="24"/>
              </w:rPr>
              <w:t>PasswordDimenticata</w:t>
            </w:r>
          </w:p>
        </w:tc>
      </w:tr>
      <w:tr w:rsidR="00E30DBE" w:rsidRPr="009A7657" w14:paraId="10CCB3C2" w14:textId="77777777" w:rsidTr="00E30DBE">
        <w:tc>
          <w:tcPr>
            <w:tcW w:w="1970" w:type="dxa"/>
            <w:tcBorders>
              <w:top w:val="single" w:sz="2" w:space="0" w:color="000000"/>
              <w:left w:val="single" w:sz="2" w:space="0" w:color="000000"/>
              <w:bottom w:val="single" w:sz="2" w:space="0" w:color="000000"/>
            </w:tcBorders>
            <w:shd w:val="clear" w:color="auto" w:fill="0070C0"/>
          </w:tcPr>
          <w:p w14:paraId="306C927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3B5F88" w14:textId="77777777" w:rsidR="00E30DBE" w:rsidRPr="009A7657" w:rsidRDefault="00E30DBE" w:rsidP="00E30DBE">
            <w:pPr>
              <w:suppressLineNumbers/>
              <w:spacing w:after="0" w:line="240" w:lineRule="auto"/>
              <w:rPr>
                <w:sz w:val="24"/>
                <w:szCs w:val="24"/>
              </w:rPr>
            </w:pPr>
            <w:r w:rsidRPr="009A7657">
              <w:rPr>
                <w:sz w:val="24"/>
                <w:szCs w:val="24"/>
              </w:rPr>
              <w:t>Iniziato dal SuperUtente</w:t>
            </w:r>
          </w:p>
        </w:tc>
      </w:tr>
      <w:tr w:rsidR="00E30DBE" w:rsidRPr="009A7657" w14:paraId="12FF4E72" w14:textId="77777777" w:rsidTr="00E30DBE">
        <w:tc>
          <w:tcPr>
            <w:tcW w:w="1970" w:type="dxa"/>
            <w:tcBorders>
              <w:top w:val="single" w:sz="2" w:space="0" w:color="000000"/>
              <w:left w:val="single" w:sz="2" w:space="0" w:color="000000"/>
              <w:bottom w:val="single" w:sz="2" w:space="0" w:color="000000"/>
            </w:tcBorders>
            <w:shd w:val="clear" w:color="auto" w:fill="0070C0"/>
          </w:tcPr>
          <w:p w14:paraId="1818DAA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8986A6" w14:textId="77777777" w:rsidR="00E30DBE" w:rsidRPr="009A7657" w:rsidRDefault="00E30DBE" w:rsidP="00E30DBE">
            <w:pPr>
              <w:suppressLineNumbers/>
              <w:spacing w:after="0" w:line="240" w:lineRule="auto"/>
              <w:rPr>
                <w:sz w:val="24"/>
                <w:szCs w:val="24"/>
              </w:rPr>
            </w:pPr>
            <w:r w:rsidRPr="009A7657">
              <w:rPr>
                <w:sz w:val="24"/>
                <w:szCs w:val="24"/>
                <w:lang w:val="it-IT"/>
              </w:rPr>
              <w:t xml:space="preserve">Si entra in questo caso d’uso quando il SuperUtente preme il pulsante “Password dimenticata? </w:t>
            </w:r>
            <w:r w:rsidRPr="009A7657">
              <w:rPr>
                <w:sz w:val="24"/>
                <w:szCs w:val="24"/>
              </w:rPr>
              <w:t>Clicca Qui!” nel caso d’uso US1</w:t>
            </w:r>
          </w:p>
        </w:tc>
      </w:tr>
      <w:tr w:rsidR="00E30DBE" w:rsidRPr="00FB5F97" w14:paraId="65C6B6C6" w14:textId="77777777" w:rsidTr="00E30DBE">
        <w:tc>
          <w:tcPr>
            <w:tcW w:w="1970" w:type="dxa"/>
            <w:tcBorders>
              <w:top w:val="single" w:sz="2" w:space="0" w:color="000000"/>
              <w:left w:val="single" w:sz="2" w:space="0" w:color="000000"/>
              <w:bottom w:val="single" w:sz="2" w:space="0" w:color="000000"/>
            </w:tcBorders>
            <w:shd w:val="clear" w:color="auto" w:fill="0070C0"/>
          </w:tcPr>
          <w:p w14:paraId="6771317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83C26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logga al sito</w:t>
            </w:r>
          </w:p>
        </w:tc>
      </w:tr>
      <w:tr w:rsidR="00E30DBE" w:rsidRPr="00FB5F97" w14:paraId="5C3B4EEA" w14:textId="77777777" w:rsidTr="00E30DBE">
        <w:tc>
          <w:tcPr>
            <w:tcW w:w="1970" w:type="dxa"/>
            <w:tcBorders>
              <w:top w:val="single" w:sz="2" w:space="0" w:color="000000"/>
              <w:left w:val="single" w:sz="2" w:space="0" w:color="000000"/>
              <w:bottom w:val="single" w:sz="2" w:space="0" w:color="000000"/>
            </w:tcBorders>
            <w:shd w:val="clear" w:color="auto" w:fill="0070C0"/>
          </w:tcPr>
          <w:p w14:paraId="135EA86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FB5F97" w14:paraId="01747026" w14:textId="77777777" w:rsidTr="00E30DBE">
              <w:tc>
                <w:tcPr>
                  <w:tcW w:w="3777" w:type="dxa"/>
                </w:tcPr>
                <w:p w14:paraId="316FC639"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281438C6" w14:textId="77777777" w:rsidR="00E30DBE" w:rsidRPr="009A7657" w:rsidRDefault="00E30DBE" w:rsidP="00E30DBE">
                  <w:pPr>
                    <w:suppressLineNumbers/>
                    <w:rPr>
                      <w:sz w:val="24"/>
                      <w:szCs w:val="24"/>
                      <w:lang w:val="it-IT"/>
                    </w:rPr>
                  </w:pPr>
                </w:p>
                <w:p w14:paraId="2AD2C305" w14:textId="77777777" w:rsidR="00E30DBE" w:rsidRPr="009A7657" w:rsidRDefault="00E30DBE" w:rsidP="00E30DBE">
                  <w:pPr>
                    <w:suppressLineNumbers/>
                    <w:rPr>
                      <w:sz w:val="24"/>
                      <w:szCs w:val="24"/>
                      <w:lang w:val="it-IT"/>
                    </w:rPr>
                  </w:pPr>
                </w:p>
                <w:p w14:paraId="72906E68" w14:textId="77777777" w:rsidR="00E30DBE" w:rsidRPr="009A7657" w:rsidRDefault="00E30DBE" w:rsidP="00E30DBE">
                  <w:pPr>
                    <w:suppressLineNumbers/>
                    <w:rPr>
                      <w:sz w:val="24"/>
                      <w:szCs w:val="24"/>
                      <w:lang w:val="it-IT"/>
                    </w:rPr>
                  </w:pPr>
                </w:p>
                <w:p w14:paraId="29E87296" w14:textId="77777777" w:rsidR="00E30DBE" w:rsidRPr="009A7657" w:rsidRDefault="00E30DBE" w:rsidP="00E30DBE">
                  <w:pPr>
                    <w:suppressLineNumbers/>
                    <w:rPr>
                      <w:sz w:val="24"/>
                      <w:szCs w:val="24"/>
                      <w:lang w:val="it-IT"/>
                    </w:rPr>
                  </w:pPr>
                </w:p>
                <w:p w14:paraId="5580A00F" w14:textId="77777777" w:rsidR="00E30DBE" w:rsidRPr="009A7657" w:rsidRDefault="00E30DBE" w:rsidP="00E30DBE">
                  <w:pPr>
                    <w:suppressLineNumbers/>
                    <w:rPr>
                      <w:sz w:val="24"/>
                      <w:szCs w:val="24"/>
                      <w:lang w:val="it-IT"/>
                    </w:rPr>
                  </w:pPr>
                </w:p>
                <w:p w14:paraId="428948CC" w14:textId="77777777" w:rsidR="00E30DBE" w:rsidRPr="009A7657" w:rsidRDefault="00E30DBE" w:rsidP="00E30DBE">
                  <w:pPr>
                    <w:suppressLineNumbers/>
                    <w:rPr>
                      <w:sz w:val="24"/>
                      <w:szCs w:val="24"/>
                      <w:lang w:val="it-IT"/>
                    </w:rPr>
                  </w:pPr>
                </w:p>
                <w:p w14:paraId="27BAA2C9" w14:textId="77777777" w:rsidR="00E30DBE" w:rsidRPr="009A7657" w:rsidRDefault="00E30DBE" w:rsidP="00E30DBE">
                  <w:pPr>
                    <w:suppressLineNumbers/>
                    <w:rPr>
                      <w:sz w:val="24"/>
                      <w:szCs w:val="24"/>
                      <w:lang w:val="it-IT"/>
                    </w:rPr>
                  </w:pPr>
                  <w:r w:rsidRPr="009A7657">
                    <w:rPr>
                      <w:sz w:val="24"/>
                      <w:szCs w:val="24"/>
                      <w:lang w:val="it-IT"/>
                    </w:rPr>
                    <w:t>Il SuperUtente inserisce la mail nel form e preme il pulsante “Invia”</w:t>
                  </w:r>
                </w:p>
              </w:tc>
              <w:tc>
                <w:tcPr>
                  <w:tcW w:w="3777" w:type="dxa"/>
                </w:tcPr>
                <w:p w14:paraId="3E03C958" w14:textId="77777777" w:rsidR="00E30DBE" w:rsidRPr="009A7657" w:rsidRDefault="00E30DBE" w:rsidP="00E30DBE">
                  <w:pPr>
                    <w:suppressLineNumbers/>
                    <w:jc w:val="center"/>
                    <w:rPr>
                      <w:sz w:val="24"/>
                      <w:szCs w:val="24"/>
                      <w:lang w:val="it-IT"/>
                    </w:rPr>
                  </w:pPr>
                  <w:r w:rsidRPr="009A7657">
                    <w:rPr>
                      <w:sz w:val="24"/>
                      <w:szCs w:val="24"/>
                      <w:lang w:val="it-IT"/>
                    </w:rPr>
                    <w:t>Sistema</w:t>
                  </w:r>
                </w:p>
                <w:p w14:paraId="32500405" w14:textId="77777777" w:rsidR="00E30DBE" w:rsidRPr="009A7657" w:rsidRDefault="00E30DBE" w:rsidP="00E30DBE">
                  <w:pPr>
                    <w:suppressLineNumbers/>
                    <w:jc w:val="center"/>
                    <w:rPr>
                      <w:sz w:val="24"/>
                      <w:szCs w:val="24"/>
                      <w:lang w:val="it-IT"/>
                    </w:rPr>
                  </w:pPr>
                </w:p>
                <w:p w14:paraId="42B6FF7F" w14:textId="77777777" w:rsidR="00E30DBE" w:rsidRPr="009A7657" w:rsidRDefault="00E30DBE" w:rsidP="00E30DBE">
                  <w:pPr>
                    <w:suppressLineNumbers/>
                    <w:rPr>
                      <w:sz w:val="24"/>
                      <w:szCs w:val="24"/>
                      <w:lang w:val="it-IT"/>
                    </w:rPr>
                  </w:pPr>
                  <w:r w:rsidRPr="009A7657">
                    <w:rPr>
                      <w:sz w:val="24"/>
                      <w:szCs w:val="24"/>
                      <w:lang w:val="it-IT"/>
                    </w:rPr>
                    <w:t>Il Sistema mostra un form testuale con scritto “E-Mail” ed un bottone “Invia”</w:t>
                  </w:r>
                </w:p>
              </w:tc>
            </w:tr>
            <w:tr w:rsidR="00E30DBE" w:rsidRPr="00FB5F97" w14:paraId="228617BB" w14:textId="77777777" w:rsidTr="00E30DBE">
              <w:tc>
                <w:tcPr>
                  <w:tcW w:w="3777" w:type="dxa"/>
                </w:tcPr>
                <w:p w14:paraId="6AFF2071" w14:textId="77777777" w:rsidR="00E30DBE" w:rsidRPr="009A7657" w:rsidRDefault="00E30DBE" w:rsidP="00E30DBE">
                  <w:pPr>
                    <w:suppressLineNumbers/>
                    <w:rPr>
                      <w:sz w:val="24"/>
                      <w:szCs w:val="24"/>
                      <w:lang w:val="it-IT"/>
                    </w:rPr>
                  </w:pPr>
                </w:p>
              </w:tc>
              <w:tc>
                <w:tcPr>
                  <w:tcW w:w="3777" w:type="dxa"/>
                </w:tcPr>
                <w:p w14:paraId="588C898F" w14:textId="77777777" w:rsidR="00E30DBE" w:rsidRPr="009A7657" w:rsidRDefault="00E30DBE" w:rsidP="00E30DBE">
                  <w:pPr>
                    <w:suppressLineNumbers/>
                    <w:rPr>
                      <w:sz w:val="24"/>
                      <w:szCs w:val="24"/>
                      <w:lang w:val="it-IT"/>
                    </w:rPr>
                  </w:pPr>
                </w:p>
              </w:tc>
            </w:tr>
            <w:tr w:rsidR="00E30DBE" w:rsidRPr="00FB5F97" w14:paraId="20CD0927" w14:textId="77777777" w:rsidTr="00E30DBE">
              <w:tc>
                <w:tcPr>
                  <w:tcW w:w="3777" w:type="dxa"/>
                </w:tcPr>
                <w:p w14:paraId="0D49202D" w14:textId="77777777" w:rsidR="00E30DBE" w:rsidRPr="009A7657" w:rsidRDefault="00E30DBE" w:rsidP="00E30DBE">
                  <w:pPr>
                    <w:suppressLineNumbers/>
                    <w:rPr>
                      <w:sz w:val="24"/>
                      <w:szCs w:val="24"/>
                      <w:lang w:val="it-IT"/>
                    </w:rPr>
                  </w:pPr>
                </w:p>
              </w:tc>
              <w:tc>
                <w:tcPr>
                  <w:tcW w:w="3777" w:type="dxa"/>
                </w:tcPr>
                <w:p w14:paraId="49641D83"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un messaggio che dice:” Controlla la tua casella di posta per la nuova password” in cima la pagina e invia un messaggio all’indirizzo e-mail specificato.</w:t>
                  </w:r>
                </w:p>
              </w:tc>
            </w:tr>
            <w:tr w:rsidR="00E30DBE" w:rsidRPr="00FB5F97" w14:paraId="31D9E5A3" w14:textId="77777777" w:rsidTr="00E30DBE">
              <w:trPr>
                <w:trHeight w:val="1300"/>
              </w:trPr>
              <w:tc>
                <w:tcPr>
                  <w:tcW w:w="3777" w:type="dxa"/>
                </w:tcPr>
                <w:p w14:paraId="74E4D97B" w14:textId="77777777" w:rsidR="00E30DBE" w:rsidRPr="009A7657" w:rsidRDefault="00E30DBE" w:rsidP="00E30DBE">
                  <w:pPr>
                    <w:suppressLineNumbers/>
                    <w:rPr>
                      <w:sz w:val="24"/>
                      <w:szCs w:val="24"/>
                      <w:lang w:val="it-IT"/>
                    </w:rPr>
                  </w:pPr>
                  <w:r w:rsidRPr="009A7657">
                    <w:rPr>
                      <w:sz w:val="24"/>
                      <w:szCs w:val="24"/>
                      <w:lang w:val="it-IT"/>
                    </w:rPr>
                    <w:t>Il SuperUtente, dopo aver copiato la password nella sua posta elettronica, torna nel sistema e ricompila il form di login con la nuova password.</w:t>
                  </w:r>
                </w:p>
                <w:p w14:paraId="0A784C5B" w14:textId="77777777" w:rsidR="00E30DBE" w:rsidRPr="009A7657" w:rsidRDefault="00E30DBE" w:rsidP="00E30DBE">
                  <w:pPr>
                    <w:suppressLineNumbers/>
                    <w:rPr>
                      <w:sz w:val="24"/>
                      <w:szCs w:val="24"/>
                      <w:lang w:val="it-IT"/>
                    </w:rPr>
                  </w:pPr>
                </w:p>
                <w:p w14:paraId="4415FE86" w14:textId="77777777" w:rsidR="00E30DBE" w:rsidRPr="009A7657" w:rsidRDefault="00E30DBE" w:rsidP="00E30DBE">
                  <w:pPr>
                    <w:suppressLineNumbers/>
                    <w:rPr>
                      <w:sz w:val="24"/>
                      <w:szCs w:val="24"/>
                      <w:lang w:val="it-IT"/>
                    </w:rPr>
                  </w:pPr>
                </w:p>
                <w:p w14:paraId="1AD22EC0" w14:textId="77777777" w:rsidR="00E30DBE" w:rsidRPr="009A7657" w:rsidRDefault="00E30DBE" w:rsidP="00E30DBE">
                  <w:pPr>
                    <w:suppressLineNumbers/>
                    <w:rPr>
                      <w:sz w:val="24"/>
                      <w:szCs w:val="24"/>
                      <w:lang w:val="it-IT"/>
                    </w:rPr>
                  </w:pPr>
                </w:p>
                <w:p w14:paraId="0C584DF3" w14:textId="77777777" w:rsidR="00E30DBE" w:rsidRPr="009A7657" w:rsidRDefault="00E30DBE" w:rsidP="00E30DBE">
                  <w:pPr>
                    <w:suppressLineNumbers/>
                    <w:rPr>
                      <w:sz w:val="24"/>
                      <w:szCs w:val="24"/>
                      <w:lang w:val="it-IT"/>
                    </w:rPr>
                  </w:pPr>
                  <w:r w:rsidRPr="009A7657">
                    <w:rPr>
                      <w:sz w:val="24"/>
                      <w:szCs w:val="24"/>
                      <w:lang w:val="it-IT"/>
                    </w:rPr>
                    <w:t>L’Utente accetta al sistema andando a visualizzare la homepage.</w:t>
                  </w:r>
                </w:p>
              </w:tc>
              <w:tc>
                <w:tcPr>
                  <w:tcW w:w="3777" w:type="dxa"/>
                </w:tcPr>
                <w:p w14:paraId="32B320B8" w14:textId="77777777" w:rsidR="00E30DBE" w:rsidRPr="009A7657" w:rsidRDefault="00E30DBE" w:rsidP="00E30DBE">
                  <w:pPr>
                    <w:suppressLineNumbers/>
                    <w:rPr>
                      <w:sz w:val="24"/>
                      <w:szCs w:val="24"/>
                      <w:lang w:val="it-IT"/>
                    </w:rPr>
                  </w:pPr>
                </w:p>
                <w:p w14:paraId="1CFB0A96" w14:textId="77777777" w:rsidR="00E30DBE" w:rsidRPr="009A7657" w:rsidRDefault="00E30DBE" w:rsidP="00E30DBE">
                  <w:pPr>
                    <w:suppressLineNumbers/>
                    <w:rPr>
                      <w:sz w:val="24"/>
                      <w:szCs w:val="24"/>
                      <w:lang w:val="it-IT"/>
                    </w:rPr>
                  </w:pPr>
                </w:p>
                <w:p w14:paraId="65D1EADD" w14:textId="77777777" w:rsidR="00E30DBE" w:rsidRPr="009A7657" w:rsidRDefault="00E30DBE" w:rsidP="00E30DBE">
                  <w:pPr>
                    <w:suppressLineNumbers/>
                    <w:rPr>
                      <w:sz w:val="24"/>
                      <w:szCs w:val="24"/>
                      <w:lang w:val="it-IT"/>
                    </w:rPr>
                  </w:pPr>
                </w:p>
                <w:p w14:paraId="412C2056" w14:textId="77777777" w:rsidR="00E30DBE" w:rsidRPr="009A7657" w:rsidRDefault="00E30DBE" w:rsidP="00E30DBE">
                  <w:pPr>
                    <w:suppressLineNumbers/>
                    <w:rPr>
                      <w:sz w:val="24"/>
                      <w:szCs w:val="24"/>
                      <w:lang w:val="it-IT"/>
                    </w:rPr>
                  </w:pPr>
                </w:p>
                <w:p w14:paraId="54E16D57" w14:textId="77777777" w:rsidR="00E30DBE" w:rsidRPr="009A7657" w:rsidRDefault="00E30DBE" w:rsidP="00E30DBE">
                  <w:pPr>
                    <w:suppressLineNumbers/>
                    <w:rPr>
                      <w:sz w:val="24"/>
                      <w:szCs w:val="24"/>
                      <w:lang w:val="it-IT"/>
                    </w:rPr>
                  </w:pPr>
                </w:p>
                <w:p w14:paraId="672C843C" w14:textId="77777777" w:rsidR="00E30DBE" w:rsidRPr="009A7657" w:rsidRDefault="00E30DBE" w:rsidP="00E30DBE">
                  <w:pPr>
                    <w:suppressLineNumbers/>
                    <w:rPr>
                      <w:sz w:val="24"/>
                      <w:szCs w:val="24"/>
                      <w:lang w:val="it-IT"/>
                    </w:rPr>
                  </w:pPr>
                  <w:r w:rsidRPr="009A7657">
                    <w:rPr>
                      <w:sz w:val="24"/>
                      <w:szCs w:val="24"/>
                      <w:lang w:val="it-IT"/>
                    </w:rPr>
                    <w:t>Il Sistema fa visualizzare la homepage del sistema.</w:t>
                  </w:r>
                </w:p>
              </w:tc>
            </w:tr>
          </w:tbl>
          <w:p w14:paraId="0F4B7104" w14:textId="77777777" w:rsidR="00E30DBE" w:rsidRPr="009A7657" w:rsidRDefault="00E30DBE" w:rsidP="00E30DBE">
            <w:pPr>
              <w:suppressLineNumbers/>
              <w:spacing w:after="0" w:line="240" w:lineRule="auto"/>
              <w:rPr>
                <w:sz w:val="24"/>
                <w:szCs w:val="24"/>
                <w:lang w:val="it-IT"/>
              </w:rPr>
            </w:pPr>
          </w:p>
        </w:tc>
      </w:tr>
      <w:tr w:rsidR="00E30DBE" w:rsidRPr="00FB5F97" w14:paraId="516772F7" w14:textId="77777777" w:rsidTr="00E30DBE">
        <w:trPr>
          <w:trHeight w:val="308"/>
        </w:trPr>
        <w:tc>
          <w:tcPr>
            <w:tcW w:w="1970" w:type="dxa"/>
            <w:tcBorders>
              <w:left w:val="single" w:sz="2" w:space="0" w:color="000000"/>
              <w:bottom w:val="single" w:sz="2" w:space="0" w:color="000000"/>
            </w:tcBorders>
            <w:shd w:val="clear" w:color="auto" w:fill="0070C0"/>
          </w:tcPr>
          <w:p w14:paraId="6A4F4424"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7DF610C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“Password Dimenticata” si va al caso d’uso EC1.</w:t>
            </w:r>
          </w:p>
          <w:p w14:paraId="63EFDF71" w14:textId="77777777" w:rsidR="00E30DBE" w:rsidRPr="009A7657" w:rsidRDefault="00E30DBE" w:rsidP="00E30DBE">
            <w:pPr>
              <w:suppressLineNumbers/>
              <w:spacing w:after="0" w:line="240" w:lineRule="auto"/>
              <w:rPr>
                <w:sz w:val="24"/>
                <w:szCs w:val="24"/>
                <w:lang w:val="it-IT"/>
              </w:rPr>
            </w:pPr>
          </w:p>
          <w:p w14:paraId="045BD0D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quando clicca su Accedi e i dati inseriti sono sbagliati, il Sistema risponde con un messaggio di errore “Email o Password Errati” e colora il contorno degli InputText di E-Mail e Password di rosso.</w:t>
            </w:r>
          </w:p>
        </w:tc>
      </w:tr>
    </w:tbl>
    <w:p w14:paraId="08B243AD" w14:textId="17B5B8CC" w:rsidR="00E30DBE" w:rsidRDefault="00E30DBE" w:rsidP="00E30DBE">
      <w:pPr>
        <w:rPr>
          <w:sz w:val="24"/>
          <w:szCs w:val="24"/>
          <w:lang w:val="it-IT"/>
        </w:rPr>
      </w:pPr>
    </w:p>
    <w:p w14:paraId="317F2AEC" w14:textId="769E7E24" w:rsidR="0065280E" w:rsidRDefault="0065280E" w:rsidP="00E30DBE">
      <w:pPr>
        <w:rPr>
          <w:sz w:val="24"/>
          <w:szCs w:val="24"/>
          <w:lang w:val="it-IT"/>
        </w:rPr>
      </w:pPr>
    </w:p>
    <w:p w14:paraId="579B6FB6" w14:textId="77777777" w:rsidR="0065280E" w:rsidRDefault="0065280E" w:rsidP="00E30DBE">
      <w:pPr>
        <w:rPr>
          <w:sz w:val="24"/>
          <w:szCs w:val="24"/>
          <w:lang w:val="it-IT"/>
        </w:rPr>
      </w:pPr>
    </w:p>
    <w:p w14:paraId="2E1FA6AC" w14:textId="4E5F5CBF" w:rsidR="009A7657" w:rsidRPr="009A7657" w:rsidRDefault="009A7657" w:rsidP="00E30DBE">
      <w:pPr>
        <w:rPr>
          <w:b/>
          <w:sz w:val="24"/>
          <w:szCs w:val="24"/>
        </w:rPr>
      </w:pPr>
      <w:r w:rsidRPr="009A7657">
        <w:rPr>
          <w:b/>
          <w:sz w:val="24"/>
          <w:szCs w:val="24"/>
        </w:rPr>
        <w:lastRenderedPageBreak/>
        <w:t>3.5.2.</w:t>
      </w:r>
      <w:r w:rsidR="0088245F">
        <w:rPr>
          <w:b/>
          <w:sz w:val="24"/>
          <w:szCs w:val="24"/>
        </w:rPr>
        <w:t>3</w:t>
      </w:r>
      <w:r w:rsidRPr="009A7657">
        <w:rPr>
          <w:b/>
          <w:sz w:val="24"/>
          <w:szCs w:val="24"/>
        </w:rPr>
        <w:t xml:space="preserve"> </w:t>
      </w:r>
      <w:r>
        <w:rPr>
          <w:b/>
          <w:sz w:val="24"/>
          <w:szCs w:val="24"/>
        </w:rPr>
        <w:t>US2 - Registrazione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36866E8" w14:textId="77777777" w:rsidTr="00E30DBE">
        <w:tc>
          <w:tcPr>
            <w:tcW w:w="1970" w:type="dxa"/>
            <w:tcBorders>
              <w:top w:val="single" w:sz="2" w:space="0" w:color="000000"/>
              <w:left w:val="single" w:sz="2" w:space="0" w:color="000000"/>
              <w:bottom w:val="single" w:sz="2" w:space="0" w:color="000000"/>
            </w:tcBorders>
            <w:shd w:val="clear" w:color="auto" w:fill="0070C0"/>
          </w:tcPr>
          <w:p w14:paraId="39DB0470"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2460632" w14:textId="77777777" w:rsidR="00E30DBE" w:rsidRPr="009A7657" w:rsidRDefault="00E30DBE" w:rsidP="00E30DBE">
            <w:pPr>
              <w:suppressLineNumbers/>
              <w:spacing w:after="0" w:line="240" w:lineRule="auto"/>
              <w:rPr>
                <w:sz w:val="24"/>
                <w:szCs w:val="24"/>
              </w:rPr>
            </w:pPr>
            <w:r w:rsidRPr="009A7657">
              <w:rPr>
                <w:sz w:val="24"/>
                <w:szCs w:val="24"/>
              </w:rPr>
              <w:t>US2</w:t>
            </w:r>
          </w:p>
        </w:tc>
      </w:tr>
      <w:tr w:rsidR="00E30DBE" w:rsidRPr="009A7657" w14:paraId="66087D57" w14:textId="77777777" w:rsidTr="00E30DBE">
        <w:tc>
          <w:tcPr>
            <w:tcW w:w="1970" w:type="dxa"/>
            <w:tcBorders>
              <w:top w:val="single" w:sz="2" w:space="0" w:color="000000"/>
              <w:left w:val="single" w:sz="2" w:space="0" w:color="000000"/>
              <w:bottom w:val="single" w:sz="2" w:space="0" w:color="000000"/>
            </w:tcBorders>
            <w:shd w:val="clear" w:color="auto" w:fill="0070C0"/>
          </w:tcPr>
          <w:p w14:paraId="0740BBB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6DD81C" w14:textId="77777777" w:rsidR="00E30DBE" w:rsidRPr="009A7657" w:rsidRDefault="00E30DBE" w:rsidP="00E30DBE">
            <w:pPr>
              <w:suppressLineNumbers/>
              <w:spacing w:after="0" w:line="240" w:lineRule="auto"/>
              <w:rPr>
                <w:sz w:val="24"/>
                <w:szCs w:val="24"/>
              </w:rPr>
            </w:pPr>
            <w:r w:rsidRPr="009A7657">
              <w:rPr>
                <w:sz w:val="24"/>
                <w:szCs w:val="24"/>
              </w:rPr>
              <w:t>Registrazione</w:t>
            </w:r>
          </w:p>
        </w:tc>
      </w:tr>
      <w:tr w:rsidR="00E30DBE" w:rsidRPr="009A7657" w14:paraId="486B459D" w14:textId="77777777" w:rsidTr="00E30DBE">
        <w:tc>
          <w:tcPr>
            <w:tcW w:w="1970" w:type="dxa"/>
            <w:tcBorders>
              <w:top w:val="single" w:sz="2" w:space="0" w:color="000000"/>
              <w:left w:val="single" w:sz="2" w:space="0" w:color="000000"/>
              <w:bottom w:val="single" w:sz="2" w:space="0" w:color="000000"/>
            </w:tcBorders>
            <w:shd w:val="clear" w:color="auto" w:fill="0070C0"/>
          </w:tcPr>
          <w:p w14:paraId="6EBD644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BC99F5" w14:textId="77777777" w:rsidR="00E30DBE" w:rsidRPr="009A7657" w:rsidRDefault="00E30DBE" w:rsidP="00E30DBE">
            <w:pPr>
              <w:suppressLineNumbers/>
              <w:spacing w:after="0" w:line="240" w:lineRule="auto"/>
              <w:rPr>
                <w:sz w:val="24"/>
                <w:szCs w:val="24"/>
              </w:rPr>
            </w:pPr>
            <w:r w:rsidRPr="009A7657">
              <w:rPr>
                <w:sz w:val="24"/>
                <w:szCs w:val="24"/>
              </w:rPr>
              <w:t>Iniziato da Utente</w:t>
            </w:r>
          </w:p>
        </w:tc>
      </w:tr>
      <w:tr w:rsidR="00E30DBE" w:rsidRPr="00FB5F97" w14:paraId="2B88F8AF" w14:textId="77777777" w:rsidTr="00E30DBE">
        <w:tc>
          <w:tcPr>
            <w:tcW w:w="1970" w:type="dxa"/>
            <w:tcBorders>
              <w:top w:val="single" w:sz="2" w:space="0" w:color="000000"/>
              <w:left w:val="single" w:sz="2" w:space="0" w:color="000000"/>
              <w:bottom w:val="single" w:sz="2" w:space="0" w:color="000000"/>
            </w:tcBorders>
            <w:shd w:val="clear" w:color="auto" w:fill="0070C0"/>
          </w:tcPr>
          <w:p w14:paraId="565A6A6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5AFFC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digita il dominio del sito</w:t>
            </w:r>
          </w:p>
        </w:tc>
      </w:tr>
      <w:tr w:rsidR="00E30DBE" w:rsidRPr="00FB5F97" w14:paraId="3905BEBC" w14:textId="77777777" w:rsidTr="00E30DBE">
        <w:tc>
          <w:tcPr>
            <w:tcW w:w="1970" w:type="dxa"/>
            <w:tcBorders>
              <w:top w:val="single" w:sz="2" w:space="0" w:color="000000"/>
              <w:left w:val="single" w:sz="2" w:space="0" w:color="000000"/>
              <w:bottom w:val="single" w:sz="2" w:space="0" w:color="000000"/>
            </w:tcBorders>
            <w:shd w:val="clear" w:color="auto" w:fill="0070C0"/>
          </w:tcPr>
          <w:p w14:paraId="40B920B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2845AD"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si registra al sito</w:t>
            </w:r>
          </w:p>
        </w:tc>
      </w:tr>
      <w:tr w:rsidR="00E30DBE" w:rsidRPr="00FB5F97" w14:paraId="790E06F9" w14:textId="77777777" w:rsidTr="00E30DBE">
        <w:tc>
          <w:tcPr>
            <w:tcW w:w="1970" w:type="dxa"/>
            <w:tcBorders>
              <w:top w:val="single" w:sz="2" w:space="0" w:color="000000"/>
              <w:left w:val="single" w:sz="2" w:space="0" w:color="000000"/>
              <w:bottom w:val="single" w:sz="2" w:space="0" w:color="000000"/>
            </w:tcBorders>
            <w:shd w:val="clear" w:color="auto" w:fill="0070C0"/>
          </w:tcPr>
          <w:p w14:paraId="2C7317A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FB5F97" w14:paraId="1B040924" w14:textId="77777777" w:rsidTr="00E30DBE">
              <w:tc>
                <w:tcPr>
                  <w:tcW w:w="3777" w:type="dxa"/>
                </w:tcPr>
                <w:p w14:paraId="56601878" w14:textId="77777777" w:rsidR="00E30DBE" w:rsidRPr="009A7657" w:rsidRDefault="00E30DBE" w:rsidP="00E30DBE">
                  <w:pPr>
                    <w:suppressLineNumbers/>
                    <w:jc w:val="center"/>
                    <w:rPr>
                      <w:sz w:val="24"/>
                      <w:szCs w:val="24"/>
                      <w:lang w:val="it-IT"/>
                    </w:rPr>
                  </w:pPr>
                  <w:r w:rsidRPr="009A7657">
                    <w:rPr>
                      <w:sz w:val="24"/>
                      <w:szCs w:val="24"/>
                      <w:lang w:val="it-IT"/>
                    </w:rPr>
                    <w:t>Utente</w:t>
                  </w:r>
                </w:p>
                <w:p w14:paraId="3F979E84" w14:textId="77777777" w:rsidR="00E30DBE" w:rsidRPr="009A7657" w:rsidRDefault="00E30DBE" w:rsidP="00E30DBE">
                  <w:pPr>
                    <w:suppressLineNumbers/>
                    <w:rPr>
                      <w:sz w:val="24"/>
                      <w:szCs w:val="24"/>
                      <w:lang w:val="it-IT"/>
                    </w:rPr>
                  </w:pPr>
                </w:p>
                <w:p w14:paraId="36A90F83" w14:textId="77777777" w:rsidR="00E30DBE" w:rsidRPr="009A7657" w:rsidRDefault="00E30DBE" w:rsidP="00E30DBE">
                  <w:pPr>
                    <w:suppressLineNumbers/>
                    <w:rPr>
                      <w:sz w:val="24"/>
                      <w:szCs w:val="24"/>
                      <w:lang w:val="it-IT"/>
                    </w:rPr>
                  </w:pPr>
                </w:p>
                <w:p w14:paraId="0EC4DB1A" w14:textId="77777777" w:rsidR="00E30DBE" w:rsidRPr="009A7657" w:rsidRDefault="00E30DBE" w:rsidP="00E30DBE">
                  <w:pPr>
                    <w:suppressLineNumbers/>
                    <w:rPr>
                      <w:sz w:val="24"/>
                      <w:szCs w:val="24"/>
                      <w:lang w:val="it-IT"/>
                    </w:rPr>
                  </w:pPr>
                </w:p>
                <w:p w14:paraId="31162500" w14:textId="77777777" w:rsidR="00E30DBE" w:rsidRPr="009A7657" w:rsidRDefault="00E30DBE" w:rsidP="00E30DBE">
                  <w:pPr>
                    <w:suppressLineNumbers/>
                    <w:rPr>
                      <w:sz w:val="24"/>
                      <w:szCs w:val="24"/>
                      <w:lang w:val="it-IT"/>
                    </w:rPr>
                  </w:pPr>
                </w:p>
                <w:p w14:paraId="39963F73" w14:textId="77777777" w:rsidR="00E30DBE" w:rsidRPr="009A7657" w:rsidRDefault="00E30DBE" w:rsidP="00E30DBE">
                  <w:pPr>
                    <w:suppressLineNumbers/>
                    <w:rPr>
                      <w:sz w:val="24"/>
                      <w:szCs w:val="24"/>
                      <w:lang w:val="it-IT"/>
                    </w:rPr>
                  </w:pPr>
                </w:p>
                <w:p w14:paraId="540CFF6F" w14:textId="77777777" w:rsidR="00E30DBE" w:rsidRPr="009A7657" w:rsidRDefault="00E30DBE" w:rsidP="00E30DBE">
                  <w:pPr>
                    <w:suppressLineNumbers/>
                    <w:rPr>
                      <w:sz w:val="24"/>
                      <w:szCs w:val="24"/>
                      <w:lang w:val="it-IT"/>
                    </w:rPr>
                  </w:pPr>
                  <w:r w:rsidRPr="009A7657">
                    <w:rPr>
                      <w:sz w:val="24"/>
                      <w:szCs w:val="24"/>
                      <w:lang w:val="it-IT"/>
                    </w:rPr>
                    <w:t>L’Utente accede alla sezione di Registrazione del sito, seleziona il tipo di registrazione e compila i campi presenti nel form di registrazione e preme il pulsante “Registrati”.</w:t>
                  </w:r>
                </w:p>
              </w:tc>
              <w:tc>
                <w:tcPr>
                  <w:tcW w:w="3777" w:type="dxa"/>
                </w:tcPr>
                <w:p w14:paraId="11B02B4E" w14:textId="77777777" w:rsidR="00E30DBE" w:rsidRPr="009A7657" w:rsidRDefault="00E30DBE" w:rsidP="00E30DBE">
                  <w:pPr>
                    <w:suppressLineNumbers/>
                    <w:jc w:val="center"/>
                    <w:rPr>
                      <w:sz w:val="24"/>
                      <w:szCs w:val="24"/>
                      <w:lang w:val="it-IT"/>
                    </w:rPr>
                  </w:pPr>
                  <w:r w:rsidRPr="009A7657">
                    <w:rPr>
                      <w:sz w:val="24"/>
                      <w:szCs w:val="24"/>
                      <w:lang w:val="it-IT"/>
                    </w:rPr>
                    <w:t>Sistema</w:t>
                  </w:r>
                </w:p>
                <w:p w14:paraId="2E7A0AFB" w14:textId="77777777" w:rsidR="00E30DBE" w:rsidRPr="009A7657" w:rsidRDefault="00E30DBE" w:rsidP="00E30DBE">
                  <w:pPr>
                    <w:suppressLineNumbers/>
                    <w:jc w:val="center"/>
                    <w:rPr>
                      <w:sz w:val="24"/>
                      <w:szCs w:val="24"/>
                      <w:lang w:val="it-IT"/>
                    </w:rPr>
                  </w:pPr>
                  <w:r w:rsidRPr="009A7657">
                    <w:rPr>
                      <w:sz w:val="24"/>
                      <w:szCs w:val="24"/>
                      <w:lang w:val="it-IT"/>
                    </w:rPr>
                    <w:t>Il Sistema mostra una pagina contenente sulla destra un form per la registrazione contenente campi da compilare e un pulsante “Registrati”</w:t>
                  </w:r>
                </w:p>
              </w:tc>
            </w:tr>
            <w:tr w:rsidR="00E30DBE" w:rsidRPr="00FB5F97" w14:paraId="20E62402" w14:textId="77777777" w:rsidTr="00E30DBE">
              <w:tc>
                <w:tcPr>
                  <w:tcW w:w="3777" w:type="dxa"/>
                </w:tcPr>
                <w:p w14:paraId="04DF6846" w14:textId="77777777" w:rsidR="00E30DBE" w:rsidRPr="009A7657" w:rsidRDefault="00E30DBE" w:rsidP="00E30DBE">
                  <w:pPr>
                    <w:suppressLineNumbers/>
                    <w:rPr>
                      <w:sz w:val="24"/>
                      <w:szCs w:val="24"/>
                      <w:lang w:val="it-IT"/>
                    </w:rPr>
                  </w:pPr>
                </w:p>
                <w:p w14:paraId="09AFEFC5" w14:textId="77777777" w:rsidR="00E30DBE" w:rsidRPr="009A7657" w:rsidRDefault="00E30DBE" w:rsidP="00E30DBE">
                  <w:pPr>
                    <w:suppressLineNumbers/>
                    <w:rPr>
                      <w:sz w:val="24"/>
                      <w:szCs w:val="24"/>
                      <w:lang w:val="it-IT"/>
                    </w:rPr>
                  </w:pPr>
                </w:p>
                <w:p w14:paraId="3D8DFDBB" w14:textId="77777777" w:rsidR="00E30DBE" w:rsidRPr="009A7657" w:rsidRDefault="00E30DBE" w:rsidP="00E30DBE">
                  <w:pPr>
                    <w:suppressLineNumbers/>
                    <w:rPr>
                      <w:sz w:val="24"/>
                      <w:szCs w:val="24"/>
                      <w:lang w:val="it-IT"/>
                    </w:rPr>
                  </w:pPr>
                </w:p>
                <w:p w14:paraId="0B4BCC5F" w14:textId="77777777" w:rsidR="00E30DBE" w:rsidRPr="009A7657" w:rsidRDefault="00E30DBE" w:rsidP="00E30DBE">
                  <w:pPr>
                    <w:suppressLineNumbers/>
                    <w:rPr>
                      <w:sz w:val="24"/>
                      <w:szCs w:val="24"/>
                      <w:lang w:val="it-IT"/>
                    </w:rPr>
                  </w:pPr>
                </w:p>
                <w:p w14:paraId="75EC1F64" w14:textId="77777777" w:rsidR="00E30DBE" w:rsidRPr="009A7657" w:rsidRDefault="00E30DBE" w:rsidP="00E30DBE">
                  <w:pPr>
                    <w:suppressLineNumbers/>
                    <w:rPr>
                      <w:sz w:val="24"/>
                      <w:szCs w:val="24"/>
                      <w:lang w:val="it-IT"/>
                    </w:rPr>
                  </w:pPr>
                </w:p>
                <w:p w14:paraId="7E7D3915" w14:textId="77777777" w:rsidR="00E30DBE" w:rsidRPr="009A7657" w:rsidRDefault="00E30DBE" w:rsidP="00E30DBE">
                  <w:pPr>
                    <w:suppressLineNumbers/>
                    <w:rPr>
                      <w:sz w:val="24"/>
                      <w:szCs w:val="24"/>
                    </w:rPr>
                  </w:pPr>
                  <w:r w:rsidRPr="009A7657">
                    <w:rPr>
                      <w:sz w:val="24"/>
                      <w:szCs w:val="24"/>
                    </w:rPr>
                    <w:t>L’Utente accede al sistema.</w:t>
                  </w:r>
                </w:p>
              </w:tc>
              <w:tc>
                <w:tcPr>
                  <w:tcW w:w="3777" w:type="dxa"/>
                </w:tcPr>
                <w:p w14:paraId="2503E147" w14:textId="77777777" w:rsidR="00E30DBE" w:rsidRPr="009A7657" w:rsidRDefault="00E30DBE" w:rsidP="00E30DBE">
                  <w:pPr>
                    <w:suppressLineNumbers/>
                    <w:rPr>
                      <w:sz w:val="24"/>
                      <w:szCs w:val="24"/>
                      <w:lang w:val="it-IT"/>
                    </w:rPr>
                  </w:pPr>
                  <w:r w:rsidRPr="009A7657">
                    <w:rPr>
                      <w:sz w:val="24"/>
                      <w:szCs w:val="24"/>
                      <w:lang w:val="it-IT"/>
                    </w:rPr>
                    <w:t>Il Sistema invia una E-mail per la convalida della E-mail, crea il nuovo account e fa accedere l’Utente al sistema, reindirizzandolo alla Homepage del sito.</w:t>
                  </w:r>
                </w:p>
              </w:tc>
            </w:tr>
            <w:tr w:rsidR="00E30DBE" w:rsidRPr="00FB5F97" w14:paraId="5FFA5387" w14:textId="77777777" w:rsidTr="00E30DBE">
              <w:tc>
                <w:tcPr>
                  <w:tcW w:w="3777" w:type="dxa"/>
                </w:tcPr>
                <w:p w14:paraId="38001195" w14:textId="77777777" w:rsidR="00E30DBE" w:rsidRPr="009A7657" w:rsidRDefault="00E30DBE" w:rsidP="00E30DBE">
                  <w:pPr>
                    <w:suppressLineNumbers/>
                    <w:rPr>
                      <w:sz w:val="24"/>
                      <w:szCs w:val="24"/>
                      <w:lang w:val="it-IT"/>
                    </w:rPr>
                  </w:pPr>
                </w:p>
              </w:tc>
              <w:tc>
                <w:tcPr>
                  <w:tcW w:w="3777" w:type="dxa"/>
                </w:tcPr>
                <w:p w14:paraId="75AF4516" w14:textId="77777777" w:rsidR="00E30DBE" w:rsidRPr="009A7657" w:rsidRDefault="00E30DBE" w:rsidP="00E30DBE">
                  <w:pPr>
                    <w:suppressLineNumbers/>
                    <w:rPr>
                      <w:sz w:val="24"/>
                      <w:szCs w:val="24"/>
                      <w:lang w:val="it-IT"/>
                    </w:rPr>
                  </w:pPr>
                </w:p>
              </w:tc>
            </w:tr>
          </w:tbl>
          <w:p w14:paraId="216349AC" w14:textId="77777777" w:rsidR="00E30DBE" w:rsidRPr="009A7657" w:rsidRDefault="00E30DBE" w:rsidP="00E30DBE">
            <w:pPr>
              <w:suppressLineNumbers/>
              <w:spacing w:after="0" w:line="240" w:lineRule="auto"/>
              <w:rPr>
                <w:sz w:val="24"/>
                <w:szCs w:val="24"/>
                <w:lang w:val="it-IT"/>
              </w:rPr>
            </w:pPr>
          </w:p>
        </w:tc>
      </w:tr>
      <w:tr w:rsidR="00E30DBE" w:rsidRPr="00FB5F97" w14:paraId="3DCBEDF0" w14:textId="77777777" w:rsidTr="00E30DBE">
        <w:trPr>
          <w:trHeight w:val="308"/>
        </w:trPr>
        <w:tc>
          <w:tcPr>
            <w:tcW w:w="1970" w:type="dxa"/>
            <w:tcBorders>
              <w:left w:val="single" w:sz="2" w:space="0" w:color="000000"/>
              <w:bottom w:val="single" w:sz="2" w:space="0" w:color="000000"/>
            </w:tcBorders>
            <w:shd w:val="clear" w:color="auto" w:fill="0070C0"/>
          </w:tcPr>
          <w:p w14:paraId="2A2E8734"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56059C6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l’Utente clicca su “Conferma Registrazione” e i dati inseriti non sono conformi al form di registrazione, il Sistema risponde con un messaggio di errore e colora di rosso i contorni degli InputText compilati in modo errato. </w:t>
            </w:r>
          </w:p>
          <w:p w14:paraId="304DCBF9" w14:textId="77777777" w:rsidR="00E30DBE" w:rsidRPr="009A7657" w:rsidRDefault="00E30DBE" w:rsidP="00E30DBE">
            <w:pPr>
              <w:suppressLineNumbers/>
              <w:spacing w:after="0" w:line="240" w:lineRule="auto"/>
              <w:rPr>
                <w:sz w:val="24"/>
                <w:szCs w:val="24"/>
                <w:lang w:val="it-IT"/>
              </w:rPr>
            </w:pPr>
          </w:p>
          <w:p w14:paraId="3396DDE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l’Utente non riceve la mail dal Sistema può chiedere di inviarla nuovamente tramite il pulsante “Invia nuova mail di conferma”</w:t>
            </w:r>
          </w:p>
        </w:tc>
      </w:tr>
    </w:tbl>
    <w:p w14:paraId="5373F62A" w14:textId="0119701D" w:rsidR="00E30DBE" w:rsidRDefault="00E30DBE" w:rsidP="00E30DBE">
      <w:pPr>
        <w:rPr>
          <w:sz w:val="24"/>
          <w:szCs w:val="24"/>
          <w:lang w:val="it-IT"/>
        </w:rPr>
      </w:pPr>
    </w:p>
    <w:p w14:paraId="47EEB797" w14:textId="2C05F865" w:rsidR="0065280E" w:rsidRDefault="0065280E" w:rsidP="00E30DBE">
      <w:pPr>
        <w:rPr>
          <w:sz w:val="24"/>
          <w:szCs w:val="24"/>
          <w:lang w:val="it-IT"/>
        </w:rPr>
      </w:pPr>
    </w:p>
    <w:p w14:paraId="7C170624" w14:textId="1A538FE9" w:rsidR="0065280E" w:rsidRDefault="0065280E" w:rsidP="00E30DBE">
      <w:pPr>
        <w:rPr>
          <w:sz w:val="24"/>
          <w:szCs w:val="24"/>
          <w:lang w:val="it-IT"/>
        </w:rPr>
      </w:pPr>
    </w:p>
    <w:p w14:paraId="12C4A8CD" w14:textId="1D8C7B12" w:rsidR="0065280E" w:rsidRDefault="0065280E" w:rsidP="00E30DBE">
      <w:pPr>
        <w:rPr>
          <w:sz w:val="24"/>
          <w:szCs w:val="24"/>
          <w:lang w:val="it-IT"/>
        </w:rPr>
      </w:pPr>
    </w:p>
    <w:p w14:paraId="315A16AA" w14:textId="68244947" w:rsidR="0065280E" w:rsidRDefault="0065280E" w:rsidP="00E30DBE">
      <w:pPr>
        <w:rPr>
          <w:sz w:val="24"/>
          <w:szCs w:val="24"/>
          <w:lang w:val="it-IT"/>
        </w:rPr>
      </w:pPr>
    </w:p>
    <w:p w14:paraId="531C1A9C" w14:textId="7835A923" w:rsidR="0065280E" w:rsidRDefault="0065280E" w:rsidP="00E30DBE">
      <w:pPr>
        <w:rPr>
          <w:sz w:val="24"/>
          <w:szCs w:val="24"/>
          <w:lang w:val="it-IT"/>
        </w:rPr>
      </w:pPr>
    </w:p>
    <w:p w14:paraId="3DA69515" w14:textId="77777777" w:rsidR="0065280E" w:rsidRDefault="0065280E" w:rsidP="00E30DBE">
      <w:pPr>
        <w:rPr>
          <w:sz w:val="24"/>
          <w:szCs w:val="24"/>
          <w:lang w:val="it-IT"/>
        </w:rPr>
      </w:pPr>
    </w:p>
    <w:p w14:paraId="28B23411" w14:textId="3831EDDA" w:rsidR="0088245F" w:rsidRPr="0088245F" w:rsidRDefault="0088245F" w:rsidP="00E30DBE">
      <w:pPr>
        <w:rPr>
          <w:b/>
          <w:sz w:val="24"/>
          <w:szCs w:val="24"/>
        </w:rPr>
      </w:pPr>
      <w:r w:rsidRPr="009A7657">
        <w:rPr>
          <w:b/>
          <w:sz w:val="24"/>
          <w:szCs w:val="24"/>
        </w:rPr>
        <w:lastRenderedPageBreak/>
        <w:t>3.5.2.</w:t>
      </w:r>
      <w:r>
        <w:rPr>
          <w:b/>
          <w:sz w:val="24"/>
          <w:szCs w:val="24"/>
        </w:rPr>
        <w:t>4</w:t>
      </w:r>
      <w:r w:rsidRPr="009A7657">
        <w:rPr>
          <w:b/>
          <w:sz w:val="24"/>
          <w:szCs w:val="24"/>
        </w:rPr>
        <w:t xml:space="preserve"> </w:t>
      </w:r>
      <w:r>
        <w:rPr>
          <w:b/>
          <w:sz w:val="24"/>
          <w:szCs w:val="24"/>
        </w:rPr>
        <w:t>US3 – Convalida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4560696" w14:textId="77777777" w:rsidTr="00E30DBE">
        <w:tc>
          <w:tcPr>
            <w:tcW w:w="1970" w:type="dxa"/>
            <w:tcBorders>
              <w:top w:val="single" w:sz="2" w:space="0" w:color="000000"/>
              <w:left w:val="single" w:sz="2" w:space="0" w:color="000000"/>
              <w:bottom w:val="single" w:sz="2" w:space="0" w:color="000000"/>
            </w:tcBorders>
            <w:shd w:val="clear" w:color="auto" w:fill="0070C0"/>
          </w:tcPr>
          <w:p w14:paraId="22B78B44"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679A8" w14:textId="77777777" w:rsidR="00E30DBE" w:rsidRPr="009A7657" w:rsidRDefault="00E30DBE" w:rsidP="00E30DBE">
            <w:pPr>
              <w:suppressLineNumbers/>
              <w:spacing w:after="0" w:line="240" w:lineRule="auto"/>
              <w:rPr>
                <w:sz w:val="24"/>
                <w:szCs w:val="24"/>
              </w:rPr>
            </w:pPr>
            <w:r w:rsidRPr="009A7657">
              <w:rPr>
                <w:sz w:val="24"/>
                <w:szCs w:val="24"/>
              </w:rPr>
              <w:t>US3</w:t>
            </w:r>
          </w:p>
        </w:tc>
      </w:tr>
      <w:tr w:rsidR="00E30DBE" w:rsidRPr="009A7657" w14:paraId="699BFFBC" w14:textId="77777777" w:rsidTr="00E30DBE">
        <w:tc>
          <w:tcPr>
            <w:tcW w:w="1970" w:type="dxa"/>
            <w:tcBorders>
              <w:top w:val="single" w:sz="2" w:space="0" w:color="000000"/>
              <w:left w:val="single" w:sz="2" w:space="0" w:color="000000"/>
              <w:bottom w:val="single" w:sz="2" w:space="0" w:color="000000"/>
            </w:tcBorders>
            <w:shd w:val="clear" w:color="auto" w:fill="0070C0"/>
          </w:tcPr>
          <w:p w14:paraId="0347795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06D811" w14:textId="7A795348" w:rsidR="00E30DBE" w:rsidRPr="009A7657" w:rsidRDefault="00E30DBE" w:rsidP="00E30DBE">
            <w:pPr>
              <w:suppressLineNumbers/>
              <w:spacing w:after="0" w:line="240" w:lineRule="auto"/>
              <w:rPr>
                <w:sz w:val="24"/>
                <w:szCs w:val="24"/>
              </w:rPr>
            </w:pPr>
            <w:r w:rsidRPr="009A7657">
              <w:rPr>
                <w:sz w:val="24"/>
                <w:szCs w:val="24"/>
              </w:rPr>
              <w:t>Convalida</w:t>
            </w:r>
            <w:r w:rsidR="0088245F">
              <w:rPr>
                <w:sz w:val="24"/>
                <w:szCs w:val="24"/>
              </w:rPr>
              <w:t xml:space="preserve"> e</w:t>
            </w:r>
            <w:r w:rsidRPr="009A7657">
              <w:rPr>
                <w:sz w:val="24"/>
                <w:szCs w:val="24"/>
              </w:rPr>
              <w:t>-mail</w:t>
            </w:r>
          </w:p>
        </w:tc>
      </w:tr>
      <w:tr w:rsidR="00E30DBE" w:rsidRPr="009A7657" w14:paraId="638DA95B" w14:textId="77777777" w:rsidTr="00E30DBE">
        <w:tc>
          <w:tcPr>
            <w:tcW w:w="1970" w:type="dxa"/>
            <w:tcBorders>
              <w:top w:val="single" w:sz="2" w:space="0" w:color="000000"/>
              <w:left w:val="single" w:sz="2" w:space="0" w:color="000000"/>
              <w:bottom w:val="single" w:sz="2" w:space="0" w:color="000000"/>
            </w:tcBorders>
            <w:shd w:val="clear" w:color="auto" w:fill="0070C0"/>
          </w:tcPr>
          <w:p w14:paraId="20AEADEF"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536D1C" w14:textId="77777777" w:rsidR="00E30DBE" w:rsidRPr="009A7657" w:rsidRDefault="00E30DBE" w:rsidP="00E30DBE">
            <w:pPr>
              <w:suppressLineNumbers/>
              <w:spacing w:after="0" w:line="240" w:lineRule="auto"/>
              <w:rPr>
                <w:sz w:val="24"/>
                <w:szCs w:val="24"/>
              </w:rPr>
            </w:pPr>
            <w:r w:rsidRPr="009A7657">
              <w:rPr>
                <w:sz w:val="24"/>
                <w:szCs w:val="24"/>
              </w:rPr>
              <w:t>Iniziato da SuperUtente</w:t>
            </w:r>
          </w:p>
        </w:tc>
      </w:tr>
      <w:tr w:rsidR="00E30DBE" w:rsidRPr="00FB5F97" w14:paraId="559EF86B" w14:textId="77777777" w:rsidTr="00E30DBE">
        <w:tc>
          <w:tcPr>
            <w:tcW w:w="1970" w:type="dxa"/>
            <w:tcBorders>
              <w:top w:val="single" w:sz="2" w:space="0" w:color="000000"/>
              <w:left w:val="single" w:sz="2" w:space="0" w:color="000000"/>
              <w:bottom w:val="single" w:sz="2" w:space="0" w:color="000000"/>
            </w:tcBorders>
            <w:shd w:val="clear" w:color="auto" w:fill="0070C0"/>
          </w:tcPr>
          <w:p w14:paraId="4CA6EE4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0F50E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accede a questo caso d’uso quando il SuperUtente nel caso d’uso US2 si è registrato o quando in US4 il SuperUtente ha modificato la mail</w:t>
            </w:r>
          </w:p>
        </w:tc>
      </w:tr>
      <w:tr w:rsidR="00E30DBE" w:rsidRPr="00FB5F97" w14:paraId="7BFD1E7E" w14:textId="77777777" w:rsidTr="00E30DBE">
        <w:tc>
          <w:tcPr>
            <w:tcW w:w="1970" w:type="dxa"/>
            <w:tcBorders>
              <w:top w:val="single" w:sz="2" w:space="0" w:color="000000"/>
              <w:left w:val="single" w:sz="2" w:space="0" w:color="000000"/>
              <w:bottom w:val="single" w:sz="2" w:space="0" w:color="000000"/>
            </w:tcBorders>
            <w:shd w:val="clear" w:color="auto" w:fill="0070C0"/>
          </w:tcPr>
          <w:p w14:paraId="4EAD068C"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1155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convalida l’E-mail</w:t>
            </w:r>
          </w:p>
        </w:tc>
      </w:tr>
      <w:tr w:rsidR="00E30DBE" w:rsidRPr="00FB5F97" w14:paraId="4704AC4D" w14:textId="77777777" w:rsidTr="00E30DBE">
        <w:tc>
          <w:tcPr>
            <w:tcW w:w="1970" w:type="dxa"/>
            <w:tcBorders>
              <w:top w:val="single" w:sz="2" w:space="0" w:color="000000"/>
              <w:left w:val="single" w:sz="2" w:space="0" w:color="000000"/>
              <w:bottom w:val="single" w:sz="2" w:space="0" w:color="000000"/>
            </w:tcBorders>
            <w:shd w:val="clear" w:color="auto" w:fill="0070C0"/>
          </w:tcPr>
          <w:p w14:paraId="3887D13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263B83AF" w14:textId="77777777" w:rsidTr="00E30DBE">
              <w:tc>
                <w:tcPr>
                  <w:tcW w:w="3777" w:type="dxa"/>
                </w:tcPr>
                <w:p w14:paraId="4D7123BC" w14:textId="77777777" w:rsidR="00E30DBE" w:rsidRPr="009A7657" w:rsidRDefault="00E30DBE" w:rsidP="00E30DBE">
                  <w:pPr>
                    <w:suppressLineNumbers/>
                    <w:jc w:val="center"/>
                    <w:rPr>
                      <w:sz w:val="24"/>
                      <w:szCs w:val="24"/>
                    </w:rPr>
                  </w:pPr>
                  <w:r w:rsidRPr="009A7657">
                    <w:rPr>
                      <w:sz w:val="24"/>
                      <w:szCs w:val="24"/>
                    </w:rPr>
                    <w:t>Utente</w:t>
                  </w:r>
                </w:p>
                <w:p w14:paraId="0874C276" w14:textId="77777777" w:rsidR="00E30DBE" w:rsidRPr="009A7657" w:rsidRDefault="00E30DBE" w:rsidP="00E30DBE">
                  <w:pPr>
                    <w:suppressLineNumbers/>
                    <w:rPr>
                      <w:sz w:val="24"/>
                      <w:szCs w:val="24"/>
                    </w:rPr>
                  </w:pPr>
                </w:p>
              </w:tc>
              <w:tc>
                <w:tcPr>
                  <w:tcW w:w="3777" w:type="dxa"/>
                </w:tcPr>
                <w:p w14:paraId="0254D035" w14:textId="77777777" w:rsidR="00E30DBE" w:rsidRPr="009A7657" w:rsidRDefault="00E30DBE" w:rsidP="00E30DBE">
                  <w:pPr>
                    <w:suppressLineNumbers/>
                    <w:jc w:val="center"/>
                    <w:rPr>
                      <w:sz w:val="24"/>
                      <w:szCs w:val="24"/>
                    </w:rPr>
                  </w:pPr>
                  <w:r w:rsidRPr="009A7657">
                    <w:rPr>
                      <w:sz w:val="24"/>
                      <w:szCs w:val="24"/>
                    </w:rPr>
                    <w:t>Sistema</w:t>
                  </w:r>
                </w:p>
                <w:p w14:paraId="0AC44298" w14:textId="77777777" w:rsidR="00E30DBE" w:rsidRPr="009A7657" w:rsidRDefault="00E30DBE" w:rsidP="00E30DBE">
                  <w:pPr>
                    <w:suppressLineNumbers/>
                    <w:jc w:val="center"/>
                    <w:rPr>
                      <w:sz w:val="24"/>
                      <w:szCs w:val="24"/>
                    </w:rPr>
                  </w:pPr>
                </w:p>
              </w:tc>
            </w:tr>
            <w:tr w:rsidR="00E30DBE" w:rsidRPr="00FB5F97" w14:paraId="21CF3D25" w14:textId="77777777" w:rsidTr="00E30DBE">
              <w:tc>
                <w:tcPr>
                  <w:tcW w:w="3777" w:type="dxa"/>
                </w:tcPr>
                <w:p w14:paraId="54379F77" w14:textId="77777777" w:rsidR="00E30DBE" w:rsidRPr="009A7657" w:rsidRDefault="00E30DBE" w:rsidP="00E30DBE">
                  <w:pPr>
                    <w:suppressLineNumbers/>
                    <w:rPr>
                      <w:sz w:val="24"/>
                      <w:szCs w:val="24"/>
                      <w:lang w:val="it-IT"/>
                    </w:rPr>
                  </w:pPr>
                </w:p>
                <w:p w14:paraId="74ED6D15" w14:textId="77777777" w:rsidR="00E30DBE" w:rsidRPr="009A7657" w:rsidRDefault="00E30DBE" w:rsidP="00E30DBE">
                  <w:pPr>
                    <w:suppressLineNumbers/>
                    <w:rPr>
                      <w:sz w:val="24"/>
                      <w:szCs w:val="24"/>
                      <w:lang w:val="it-IT"/>
                    </w:rPr>
                  </w:pPr>
                </w:p>
                <w:p w14:paraId="537EC6D9" w14:textId="77777777" w:rsidR="00E30DBE" w:rsidRPr="009A7657" w:rsidRDefault="00E30DBE" w:rsidP="00E30DBE">
                  <w:pPr>
                    <w:suppressLineNumbers/>
                    <w:rPr>
                      <w:sz w:val="24"/>
                      <w:szCs w:val="24"/>
                      <w:lang w:val="it-IT"/>
                    </w:rPr>
                  </w:pPr>
                </w:p>
                <w:p w14:paraId="419F555D" w14:textId="77777777" w:rsidR="00E30DBE" w:rsidRPr="009A7657" w:rsidRDefault="00E30DBE" w:rsidP="00E30DBE">
                  <w:pPr>
                    <w:suppressLineNumbers/>
                    <w:rPr>
                      <w:sz w:val="24"/>
                      <w:szCs w:val="24"/>
                      <w:lang w:val="it-IT"/>
                    </w:rPr>
                  </w:pPr>
                </w:p>
                <w:p w14:paraId="189AA528" w14:textId="77777777" w:rsidR="00E30DBE" w:rsidRPr="009A7657" w:rsidRDefault="00E30DBE" w:rsidP="00E30DBE">
                  <w:pPr>
                    <w:suppressLineNumbers/>
                    <w:rPr>
                      <w:sz w:val="24"/>
                      <w:szCs w:val="24"/>
                      <w:lang w:val="it-IT"/>
                    </w:rPr>
                  </w:pPr>
                  <w:r w:rsidRPr="009A7657">
                    <w:rPr>
                      <w:sz w:val="24"/>
                      <w:szCs w:val="24"/>
                      <w:lang w:val="it-IT"/>
                    </w:rPr>
                    <w:t>Il SuperUtente accede alla sua casella delle poste, apre la mail inviata dal sistema e clicca sul link per la convalida della E-mail</w:t>
                  </w:r>
                </w:p>
              </w:tc>
              <w:tc>
                <w:tcPr>
                  <w:tcW w:w="3777" w:type="dxa"/>
                </w:tcPr>
                <w:p w14:paraId="7FBEB73C" w14:textId="77777777" w:rsidR="00E30DBE" w:rsidRPr="009A7657" w:rsidRDefault="00E30DBE" w:rsidP="00E30DBE">
                  <w:pPr>
                    <w:suppressLineNumbers/>
                    <w:rPr>
                      <w:sz w:val="24"/>
                      <w:szCs w:val="24"/>
                      <w:lang w:val="it-IT"/>
                    </w:rPr>
                  </w:pPr>
                  <w:r w:rsidRPr="009A7657">
                    <w:rPr>
                      <w:sz w:val="24"/>
                      <w:szCs w:val="24"/>
                      <w:lang w:val="it-IT"/>
                    </w:rPr>
                    <w:t>Il Sistema manda una E-mail contenente un link per convalidare l’iscrizione avvertendo l’Utente tramite un pop-up</w:t>
                  </w:r>
                </w:p>
                <w:p w14:paraId="5288727B" w14:textId="77777777" w:rsidR="00E30DBE" w:rsidRPr="009A7657" w:rsidRDefault="00E30DBE" w:rsidP="00E30DBE">
                  <w:pPr>
                    <w:suppressLineNumbers/>
                    <w:rPr>
                      <w:sz w:val="24"/>
                      <w:szCs w:val="24"/>
                      <w:lang w:val="it-IT"/>
                    </w:rPr>
                  </w:pPr>
                </w:p>
                <w:p w14:paraId="579CB1EC" w14:textId="77777777" w:rsidR="00E30DBE" w:rsidRPr="009A7657" w:rsidRDefault="00E30DBE" w:rsidP="00E30DBE">
                  <w:pPr>
                    <w:suppressLineNumbers/>
                    <w:rPr>
                      <w:sz w:val="24"/>
                      <w:szCs w:val="24"/>
                      <w:lang w:val="it-IT"/>
                    </w:rPr>
                  </w:pPr>
                </w:p>
                <w:p w14:paraId="31629163" w14:textId="77777777" w:rsidR="00E30DBE" w:rsidRPr="009A7657" w:rsidRDefault="00E30DBE" w:rsidP="00E30DBE">
                  <w:pPr>
                    <w:suppressLineNumbers/>
                    <w:rPr>
                      <w:sz w:val="24"/>
                      <w:szCs w:val="24"/>
                      <w:lang w:val="it-IT"/>
                    </w:rPr>
                  </w:pPr>
                </w:p>
                <w:p w14:paraId="2D7056F6" w14:textId="77777777" w:rsidR="00E30DBE" w:rsidRPr="009A7657" w:rsidRDefault="00E30DBE" w:rsidP="00E30DBE">
                  <w:pPr>
                    <w:suppressLineNumbers/>
                    <w:rPr>
                      <w:sz w:val="24"/>
                      <w:szCs w:val="24"/>
                      <w:lang w:val="it-IT"/>
                    </w:rPr>
                  </w:pPr>
                </w:p>
                <w:p w14:paraId="49C4E698"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convalidano la E-mail</w:t>
                  </w:r>
                </w:p>
              </w:tc>
            </w:tr>
            <w:tr w:rsidR="00E30DBE" w:rsidRPr="00FB5F97" w14:paraId="4564C503" w14:textId="77777777" w:rsidTr="00E30DBE">
              <w:tc>
                <w:tcPr>
                  <w:tcW w:w="3777" w:type="dxa"/>
                </w:tcPr>
                <w:p w14:paraId="26698BCF" w14:textId="77777777" w:rsidR="00E30DBE" w:rsidRPr="009A7657" w:rsidRDefault="00E30DBE" w:rsidP="00E30DBE">
                  <w:pPr>
                    <w:suppressLineNumbers/>
                    <w:rPr>
                      <w:sz w:val="24"/>
                      <w:szCs w:val="24"/>
                      <w:lang w:val="it-IT"/>
                    </w:rPr>
                  </w:pPr>
                </w:p>
              </w:tc>
              <w:tc>
                <w:tcPr>
                  <w:tcW w:w="3777" w:type="dxa"/>
                </w:tcPr>
                <w:p w14:paraId="3A255619" w14:textId="77777777" w:rsidR="00E30DBE" w:rsidRPr="009A7657" w:rsidRDefault="00E30DBE" w:rsidP="00E30DBE">
                  <w:pPr>
                    <w:suppressLineNumbers/>
                    <w:rPr>
                      <w:sz w:val="24"/>
                      <w:szCs w:val="24"/>
                      <w:lang w:val="it-IT"/>
                    </w:rPr>
                  </w:pPr>
                </w:p>
              </w:tc>
            </w:tr>
          </w:tbl>
          <w:p w14:paraId="45E6EC51" w14:textId="77777777" w:rsidR="00E30DBE" w:rsidRPr="009A7657" w:rsidRDefault="00E30DBE" w:rsidP="00E30DBE">
            <w:pPr>
              <w:suppressLineNumbers/>
              <w:spacing w:after="0" w:line="240" w:lineRule="auto"/>
              <w:rPr>
                <w:sz w:val="24"/>
                <w:szCs w:val="24"/>
                <w:lang w:val="it-IT"/>
              </w:rPr>
            </w:pPr>
          </w:p>
        </w:tc>
      </w:tr>
      <w:tr w:rsidR="00E30DBE" w:rsidRPr="009A7657" w14:paraId="127BC6DA" w14:textId="77777777" w:rsidTr="00E30DBE">
        <w:trPr>
          <w:trHeight w:val="308"/>
        </w:trPr>
        <w:tc>
          <w:tcPr>
            <w:tcW w:w="1970" w:type="dxa"/>
            <w:tcBorders>
              <w:left w:val="single" w:sz="2" w:space="0" w:color="000000"/>
              <w:bottom w:val="single" w:sz="2" w:space="0" w:color="000000"/>
            </w:tcBorders>
            <w:shd w:val="clear" w:color="auto" w:fill="0070C0"/>
          </w:tcPr>
          <w:p w14:paraId="1952EDC0"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1D77A82F" w14:textId="77777777" w:rsidR="00E30DBE" w:rsidRPr="009A7657" w:rsidRDefault="00E30DBE" w:rsidP="00E30DBE">
            <w:pPr>
              <w:suppressLineNumbers/>
              <w:spacing w:after="0" w:line="240" w:lineRule="auto"/>
              <w:rPr>
                <w:sz w:val="24"/>
                <w:szCs w:val="24"/>
              </w:rPr>
            </w:pPr>
          </w:p>
        </w:tc>
      </w:tr>
    </w:tbl>
    <w:p w14:paraId="31886061" w14:textId="3AB219BA" w:rsidR="00E30DBE" w:rsidRDefault="00E30DBE" w:rsidP="00E30DBE">
      <w:pPr>
        <w:rPr>
          <w:sz w:val="24"/>
          <w:szCs w:val="24"/>
        </w:rPr>
      </w:pPr>
    </w:p>
    <w:p w14:paraId="5D91B8E7" w14:textId="3A6F68EF" w:rsidR="0065280E" w:rsidRDefault="0065280E" w:rsidP="00E30DBE">
      <w:pPr>
        <w:rPr>
          <w:sz w:val="24"/>
          <w:szCs w:val="24"/>
        </w:rPr>
      </w:pPr>
    </w:p>
    <w:p w14:paraId="5F196BB1" w14:textId="6D456174" w:rsidR="0065280E" w:rsidRDefault="0065280E" w:rsidP="00E30DBE">
      <w:pPr>
        <w:rPr>
          <w:sz w:val="24"/>
          <w:szCs w:val="24"/>
        </w:rPr>
      </w:pPr>
    </w:p>
    <w:p w14:paraId="19B89E85" w14:textId="5AA62610" w:rsidR="0065280E" w:rsidRDefault="0065280E" w:rsidP="00E30DBE">
      <w:pPr>
        <w:rPr>
          <w:sz w:val="24"/>
          <w:szCs w:val="24"/>
        </w:rPr>
      </w:pPr>
    </w:p>
    <w:p w14:paraId="330F142C" w14:textId="6485A616" w:rsidR="0065280E" w:rsidRDefault="0065280E" w:rsidP="00E30DBE">
      <w:pPr>
        <w:rPr>
          <w:sz w:val="24"/>
          <w:szCs w:val="24"/>
        </w:rPr>
      </w:pPr>
    </w:p>
    <w:p w14:paraId="76418C7B" w14:textId="4BB73981" w:rsidR="0065280E" w:rsidRDefault="0065280E" w:rsidP="00E30DBE">
      <w:pPr>
        <w:rPr>
          <w:sz w:val="24"/>
          <w:szCs w:val="24"/>
        </w:rPr>
      </w:pPr>
    </w:p>
    <w:p w14:paraId="4F25D637" w14:textId="7997D957" w:rsidR="0065280E" w:rsidRDefault="0065280E" w:rsidP="00E30DBE">
      <w:pPr>
        <w:rPr>
          <w:sz w:val="24"/>
          <w:szCs w:val="24"/>
        </w:rPr>
      </w:pPr>
    </w:p>
    <w:p w14:paraId="5179C4E2" w14:textId="4782E9B1" w:rsidR="0065280E" w:rsidRDefault="0065280E" w:rsidP="00E30DBE">
      <w:pPr>
        <w:rPr>
          <w:sz w:val="24"/>
          <w:szCs w:val="24"/>
        </w:rPr>
      </w:pPr>
    </w:p>
    <w:p w14:paraId="044C121B" w14:textId="755F5160" w:rsidR="0065280E" w:rsidRDefault="0065280E" w:rsidP="00E30DBE">
      <w:pPr>
        <w:rPr>
          <w:sz w:val="24"/>
          <w:szCs w:val="24"/>
        </w:rPr>
      </w:pPr>
    </w:p>
    <w:p w14:paraId="64C1B939" w14:textId="76EBA887" w:rsidR="0065280E" w:rsidRDefault="0065280E" w:rsidP="00E30DBE">
      <w:pPr>
        <w:rPr>
          <w:sz w:val="24"/>
          <w:szCs w:val="24"/>
        </w:rPr>
      </w:pPr>
    </w:p>
    <w:p w14:paraId="49AD47AA" w14:textId="77777777" w:rsidR="0065280E" w:rsidRPr="009A7657" w:rsidRDefault="0065280E" w:rsidP="00E30DBE">
      <w:pPr>
        <w:rPr>
          <w:sz w:val="24"/>
          <w:szCs w:val="24"/>
        </w:rPr>
      </w:pPr>
    </w:p>
    <w:p w14:paraId="57E63224" w14:textId="07B5D126" w:rsidR="00E30DBE" w:rsidRPr="0088245F" w:rsidRDefault="0088245F" w:rsidP="00E30DBE">
      <w:pPr>
        <w:rPr>
          <w:b/>
          <w:sz w:val="24"/>
          <w:szCs w:val="24"/>
        </w:rPr>
      </w:pPr>
      <w:r w:rsidRPr="009A7657">
        <w:rPr>
          <w:b/>
          <w:sz w:val="24"/>
          <w:szCs w:val="24"/>
        </w:rPr>
        <w:lastRenderedPageBreak/>
        <w:t>3.5.2.</w:t>
      </w:r>
      <w:r>
        <w:rPr>
          <w:b/>
          <w:sz w:val="24"/>
          <w:szCs w:val="24"/>
        </w:rPr>
        <w:t>5</w:t>
      </w:r>
      <w:r w:rsidRPr="009A7657">
        <w:rPr>
          <w:b/>
          <w:sz w:val="24"/>
          <w:szCs w:val="24"/>
        </w:rPr>
        <w:t xml:space="preserve"> </w:t>
      </w:r>
      <w:r>
        <w:rPr>
          <w:b/>
          <w:sz w:val="24"/>
          <w:szCs w:val="24"/>
        </w:rPr>
        <w:t>US4 – Modifica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2315D2A" w14:textId="77777777" w:rsidTr="00E30DBE">
        <w:tc>
          <w:tcPr>
            <w:tcW w:w="1970" w:type="dxa"/>
            <w:tcBorders>
              <w:top w:val="single" w:sz="2" w:space="0" w:color="000000"/>
              <w:left w:val="single" w:sz="2" w:space="0" w:color="000000"/>
              <w:bottom w:val="single" w:sz="2" w:space="0" w:color="000000"/>
            </w:tcBorders>
            <w:shd w:val="clear" w:color="auto" w:fill="0070C0"/>
          </w:tcPr>
          <w:p w14:paraId="351E852B" w14:textId="77777777" w:rsidR="00E30DBE" w:rsidRPr="009A7657" w:rsidRDefault="00E30DBE" w:rsidP="00E30DBE">
            <w:pPr>
              <w:suppressLineNumbers/>
              <w:spacing w:after="0" w:line="240" w:lineRule="auto"/>
              <w:rPr>
                <w:color w:val="FFFFFF" w:themeColor="background1"/>
                <w:sz w:val="24"/>
                <w:szCs w:val="24"/>
              </w:rPr>
            </w:pPr>
            <w:r w:rsidRPr="009A7657">
              <w:rPr>
                <w:sz w:val="24"/>
                <w:szCs w:val="24"/>
              </w:rPr>
              <w:br w:type="page"/>
            </w:r>
            <w:bookmarkStart w:id="30" w:name="_Hlk531279254"/>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EE78049" w14:textId="77777777" w:rsidR="00E30DBE" w:rsidRPr="009A7657" w:rsidRDefault="00E30DBE" w:rsidP="00E30DBE">
            <w:pPr>
              <w:suppressLineNumbers/>
              <w:spacing w:after="0" w:line="240" w:lineRule="auto"/>
              <w:rPr>
                <w:sz w:val="24"/>
                <w:szCs w:val="24"/>
              </w:rPr>
            </w:pPr>
            <w:r w:rsidRPr="009A7657">
              <w:rPr>
                <w:sz w:val="24"/>
                <w:szCs w:val="24"/>
              </w:rPr>
              <w:t>US4</w:t>
            </w:r>
          </w:p>
        </w:tc>
      </w:tr>
      <w:tr w:rsidR="00E30DBE" w:rsidRPr="009A7657" w14:paraId="556F0639" w14:textId="77777777" w:rsidTr="00E30DBE">
        <w:tc>
          <w:tcPr>
            <w:tcW w:w="1970" w:type="dxa"/>
            <w:tcBorders>
              <w:top w:val="single" w:sz="2" w:space="0" w:color="000000"/>
              <w:left w:val="single" w:sz="2" w:space="0" w:color="000000"/>
              <w:bottom w:val="single" w:sz="2" w:space="0" w:color="000000"/>
            </w:tcBorders>
            <w:shd w:val="clear" w:color="auto" w:fill="0070C0"/>
          </w:tcPr>
          <w:p w14:paraId="7ACFFCC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216D69" w14:textId="77777777" w:rsidR="00E30DBE" w:rsidRPr="009A7657" w:rsidRDefault="00E30DBE" w:rsidP="00E30DBE">
            <w:pPr>
              <w:suppressLineNumbers/>
              <w:spacing w:after="0" w:line="240" w:lineRule="auto"/>
              <w:rPr>
                <w:sz w:val="24"/>
                <w:szCs w:val="24"/>
              </w:rPr>
            </w:pPr>
            <w:r w:rsidRPr="009A7657">
              <w:rPr>
                <w:sz w:val="24"/>
                <w:szCs w:val="24"/>
              </w:rPr>
              <w:t>ModificaEmail</w:t>
            </w:r>
          </w:p>
        </w:tc>
      </w:tr>
      <w:tr w:rsidR="00E30DBE" w:rsidRPr="009A7657" w14:paraId="65979837" w14:textId="77777777" w:rsidTr="00E30DBE">
        <w:tc>
          <w:tcPr>
            <w:tcW w:w="1970" w:type="dxa"/>
            <w:tcBorders>
              <w:top w:val="single" w:sz="2" w:space="0" w:color="000000"/>
              <w:left w:val="single" w:sz="2" w:space="0" w:color="000000"/>
              <w:bottom w:val="single" w:sz="2" w:space="0" w:color="000000"/>
            </w:tcBorders>
            <w:shd w:val="clear" w:color="auto" w:fill="0070C0"/>
          </w:tcPr>
          <w:p w14:paraId="1F4E919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4337837" w14:textId="77777777" w:rsidR="00E30DBE" w:rsidRPr="009A7657" w:rsidRDefault="00E30DBE" w:rsidP="00E30DBE">
            <w:pPr>
              <w:suppressLineNumbers/>
              <w:spacing w:after="0" w:line="240" w:lineRule="auto"/>
              <w:rPr>
                <w:sz w:val="24"/>
                <w:szCs w:val="24"/>
              </w:rPr>
            </w:pPr>
            <w:r w:rsidRPr="009A7657">
              <w:rPr>
                <w:sz w:val="24"/>
                <w:szCs w:val="24"/>
              </w:rPr>
              <w:t>Iniziato da SuperUtente</w:t>
            </w:r>
          </w:p>
        </w:tc>
      </w:tr>
      <w:tr w:rsidR="00E30DBE" w:rsidRPr="00FB5F97" w14:paraId="06AF0AD6" w14:textId="77777777" w:rsidTr="00E30DBE">
        <w:tc>
          <w:tcPr>
            <w:tcW w:w="1970" w:type="dxa"/>
            <w:tcBorders>
              <w:top w:val="single" w:sz="2" w:space="0" w:color="000000"/>
              <w:left w:val="single" w:sz="2" w:space="0" w:color="000000"/>
              <w:bottom w:val="single" w:sz="2" w:space="0" w:color="000000"/>
            </w:tcBorders>
            <w:shd w:val="clear" w:color="auto" w:fill="0070C0"/>
          </w:tcPr>
          <w:p w14:paraId="03B765B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DC5573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FB5F97" w14:paraId="140F631A" w14:textId="77777777" w:rsidTr="00E30DBE">
        <w:tc>
          <w:tcPr>
            <w:tcW w:w="1970" w:type="dxa"/>
            <w:tcBorders>
              <w:top w:val="single" w:sz="2" w:space="0" w:color="000000"/>
              <w:left w:val="single" w:sz="2" w:space="0" w:color="000000"/>
              <w:bottom w:val="single" w:sz="2" w:space="0" w:color="000000"/>
            </w:tcBorders>
            <w:shd w:val="clear" w:color="auto" w:fill="0070C0"/>
          </w:tcPr>
          <w:p w14:paraId="043F55E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CF9EE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cambia la E-mail</w:t>
            </w:r>
          </w:p>
        </w:tc>
      </w:tr>
      <w:tr w:rsidR="00E30DBE" w:rsidRPr="00FB5F97" w14:paraId="28CBFD6E" w14:textId="77777777" w:rsidTr="00E30DBE">
        <w:tc>
          <w:tcPr>
            <w:tcW w:w="1970" w:type="dxa"/>
            <w:tcBorders>
              <w:top w:val="single" w:sz="2" w:space="0" w:color="000000"/>
              <w:left w:val="single" w:sz="2" w:space="0" w:color="000000"/>
              <w:bottom w:val="single" w:sz="2" w:space="0" w:color="000000"/>
            </w:tcBorders>
            <w:shd w:val="clear" w:color="auto" w:fill="0070C0"/>
          </w:tcPr>
          <w:p w14:paraId="2D59A0D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CD8E3C4" w14:textId="77777777" w:rsidTr="00E30DBE">
              <w:tc>
                <w:tcPr>
                  <w:tcW w:w="3777" w:type="dxa"/>
                </w:tcPr>
                <w:p w14:paraId="627CC52D"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67A54475" w14:textId="77777777" w:rsidR="00E30DBE" w:rsidRPr="009A7657" w:rsidRDefault="00E30DBE" w:rsidP="00E30DBE">
                  <w:pPr>
                    <w:suppressLineNumbers/>
                    <w:rPr>
                      <w:sz w:val="24"/>
                      <w:szCs w:val="24"/>
                      <w:lang w:val="it-IT"/>
                    </w:rPr>
                  </w:pPr>
                  <w:r w:rsidRPr="009A7657">
                    <w:rPr>
                      <w:sz w:val="24"/>
                      <w:szCs w:val="24"/>
                      <w:lang w:val="it-IT"/>
                    </w:rPr>
                    <w:t>L’Utente accede alla Homepage del corso e, nella sezione relativa ai suoi dati, preme il pulsante “Modifica Email”</w:t>
                  </w:r>
                </w:p>
              </w:tc>
              <w:tc>
                <w:tcPr>
                  <w:tcW w:w="3777" w:type="dxa"/>
                </w:tcPr>
                <w:p w14:paraId="4A403909" w14:textId="77777777" w:rsidR="00E30DBE" w:rsidRPr="009A7657" w:rsidRDefault="00E30DBE" w:rsidP="00E30DBE">
                  <w:pPr>
                    <w:suppressLineNumbers/>
                    <w:jc w:val="center"/>
                    <w:rPr>
                      <w:sz w:val="24"/>
                      <w:szCs w:val="24"/>
                    </w:rPr>
                  </w:pPr>
                  <w:r w:rsidRPr="009A7657">
                    <w:rPr>
                      <w:sz w:val="24"/>
                      <w:szCs w:val="24"/>
                    </w:rPr>
                    <w:t>Sistema</w:t>
                  </w:r>
                </w:p>
              </w:tc>
            </w:tr>
            <w:tr w:rsidR="00E30DBE" w:rsidRPr="00FB5F97" w14:paraId="3B897863" w14:textId="77777777" w:rsidTr="00E30DBE">
              <w:tc>
                <w:tcPr>
                  <w:tcW w:w="3777" w:type="dxa"/>
                </w:tcPr>
                <w:p w14:paraId="47A69358" w14:textId="77777777" w:rsidR="00E30DBE" w:rsidRPr="009A7657" w:rsidRDefault="00E30DBE" w:rsidP="00E30DBE">
                  <w:pPr>
                    <w:suppressLineNumbers/>
                    <w:rPr>
                      <w:sz w:val="24"/>
                      <w:szCs w:val="24"/>
                    </w:rPr>
                  </w:pPr>
                </w:p>
              </w:tc>
              <w:tc>
                <w:tcPr>
                  <w:tcW w:w="3777" w:type="dxa"/>
                </w:tcPr>
                <w:p w14:paraId="5C6F7933"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un input Text dove inserire la nuova mail, un tasto “Conferma” e “Annulla” all’interno di un form al di sotto del pulsante.</w:t>
                  </w:r>
                </w:p>
              </w:tc>
            </w:tr>
            <w:tr w:rsidR="00E30DBE" w:rsidRPr="00FB5F97" w14:paraId="08EAE7F8" w14:textId="77777777" w:rsidTr="00E30DBE">
              <w:tc>
                <w:tcPr>
                  <w:tcW w:w="3777" w:type="dxa"/>
                </w:tcPr>
                <w:p w14:paraId="23DC4628" w14:textId="77777777" w:rsidR="00E30DBE" w:rsidRPr="009A7657" w:rsidRDefault="00E30DBE" w:rsidP="00E30DBE">
                  <w:pPr>
                    <w:suppressLineNumbers/>
                    <w:rPr>
                      <w:sz w:val="24"/>
                      <w:szCs w:val="24"/>
                      <w:lang w:val="it-IT"/>
                    </w:rPr>
                  </w:pPr>
                </w:p>
                <w:p w14:paraId="547C3E5A" w14:textId="77777777" w:rsidR="00E30DBE" w:rsidRPr="009A7657" w:rsidRDefault="00E30DBE" w:rsidP="00E30DBE">
                  <w:pPr>
                    <w:suppressLineNumbers/>
                    <w:rPr>
                      <w:sz w:val="24"/>
                      <w:szCs w:val="24"/>
                      <w:lang w:val="it-IT"/>
                    </w:rPr>
                  </w:pPr>
                  <w:r w:rsidRPr="009A7657">
                    <w:rPr>
                      <w:sz w:val="24"/>
                      <w:szCs w:val="24"/>
                      <w:lang w:val="it-IT"/>
                    </w:rPr>
                    <w:t xml:space="preserve">L’Utente inserisce la nuova e-mail e preme il tasto “Conferma” </w:t>
                  </w:r>
                </w:p>
              </w:tc>
              <w:tc>
                <w:tcPr>
                  <w:tcW w:w="3777" w:type="dxa"/>
                </w:tcPr>
                <w:p w14:paraId="3D70EA06" w14:textId="77777777" w:rsidR="00E30DBE" w:rsidRPr="009A7657" w:rsidRDefault="00E30DBE" w:rsidP="00E30DBE">
                  <w:pPr>
                    <w:suppressLineNumbers/>
                    <w:rPr>
                      <w:sz w:val="24"/>
                      <w:szCs w:val="24"/>
                      <w:lang w:val="it-IT"/>
                    </w:rPr>
                  </w:pPr>
                </w:p>
                <w:p w14:paraId="2FCEAE2A" w14:textId="77777777" w:rsidR="00E30DBE" w:rsidRPr="009A7657" w:rsidRDefault="00E30DBE" w:rsidP="00E30DBE">
                  <w:pPr>
                    <w:suppressLineNumbers/>
                    <w:rPr>
                      <w:sz w:val="24"/>
                      <w:szCs w:val="24"/>
                      <w:lang w:val="it-IT"/>
                    </w:rPr>
                  </w:pPr>
                </w:p>
                <w:p w14:paraId="26FC4DC3" w14:textId="77777777" w:rsidR="00E30DBE" w:rsidRPr="009A7657" w:rsidRDefault="00E30DBE" w:rsidP="00E30DBE">
                  <w:pPr>
                    <w:suppressLineNumbers/>
                    <w:rPr>
                      <w:sz w:val="24"/>
                      <w:szCs w:val="24"/>
                      <w:lang w:val="it-IT"/>
                    </w:rPr>
                  </w:pPr>
                </w:p>
                <w:p w14:paraId="383FF6C6" w14:textId="77777777" w:rsidR="00E30DBE" w:rsidRPr="009A7657" w:rsidRDefault="00E30DBE" w:rsidP="00E30DBE">
                  <w:pPr>
                    <w:suppressLineNumbers/>
                    <w:rPr>
                      <w:sz w:val="24"/>
                      <w:szCs w:val="24"/>
                      <w:lang w:val="it-IT"/>
                    </w:rPr>
                  </w:pPr>
                  <w:r w:rsidRPr="009A7657">
                    <w:rPr>
                      <w:sz w:val="24"/>
                      <w:szCs w:val="24"/>
                      <w:lang w:val="it-IT"/>
                    </w:rPr>
                    <w:t>Il Sistema invia la mail di convalida e aggiorna la mail del SuperUtente</w:t>
                  </w:r>
                </w:p>
              </w:tc>
            </w:tr>
          </w:tbl>
          <w:p w14:paraId="36D1C6FF" w14:textId="77777777" w:rsidR="00E30DBE" w:rsidRPr="009A7657" w:rsidRDefault="00E30DBE" w:rsidP="00E30DBE">
            <w:pPr>
              <w:suppressLineNumbers/>
              <w:spacing w:after="0" w:line="240" w:lineRule="auto"/>
              <w:rPr>
                <w:sz w:val="24"/>
                <w:szCs w:val="24"/>
                <w:lang w:val="it-IT"/>
              </w:rPr>
            </w:pPr>
          </w:p>
        </w:tc>
      </w:tr>
      <w:tr w:rsidR="00E30DBE" w:rsidRPr="00FB5F97" w14:paraId="6C6C7B42" w14:textId="77777777" w:rsidTr="00E30DBE">
        <w:trPr>
          <w:trHeight w:val="308"/>
        </w:trPr>
        <w:tc>
          <w:tcPr>
            <w:tcW w:w="1970" w:type="dxa"/>
            <w:tcBorders>
              <w:left w:val="single" w:sz="2" w:space="0" w:color="000000"/>
              <w:bottom w:val="single" w:sz="2" w:space="0" w:color="000000"/>
            </w:tcBorders>
            <w:shd w:val="clear" w:color="auto" w:fill="0070C0"/>
          </w:tcPr>
          <w:p w14:paraId="34C621CE"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00BA23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il SuperUtente clicca sul tasto “Conferma” e i dati inseriti non sono conformi al form, il Sistema risponde con un messaggio di errore e colora di rosso l’InputText contenente l’errore. </w:t>
            </w:r>
          </w:p>
          <w:p w14:paraId="495A2125" w14:textId="77777777" w:rsidR="00E30DBE" w:rsidRPr="009A7657" w:rsidRDefault="00E30DBE" w:rsidP="00E30DBE">
            <w:pPr>
              <w:suppressLineNumbers/>
              <w:spacing w:after="0" w:line="240" w:lineRule="auto"/>
              <w:rPr>
                <w:sz w:val="24"/>
                <w:szCs w:val="24"/>
                <w:lang w:val="it-IT"/>
              </w:rPr>
            </w:pPr>
          </w:p>
          <w:p w14:paraId="21B65F2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“Annulla” si ritorna alla Homepage del corso.</w:t>
            </w:r>
          </w:p>
        </w:tc>
      </w:tr>
      <w:bookmarkEnd w:id="30"/>
    </w:tbl>
    <w:p w14:paraId="18C18000" w14:textId="17A33215" w:rsidR="00E30DBE" w:rsidRDefault="00E30DBE" w:rsidP="00E30DBE">
      <w:pPr>
        <w:rPr>
          <w:sz w:val="24"/>
          <w:szCs w:val="24"/>
          <w:lang w:val="it-IT"/>
        </w:rPr>
      </w:pPr>
    </w:p>
    <w:p w14:paraId="6AC503A0" w14:textId="23291394" w:rsidR="0065280E" w:rsidRDefault="0065280E" w:rsidP="00E30DBE">
      <w:pPr>
        <w:rPr>
          <w:sz w:val="24"/>
          <w:szCs w:val="24"/>
          <w:lang w:val="it-IT"/>
        </w:rPr>
      </w:pPr>
    </w:p>
    <w:p w14:paraId="79E0D161" w14:textId="40CD746B" w:rsidR="0065280E" w:rsidRDefault="0065280E" w:rsidP="00E30DBE">
      <w:pPr>
        <w:rPr>
          <w:sz w:val="24"/>
          <w:szCs w:val="24"/>
          <w:lang w:val="it-IT"/>
        </w:rPr>
      </w:pPr>
    </w:p>
    <w:p w14:paraId="24F80237" w14:textId="5979CD8C" w:rsidR="0065280E" w:rsidRDefault="0065280E" w:rsidP="00E30DBE">
      <w:pPr>
        <w:rPr>
          <w:sz w:val="24"/>
          <w:szCs w:val="24"/>
          <w:lang w:val="it-IT"/>
        </w:rPr>
      </w:pPr>
    </w:p>
    <w:p w14:paraId="30CF5E55" w14:textId="1E62C0FE" w:rsidR="0065280E" w:rsidRDefault="0065280E" w:rsidP="00E30DBE">
      <w:pPr>
        <w:rPr>
          <w:sz w:val="24"/>
          <w:szCs w:val="24"/>
          <w:lang w:val="it-IT"/>
        </w:rPr>
      </w:pPr>
    </w:p>
    <w:p w14:paraId="4D928925" w14:textId="09A4251D" w:rsidR="0065280E" w:rsidRDefault="0065280E" w:rsidP="00E30DBE">
      <w:pPr>
        <w:rPr>
          <w:sz w:val="24"/>
          <w:szCs w:val="24"/>
          <w:lang w:val="it-IT"/>
        </w:rPr>
      </w:pPr>
    </w:p>
    <w:p w14:paraId="793086C0" w14:textId="55AE5CF3" w:rsidR="0065280E" w:rsidRDefault="0065280E" w:rsidP="00E30DBE">
      <w:pPr>
        <w:rPr>
          <w:sz w:val="24"/>
          <w:szCs w:val="24"/>
          <w:lang w:val="it-IT"/>
        </w:rPr>
      </w:pPr>
    </w:p>
    <w:p w14:paraId="1D30B105" w14:textId="7003BF04" w:rsidR="0065280E" w:rsidRDefault="0065280E" w:rsidP="00E30DBE">
      <w:pPr>
        <w:rPr>
          <w:sz w:val="24"/>
          <w:szCs w:val="24"/>
          <w:lang w:val="it-IT"/>
        </w:rPr>
      </w:pPr>
    </w:p>
    <w:p w14:paraId="3E3D217D" w14:textId="77777777" w:rsidR="0065280E" w:rsidRDefault="0065280E" w:rsidP="00E30DBE">
      <w:pPr>
        <w:rPr>
          <w:sz w:val="24"/>
          <w:szCs w:val="24"/>
          <w:lang w:val="it-IT"/>
        </w:rPr>
      </w:pPr>
    </w:p>
    <w:p w14:paraId="351A2E80" w14:textId="62513728" w:rsidR="0088245F" w:rsidRPr="0088245F" w:rsidRDefault="0088245F" w:rsidP="00E30DBE">
      <w:pPr>
        <w:rPr>
          <w:b/>
          <w:sz w:val="24"/>
          <w:szCs w:val="24"/>
        </w:rPr>
      </w:pPr>
      <w:r w:rsidRPr="009A7657">
        <w:rPr>
          <w:b/>
          <w:sz w:val="24"/>
          <w:szCs w:val="24"/>
        </w:rPr>
        <w:lastRenderedPageBreak/>
        <w:t>3.5.2.</w:t>
      </w:r>
      <w:r>
        <w:rPr>
          <w:b/>
          <w:sz w:val="24"/>
          <w:szCs w:val="24"/>
        </w:rPr>
        <w:t>6</w:t>
      </w:r>
      <w:r w:rsidRPr="009A7657">
        <w:rPr>
          <w:b/>
          <w:sz w:val="24"/>
          <w:szCs w:val="24"/>
        </w:rPr>
        <w:t xml:space="preserve"> </w:t>
      </w:r>
      <w:r>
        <w:rPr>
          <w:b/>
          <w:sz w:val="24"/>
          <w:szCs w:val="24"/>
        </w:rPr>
        <w:t>US5 – Modifica password</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5D1417C" w14:textId="77777777" w:rsidTr="00E30DBE">
        <w:tc>
          <w:tcPr>
            <w:tcW w:w="1970" w:type="dxa"/>
            <w:tcBorders>
              <w:top w:val="single" w:sz="2" w:space="0" w:color="000000"/>
              <w:left w:val="single" w:sz="2" w:space="0" w:color="000000"/>
              <w:bottom w:val="single" w:sz="2" w:space="0" w:color="000000"/>
            </w:tcBorders>
            <w:shd w:val="clear" w:color="auto" w:fill="0070C0"/>
          </w:tcPr>
          <w:p w14:paraId="52583E90"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E650DDB" w14:textId="77777777" w:rsidR="00E30DBE" w:rsidRPr="009A7657" w:rsidRDefault="00E30DBE" w:rsidP="00E30DBE">
            <w:pPr>
              <w:suppressLineNumbers/>
              <w:spacing w:after="0" w:line="240" w:lineRule="auto"/>
              <w:rPr>
                <w:sz w:val="24"/>
                <w:szCs w:val="24"/>
              </w:rPr>
            </w:pPr>
            <w:r w:rsidRPr="009A7657">
              <w:rPr>
                <w:sz w:val="24"/>
                <w:szCs w:val="24"/>
              </w:rPr>
              <w:t>US5</w:t>
            </w:r>
          </w:p>
        </w:tc>
      </w:tr>
      <w:tr w:rsidR="00E30DBE" w:rsidRPr="009A7657" w14:paraId="30DBE31B" w14:textId="77777777" w:rsidTr="00E30DBE">
        <w:tc>
          <w:tcPr>
            <w:tcW w:w="1970" w:type="dxa"/>
            <w:tcBorders>
              <w:top w:val="single" w:sz="2" w:space="0" w:color="000000"/>
              <w:left w:val="single" w:sz="2" w:space="0" w:color="000000"/>
              <w:bottom w:val="single" w:sz="2" w:space="0" w:color="000000"/>
            </w:tcBorders>
            <w:shd w:val="clear" w:color="auto" w:fill="0070C0"/>
          </w:tcPr>
          <w:p w14:paraId="67C9EAF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848EDE9" w14:textId="77777777" w:rsidR="00E30DBE" w:rsidRPr="009A7657" w:rsidRDefault="00E30DBE" w:rsidP="00E30DBE">
            <w:pPr>
              <w:suppressLineNumbers/>
              <w:spacing w:after="0" w:line="240" w:lineRule="auto"/>
              <w:rPr>
                <w:sz w:val="24"/>
                <w:szCs w:val="24"/>
              </w:rPr>
            </w:pPr>
            <w:r w:rsidRPr="009A7657">
              <w:rPr>
                <w:sz w:val="24"/>
                <w:szCs w:val="24"/>
              </w:rPr>
              <w:t>ModificaPassword</w:t>
            </w:r>
          </w:p>
        </w:tc>
      </w:tr>
      <w:tr w:rsidR="00E30DBE" w:rsidRPr="009A7657" w14:paraId="6410EE3A" w14:textId="77777777" w:rsidTr="00E30DBE">
        <w:tc>
          <w:tcPr>
            <w:tcW w:w="1970" w:type="dxa"/>
            <w:tcBorders>
              <w:top w:val="single" w:sz="2" w:space="0" w:color="000000"/>
              <w:left w:val="single" w:sz="2" w:space="0" w:color="000000"/>
              <w:bottom w:val="single" w:sz="2" w:space="0" w:color="000000"/>
            </w:tcBorders>
            <w:shd w:val="clear" w:color="auto" w:fill="0070C0"/>
          </w:tcPr>
          <w:p w14:paraId="7EA4460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1F0508" w14:textId="77777777" w:rsidR="00E30DBE" w:rsidRPr="009A7657" w:rsidRDefault="00E30DBE" w:rsidP="00E30DBE">
            <w:pPr>
              <w:suppressLineNumbers/>
              <w:spacing w:after="0" w:line="240" w:lineRule="auto"/>
              <w:rPr>
                <w:sz w:val="24"/>
                <w:szCs w:val="24"/>
              </w:rPr>
            </w:pPr>
            <w:r w:rsidRPr="009A7657">
              <w:rPr>
                <w:sz w:val="24"/>
                <w:szCs w:val="24"/>
              </w:rPr>
              <w:t>Iniziato da SuperUtente</w:t>
            </w:r>
          </w:p>
        </w:tc>
      </w:tr>
      <w:tr w:rsidR="00E30DBE" w:rsidRPr="00FB5F97" w14:paraId="74071EFA" w14:textId="77777777" w:rsidTr="00E30DBE">
        <w:tc>
          <w:tcPr>
            <w:tcW w:w="1970" w:type="dxa"/>
            <w:tcBorders>
              <w:top w:val="single" w:sz="2" w:space="0" w:color="000000"/>
              <w:left w:val="single" w:sz="2" w:space="0" w:color="000000"/>
              <w:bottom w:val="single" w:sz="2" w:space="0" w:color="000000"/>
            </w:tcBorders>
            <w:shd w:val="clear" w:color="auto" w:fill="0070C0"/>
          </w:tcPr>
          <w:p w14:paraId="78901DA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CF8AA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FB5F97" w14:paraId="22B8A4EF" w14:textId="77777777" w:rsidTr="00E30DBE">
        <w:tc>
          <w:tcPr>
            <w:tcW w:w="1970" w:type="dxa"/>
            <w:tcBorders>
              <w:top w:val="single" w:sz="2" w:space="0" w:color="000000"/>
              <w:left w:val="single" w:sz="2" w:space="0" w:color="000000"/>
              <w:bottom w:val="single" w:sz="2" w:space="0" w:color="000000"/>
            </w:tcBorders>
            <w:shd w:val="clear" w:color="auto" w:fill="0070C0"/>
          </w:tcPr>
          <w:p w14:paraId="503C55C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5B2AD8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cambia la Password</w:t>
            </w:r>
          </w:p>
        </w:tc>
      </w:tr>
      <w:tr w:rsidR="00E30DBE" w:rsidRPr="00FB5F97" w14:paraId="68D38599" w14:textId="77777777" w:rsidTr="00E30DBE">
        <w:tc>
          <w:tcPr>
            <w:tcW w:w="1970" w:type="dxa"/>
            <w:tcBorders>
              <w:top w:val="single" w:sz="2" w:space="0" w:color="000000"/>
              <w:left w:val="single" w:sz="2" w:space="0" w:color="000000"/>
              <w:bottom w:val="single" w:sz="2" w:space="0" w:color="000000"/>
            </w:tcBorders>
            <w:shd w:val="clear" w:color="auto" w:fill="0070C0"/>
          </w:tcPr>
          <w:p w14:paraId="209C2CD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0DD1A3AB" w14:textId="77777777" w:rsidTr="00E30DBE">
              <w:tc>
                <w:tcPr>
                  <w:tcW w:w="3777" w:type="dxa"/>
                </w:tcPr>
                <w:p w14:paraId="2270B036"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5824D05F" w14:textId="77777777" w:rsidR="00E30DBE" w:rsidRPr="009A7657" w:rsidRDefault="00E30DBE" w:rsidP="00E30DBE">
                  <w:pPr>
                    <w:suppressLineNumbers/>
                    <w:rPr>
                      <w:sz w:val="24"/>
                      <w:szCs w:val="24"/>
                      <w:lang w:val="it-IT"/>
                    </w:rPr>
                  </w:pPr>
                  <w:r w:rsidRPr="009A7657">
                    <w:rPr>
                      <w:sz w:val="24"/>
                      <w:szCs w:val="24"/>
                      <w:lang w:val="it-IT"/>
                    </w:rPr>
                    <w:t>Il SuperUtente accede alla Homepage del corso e, nella sezione relativa ai suoi dati, preme il pulsante “Modifica Password”</w:t>
                  </w:r>
                </w:p>
              </w:tc>
              <w:tc>
                <w:tcPr>
                  <w:tcW w:w="3777" w:type="dxa"/>
                </w:tcPr>
                <w:p w14:paraId="175AB4AA" w14:textId="77777777" w:rsidR="00E30DBE" w:rsidRPr="009A7657" w:rsidRDefault="00E30DBE" w:rsidP="00E30DBE">
                  <w:pPr>
                    <w:suppressLineNumbers/>
                    <w:jc w:val="center"/>
                    <w:rPr>
                      <w:sz w:val="24"/>
                      <w:szCs w:val="24"/>
                    </w:rPr>
                  </w:pPr>
                  <w:r w:rsidRPr="009A7657">
                    <w:rPr>
                      <w:sz w:val="24"/>
                      <w:szCs w:val="24"/>
                    </w:rPr>
                    <w:t>Sistema</w:t>
                  </w:r>
                </w:p>
              </w:tc>
            </w:tr>
            <w:tr w:rsidR="00E30DBE" w:rsidRPr="00FB5F97" w14:paraId="048503A8" w14:textId="77777777" w:rsidTr="00E30DBE">
              <w:tc>
                <w:tcPr>
                  <w:tcW w:w="3777" w:type="dxa"/>
                </w:tcPr>
                <w:p w14:paraId="3E809CA8" w14:textId="77777777" w:rsidR="00E30DBE" w:rsidRPr="009A7657" w:rsidRDefault="00E30DBE" w:rsidP="00E30DBE">
                  <w:pPr>
                    <w:suppressLineNumbers/>
                    <w:rPr>
                      <w:sz w:val="24"/>
                      <w:szCs w:val="24"/>
                    </w:rPr>
                  </w:pPr>
                </w:p>
              </w:tc>
              <w:tc>
                <w:tcPr>
                  <w:tcW w:w="3777" w:type="dxa"/>
                </w:tcPr>
                <w:p w14:paraId="6706A216"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due InputText “Nuova Password”, “Conferma Password”, un tasto “Conferma” e un tasto “Annulla”</w:t>
                  </w:r>
                </w:p>
              </w:tc>
            </w:tr>
            <w:tr w:rsidR="00E30DBE" w:rsidRPr="00FB5F97" w14:paraId="0917705D" w14:textId="77777777" w:rsidTr="00E30DBE">
              <w:tc>
                <w:tcPr>
                  <w:tcW w:w="3777" w:type="dxa"/>
                </w:tcPr>
                <w:p w14:paraId="7DE9F974" w14:textId="77777777" w:rsidR="00E30DBE" w:rsidRPr="009A7657" w:rsidRDefault="00E30DBE" w:rsidP="00E30DBE">
                  <w:pPr>
                    <w:suppressLineNumbers/>
                    <w:rPr>
                      <w:sz w:val="24"/>
                      <w:szCs w:val="24"/>
                      <w:lang w:val="it-IT"/>
                    </w:rPr>
                  </w:pPr>
                </w:p>
                <w:p w14:paraId="1413C48A" w14:textId="77777777" w:rsidR="00E30DBE" w:rsidRPr="009A7657" w:rsidRDefault="00E30DBE" w:rsidP="00E30DBE">
                  <w:pPr>
                    <w:suppressLineNumbers/>
                    <w:rPr>
                      <w:sz w:val="24"/>
                      <w:szCs w:val="24"/>
                      <w:lang w:val="it-IT"/>
                    </w:rPr>
                  </w:pPr>
                  <w:r w:rsidRPr="009A7657">
                    <w:rPr>
                      <w:sz w:val="24"/>
                      <w:szCs w:val="24"/>
                      <w:lang w:val="it-IT"/>
                    </w:rPr>
                    <w:t>Il SuperUtente compila i due campi scrivendo la nuova password in entrambi gli InputText e preme il pulsante “Conferma”.</w:t>
                  </w:r>
                </w:p>
              </w:tc>
              <w:tc>
                <w:tcPr>
                  <w:tcW w:w="3777" w:type="dxa"/>
                </w:tcPr>
                <w:p w14:paraId="55679D1A" w14:textId="77777777" w:rsidR="00E30DBE" w:rsidRPr="009A7657" w:rsidRDefault="00E30DBE" w:rsidP="00E30DBE">
                  <w:pPr>
                    <w:suppressLineNumbers/>
                    <w:rPr>
                      <w:sz w:val="24"/>
                      <w:szCs w:val="24"/>
                      <w:lang w:val="it-IT"/>
                    </w:rPr>
                  </w:pPr>
                </w:p>
                <w:p w14:paraId="0302C66A" w14:textId="77777777" w:rsidR="00E30DBE" w:rsidRPr="009A7657" w:rsidRDefault="00E30DBE" w:rsidP="00E30DBE">
                  <w:pPr>
                    <w:suppressLineNumbers/>
                    <w:rPr>
                      <w:sz w:val="24"/>
                      <w:szCs w:val="24"/>
                      <w:lang w:val="it-IT"/>
                    </w:rPr>
                  </w:pPr>
                </w:p>
                <w:p w14:paraId="1C828D6D" w14:textId="77777777" w:rsidR="00E30DBE" w:rsidRPr="009A7657" w:rsidRDefault="00E30DBE" w:rsidP="00E30DBE">
                  <w:pPr>
                    <w:suppressLineNumbers/>
                    <w:rPr>
                      <w:sz w:val="24"/>
                      <w:szCs w:val="24"/>
                      <w:lang w:val="it-IT"/>
                    </w:rPr>
                  </w:pPr>
                </w:p>
                <w:p w14:paraId="57785BED" w14:textId="77777777" w:rsidR="00E30DBE" w:rsidRPr="009A7657" w:rsidRDefault="00E30DBE" w:rsidP="00E30DBE">
                  <w:pPr>
                    <w:suppressLineNumbers/>
                    <w:rPr>
                      <w:sz w:val="24"/>
                      <w:szCs w:val="24"/>
                      <w:lang w:val="it-IT"/>
                    </w:rPr>
                  </w:pPr>
                </w:p>
                <w:p w14:paraId="3F6B6EF6" w14:textId="77777777" w:rsidR="00E30DBE" w:rsidRPr="009A7657" w:rsidRDefault="00E30DBE" w:rsidP="00E30DBE">
                  <w:pPr>
                    <w:suppressLineNumbers/>
                    <w:rPr>
                      <w:sz w:val="24"/>
                      <w:szCs w:val="24"/>
                      <w:lang w:val="it-IT"/>
                    </w:rPr>
                  </w:pPr>
                </w:p>
                <w:p w14:paraId="178CA15F" w14:textId="77777777" w:rsidR="00E30DBE" w:rsidRPr="009A7657" w:rsidRDefault="00E30DBE" w:rsidP="00E30DBE">
                  <w:pPr>
                    <w:suppressLineNumbers/>
                    <w:rPr>
                      <w:sz w:val="24"/>
                      <w:szCs w:val="24"/>
                      <w:lang w:val="it-IT"/>
                    </w:rPr>
                  </w:pPr>
                  <w:r w:rsidRPr="009A7657">
                    <w:rPr>
                      <w:sz w:val="24"/>
                      <w:szCs w:val="24"/>
                      <w:lang w:val="it-IT"/>
                    </w:rPr>
                    <w:t>Il Sistema risponde convalidando le modifiche e aggiornando la password dell’Utente</w:t>
                  </w:r>
                </w:p>
              </w:tc>
            </w:tr>
          </w:tbl>
          <w:p w14:paraId="633E51C3" w14:textId="77777777" w:rsidR="00E30DBE" w:rsidRPr="009A7657" w:rsidRDefault="00E30DBE" w:rsidP="00E30DBE">
            <w:pPr>
              <w:suppressLineNumbers/>
              <w:spacing w:after="0" w:line="240" w:lineRule="auto"/>
              <w:rPr>
                <w:sz w:val="24"/>
                <w:szCs w:val="24"/>
                <w:lang w:val="it-IT"/>
              </w:rPr>
            </w:pPr>
          </w:p>
        </w:tc>
      </w:tr>
      <w:tr w:rsidR="00E30DBE" w:rsidRPr="00FB5F97" w14:paraId="08C27693" w14:textId="77777777" w:rsidTr="00E30DBE">
        <w:trPr>
          <w:trHeight w:val="308"/>
        </w:trPr>
        <w:tc>
          <w:tcPr>
            <w:tcW w:w="1970" w:type="dxa"/>
            <w:tcBorders>
              <w:left w:val="single" w:sz="2" w:space="0" w:color="000000"/>
              <w:bottom w:val="single" w:sz="2" w:space="0" w:color="000000"/>
            </w:tcBorders>
            <w:shd w:val="clear" w:color="auto" w:fill="0070C0"/>
          </w:tcPr>
          <w:p w14:paraId="15B91DAB"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79B3EFD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il SuperUtente clicca sul tasto “Conferma” e i dati inseriti non sono conformi al form, il Sistema risponde con un messaggio di errore: “Le password non coincidono.” e colora di rosso gli InputText contenente l’errore. </w:t>
            </w:r>
          </w:p>
          <w:p w14:paraId="07056A05" w14:textId="77777777" w:rsidR="00E30DBE" w:rsidRPr="009A7657" w:rsidRDefault="00E30DBE" w:rsidP="00E30DBE">
            <w:pPr>
              <w:suppressLineNumbers/>
              <w:spacing w:after="0" w:line="240" w:lineRule="auto"/>
              <w:rPr>
                <w:sz w:val="24"/>
                <w:szCs w:val="24"/>
                <w:lang w:val="it-IT"/>
              </w:rPr>
            </w:pPr>
          </w:p>
          <w:p w14:paraId="75C103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su “Annulla”, il form di modifica scompare.</w:t>
            </w:r>
          </w:p>
        </w:tc>
      </w:tr>
    </w:tbl>
    <w:p w14:paraId="274B967B" w14:textId="4A3A958C" w:rsidR="00E30DBE" w:rsidRDefault="00E30DBE" w:rsidP="00E30DBE">
      <w:pPr>
        <w:rPr>
          <w:sz w:val="24"/>
          <w:szCs w:val="24"/>
          <w:lang w:val="it-IT"/>
        </w:rPr>
      </w:pPr>
    </w:p>
    <w:p w14:paraId="4487ED3B" w14:textId="2DA4D450" w:rsidR="0065280E" w:rsidRDefault="0065280E" w:rsidP="00E30DBE">
      <w:pPr>
        <w:rPr>
          <w:sz w:val="24"/>
          <w:szCs w:val="24"/>
          <w:lang w:val="it-IT"/>
        </w:rPr>
      </w:pPr>
    </w:p>
    <w:p w14:paraId="2771DFC6" w14:textId="56A2792F" w:rsidR="0065280E" w:rsidRDefault="0065280E" w:rsidP="00E30DBE">
      <w:pPr>
        <w:rPr>
          <w:sz w:val="24"/>
          <w:szCs w:val="24"/>
          <w:lang w:val="it-IT"/>
        </w:rPr>
      </w:pPr>
    </w:p>
    <w:p w14:paraId="320FDA24" w14:textId="2530574B" w:rsidR="0065280E" w:rsidRDefault="0065280E" w:rsidP="00E30DBE">
      <w:pPr>
        <w:rPr>
          <w:sz w:val="24"/>
          <w:szCs w:val="24"/>
          <w:lang w:val="it-IT"/>
        </w:rPr>
      </w:pPr>
    </w:p>
    <w:p w14:paraId="4A91A546" w14:textId="507E3DC7" w:rsidR="0065280E" w:rsidRDefault="0065280E" w:rsidP="00E30DBE">
      <w:pPr>
        <w:rPr>
          <w:sz w:val="24"/>
          <w:szCs w:val="24"/>
          <w:lang w:val="it-IT"/>
        </w:rPr>
      </w:pPr>
    </w:p>
    <w:p w14:paraId="1614E2D9" w14:textId="3A4F535C" w:rsidR="0065280E" w:rsidRDefault="0065280E" w:rsidP="00E30DBE">
      <w:pPr>
        <w:rPr>
          <w:sz w:val="24"/>
          <w:szCs w:val="24"/>
          <w:lang w:val="it-IT"/>
        </w:rPr>
      </w:pPr>
    </w:p>
    <w:p w14:paraId="103DB090" w14:textId="29AB4A5F" w:rsidR="0065280E" w:rsidRDefault="0065280E" w:rsidP="00E30DBE">
      <w:pPr>
        <w:rPr>
          <w:sz w:val="24"/>
          <w:szCs w:val="24"/>
          <w:lang w:val="it-IT"/>
        </w:rPr>
      </w:pPr>
    </w:p>
    <w:p w14:paraId="2B50F1FC" w14:textId="77777777" w:rsidR="0065280E" w:rsidRDefault="0065280E" w:rsidP="00E30DBE">
      <w:pPr>
        <w:rPr>
          <w:sz w:val="24"/>
          <w:szCs w:val="24"/>
          <w:lang w:val="it-IT"/>
        </w:rPr>
      </w:pPr>
    </w:p>
    <w:p w14:paraId="078E8EE9" w14:textId="7A78EB60" w:rsidR="0088245F" w:rsidRPr="0088245F" w:rsidRDefault="0088245F" w:rsidP="00E30DBE">
      <w:pPr>
        <w:rPr>
          <w:b/>
          <w:sz w:val="24"/>
          <w:szCs w:val="24"/>
        </w:rPr>
      </w:pPr>
      <w:r w:rsidRPr="009A7657">
        <w:rPr>
          <w:b/>
          <w:sz w:val="24"/>
          <w:szCs w:val="24"/>
        </w:rPr>
        <w:lastRenderedPageBreak/>
        <w:t>3.5.2.</w:t>
      </w:r>
      <w:r>
        <w:rPr>
          <w:b/>
          <w:sz w:val="24"/>
          <w:szCs w:val="24"/>
        </w:rPr>
        <w:t>7</w:t>
      </w:r>
      <w:r w:rsidRPr="009A7657">
        <w:rPr>
          <w:b/>
          <w:sz w:val="24"/>
          <w:szCs w:val="24"/>
        </w:rPr>
        <w:t xml:space="preserve"> </w:t>
      </w:r>
      <w:r>
        <w:rPr>
          <w:b/>
          <w:sz w:val="24"/>
          <w:szCs w:val="24"/>
        </w:rPr>
        <w:t>US6 – Modifica carta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DFFF981" w14:textId="77777777" w:rsidTr="00E30DBE">
        <w:tc>
          <w:tcPr>
            <w:tcW w:w="1970" w:type="dxa"/>
            <w:tcBorders>
              <w:top w:val="single" w:sz="2" w:space="0" w:color="000000"/>
              <w:left w:val="single" w:sz="2" w:space="0" w:color="000000"/>
              <w:bottom w:val="single" w:sz="2" w:space="0" w:color="000000"/>
            </w:tcBorders>
            <w:shd w:val="clear" w:color="auto" w:fill="0070C0"/>
          </w:tcPr>
          <w:p w14:paraId="19D8C58D" w14:textId="77777777" w:rsidR="00E30DBE" w:rsidRPr="009A7657" w:rsidRDefault="00E30DBE" w:rsidP="00E30DBE">
            <w:pPr>
              <w:suppressLineNumbers/>
              <w:spacing w:after="0" w:line="240" w:lineRule="auto"/>
              <w:rPr>
                <w:color w:val="FFFFFF" w:themeColor="background1"/>
                <w:sz w:val="24"/>
                <w:szCs w:val="24"/>
              </w:rPr>
            </w:pPr>
            <w:bookmarkStart w:id="31" w:name="_Hlk531280548"/>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1F7609" w14:textId="77777777" w:rsidR="00E30DBE" w:rsidRPr="009A7657" w:rsidRDefault="00E30DBE" w:rsidP="00E30DBE">
            <w:pPr>
              <w:suppressLineNumbers/>
              <w:spacing w:after="0" w:line="240" w:lineRule="auto"/>
              <w:rPr>
                <w:sz w:val="24"/>
                <w:szCs w:val="24"/>
              </w:rPr>
            </w:pPr>
            <w:r w:rsidRPr="009A7657">
              <w:rPr>
                <w:sz w:val="24"/>
                <w:szCs w:val="24"/>
              </w:rPr>
              <w:t>US6</w:t>
            </w:r>
          </w:p>
        </w:tc>
      </w:tr>
      <w:tr w:rsidR="00E30DBE" w:rsidRPr="009A7657" w14:paraId="44B8C16D" w14:textId="77777777" w:rsidTr="00E30DBE">
        <w:tc>
          <w:tcPr>
            <w:tcW w:w="1970" w:type="dxa"/>
            <w:tcBorders>
              <w:top w:val="single" w:sz="2" w:space="0" w:color="000000"/>
              <w:left w:val="single" w:sz="2" w:space="0" w:color="000000"/>
              <w:bottom w:val="single" w:sz="2" w:space="0" w:color="000000"/>
            </w:tcBorders>
            <w:shd w:val="clear" w:color="auto" w:fill="0070C0"/>
          </w:tcPr>
          <w:p w14:paraId="7013B99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C35C4D" w14:textId="77777777" w:rsidR="00E30DBE" w:rsidRPr="009A7657" w:rsidRDefault="00E30DBE" w:rsidP="00E30DBE">
            <w:pPr>
              <w:suppressLineNumbers/>
              <w:spacing w:after="0" w:line="240" w:lineRule="auto"/>
              <w:rPr>
                <w:sz w:val="24"/>
                <w:szCs w:val="24"/>
              </w:rPr>
            </w:pPr>
            <w:r w:rsidRPr="009A7657">
              <w:rPr>
                <w:sz w:val="24"/>
                <w:szCs w:val="24"/>
              </w:rPr>
              <w:t>ModificaCarta</w:t>
            </w:r>
          </w:p>
        </w:tc>
      </w:tr>
      <w:tr w:rsidR="00E30DBE" w:rsidRPr="009A7657" w14:paraId="1F57A3CF" w14:textId="77777777" w:rsidTr="00E30DBE">
        <w:tc>
          <w:tcPr>
            <w:tcW w:w="1970" w:type="dxa"/>
            <w:tcBorders>
              <w:top w:val="single" w:sz="2" w:space="0" w:color="000000"/>
              <w:left w:val="single" w:sz="2" w:space="0" w:color="000000"/>
              <w:bottom w:val="single" w:sz="2" w:space="0" w:color="000000"/>
            </w:tcBorders>
            <w:shd w:val="clear" w:color="auto" w:fill="0070C0"/>
          </w:tcPr>
          <w:p w14:paraId="7EE14910"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BCDC2E" w14:textId="77777777" w:rsidR="00E30DBE" w:rsidRPr="009A7657" w:rsidRDefault="00E30DBE" w:rsidP="00E30DBE">
            <w:pPr>
              <w:suppressLineNumbers/>
              <w:spacing w:after="0" w:line="240" w:lineRule="auto"/>
              <w:rPr>
                <w:sz w:val="24"/>
                <w:szCs w:val="24"/>
              </w:rPr>
            </w:pPr>
            <w:r w:rsidRPr="009A7657">
              <w:rPr>
                <w:sz w:val="24"/>
                <w:szCs w:val="24"/>
              </w:rPr>
              <w:t>Iniziato da Utente</w:t>
            </w:r>
          </w:p>
        </w:tc>
      </w:tr>
      <w:tr w:rsidR="00E30DBE" w:rsidRPr="00FB5F97" w14:paraId="7584861B" w14:textId="77777777" w:rsidTr="00E30DBE">
        <w:tc>
          <w:tcPr>
            <w:tcW w:w="1970" w:type="dxa"/>
            <w:tcBorders>
              <w:top w:val="single" w:sz="2" w:space="0" w:color="000000"/>
              <w:left w:val="single" w:sz="2" w:space="0" w:color="000000"/>
              <w:bottom w:val="single" w:sz="2" w:space="0" w:color="000000"/>
            </w:tcBorders>
            <w:shd w:val="clear" w:color="auto" w:fill="0070C0"/>
          </w:tcPr>
          <w:p w14:paraId="0034008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05546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è loggato nel sistema</w:t>
            </w:r>
          </w:p>
        </w:tc>
      </w:tr>
      <w:tr w:rsidR="00E30DBE" w:rsidRPr="009A7657" w14:paraId="5CBCFD11" w14:textId="77777777" w:rsidTr="00E30DBE">
        <w:tc>
          <w:tcPr>
            <w:tcW w:w="1970" w:type="dxa"/>
            <w:tcBorders>
              <w:top w:val="single" w:sz="2" w:space="0" w:color="000000"/>
              <w:left w:val="single" w:sz="2" w:space="0" w:color="000000"/>
              <w:bottom w:val="single" w:sz="2" w:space="0" w:color="000000"/>
            </w:tcBorders>
            <w:shd w:val="clear" w:color="auto" w:fill="0070C0"/>
          </w:tcPr>
          <w:p w14:paraId="78199DFC"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CEC735" w14:textId="77777777" w:rsidR="00E30DBE" w:rsidRPr="009A7657" w:rsidRDefault="00E30DBE" w:rsidP="00E30DBE">
            <w:pPr>
              <w:suppressLineNumbers/>
              <w:spacing w:after="0" w:line="240" w:lineRule="auto"/>
              <w:rPr>
                <w:sz w:val="24"/>
                <w:szCs w:val="24"/>
              </w:rPr>
            </w:pPr>
            <w:r w:rsidRPr="009A7657">
              <w:rPr>
                <w:sz w:val="24"/>
                <w:szCs w:val="24"/>
              </w:rPr>
              <w:t>L’Utente cambia la Password</w:t>
            </w:r>
          </w:p>
        </w:tc>
      </w:tr>
      <w:tr w:rsidR="00E30DBE" w:rsidRPr="00FB5F97" w14:paraId="7ACF2D34" w14:textId="77777777" w:rsidTr="00E30DBE">
        <w:tc>
          <w:tcPr>
            <w:tcW w:w="1970" w:type="dxa"/>
            <w:tcBorders>
              <w:top w:val="single" w:sz="2" w:space="0" w:color="000000"/>
              <w:left w:val="single" w:sz="2" w:space="0" w:color="000000"/>
              <w:bottom w:val="single" w:sz="2" w:space="0" w:color="000000"/>
            </w:tcBorders>
            <w:shd w:val="clear" w:color="auto" w:fill="0070C0"/>
          </w:tcPr>
          <w:p w14:paraId="5945539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3B87BE79" w14:textId="77777777" w:rsidTr="00E30DBE">
              <w:tc>
                <w:tcPr>
                  <w:tcW w:w="3777" w:type="dxa"/>
                </w:tcPr>
                <w:p w14:paraId="53A4763C"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6758C658" w14:textId="77777777" w:rsidR="00E30DBE" w:rsidRPr="009A7657" w:rsidRDefault="00E30DBE" w:rsidP="00E30DBE">
                  <w:pPr>
                    <w:suppressLineNumbers/>
                    <w:rPr>
                      <w:sz w:val="24"/>
                      <w:szCs w:val="24"/>
                      <w:lang w:val="it-IT"/>
                    </w:rPr>
                  </w:pPr>
                  <w:r w:rsidRPr="009A7657">
                    <w:rPr>
                      <w:sz w:val="24"/>
                      <w:szCs w:val="24"/>
                      <w:lang w:val="it-IT"/>
                    </w:rPr>
                    <w:t>L’Utente accede alla Homepage del corso e, nella sezione relativa ai suoi dati, preme il pulsante “Modifica Carta”</w:t>
                  </w:r>
                </w:p>
              </w:tc>
              <w:tc>
                <w:tcPr>
                  <w:tcW w:w="3777" w:type="dxa"/>
                </w:tcPr>
                <w:p w14:paraId="53BE030C" w14:textId="77777777" w:rsidR="00E30DBE" w:rsidRPr="009A7657" w:rsidRDefault="00E30DBE" w:rsidP="00E30DBE">
                  <w:pPr>
                    <w:suppressLineNumbers/>
                    <w:jc w:val="center"/>
                    <w:rPr>
                      <w:sz w:val="24"/>
                      <w:szCs w:val="24"/>
                    </w:rPr>
                  </w:pPr>
                  <w:r w:rsidRPr="009A7657">
                    <w:rPr>
                      <w:sz w:val="24"/>
                      <w:szCs w:val="24"/>
                    </w:rPr>
                    <w:t>Sistema</w:t>
                  </w:r>
                </w:p>
              </w:tc>
            </w:tr>
            <w:tr w:rsidR="00E30DBE" w:rsidRPr="00FB5F97" w14:paraId="18BE190C" w14:textId="77777777" w:rsidTr="00E30DBE">
              <w:tc>
                <w:tcPr>
                  <w:tcW w:w="3777" w:type="dxa"/>
                </w:tcPr>
                <w:p w14:paraId="61A2FD00" w14:textId="77777777" w:rsidR="00E30DBE" w:rsidRPr="009A7657" w:rsidRDefault="00E30DBE" w:rsidP="00E30DBE">
                  <w:pPr>
                    <w:suppressLineNumbers/>
                    <w:rPr>
                      <w:sz w:val="24"/>
                      <w:szCs w:val="24"/>
                    </w:rPr>
                  </w:pPr>
                </w:p>
              </w:tc>
              <w:tc>
                <w:tcPr>
                  <w:tcW w:w="3777" w:type="dxa"/>
                </w:tcPr>
                <w:p w14:paraId="44D0C90F"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tre InputText “Nome Intestatario”, “Numero Carta”, “Data di Scadenza”, un ComboBox “Tipo Carta”, un tasto “Conferma” e un tasto “Annulla”</w:t>
                  </w:r>
                </w:p>
              </w:tc>
            </w:tr>
            <w:tr w:rsidR="00E30DBE" w:rsidRPr="00FB5F97" w14:paraId="43C98F6C" w14:textId="77777777" w:rsidTr="00E30DBE">
              <w:tc>
                <w:tcPr>
                  <w:tcW w:w="3777" w:type="dxa"/>
                </w:tcPr>
                <w:p w14:paraId="4FD3979B" w14:textId="77777777" w:rsidR="00E30DBE" w:rsidRPr="009A7657" w:rsidRDefault="00E30DBE" w:rsidP="00E30DBE">
                  <w:pPr>
                    <w:suppressLineNumbers/>
                    <w:rPr>
                      <w:sz w:val="24"/>
                      <w:szCs w:val="24"/>
                      <w:lang w:val="it-IT"/>
                    </w:rPr>
                  </w:pPr>
                </w:p>
                <w:p w14:paraId="036C02A2" w14:textId="77777777" w:rsidR="00E30DBE" w:rsidRPr="009A7657" w:rsidRDefault="00E30DBE" w:rsidP="00E30DBE">
                  <w:pPr>
                    <w:suppressLineNumbers/>
                    <w:rPr>
                      <w:sz w:val="24"/>
                      <w:szCs w:val="24"/>
                      <w:lang w:val="it-IT"/>
                    </w:rPr>
                  </w:pPr>
                  <w:r w:rsidRPr="009A7657">
                    <w:rPr>
                      <w:sz w:val="24"/>
                      <w:szCs w:val="24"/>
                      <w:lang w:val="it-IT"/>
                    </w:rPr>
                    <w:t>L’Utente compila i quattro campi inserendo i dati della nuova carta e preme il pulsante “Conferma”.</w:t>
                  </w:r>
                </w:p>
              </w:tc>
              <w:tc>
                <w:tcPr>
                  <w:tcW w:w="3777" w:type="dxa"/>
                </w:tcPr>
                <w:p w14:paraId="61ADB4DA" w14:textId="77777777" w:rsidR="00E30DBE" w:rsidRPr="009A7657" w:rsidRDefault="00E30DBE" w:rsidP="00E30DBE">
                  <w:pPr>
                    <w:suppressLineNumbers/>
                    <w:rPr>
                      <w:sz w:val="24"/>
                      <w:szCs w:val="24"/>
                      <w:lang w:val="it-IT"/>
                    </w:rPr>
                  </w:pPr>
                </w:p>
                <w:p w14:paraId="5FFFEB48" w14:textId="77777777" w:rsidR="00E30DBE" w:rsidRPr="009A7657" w:rsidRDefault="00E30DBE" w:rsidP="00E30DBE">
                  <w:pPr>
                    <w:suppressLineNumbers/>
                    <w:rPr>
                      <w:sz w:val="24"/>
                      <w:szCs w:val="24"/>
                      <w:lang w:val="it-IT"/>
                    </w:rPr>
                  </w:pPr>
                </w:p>
                <w:p w14:paraId="77F20C0F" w14:textId="77777777" w:rsidR="00E30DBE" w:rsidRPr="009A7657" w:rsidRDefault="00E30DBE" w:rsidP="00E30DBE">
                  <w:pPr>
                    <w:suppressLineNumbers/>
                    <w:rPr>
                      <w:sz w:val="24"/>
                      <w:szCs w:val="24"/>
                      <w:lang w:val="it-IT"/>
                    </w:rPr>
                  </w:pPr>
                </w:p>
                <w:p w14:paraId="1BC592AA" w14:textId="77777777" w:rsidR="00E30DBE" w:rsidRPr="009A7657" w:rsidRDefault="00E30DBE" w:rsidP="00E30DBE">
                  <w:pPr>
                    <w:suppressLineNumbers/>
                    <w:rPr>
                      <w:sz w:val="24"/>
                      <w:szCs w:val="24"/>
                      <w:lang w:val="it-IT"/>
                    </w:rPr>
                  </w:pPr>
                </w:p>
                <w:p w14:paraId="059836F0" w14:textId="77777777" w:rsidR="00E30DBE" w:rsidRPr="009A7657" w:rsidRDefault="00E30DBE" w:rsidP="00E30DBE">
                  <w:pPr>
                    <w:suppressLineNumbers/>
                    <w:rPr>
                      <w:sz w:val="24"/>
                      <w:szCs w:val="24"/>
                      <w:lang w:val="it-IT"/>
                    </w:rPr>
                  </w:pPr>
                </w:p>
                <w:p w14:paraId="3B804AFD" w14:textId="77777777" w:rsidR="00E30DBE" w:rsidRPr="009A7657" w:rsidRDefault="00E30DBE" w:rsidP="00E30DBE">
                  <w:pPr>
                    <w:suppressLineNumbers/>
                    <w:rPr>
                      <w:sz w:val="24"/>
                      <w:szCs w:val="24"/>
                      <w:lang w:val="it-IT"/>
                    </w:rPr>
                  </w:pPr>
                  <w:r w:rsidRPr="009A7657">
                    <w:rPr>
                      <w:sz w:val="24"/>
                      <w:szCs w:val="24"/>
                      <w:lang w:val="it-IT"/>
                    </w:rPr>
                    <w:t>Il Sistema risponde convalidando le modifiche e aggiornando la carta dell’Utente</w:t>
                  </w:r>
                </w:p>
              </w:tc>
            </w:tr>
          </w:tbl>
          <w:p w14:paraId="268FEEF6" w14:textId="77777777" w:rsidR="00E30DBE" w:rsidRPr="009A7657" w:rsidRDefault="00E30DBE" w:rsidP="00E30DBE">
            <w:pPr>
              <w:suppressLineNumbers/>
              <w:spacing w:after="0" w:line="240" w:lineRule="auto"/>
              <w:rPr>
                <w:sz w:val="24"/>
                <w:szCs w:val="24"/>
                <w:lang w:val="it-IT"/>
              </w:rPr>
            </w:pPr>
          </w:p>
        </w:tc>
      </w:tr>
      <w:tr w:rsidR="00E30DBE" w:rsidRPr="00FB5F97" w14:paraId="5843A53D" w14:textId="77777777" w:rsidTr="00E30DBE">
        <w:trPr>
          <w:trHeight w:val="308"/>
        </w:trPr>
        <w:tc>
          <w:tcPr>
            <w:tcW w:w="1970" w:type="dxa"/>
            <w:tcBorders>
              <w:left w:val="single" w:sz="2" w:space="0" w:color="000000"/>
              <w:bottom w:val="single" w:sz="2" w:space="0" w:color="000000"/>
            </w:tcBorders>
            <w:shd w:val="clear" w:color="auto" w:fill="0070C0"/>
          </w:tcPr>
          <w:p w14:paraId="79061BEC"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7A6A2C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l’Utente clicca sul tasto “Conferma” e i dati inseriti non sono conformi al form, il Sistema risponde con un messaggio di errore: “I dati inseriti non sono validi.” e colora di rosso gli InputText contenente l’errore. </w:t>
            </w:r>
          </w:p>
          <w:p w14:paraId="563F4573" w14:textId="77777777" w:rsidR="00E30DBE" w:rsidRPr="009A7657" w:rsidRDefault="00E30DBE" w:rsidP="00E30DBE">
            <w:pPr>
              <w:suppressLineNumbers/>
              <w:spacing w:after="0" w:line="240" w:lineRule="auto"/>
              <w:rPr>
                <w:sz w:val="24"/>
                <w:szCs w:val="24"/>
                <w:lang w:val="it-IT"/>
              </w:rPr>
            </w:pPr>
          </w:p>
          <w:p w14:paraId="54583DB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l’Utente preme su “Annulla”, il form di modifica scompare.</w:t>
            </w:r>
          </w:p>
        </w:tc>
      </w:tr>
      <w:bookmarkEnd w:id="31"/>
    </w:tbl>
    <w:p w14:paraId="3626EB41" w14:textId="77777777" w:rsidR="00E30DBE" w:rsidRPr="009A7657" w:rsidRDefault="00E30DBE" w:rsidP="00E30DBE">
      <w:pPr>
        <w:rPr>
          <w:sz w:val="24"/>
          <w:szCs w:val="24"/>
          <w:lang w:val="it-IT"/>
        </w:rPr>
      </w:pPr>
    </w:p>
    <w:p w14:paraId="0E1BEB24" w14:textId="5B60115C" w:rsidR="00E30DBE" w:rsidRDefault="00E30DBE" w:rsidP="00E30DBE">
      <w:pPr>
        <w:rPr>
          <w:sz w:val="24"/>
          <w:szCs w:val="24"/>
          <w:lang w:val="it-IT"/>
        </w:rPr>
      </w:pPr>
    </w:p>
    <w:p w14:paraId="0F86D4D6" w14:textId="429FC41F" w:rsidR="0065280E" w:rsidRDefault="0065280E" w:rsidP="00E30DBE">
      <w:pPr>
        <w:rPr>
          <w:sz w:val="24"/>
          <w:szCs w:val="24"/>
          <w:lang w:val="it-IT"/>
        </w:rPr>
      </w:pPr>
    </w:p>
    <w:p w14:paraId="0633C3D0" w14:textId="0AEBC148" w:rsidR="0065280E" w:rsidRDefault="0065280E" w:rsidP="00E30DBE">
      <w:pPr>
        <w:rPr>
          <w:sz w:val="24"/>
          <w:szCs w:val="24"/>
          <w:lang w:val="it-IT"/>
        </w:rPr>
      </w:pPr>
    </w:p>
    <w:p w14:paraId="11629BE9" w14:textId="0F03E854" w:rsidR="0065280E" w:rsidRDefault="0065280E" w:rsidP="00E30DBE">
      <w:pPr>
        <w:rPr>
          <w:sz w:val="24"/>
          <w:szCs w:val="24"/>
          <w:lang w:val="it-IT"/>
        </w:rPr>
      </w:pPr>
    </w:p>
    <w:p w14:paraId="23F49836" w14:textId="79802435" w:rsidR="0065280E" w:rsidRDefault="0065280E" w:rsidP="00E30DBE">
      <w:pPr>
        <w:rPr>
          <w:sz w:val="24"/>
          <w:szCs w:val="24"/>
          <w:lang w:val="it-IT"/>
        </w:rPr>
      </w:pPr>
    </w:p>
    <w:p w14:paraId="43FA083B" w14:textId="6A1A8663" w:rsidR="0065280E" w:rsidRDefault="0065280E" w:rsidP="00E30DBE">
      <w:pPr>
        <w:rPr>
          <w:sz w:val="24"/>
          <w:szCs w:val="24"/>
          <w:lang w:val="it-IT"/>
        </w:rPr>
      </w:pPr>
    </w:p>
    <w:p w14:paraId="16A284B2" w14:textId="77777777" w:rsidR="0065280E" w:rsidRDefault="0065280E" w:rsidP="00E30DBE">
      <w:pPr>
        <w:rPr>
          <w:sz w:val="24"/>
          <w:szCs w:val="24"/>
          <w:lang w:val="it-IT"/>
        </w:rPr>
      </w:pPr>
    </w:p>
    <w:p w14:paraId="4C0AB185" w14:textId="462A61C6" w:rsidR="0088245F" w:rsidRPr="0088245F" w:rsidRDefault="0088245F" w:rsidP="00E30DBE">
      <w:pPr>
        <w:rPr>
          <w:b/>
          <w:sz w:val="24"/>
          <w:szCs w:val="24"/>
        </w:rPr>
      </w:pPr>
      <w:r w:rsidRPr="009A7657">
        <w:rPr>
          <w:b/>
          <w:sz w:val="24"/>
          <w:szCs w:val="24"/>
        </w:rPr>
        <w:lastRenderedPageBreak/>
        <w:t>3.5.2.</w:t>
      </w:r>
      <w:r>
        <w:rPr>
          <w:b/>
          <w:sz w:val="24"/>
          <w:szCs w:val="24"/>
        </w:rPr>
        <w:t>8</w:t>
      </w:r>
      <w:r w:rsidRPr="009A7657">
        <w:rPr>
          <w:b/>
          <w:sz w:val="24"/>
          <w:szCs w:val="24"/>
        </w:rPr>
        <w:t xml:space="preserve"> </w:t>
      </w:r>
      <w:r>
        <w:rPr>
          <w:b/>
          <w:sz w:val="24"/>
          <w:szCs w:val="24"/>
        </w:rPr>
        <w:t>US7 - Logout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14DC5D40" w14:textId="77777777" w:rsidTr="00E30DBE">
        <w:tc>
          <w:tcPr>
            <w:tcW w:w="1970" w:type="dxa"/>
            <w:tcBorders>
              <w:top w:val="single" w:sz="2" w:space="0" w:color="000000"/>
              <w:left w:val="single" w:sz="2" w:space="0" w:color="000000"/>
              <w:bottom w:val="single" w:sz="2" w:space="0" w:color="000000"/>
            </w:tcBorders>
            <w:shd w:val="clear" w:color="auto" w:fill="0070C0"/>
          </w:tcPr>
          <w:p w14:paraId="60188557"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7C03C77" w14:textId="77777777" w:rsidR="00E30DBE" w:rsidRPr="009A7657" w:rsidRDefault="00E30DBE" w:rsidP="00E30DBE">
            <w:pPr>
              <w:suppressLineNumbers/>
              <w:spacing w:after="0" w:line="240" w:lineRule="auto"/>
              <w:rPr>
                <w:sz w:val="24"/>
                <w:szCs w:val="24"/>
              </w:rPr>
            </w:pPr>
            <w:r w:rsidRPr="009A7657">
              <w:rPr>
                <w:sz w:val="24"/>
                <w:szCs w:val="24"/>
              </w:rPr>
              <w:t>US7</w:t>
            </w:r>
          </w:p>
        </w:tc>
      </w:tr>
      <w:tr w:rsidR="00E30DBE" w:rsidRPr="009A7657" w14:paraId="25D30241" w14:textId="77777777" w:rsidTr="00E30DBE">
        <w:tc>
          <w:tcPr>
            <w:tcW w:w="1970" w:type="dxa"/>
            <w:tcBorders>
              <w:top w:val="single" w:sz="2" w:space="0" w:color="000000"/>
              <w:left w:val="single" w:sz="2" w:space="0" w:color="000000"/>
              <w:bottom w:val="single" w:sz="2" w:space="0" w:color="000000"/>
            </w:tcBorders>
            <w:shd w:val="clear" w:color="auto" w:fill="0070C0"/>
          </w:tcPr>
          <w:p w14:paraId="64F226A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8C2D786" w14:textId="77777777" w:rsidR="00E30DBE" w:rsidRPr="009A7657" w:rsidRDefault="00E30DBE" w:rsidP="00E30DBE">
            <w:pPr>
              <w:suppressLineNumbers/>
              <w:spacing w:after="0" w:line="240" w:lineRule="auto"/>
              <w:rPr>
                <w:sz w:val="24"/>
                <w:szCs w:val="24"/>
              </w:rPr>
            </w:pPr>
            <w:r w:rsidRPr="009A7657">
              <w:rPr>
                <w:sz w:val="24"/>
                <w:szCs w:val="24"/>
              </w:rPr>
              <w:t>Logout</w:t>
            </w:r>
          </w:p>
        </w:tc>
      </w:tr>
      <w:tr w:rsidR="00E30DBE" w:rsidRPr="009A7657" w14:paraId="4770EF88" w14:textId="77777777" w:rsidTr="00E30DBE">
        <w:tc>
          <w:tcPr>
            <w:tcW w:w="1970" w:type="dxa"/>
            <w:tcBorders>
              <w:top w:val="single" w:sz="2" w:space="0" w:color="000000"/>
              <w:left w:val="single" w:sz="2" w:space="0" w:color="000000"/>
              <w:bottom w:val="single" w:sz="2" w:space="0" w:color="000000"/>
            </w:tcBorders>
            <w:shd w:val="clear" w:color="auto" w:fill="0070C0"/>
          </w:tcPr>
          <w:p w14:paraId="2B0A318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1B17E8" w14:textId="77777777" w:rsidR="00E30DBE" w:rsidRPr="009A7657" w:rsidRDefault="00E30DBE" w:rsidP="00E30DBE">
            <w:pPr>
              <w:suppressLineNumbers/>
              <w:spacing w:after="0" w:line="240" w:lineRule="auto"/>
              <w:rPr>
                <w:sz w:val="24"/>
                <w:szCs w:val="24"/>
              </w:rPr>
            </w:pPr>
            <w:r w:rsidRPr="009A7657">
              <w:rPr>
                <w:sz w:val="24"/>
                <w:szCs w:val="24"/>
              </w:rPr>
              <w:t>Iniziato da SuperUtente</w:t>
            </w:r>
          </w:p>
        </w:tc>
      </w:tr>
      <w:tr w:rsidR="00E30DBE" w:rsidRPr="00FB5F97" w14:paraId="20673741" w14:textId="77777777" w:rsidTr="00E30DBE">
        <w:tc>
          <w:tcPr>
            <w:tcW w:w="1970" w:type="dxa"/>
            <w:tcBorders>
              <w:top w:val="single" w:sz="2" w:space="0" w:color="000000"/>
              <w:left w:val="single" w:sz="2" w:space="0" w:color="000000"/>
              <w:bottom w:val="single" w:sz="2" w:space="0" w:color="000000"/>
            </w:tcBorders>
            <w:shd w:val="clear" w:color="auto" w:fill="0070C0"/>
          </w:tcPr>
          <w:p w14:paraId="52A1FC7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B60173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FB5F97" w14:paraId="06FF7882" w14:textId="77777777" w:rsidTr="00E30DBE">
        <w:tc>
          <w:tcPr>
            <w:tcW w:w="1970" w:type="dxa"/>
            <w:tcBorders>
              <w:top w:val="single" w:sz="2" w:space="0" w:color="000000"/>
              <w:left w:val="single" w:sz="2" w:space="0" w:color="000000"/>
              <w:bottom w:val="single" w:sz="2" w:space="0" w:color="000000"/>
            </w:tcBorders>
            <w:shd w:val="clear" w:color="auto" w:fill="0070C0"/>
          </w:tcPr>
          <w:p w14:paraId="32BF7AC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D5E6AD"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si slogga dal sistema</w:t>
            </w:r>
          </w:p>
        </w:tc>
      </w:tr>
      <w:tr w:rsidR="00E30DBE" w:rsidRPr="00FB5F97" w14:paraId="48A4D18C" w14:textId="77777777" w:rsidTr="00E30DBE">
        <w:tc>
          <w:tcPr>
            <w:tcW w:w="1970" w:type="dxa"/>
            <w:tcBorders>
              <w:top w:val="single" w:sz="2" w:space="0" w:color="000000"/>
              <w:left w:val="single" w:sz="2" w:space="0" w:color="000000"/>
              <w:bottom w:val="single" w:sz="2" w:space="0" w:color="000000"/>
            </w:tcBorders>
            <w:shd w:val="clear" w:color="auto" w:fill="0070C0"/>
          </w:tcPr>
          <w:p w14:paraId="11BEB7DF"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4F206097" w14:textId="77777777" w:rsidTr="00E30DBE">
              <w:tc>
                <w:tcPr>
                  <w:tcW w:w="3777" w:type="dxa"/>
                </w:tcPr>
                <w:p w14:paraId="5CA092AB"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17278DDA" w14:textId="77777777" w:rsidR="00E30DBE" w:rsidRPr="009A7657" w:rsidRDefault="00E30DBE" w:rsidP="00E30DBE">
                  <w:pPr>
                    <w:suppressLineNumbers/>
                    <w:rPr>
                      <w:sz w:val="24"/>
                      <w:szCs w:val="24"/>
                      <w:lang w:val="it-IT"/>
                    </w:rPr>
                  </w:pPr>
                  <w:r w:rsidRPr="009A7657">
                    <w:rPr>
                      <w:sz w:val="24"/>
                      <w:szCs w:val="24"/>
                      <w:lang w:val="it-IT"/>
                    </w:rPr>
                    <w:t xml:space="preserve">Il SuperUtente preme il pulsante “Logout” nella barra di navigazione </w:t>
                  </w:r>
                </w:p>
              </w:tc>
              <w:tc>
                <w:tcPr>
                  <w:tcW w:w="3777" w:type="dxa"/>
                </w:tcPr>
                <w:p w14:paraId="6379B4F7" w14:textId="77777777" w:rsidR="00E30DBE" w:rsidRPr="009A7657" w:rsidRDefault="00E30DBE" w:rsidP="00E30DBE">
                  <w:pPr>
                    <w:suppressLineNumbers/>
                    <w:jc w:val="center"/>
                    <w:rPr>
                      <w:sz w:val="24"/>
                      <w:szCs w:val="24"/>
                    </w:rPr>
                  </w:pPr>
                  <w:r w:rsidRPr="009A7657">
                    <w:rPr>
                      <w:sz w:val="24"/>
                      <w:szCs w:val="24"/>
                    </w:rPr>
                    <w:t>Sistema</w:t>
                  </w:r>
                </w:p>
              </w:tc>
            </w:tr>
            <w:tr w:rsidR="00E30DBE" w:rsidRPr="00FB5F97" w14:paraId="4DC84765" w14:textId="77777777" w:rsidTr="00E30DBE">
              <w:tc>
                <w:tcPr>
                  <w:tcW w:w="3777" w:type="dxa"/>
                </w:tcPr>
                <w:p w14:paraId="28265A2C" w14:textId="77777777" w:rsidR="00E30DBE" w:rsidRPr="009A7657" w:rsidRDefault="00E30DBE" w:rsidP="00E30DBE">
                  <w:pPr>
                    <w:suppressLineNumbers/>
                    <w:rPr>
                      <w:sz w:val="24"/>
                      <w:szCs w:val="24"/>
                    </w:rPr>
                  </w:pPr>
                </w:p>
              </w:tc>
              <w:tc>
                <w:tcPr>
                  <w:tcW w:w="3777" w:type="dxa"/>
                </w:tcPr>
                <w:p w14:paraId="625E113D"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effettuando il logout dell’utente dal sistema</w:t>
                  </w:r>
                </w:p>
              </w:tc>
            </w:tr>
            <w:tr w:rsidR="00E30DBE" w:rsidRPr="00FB5F97" w14:paraId="0FA8CF74" w14:textId="77777777" w:rsidTr="00E30DBE">
              <w:tc>
                <w:tcPr>
                  <w:tcW w:w="3777" w:type="dxa"/>
                </w:tcPr>
                <w:p w14:paraId="1767DFA9" w14:textId="77777777" w:rsidR="00E30DBE" w:rsidRPr="009A7657" w:rsidRDefault="00E30DBE" w:rsidP="00E30DBE">
                  <w:pPr>
                    <w:suppressLineNumbers/>
                    <w:rPr>
                      <w:sz w:val="24"/>
                      <w:szCs w:val="24"/>
                      <w:lang w:val="it-IT"/>
                    </w:rPr>
                  </w:pPr>
                  <w:r w:rsidRPr="009A7657">
                    <w:rPr>
                      <w:sz w:val="24"/>
                      <w:szCs w:val="24"/>
                      <w:lang w:val="it-IT"/>
                    </w:rPr>
                    <w:t xml:space="preserve">L’Utente non è più loggato al sistema </w:t>
                  </w:r>
                </w:p>
              </w:tc>
              <w:tc>
                <w:tcPr>
                  <w:tcW w:w="3777" w:type="dxa"/>
                </w:tcPr>
                <w:p w14:paraId="06FC1470" w14:textId="77777777" w:rsidR="00E30DBE" w:rsidRPr="009A7657" w:rsidRDefault="00E30DBE" w:rsidP="00E30DBE">
                  <w:pPr>
                    <w:suppressLineNumbers/>
                    <w:rPr>
                      <w:sz w:val="24"/>
                      <w:szCs w:val="24"/>
                      <w:lang w:val="it-IT"/>
                    </w:rPr>
                  </w:pPr>
                </w:p>
              </w:tc>
            </w:tr>
          </w:tbl>
          <w:p w14:paraId="5A2B428C" w14:textId="77777777" w:rsidR="00E30DBE" w:rsidRPr="009A7657" w:rsidRDefault="00E30DBE" w:rsidP="00E30DBE">
            <w:pPr>
              <w:suppressLineNumbers/>
              <w:spacing w:after="0" w:line="240" w:lineRule="auto"/>
              <w:rPr>
                <w:sz w:val="24"/>
                <w:szCs w:val="24"/>
                <w:lang w:val="it-IT"/>
              </w:rPr>
            </w:pPr>
          </w:p>
        </w:tc>
      </w:tr>
      <w:tr w:rsidR="00E30DBE" w:rsidRPr="009A7657" w14:paraId="41BE04E0" w14:textId="77777777" w:rsidTr="00E30DBE">
        <w:trPr>
          <w:trHeight w:val="308"/>
        </w:trPr>
        <w:tc>
          <w:tcPr>
            <w:tcW w:w="1970" w:type="dxa"/>
            <w:tcBorders>
              <w:left w:val="single" w:sz="2" w:space="0" w:color="000000"/>
              <w:bottom w:val="single" w:sz="2" w:space="0" w:color="000000"/>
            </w:tcBorders>
            <w:shd w:val="clear" w:color="auto" w:fill="0070C0"/>
          </w:tcPr>
          <w:p w14:paraId="7607B5C8"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20D5B644" w14:textId="77777777" w:rsidR="00E30DBE" w:rsidRPr="009A7657" w:rsidRDefault="00E30DBE" w:rsidP="00E30DBE">
            <w:pPr>
              <w:suppressLineNumbers/>
              <w:spacing w:after="0" w:line="240" w:lineRule="auto"/>
              <w:rPr>
                <w:sz w:val="24"/>
                <w:szCs w:val="24"/>
              </w:rPr>
            </w:pPr>
          </w:p>
        </w:tc>
      </w:tr>
    </w:tbl>
    <w:p w14:paraId="43D91D0E" w14:textId="73C95663" w:rsidR="00E30DBE" w:rsidRDefault="00E30DBE" w:rsidP="00E30DBE">
      <w:pPr>
        <w:rPr>
          <w:b/>
          <w:sz w:val="24"/>
          <w:szCs w:val="24"/>
        </w:rPr>
      </w:pPr>
    </w:p>
    <w:p w14:paraId="0E03F6E0" w14:textId="492299DC" w:rsidR="0065280E" w:rsidRDefault="0065280E" w:rsidP="00E30DBE">
      <w:pPr>
        <w:rPr>
          <w:b/>
          <w:sz w:val="24"/>
          <w:szCs w:val="24"/>
        </w:rPr>
      </w:pPr>
    </w:p>
    <w:p w14:paraId="4F756663" w14:textId="65E5B928" w:rsidR="0065280E" w:rsidRDefault="0065280E" w:rsidP="00E30DBE">
      <w:pPr>
        <w:rPr>
          <w:b/>
          <w:sz w:val="24"/>
          <w:szCs w:val="24"/>
        </w:rPr>
      </w:pPr>
    </w:p>
    <w:p w14:paraId="38FD2187" w14:textId="61FC0465" w:rsidR="0065280E" w:rsidRDefault="0065280E" w:rsidP="00E30DBE">
      <w:pPr>
        <w:rPr>
          <w:b/>
          <w:sz w:val="24"/>
          <w:szCs w:val="24"/>
        </w:rPr>
      </w:pPr>
    </w:p>
    <w:p w14:paraId="1C41740E" w14:textId="160DFD01" w:rsidR="0065280E" w:rsidRDefault="0065280E" w:rsidP="00E30DBE">
      <w:pPr>
        <w:rPr>
          <w:b/>
          <w:sz w:val="24"/>
          <w:szCs w:val="24"/>
        </w:rPr>
      </w:pPr>
    </w:p>
    <w:p w14:paraId="31AFC084" w14:textId="3E7967C9" w:rsidR="0065280E" w:rsidRDefault="0065280E" w:rsidP="00E30DBE">
      <w:pPr>
        <w:rPr>
          <w:b/>
          <w:sz w:val="24"/>
          <w:szCs w:val="24"/>
        </w:rPr>
      </w:pPr>
    </w:p>
    <w:p w14:paraId="528F7012" w14:textId="63CB4B83" w:rsidR="0065280E" w:rsidRDefault="0065280E" w:rsidP="00E30DBE">
      <w:pPr>
        <w:rPr>
          <w:b/>
          <w:sz w:val="24"/>
          <w:szCs w:val="24"/>
        </w:rPr>
      </w:pPr>
    </w:p>
    <w:p w14:paraId="091CCCCA" w14:textId="30E91FF3" w:rsidR="0065280E" w:rsidRDefault="0065280E" w:rsidP="00E30DBE">
      <w:pPr>
        <w:rPr>
          <w:b/>
          <w:sz w:val="24"/>
          <w:szCs w:val="24"/>
        </w:rPr>
      </w:pPr>
    </w:p>
    <w:p w14:paraId="7A7B7A73" w14:textId="6E15916D" w:rsidR="0065280E" w:rsidRDefault="0065280E" w:rsidP="00E30DBE">
      <w:pPr>
        <w:rPr>
          <w:b/>
          <w:sz w:val="24"/>
          <w:szCs w:val="24"/>
        </w:rPr>
      </w:pPr>
    </w:p>
    <w:p w14:paraId="4C78E1FB" w14:textId="54823CDD" w:rsidR="0065280E" w:rsidRDefault="0065280E" w:rsidP="00E30DBE">
      <w:pPr>
        <w:rPr>
          <w:b/>
          <w:sz w:val="24"/>
          <w:szCs w:val="24"/>
        </w:rPr>
      </w:pPr>
    </w:p>
    <w:p w14:paraId="2365CC98" w14:textId="1366A2B0" w:rsidR="0065280E" w:rsidRDefault="0065280E" w:rsidP="00E30DBE">
      <w:pPr>
        <w:rPr>
          <w:b/>
          <w:sz w:val="24"/>
          <w:szCs w:val="24"/>
        </w:rPr>
      </w:pPr>
    </w:p>
    <w:p w14:paraId="637BE7A4" w14:textId="23727724" w:rsidR="0065280E" w:rsidRDefault="0065280E" w:rsidP="00E30DBE">
      <w:pPr>
        <w:rPr>
          <w:b/>
          <w:sz w:val="24"/>
          <w:szCs w:val="24"/>
        </w:rPr>
      </w:pPr>
    </w:p>
    <w:p w14:paraId="79515D84" w14:textId="417D8F0F" w:rsidR="0065280E" w:rsidRDefault="0065280E" w:rsidP="00E30DBE">
      <w:pPr>
        <w:rPr>
          <w:b/>
          <w:sz w:val="24"/>
          <w:szCs w:val="24"/>
        </w:rPr>
      </w:pPr>
    </w:p>
    <w:p w14:paraId="4CEDF598" w14:textId="77777777" w:rsidR="0065280E" w:rsidRDefault="0065280E" w:rsidP="00E30DBE">
      <w:pPr>
        <w:rPr>
          <w:b/>
          <w:sz w:val="24"/>
          <w:szCs w:val="24"/>
        </w:rPr>
      </w:pPr>
    </w:p>
    <w:p w14:paraId="48595EFE" w14:textId="09ADEC33" w:rsidR="0088245F" w:rsidRPr="0088245F" w:rsidRDefault="0088245F" w:rsidP="00E30DBE">
      <w:pPr>
        <w:rPr>
          <w:b/>
          <w:sz w:val="24"/>
          <w:szCs w:val="24"/>
          <w:lang w:val="it-IT"/>
        </w:rPr>
      </w:pPr>
      <w:r w:rsidRPr="0088245F">
        <w:rPr>
          <w:b/>
          <w:sz w:val="24"/>
          <w:szCs w:val="24"/>
          <w:lang w:val="it-IT"/>
        </w:rPr>
        <w:lastRenderedPageBreak/>
        <w:t>3.5.2.</w:t>
      </w:r>
      <w:r>
        <w:rPr>
          <w:b/>
          <w:sz w:val="24"/>
          <w:szCs w:val="24"/>
          <w:lang w:val="it-IT"/>
        </w:rPr>
        <w:t>9</w:t>
      </w:r>
      <w:r w:rsidRPr="0088245F">
        <w:rPr>
          <w:b/>
          <w:sz w:val="24"/>
          <w:szCs w:val="24"/>
          <w:lang w:val="it-IT"/>
        </w:rPr>
        <w:t xml:space="preserve"> US8 –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1B832A4D" w14:textId="77777777" w:rsidTr="00E30DBE">
        <w:tc>
          <w:tcPr>
            <w:tcW w:w="1970" w:type="dxa"/>
            <w:tcBorders>
              <w:top w:val="single" w:sz="2" w:space="0" w:color="000000"/>
              <w:left w:val="single" w:sz="2" w:space="0" w:color="000000"/>
              <w:bottom w:val="single" w:sz="2" w:space="0" w:color="000000"/>
            </w:tcBorders>
            <w:shd w:val="clear" w:color="auto" w:fill="0070C0"/>
          </w:tcPr>
          <w:p w14:paraId="7B3C7DCB" w14:textId="4D6E0D6A" w:rsidR="00800126" w:rsidRPr="00800126" w:rsidRDefault="00800126" w:rsidP="00800126">
            <w:pPr>
              <w:suppressLineNumbers/>
              <w:spacing w:after="0" w:line="240" w:lineRule="auto"/>
              <w:rPr>
                <w:color w:val="FFFFFF" w:themeColor="background1"/>
                <w:sz w:val="24"/>
                <w:szCs w:val="24"/>
              </w:rPr>
            </w:pPr>
            <w:bookmarkStart w:id="32" w:name="_Hlk531280760"/>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B2E189" w14:textId="771A6180" w:rsidR="00800126" w:rsidRPr="00800126" w:rsidRDefault="00800126" w:rsidP="00800126">
            <w:pPr>
              <w:suppressLineNumbers/>
              <w:spacing w:after="0" w:line="240" w:lineRule="auto"/>
              <w:rPr>
                <w:sz w:val="24"/>
                <w:szCs w:val="24"/>
              </w:rPr>
            </w:pPr>
            <w:r w:rsidRPr="00800126">
              <w:rPr>
                <w:sz w:val="24"/>
                <w:szCs w:val="24"/>
              </w:rPr>
              <w:t>US8</w:t>
            </w:r>
          </w:p>
        </w:tc>
      </w:tr>
      <w:tr w:rsidR="00800126" w:rsidRPr="009A7657" w14:paraId="5CBB9447" w14:textId="77777777" w:rsidTr="00E30DBE">
        <w:tc>
          <w:tcPr>
            <w:tcW w:w="1970" w:type="dxa"/>
            <w:tcBorders>
              <w:top w:val="single" w:sz="2" w:space="0" w:color="000000"/>
              <w:left w:val="single" w:sz="2" w:space="0" w:color="000000"/>
              <w:bottom w:val="single" w:sz="2" w:space="0" w:color="000000"/>
            </w:tcBorders>
            <w:shd w:val="clear" w:color="auto" w:fill="0070C0"/>
          </w:tcPr>
          <w:p w14:paraId="11FA842C" w14:textId="179B3A2D"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2AD484D" w14:textId="3F8686DD" w:rsidR="00800126" w:rsidRPr="00800126" w:rsidRDefault="00800126" w:rsidP="00800126">
            <w:pPr>
              <w:suppressLineNumbers/>
              <w:spacing w:after="0" w:line="240" w:lineRule="auto"/>
              <w:rPr>
                <w:sz w:val="24"/>
                <w:szCs w:val="24"/>
              </w:rPr>
            </w:pPr>
            <w:r w:rsidRPr="00800126">
              <w:rPr>
                <w:sz w:val="24"/>
                <w:szCs w:val="24"/>
              </w:rPr>
              <w:t>CreazioneCorso</w:t>
            </w:r>
          </w:p>
        </w:tc>
      </w:tr>
      <w:tr w:rsidR="00800126" w:rsidRPr="009A7657" w14:paraId="1C30DD94" w14:textId="77777777" w:rsidTr="00E30DBE">
        <w:tc>
          <w:tcPr>
            <w:tcW w:w="1970" w:type="dxa"/>
            <w:tcBorders>
              <w:top w:val="single" w:sz="2" w:space="0" w:color="000000"/>
              <w:left w:val="single" w:sz="2" w:space="0" w:color="000000"/>
              <w:bottom w:val="single" w:sz="2" w:space="0" w:color="000000"/>
            </w:tcBorders>
            <w:shd w:val="clear" w:color="auto" w:fill="0070C0"/>
          </w:tcPr>
          <w:p w14:paraId="23344D9F" w14:textId="7947499D"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892A0D5" w14:textId="31E98D03" w:rsidR="00800126" w:rsidRPr="00800126" w:rsidRDefault="00800126" w:rsidP="00800126">
            <w:pPr>
              <w:suppressLineNumbers/>
              <w:spacing w:after="0" w:line="240" w:lineRule="auto"/>
              <w:rPr>
                <w:sz w:val="24"/>
                <w:szCs w:val="24"/>
              </w:rPr>
            </w:pPr>
            <w:r w:rsidRPr="00800126">
              <w:rPr>
                <w:sz w:val="24"/>
                <w:szCs w:val="24"/>
              </w:rPr>
              <w:t>Iniziato da Docente</w:t>
            </w:r>
          </w:p>
        </w:tc>
      </w:tr>
      <w:tr w:rsidR="00800126" w:rsidRPr="00FB5F97" w14:paraId="52F58103" w14:textId="77777777" w:rsidTr="00E30DBE">
        <w:tc>
          <w:tcPr>
            <w:tcW w:w="1970" w:type="dxa"/>
            <w:tcBorders>
              <w:top w:val="single" w:sz="2" w:space="0" w:color="000000"/>
              <w:left w:val="single" w:sz="2" w:space="0" w:color="000000"/>
              <w:bottom w:val="single" w:sz="2" w:space="0" w:color="000000"/>
            </w:tcBorders>
            <w:shd w:val="clear" w:color="auto" w:fill="0070C0"/>
          </w:tcPr>
          <w:p w14:paraId="19B13436" w14:textId="37A37A32"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2CACFF" w14:textId="5BFF24C5" w:rsidR="00800126" w:rsidRPr="00800126" w:rsidRDefault="00800126" w:rsidP="00800126">
            <w:pPr>
              <w:suppressLineNumbers/>
              <w:spacing w:after="0" w:line="240" w:lineRule="auto"/>
              <w:rPr>
                <w:sz w:val="24"/>
                <w:szCs w:val="24"/>
                <w:lang w:val="it-IT"/>
              </w:rPr>
            </w:pPr>
            <w:r w:rsidRPr="00800126">
              <w:rPr>
                <w:sz w:val="24"/>
                <w:szCs w:val="24"/>
                <w:lang w:val="it-IT"/>
              </w:rPr>
              <w:t>Il Docente è loggato nel sistema</w:t>
            </w:r>
          </w:p>
        </w:tc>
      </w:tr>
      <w:tr w:rsidR="00800126" w:rsidRPr="00FB5F97" w14:paraId="52AA5AF5" w14:textId="77777777" w:rsidTr="00E30DBE">
        <w:tc>
          <w:tcPr>
            <w:tcW w:w="1970" w:type="dxa"/>
            <w:tcBorders>
              <w:top w:val="single" w:sz="2" w:space="0" w:color="000000"/>
              <w:left w:val="single" w:sz="2" w:space="0" w:color="000000"/>
              <w:bottom w:val="single" w:sz="2" w:space="0" w:color="000000"/>
            </w:tcBorders>
            <w:shd w:val="clear" w:color="auto" w:fill="0070C0"/>
          </w:tcPr>
          <w:p w14:paraId="2F6329C8" w14:textId="37F554CA"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46A165" w14:textId="1C6F62B3" w:rsidR="00800126" w:rsidRPr="00800126" w:rsidRDefault="00800126" w:rsidP="00800126">
            <w:pPr>
              <w:suppressLineNumbers/>
              <w:spacing w:after="0" w:line="240" w:lineRule="auto"/>
              <w:rPr>
                <w:sz w:val="24"/>
                <w:szCs w:val="24"/>
                <w:lang w:val="it-IT"/>
              </w:rPr>
            </w:pPr>
            <w:r w:rsidRPr="00800126">
              <w:rPr>
                <w:sz w:val="24"/>
                <w:szCs w:val="24"/>
                <w:lang w:val="it-IT"/>
              </w:rPr>
              <w:t>Il Docente crea il corso</w:t>
            </w:r>
          </w:p>
        </w:tc>
      </w:tr>
      <w:tr w:rsidR="00800126" w:rsidRPr="00FB5F97" w14:paraId="0BF8E952" w14:textId="77777777" w:rsidTr="00E30DBE">
        <w:tc>
          <w:tcPr>
            <w:tcW w:w="1970" w:type="dxa"/>
            <w:tcBorders>
              <w:top w:val="single" w:sz="2" w:space="0" w:color="000000"/>
              <w:left w:val="single" w:sz="2" w:space="0" w:color="000000"/>
              <w:bottom w:val="single" w:sz="2" w:space="0" w:color="000000"/>
            </w:tcBorders>
            <w:shd w:val="clear" w:color="auto" w:fill="0070C0"/>
          </w:tcPr>
          <w:p w14:paraId="6C705CD7" w14:textId="03EE5DE0"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5AF89B5D" w14:textId="77777777" w:rsidTr="0065280E">
              <w:tc>
                <w:tcPr>
                  <w:tcW w:w="3777" w:type="dxa"/>
                </w:tcPr>
                <w:p w14:paraId="6A9405E8" w14:textId="77777777" w:rsidR="00800126" w:rsidRPr="00800126" w:rsidRDefault="00800126" w:rsidP="00800126">
                  <w:pPr>
                    <w:suppressLineNumbers/>
                    <w:jc w:val="center"/>
                    <w:rPr>
                      <w:sz w:val="24"/>
                      <w:szCs w:val="24"/>
                      <w:lang w:val="it-IT"/>
                    </w:rPr>
                  </w:pPr>
                  <w:r w:rsidRPr="00800126">
                    <w:rPr>
                      <w:sz w:val="24"/>
                      <w:szCs w:val="24"/>
                      <w:lang w:val="it-IT"/>
                    </w:rPr>
                    <w:t>Docente</w:t>
                  </w:r>
                </w:p>
                <w:p w14:paraId="4BB38393" w14:textId="77777777" w:rsidR="00800126" w:rsidRPr="00800126" w:rsidRDefault="00800126" w:rsidP="00800126">
                  <w:pPr>
                    <w:suppressLineNumbers/>
                    <w:rPr>
                      <w:sz w:val="24"/>
                      <w:szCs w:val="24"/>
                      <w:lang w:val="it-IT"/>
                    </w:rPr>
                  </w:pPr>
                  <w:r w:rsidRPr="00800126">
                    <w:rPr>
                      <w:sz w:val="24"/>
                      <w:szCs w:val="24"/>
                      <w:lang w:val="it-IT"/>
                    </w:rPr>
                    <w:t>Il Docente preme il pulsante “Crea Corso” nella parte inferiore della Homepage del sistema</w:t>
                  </w:r>
                </w:p>
              </w:tc>
              <w:tc>
                <w:tcPr>
                  <w:tcW w:w="3777" w:type="dxa"/>
                </w:tcPr>
                <w:p w14:paraId="40CB86A1" w14:textId="77777777" w:rsidR="00800126" w:rsidRPr="00800126" w:rsidRDefault="00800126" w:rsidP="00800126">
                  <w:pPr>
                    <w:suppressLineNumbers/>
                    <w:jc w:val="center"/>
                    <w:rPr>
                      <w:sz w:val="24"/>
                      <w:szCs w:val="24"/>
                    </w:rPr>
                  </w:pPr>
                  <w:r w:rsidRPr="00800126">
                    <w:rPr>
                      <w:sz w:val="24"/>
                      <w:szCs w:val="24"/>
                    </w:rPr>
                    <w:t>Sistema</w:t>
                  </w:r>
                </w:p>
              </w:tc>
            </w:tr>
            <w:tr w:rsidR="00800126" w:rsidRPr="00FB5F97" w14:paraId="5333F229" w14:textId="77777777" w:rsidTr="0065280E">
              <w:tc>
                <w:tcPr>
                  <w:tcW w:w="3777" w:type="dxa"/>
                </w:tcPr>
                <w:p w14:paraId="0E6D2690" w14:textId="77777777" w:rsidR="00800126" w:rsidRPr="00800126" w:rsidRDefault="00800126" w:rsidP="00800126">
                  <w:pPr>
                    <w:suppressLineNumbers/>
                    <w:rPr>
                      <w:sz w:val="24"/>
                      <w:szCs w:val="24"/>
                    </w:rPr>
                  </w:pPr>
                </w:p>
              </w:tc>
              <w:tc>
                <w:tcPr>
                  <w:tcW w:w="3777" w:type="dxa"/>
                </w:tcPr>
                <w:p w14:paraId="0C6D2BBF" w14:textId="77777777" w:rsidR="00800126" w:rsidRPr="00800126" w:rsidRDefault="00800126" w:rsidP="00800126">
                  <w:pPr>
                    <w:suppressLineNumbers/>
                    <w:rPr>
                      <w:sz w:val="24"/>
                      <w:szCs w:val="24"/>
                      <w:lang w:val="it-IT"/>
                    </w:rPr>
                  </w:pPr>
                  <w:r w:rsidRPr="00800126">
                    <w:rPr>
                      <w:sz w:val="24"/>
                      <w:szCs w:val="24"/>
                      <w:lang w:val="it-IT"/>
                    </w:rPr>
                    <w:t xml:space="preserve">Il </w:t>
                  </w:r>
                  <w:r w:rsidRPr="00800126">
                    <w:rPr>
                      <w:i/>
                      <w:iCs/>
                      <w:sz w:val="24"/>
                      <w:szCs w:val="24"/>
                      <w:lang w:val="it-IT"/>
                    </w:rPr>
                    <w:t xml:space="preserve">Sistema </w:t>
                  </w:r>
                  <w:r w:rsidRPr="00800126">
                    <w:rPr>
                      <w:sz w:val="24"/>
                      <w:szCs w:val="24"/>
                      <w:lang w:val="it-IT"/>
                    </w:rPr>
                    <w:t>risponde mostrando un form per la creazione del corso contente tutte le informazioni del corso da creare e due pulsanti “Conferma” e “Annulla”</w:t>
                  </w:r>
                </w:p>
              </w:tc>
            </w:tr>
            <w:tr w:rsidR="00800126" w:rsidRPr="00FB5F97" w14:paraId="26BFBF1A" w14:textId="77777777" w:rsidTr="0065280E">
              <w:tc>
                <w:tcPr>
                  <w:tcW w:w="3777" w:type="dxa"/>
                </w:tcPr>
                <w:p w14:paraId="0ADDFC71" w14:textId="77777777" w:rsidR="00800126" w:rsidRPr="00800126" w:rsidRDefault="00800126" w:rsidP="00800126">
                  <w:pPr>
                    <w:suppressLineNumbers/>
                    <w:rPr>
                      <w:sz w:val="24"/>
                      <w:szCs w:val="24"/>
                      <w:lang w:val="it-IT"/>
                    </w:rPr>
                  </w:pPr>
                  <w:r w:rsidRPr="00800126">
                    <w:rPr>
                      <w:sz w:val="24"/>
                      <w:szCs w:val="24"/>
                      <w:lang w:val="it-IT"/>
                    </w:rPr>
                    <w:t xml:space="preserve">Il Docente inserisce tutte le informazioni utile per la creazione del corso, preme il tasto Conferma” </w:t>
                  </w:r>
                </w:p>
                <w:p w14:paraId="012A43F6" w14:textId="77777777" w:rsidR="00800126" w:rsidRPr="00800126" w:rsidRDefault="00800126" w:rsidP="00800126">
                  <w:pPr>
                    <w:suppressLineNumbers/>
                    <w:rPr>
                      <w:sz w:val="24"/>
                      <w:szCs w:val="24"/>
                      <w:lang w:val="it-IT"/>
                    </w:rPr>
                  </w:pPr>
                </w:p>
                <w:p w14:paraId="4D7DDDBA" w14:textId="77777777" w:rsidR="00800126" w:rsidRPr="00800126" w:rsidRDefault="00800126" w:rsidP="00800126">
                  <w:pPr>
                    <w:suppressLineNumbers/>
                    <w:rPr>
                      <w:sz w:val="24"/>
                      <w:szCs w:val="24"/>
                      <w:lang w:val="it-IT"/>
                    </w:rPr>
                  </w:pPr>
                </w:p>
                <w:p w14:paraId="70B00C99" w14:textId="77777777" w:rsidR="00800126" w:rsidRPr="00800126" w:rsidRDefault="00800126" w:rsidP="00800126">
                  <w:pPr>
                    <w:suppressLineNumbers/>
                    <w:rPr>
                      <w:sz w:val="24"/>
                      <w:szCs w:val="24"/>
                      <w:lang w:val="it-IT"/>
                    </w:rPr>
                  </w:pPr>
                </w:p>
                <w:p w14:paraId="2CE041B2" w14:textId="77777777" w:rsidR="00800126" w:rsidRPr="00800126" w:rsidRDefault="00800126" w:rsidP="00800126">
                  <w:pPr>
                    <w:suppressLineNumbers/>
                    <w:rPr>
                      <w:sz w:val="24"/>
                      <w:szCs w:val="24"/>
                      <w:lang w:val="it-IT"/>
                    </w:rPr>
                  </w:pPr>
                </w:p>
                <w:p w14:paraId="324503BC" w14:textId="77777777" w:rsidR="00800126" w:rsidRPr="00800126" w:rsidRDefault="00800126" w:rsidP="00800126">
                  <w:pPr>
                    <w:suppressLineNumbers/>
                    <w:rPr>
                      <w:sz w:val="24"/>
                      <w:szCs w:val="24"/>
                      <w:lang w:val="it-IT"/>
                    </w:rPr>
                  </w:pPr>
                  <w:r w:rsidRPr="00800126">
                    <w:rPr>
                      <w:sz w:val="24"/>
                      <w:szCs w:val="24"/>
                      <w:lang w:val="it-IT"/>
                    </w:rPr>
                    <w:t>Il Docente viene reindirizzato alla Homepage del sito</w:t>
                  </w:r>
                </w:p>
              </w:tc>
              <w:tc>
                <w:tcPr>
                  <w:tcW w:w="3777" w:type="dxa"/>
                </w:tcPr>
                <w:p w14:paraId="1CAD145F" w14:textId="77777777" w:rsidR="00800126" w:rsidRPr="00800126" w:rsidRDefault="00800126" w:rsidP="00800126">
                  <w:pPr>
                    <w:suppressLineNumbers/>
                    <w:rPr>
                      <w:sz w:val="24"/>
                      <w:szCs w:val="24"/>
                      <w:lang w:val="it-IT"/>
                    </w:rPr>
                  </w:pPr>
                </w:p>
                <w:p w14:paraId="36F34885" w14:textId="77777777" w:rsidR="00800126" w:rsidRPr="00800126" w:rsidRDefault="00800126" w:rsidP="00800126">
                  <w:pPr>
                    <w:suppressLineNumbers/>
                    <w:rPr>
                      <w:sz w:val="24"/>
                      <w:szCs w:val="24"/>
                      <w:lang w:val="it-IT"/>
                    </w:rPr>
                  </w:pPr>
                </w:p>
                <w:p w14:paraId="2E31DF26" w14:textId="77777777" w:rsidR="00800126" w:rsidRPr="00800126" w:rsidRDefault="00800126" w:rsidP="00800126">
                  <w:pPr>
                    <w:suppressLineNumbers/>
                    <w:rPr>
                      <w:sz w:val="24"/>
                      <w:szCs w:val="24"/>
                      <w:lang w:val="it-IT"/>
                    </w:rPr>
                  </w:pPr>
                </w:p>
                <w:p w14:paraId="4A4A7D8F" w14:textId="77777777" w:rsidR="00800126" w:rsidRPr="00800126" w:rsidRDefault="00800126" w:rsidP="00800126">
                  <w:pPr>
                    <w:suppressLineNumbers/>
                    <w:rPr>
                      <w:sz w:val="24"/>
                      <w:szCs w:val="24"/>
                      <w:lang w:val="it-IT"/>
                    </w:rPr>
                  </w:pPr>
                  <w:r w:rsidRPr="00800126">
                    <w:rPr>
                      <w:sz w:val="24"/>
                      <w:szCs w:val="24"/>
                      <w:lang w:val="it-IT"/>
                    </w:rPr>
                    <w:t>Il Sistema convalida tutti i dati inseriti dal Docente per poi creare il nuovo corso e settarlo nello stato “In Creazione”</w:t>
                  </w:r>
                </w:p>
              </w:tc>
            </w:tr>
          </w:tbl>
          <w:p w14:paraId="7F12B6BA" w14:textId="77777777" w:rsidR="00800126" w:rsidRPr="00800126" w:rsidRDefault="00800126" w:rsidP="00800126">
            <w:pPr>
              <w:suppressLineNumbers/>
              <w:spacing w:after="0" w:line="240" w:lineRule="auto"/>
              <w:rPr>
                <w:sz w:val="24"/>
                <w:szCs w:val="24"/>
                <w:lang w:val="it-IT"/>
              </w:rPr>
            </w:pPr>
          </w:p>
        </w:tc>
      </w:tr>
      <w:tr w:rsidR="00800126" w:rsidRPr="00FB5F97" w14:paraId="6804A296" w14:textId="77777777" w:rsidTr="00E30DBE">
        <w:trPr>
          <w:trHeight w:val="308"/>
        </w:trPr>
        <w:tc>
          <w:tcPr>
            <w:tcW w:w="1970" w:type="dxa"/>
            <w:tcBorders>
              <w:left w:val="single" w:sz="2" w:space="0" w:color="000000"/>
              <w:bottom w:val="single" w:sz="2" w:space="0" w:color="000000"/>
            </w:tcBorders>
            <w:shd w:val="clear" w:color="auto" w:fill="0070C0"/>
          </w:tcPr>
          <w:p w14:paraId="671BAA0E" w14:textId="671A7E97" w:rsidR="00800126" w:rsidRPr="00800126" w:rsidRDefault="00800126" w:rsidP="00800126">
            <w:pPr>
              <w:suppressLineNumbers/>
              <w:spacing w:after="0" w:line="240" w:lineRule="auto"/>
              <w:rPr>
                <w:b/>
                <w:bCs/>
                <w:color w:val="FFFFFF" w:themeColor="background1"/>
                <w:sz w:val="24"/>
                <w:szCs w:val="24"/>
              </w:rPr>
            </w:pPr>
            <w:r w:rsidRPr="00800126">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3359917" w14:textId="77777777" w:rsidR="00800126" w:rsidRPr="00800126" w:rsidRDefault="00800126" w:rsidP="00800126">
            <w:pPr>
              <w:suppressLineNumbers/>
              <w:spacing w:after="0" w:line="240" w:lineRule="auto"/>
              <w:rPr>
                <w:sz w:val="24"/>
                <w:szCs w:val="24"/>
                <w:lang w:val="it-IT"/>
              </w:rPr>
            </w:pPr>
            <w:r w:rsidRPr="00800126">
              <w:rPr>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7A3EE34A" w14:textId="77777777" w:rsidR="00800126" w:rsidRPr="00800126" w:rsidRDefault="00800126" w:rsidP="00800126">
            <w:pPr>
              <w:suppressLineNumbers/>
              <w:spacing w:after="0" w:line="240" w:lineRule="auto"/>
              <w:rPr>
                <w:sz w:val="24"/>
                <w:szCs w:val="24"/>
                <w:lang w:val="it-IT"/>
              </w:rPr>
            </w:pPr>
          </w:p>
          <w:p w14:paraId="35891C04" w14:textId="59A28937" w:rsidR="00800126" w:rsidRPr="00800126" w:rsidRDefault="00800126" w:rsidP="00800126">
            <w:pPr>
              <w:suppressLineNumbers/>
              <w:spacing w:after="0" w:line="240" w:lineRule="auto"/>
              <w:rPr>
                <w:sz w:val="24"/>
                <w:szCs w:val="24"/>
                <w:lang w:val="it-IT"/>
              </w:rPr>
            </w:pPr>
            <w:r w:rsidRPr="00800126">
              <w:rPr>
                <w:sz w:val="24"/>
                <w:szCs w:val="24"/>
                <w:lang w:val="it-IT"/>
              </w:rPr>
              <w:t>Se il Docente preme il pulsante “Annulla” si ritorna alla Homepage del sito.</w:t>
            </w:r>
          </w:p>
        </w:tc>
      </w:tr>
    </w:tbl>
    <w:p w14:paraId="14DE4C3B" w14:textId="5FF3AA4C" w:rsidR="00E30DBE" w:rsidRDefault="00E30DBE" w:rsidP="00E30DBE">
      <w:pPr>
        <w:rPr>
          <w:b/>
          <w:sz w:val="24"/>
          <w:szCs w:val="24"/>
          <w:lang w:val="it-IT"/>
        </w:rPr>
      </w:pPr>
    </w:p>
    <w:p w14:paraId="21D91CE6" w14:textId="21365DA0" w:rsidR="0065280E" w:rsidRDefault="0065280E" w:rsidP="00E30DBE">
      <w:pPr>
        <w:rPr>
          <w:b/>
          <w:sz w:val="24"/>
          <w:szCs w:val="24"/>
          <w:lang w:val="it-IT"/>
        </w:rPr>
      </w:pPr>
    </w:p>
    <w:p w14:paraId="3DB29433" w14:textId="06EC308A" w:rsidR="0065280E" w:rsidRDefault="0065280E" w:rsidP="00E30DBE">
      <w:pPr>
        <w:rPr>
          <w:b/>
          <w:sz w:val="24"/>
          <w:szCs w:val="24"/>
          <w:lang w:val="it-IT"/>
        </w:rPr>
      </w:pPr>
    </w:p>
    <w:p w14:paraId="2E0EC09A" w14:textId="06FF9CB4" w:rsidR="0065280E" w:rsidRDefault="0065280E" w:rsidP="00E30DBE">
      <w:pPr>
        <w:rPr>
          <w:b/>
          <w:sz w:val="24"/>
          <w:szCs w:val="24"/>
          <w:lang w:val="it-IT"/>
        </w:rPr>
      </w:pPr>
    </w:p>
    <w:p w14:paraId="172B672E" w14:textId="7722159E" w:rsidR="0065280E" w:rsidRDefault="0065280E" w:rsidP="00E30DBE">
      <w:pPr>
        <w:rPr>
          <w:b/>
          <w:sz w:val="24"/>
          <w:szCs w:val="24"/>
          <w:lang w:val="it-IT"/>
        </w:rPr>
      </w:pPr>
    </w:p>
    <w:p w14:paraId="71A43A4B" w14:textId="445D3EAA" w:rsidR="0065280E" w:rsidRDefault="0065280E" w:rsidP="00E30DBE">
      <w:pPr>
        <w:rPr>
          <w:b/>
          <w:sz w:val="24"/>
          <w:szCs w:val="24"/>
          <w:lang w:val="it-IT"/>
        </w:rPr>
      </w:pPr>
    </w:p>
    <w:p w14:paraId="4839DD7E" w14:textId="6EF30D87" w:rsidR="0065280E" w:rsidRDefault="0065280E" w:rsidP="00E30DBE">
      <w:pPr>
        <w:rPr>
          <w:b/>
          <w:sz w:val="24"/>
          <w:szCs w:val="24"/>
          <w:lang w:val="it-IT"/>
        </w:rPr>
      </w:pPr>
    </w:p>
    <w:p w14:paraId="7D5ADD50" w14:textId="77777777" w:rsidR="0065280E" w:rsidRDefault="0065280E" w:rsidP="00E30DBE">
      <w:pPr>
        <w:rPr>
          <w:b/>
          <w:sz w:val="24"/>
          <w:szCs w:val="24"/>
          <w:lang w:val="it-IT"/>
        </w:rPr>
      </w:pPr>
    </w:p>
    <w:p w14:paraId="377D0735" w14:textId="704B0C48" w:rsidR="0088245F" w:rsidRPr="0088245F" w:rsidRDefault="0088245F" w:rsidP="00E30DBE">
      <w:pPr>
        <w:rPr>
          <w:b/>
          <w:sz w:val="24"/>
          <w:szCs w:val="24"/>
        </w:rPr>
      </w:pPr>
      <w:r w:rsidRPr="009A7657">
        <w:rPr>
          <w:b/>
          <w:sz w:val="24"/>
          <w:szCs w:val="24"/>
        </w:rPr>
        <w:lastRenderedPageBreak/>
        <w:t>3.5.2.1</w:t>
      </w:r>
      <w:r>
        <w:rPr>
          <w:b/>
          <w:sz w:val="24"/>
          <w:szCs w:val="24"/>
        </w:rPr>
        <w:t>0</w:t>
      </w:r>
      <w:r w:rsidRPr="009A7657">
        <w:rPr>
          <w:b/>
          <w:sz w:val="24"/>
          <w:szCs w:val="24"/>
        </w:rPr>
        <w:t xml:space="preserve"> </w:t>
      </w:r>
      <w:r>
        <w:rPr>
          <w:b/>
          <w:sz w:val="24"/>
          <w:szCs w:val="24"/>
        </w:rPr>
        <w:t>US9 – Modifica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22B68C2B" w14:textId="77777777" w:rsidTr="00E30DBE">
        <w:tc>
          <w:tcPr>
            <w:tcW w:w="1970" w:type="dxa"/>
            <w:tcBorders>
              <w:top w:val="single" w:sz="2" w:space="0" w:color="000000"/>
              <w:left w:val="single" w:sz="2" w:space="0" w:color="000000"/>
              <w:bottom w:val="single" w:sz="2" w:space="0" w:color="000000"/>
            </w:tcBorders>
            <w:shd w:val="clear" w:color="auto" w:fill="0070C0"/>
          </w:tcPr>
          <w:p w14:paraId="2F1F30F3" w14:textId="61013F42" w:rsidR="00800126" w:rsidRPr="00800126" w:rsidRDefault="00800126" w:rsidP="00800126">
            <w:pPr>
              <w:suppressLineNumbers/>
              <w:spacing w:after="0" w:line="240" w:lineRule="auto"/>
              <w:rPr>
                <w:color w:val="FFFFFF" w:themeColor="background1"/>
                <w:sz w:val="24"/>
                <w:szCs w:val="24"/>
              </w:rPr>
            </w:pPr>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A5B8FC" w14:textId="6AEE6D18" w:rsidR="00800126" w:rsidRPr="00800126" w:rsidRDefault="00800126" w:rsidP="00800126">
            <w:pPr>
              <w:suppressLineNumbers/>
              <w:spacing w:after="0" w:line="240" w:lineRule="auto"/>
              <w:rPr>
                <w:sz w:val="24"/>
                <w:szCs w:val="24"/>
              </w:rPr>
            </w:pPr>
            <w:r w:rsidRPr="00800126">
              <w:rPr>
                <w:sz w:val="24"/>
                <w:szCs w:val="24"/>
              </w:rPr>
              <w:t>US9</w:t>
            </w:r>
          </w:p>
        </w:tc>
      </w:tr>
      <w:tr w:rsidR="00800126" w:rsidRPr="009A7657" w14:paraId="5EAB1C2C" w14:textId="77777777" w:rsidTr="00E30DBE">
        <w:tc>
          <w:tcPr>
            <w:tcW w:w="1970" w:type="dxa"/>
            <w:tcBorders>
              <w:top w:val="single" w:sz="2" w:space="0" w:color="000000"/>
              <w:left w:val="single" w:sz="2" w:space="0" w:color="000000"/>
              <w:bottom w:val="single" w:sz="2" w:space="0" w:color="000000"/>
            </w:tcBorders>
            <w:shd w:val="clear" w:color="auto" w:fill="0070C0"/>
          </w:tcPr>
          <w:p w14:paraId="502C0152" w14:textId="31692B0A"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3B8D5E" w14:textId="14F4361B" w:rsidR="00800126" w:rsidRPr="00800126" w:rsidRDefault="00800126" w:rsidP="00800126">
            <w:pPr>
              <w:suppressLineNumbers/>
              <w:spacing w:after="0" w:line="240" w:lineRule="auto"/>
              <w:rPr>
                <w:sz w:val="24"/>
                <w:szCs w:val="24"/>
              </w:rPr>
            </w:pPr>
            <w:r w:rsidRPr="00800126">
              <w:rPr>
                <w:sz w:val="24"/>
                <w:szCs w:val="24"/>
              </w:rPr>
              <w:t>ModificaCorso</w:t>
            </w:r>
          </w:p>
        </w:tc>
      </w:tr>
      <w:tr w:rsidR="00800126" w:rsidRPr="009A7657" w14:paraId="58181DDE" w14:textId="77777777" w:rsidTr="00E30DBE">
        <w:tc>
          <w:tcPr>
            <w:tcW w:w="1970" w:type="dxa"/>
            <w:tcBorders>
              <w:top w:val="single" w:sz="2" w:space="0" w:color="000000"/>
              <w:left w:val="single" w:sz="2" w:space="0" w:color="000000"/>
              <w:bottom w:val="single" w:sz="2" w:space="0" w:color="000000"/>
            </w:tcBorders>
            <w:shd w:val="clear" w:color="auto" w:fill="0070C0"/>
          </w:tcPr>
          <w:p w14:paraId="6564B9B2" w14:textId="7A1A3D89"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434C937" w14:textId="31748D8D" w:rsidR="00800126" w:rsidRPr="00800126" w:rsidRDefault="00800126" w:rsidP="00800126">
            <w:pPr>
              <w:suppressLineNumbers/>
              <w:spacing w:after="0" w:line="240" w:lineRule="auto"/>
              <w:rPr>
                <w:sz w:val="24"/>
                <w:szCs w:val="24"/>
              </w:rPr>
            </w:pPr>
            <w:r w:rsidRPr="00800126">
              <w:rPr>
                <w:sz w:val="24"/>
                <w:szCs w:val="24"/>
              </w:rPr>
              <w:t>Iniziato da Docente</w:t>
            </w:r>
          </w:p>
        </w:tc>
      </w:tr>
      <w:tr w:rsidR="00800126" w:rsidRPr="00FB5F97" w14:paraId="2C6C3E8B" w14:textId="77777777" w:rsidTr="00E30DBE">
        <w:tc>
          <w:tcPr>
            <w:tcW w:w="1970" w:type="dxa"/>
            <w:tcBorders>
              <w:top w:val="single" w:sz="2" w:space="0" w:color="000000"/>
              <w:left w:val="single" w:sz="2" w:space="0" w:color="000000"/>
              <w:bottom w:val="single" w:sz="2" w:space="0" w:color="000000"/>
            </w:tcBorders>
            <w:shd w:val="clear" w:color="auto" w:fill="0070C0"/>
          </w:tcPr>
          <w:p w14:paraId="303EB427" w14:textId="1142E9A8"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920239" w14:textId="63A1E786" w:rsidR="00800126" w:rsidRPr="00800126" w:rsidRDefault="00800126" w:rsidP="00800126">
            <w:pPr>
              <w:suppressLineNumbers/>
              <w:spacing w:after="0" w:line="240" w:lineRule="auto"/>
              <w:rPr>
                <w:sz w:val="24"/>
                <w:szCs w:val="24"/>
                <w:lang w:val="it-IT"/>
              </w:rPr>
            </w:pPr>
            <w:r w:rsidRPr="0065280E">
              <w:rPr>
                <w:sz w:val="24"/>
                <w:szCs w:val="24"/>
                <w:lang w:val="it-IT"/>
              </w:rPr>
              <w:t>Il Docente è loggato nel sistema</w:t>
            </w:r>
          </w:p>
        </w:tc>
      </w:tr>
      <w:tr w:rsidR="00800126" w:rsidRPr="00FB5F97" w14:paraId="4661CEB2" w14:textId="77777777" w:rsidTr="00E30DBE">
        <w:tc>
          <w:tcPr>
            <w:tcW w:w="1970" w:type="dxa"/>
            <w:tcBorders>
              <w:top w:val="single" w:sz="2" w:space="0" w:color="000000"/>
              <w:left w:val="single" w:sz="2" w:space="0" w:color="000000"/>
              <w:bottom w:val="single" w:sz="2" w:space="0" w:color="000000"/>
            </w:tcBorders>
            <w:shd w:val="clear" w:color="auto" w:fill="0070C0"/>
          </w:tcPr>
          <w:p w14:paraId="4FA81B75" w14:textId="76679A37"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3243D9" w14:textId="719C3D2B" w:rsidR="00800126" w:rsidRPr="00800126" w:rsidRDefault="00800126" w:rsidP="00800126">
            <w:pPr>
              <w:suppressLineNumbers/>
              <w:spacing w:after="0" w:line="240" w:lineRule="auto"/>
              <w:rPr>
                <w:sz w:val="24"/>
                <w:szCs w:val="24"/>
                <w:lang w:val="it-IT"/>
              </w:rPr>
            </w:pPr>
            <w:r w:rsidRPr="0065280E">
              <w:rPr>
                <w:sz w:val="24"/>
                <w:szCs w:val="24"/>
                <w:lang w:val="it-IT"/>
              </w:rPr>
              <w:t>Il Docente modifica il corso</w:t>
            </w:r>
          </w:p>
        </w:tc>
      </w:tr>
      <w:tr w:rsidR="00800126" w:rsidRPr="00FB5F97" w14:paraId="24A242D1" w14:textId="77777777" w:rsidTr="00E30DBE">
        <w:tc>
          <w:tcPr>
            <w:tcW w:w="1970" w:type="dxa"/>
            <w:tcBorders>
              <w:top w:val="single" w:sz="2" w:space="0" w:color="000000"/>
              <w:left w:val="single" w:sz="2" w:space="0" w:color="000000"/>
              <w:bottom w:val="single" w:sz="2" w:space="0" w:color="000000"/>
            </w:tcBorders>
            <w:shd w:val="clear" w:color="auto" w:fill="0070C0"/>
          </w:tcPr>
          <w:p w14:paraId="31436E0A" w14:textId="619AFAB6"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3CB6F34E" w14:textId="77777777" w:rsidTr="0065280E">
              <w:tc>
                <w:tcPr>
                  <w:tcW w:w="3777" w:type="dxa"/>
                </w:tcPr>
                <w:p w14:paraId="1190FFF9" w14:textId="77777777" w:rsidR="00800126" w:rsidRPr="0065280E" w:rsidRDefault="00800126" w:rsidP="00800126">
                  <w:pPr>
                    <w:suppressLineNumbers/>
                    <w:jc w:val="center"/>
                    <w:rPr>
                      <w:sz w:val="24"/>
                      <w:szCs w:val="24"/>
                      <w:lang w:val="it-IT"/>
                    </w:rPr>
                  </w:pPr>
                  <w:r w:rsidRPr="0065280E">
                    <w:rPr>
                      <w:sz w:val="24"/>
                      <w:szCs w:val="24"/>
                      <w:lang w:val="it-IT"/>
                    </w:rPr>
                    <w:t>Docente</w:t>
                  </w:r>
                </w:p>
                <w:p w14:paraId="02B89D7F" w14:textId="77777777" w:rsidR="00800126" w:rsidRPr="0065280E" w:rsidRDefault="00800126" w:rsidP="00800126">
                  <w:pPr>
                    <w:suppressLineNumbers/>
                    <w:rPr>
                      <w:sz w:val="24"/>
                      <w:szCs w:val="24"/>
                      <w:lang w:val="it-IT"/>
                    </w:rPr>
                  </w:pPr>
                  <w:r w:rsidRPr="0065280E">
                    <w:rPr>
                      <w:sz w:val="24"/>
                      <w:szCs w:val="24"/>
                      <w:lang w:val="it-IT"/>
                    </w:rPr>
                    <w:t>Il Docente preme il pulsante “Modifica” presente sotto il corso caricato nella lista dei corsi tenuti</w:t>
                  </w:r>
                </w:p>
              </w:tc>
              <w:tc>
                <w:tcPr>
                  <w:tcW w:w="3777" w:type="dxa"/>
                </w:tcPr>
                <w:p w14:paraId="7F7EC0CA" w14:textId="77777777" w:rsidR="00800126" w:rsidRPr="00800126" w:rsidRDefault="00800126" w:rsidP="00800126">
                  <w:pPr>
                    <w:suppressLineNumbers/>
                    <w:jc w:val="center"/>
                    <w:rPr>
                      <w:sz w:val="24"/>
                      <w:szCs w:val="24"/>
                    </w:rPr>
                  </w:pPr>
                  <w:r w:rsidRPr="00800126">
                    <w:rPr>
                      <w:sz w:val="24"/>
                      <w:szCs w:val="24"/>
                    </w:rPr>
                    <w:t>Sistema</w:t>
                  </w:r>
                </w:p>
              </w:tc>
            </w:tr>
            <w:tr w:rsidR="00800126" w:rsidRPr="00FB5F97" w14:paraId="3E74127D" w14:textId="77777777" w:rsidTr="0065280E">
              <w:tc>
                <w:tcPr>
                  <w:tcW w:w="3777" w:type="dxa"/>
                </w:tcPr>
                <w:p w14:paraId="51A0D3B9" w14:textId="77777777" w:rsidR="00800126" w:rsidRPr="00800126" w:rsidRDefault="00800126" w:rsidP="00800126">
                  <w:pPr>
                    <w:suppressLineNumbers/>
                    <w:rPr>
                      <w:sz w:val="24"/>
                      <w:szCs w:val="24"/>
                    </w:rPr>
                  </w:pPr>
                </w:p>
              </w:tc>
              <w:tc>
                <w:tcPr>
                  <w:tcW w:w="3777" w:type="dxa"/>
                </w:tcPr>
                <w:p w14:paraId="21E738A0" w14:textId="77777777" w:rsidR="00800126" w:rsidRPr="0065280E" w:rsidRDefault="00800126" w:rsidP="00800126">
                  <w:pPr>
                    <w:suppressLineNumbers/>
                    <w:rPr>
                      <w:sz w:val="24"/>
                      <w:szCs w:val="24"/>
                      <w:lang w:val="it-IT"/>
                    </w:rPr>
                  </w:pPr>
                  <w:r w:rsidRPr="0065280E">
                    <w:rPr>
                      <w:sz w:val="24"/>
                      <w:szCs w:val="24"/>
                      <w:lang w:val="it-IT"/>
                    </w:rPr>
                    <w:t xml:space="preserve">Il </w:t>
                  </w:r>
                  <w:r w:rsidRPr="0065280E">
                    <w:rPr>
                      <w:i/>
                      <w:iCs/>
                      <w:sz w:val="24"/>
                      <w:szCs w:val="24"/>
                      <w:lang w:val="it-IT"/>
                    </w:rPr>
                    <w:t xml:space="preserve">Sistema </w:t>
                  </w:r>
                  <w:r w:rsidRPr="0065280E">
                    <w:rPr>
                      <w:sz w:val="24"/>
                      <w:szCs w:val="24"/>
                      <w:lang w:val="it-IT"/>
                    </w:rPr>
                    <w:t>risponde mostrando un form per la modifica del corso contente tutte le informazioni del corso da modificare e due pulsanti “Conferma” e “Annulla”</w:t>
                  </w:r>
                </w:p>
              </w:tc>
            </w:tr>
            <w:tr w:rsidR="00800126" w:rsidRPr="00FB5F97" w14:paraId="5EC6E242" w14:textId="77777777" w:rsidTr="0065280E">
              <w:tc>
                <w:tcPr>
                  <w:tcW w:w="3777" w:type="dxa"/>
                </w:tcPr>
                <w:p w14:paraId="05F62061" w14:textId="77777777" w:rsidR="00800126" w:rsidRPr="0065280E" w:rsidRDefault="00800126" w:rsidP="00800126">
                  <w:pPr>
                    <w:suppressLineNumbers/>
                    <w:rPr>
                      <w:sz w:val="24"/>
                      <w:szCs w:val="24"/>
                      <w:lang w:val="it-IT"/>
                    </w:rPr>
                  </w:pPr>
                  <w:r w:rsidRPr="0065280E">
                    <w:rPr>
                      <w:sz w:val="24"/>
                      <w:szCs w:val="24"/>
                      <w:lang w:val="it-IT"/>
                    </w:rPr>
                    <w:t xml:space="preserve">Il Docente inserisce tutte le informazioni utile per modificare il corso e preme il tasto “Conferma” </w:t>
                  </w:r>
                </w:p>
                <w:p w14:paraId="4E44C9FB" w14:textId="77777777" w:rsidR="00800126" w:rsidRPr="0065280E" w:rsidRDefault="00800126" w:rsidP="00800126">
                  <w:pPr>
                    <w:suppressLineNumbers/>
                    <w:rPr>
                      <w:sz w:val="24"/>
                      <w:szCs w:val="24"/>
                      <w:lang w:val="it-IT"/>
                    </w:rPr>
                  </w:pPr>
                </w:p>
                <w:p w14:paraId="40058A7C" w14:textId="77777777" w:rsidR="00800126" w:rsidRPr="0065280E" w:rsidRDefault="00800126" w:rsidP="00800126">
                  <w:pPr>
                    <w:suppressLineNumbers/>
                    <w:rPr>
                      <w:sz w:val="24"/>
                      <w:szCs w:val="24"/>
                      <w:lang w:val="it-IT"/>
                    </w:rPr>
                  </w:pPr>
                </w:p>
                <w:p w14:paraId="2F9E8AE5" w14:textId="77777777" w:rsidR="00800126" w:rsidRPr="0065280E" w:rsidRDefault="00800126" w:rsidP="00800126">
                  <w:pPr>
                    <w:suppressLineNumbers/>
                    <w:rPr>
                      <w:sz w:val="24"/>
                      <w:szCs w:val="24"/>
                      <w:lang w:val="it-IT"/>
                    </w:rPr>
                  </w:pPr>
                </w:p>
                <w:p w14:paraId="7043307B" w14:textId="77777777" w:rsidR="00800126" w:rsidRPr="0065280E" w:rsidRDefault="00800126" w:rsidP="00800126">
                  <w:pPr>
                    <w:suppressLineNumbers/>
                    <w:rPr>
                      <w:sz w:val="24"/>
                      <w:szCs w:val="24"/>
                      <w:lang w:val="it-IT"/>
                    </w:rPr>
                  </w:pPr>
                  <w:r w:rsidRPr="0065280E">
                    <w:rPr>
                      <w:sz w:val="24"/>
                      <w:szCs w:val="24"/>
                      <w:lang w:val="it-IT"/>
                    </w:rPr>
                    <w:t>Il Docente viene reindirizzato alla Homepage del sito</w:t>
                  </w:r>
                </w:p>
              </w:tc>
              <w:tc>
                <w:tcPr>
                  <w:tcW w:w="3777" w:type="dxa"/>
                </w:tcPr>
                <w:p w14:paraId="5CA7CEDA" w14:textId="77777777" w:rsidR="00800126" w:rsidRPr="0065280E" w:rsidRDefault="00800126" w:rsidP="00800126">
                  <w:pPr>
                    <w:suppressLineNumbers/>
                    <w:rPr>
                      <w:sz w:val="24"/>
                      <w:szCs w:val="24"/>
                      <w:lang w:val="it-IT"/>
                    </w:rPr>
                  </w:pPr>
                </w:p>
                <w:p w14:paraId="2CB757E4" w14:textId="77777777" w:rsidR="00800126" w:rsidRPr="0065280E" w:rsidRDefault="00800126" w:rsidP="00800126">
                  <w:pPr>
                    <w:suppressLineNumbers/>
                    <w:rPr>
                      <w:sz w:val="24"/>
                      <w:szCs w:val="24"/>
                      <w:lang w:val="it-IT"/>
                    </w:rPr>
                  </w:pPr>
                </w:p>
                <w:p w14:paraId="10B37F60" w14:textId="77777777" w:rsidR="00800126" w:rsidRPr="0065280E" w:rsidRDefault="00800126" w:rsidP="00800126">
                  <w:pPr>
                    <w:suppressLineNumbers/>
                    <w:rPr>
                      <w:sz w:val="24"/>
                      <w:szCs w:val="24"/>
                      <w:lang w:val="it-IT"/>
                    </w:rPr>
                  </w:pPr>
                </w:p>
                <w:p w14:paraId="512A4C88" w14:textId="77777777" w:rsidR="00800126" w:rsidRPr="0065280E" w:rsidRDefault="00800126" w:rsidP="00800126">
                  <w:pPr>
                    <w:suppressLineNumbers/>
                    <w:rPr>
                      <w:sz w:val="24"/>
                      <w:szCs w:val="24"/>
                      <w:lang w:val="it-IT"/>
                    </w:rPr>
                  </w:pPr>
                  <w:r w:rsidRPr="0065280E">
                    <w:rPr>
                      <w:sz w:val="24"/>
                      <w:szCs w:val="24"/>
                      <w:lang w:val="it-IT"/>
                    </w:rPr>
                    <w:t>Il Sistema convalida tutti i dati e i file inseriti dal Docente per poi apportare le modifiche al corso</w:t>
                  </w:r>
                </w:p>
              </w:tc>
            </w:tr>
          </w:tbl>
          <w:p w14:paraId="57FD1F2F" w14:textId="77777777" w:rsidR="00800126" w:rsidRPr="00800126" w:rsidRDefault="00800126" w:rsidP="00800126">
            <w:pPr>
              <w:suppressLineNumbers/>
              <w:spacing w:after="0" w:line="240" w:lineRule="auto"/>
              <w:rPr>
                <w:sz w:val="24"/>
                <w:szCs w:val="24"/>
                <w:lang w:val="it-IT"/>
              </w:rPr>
            </w:pPr>
          </w:p>
        </w:tc>
      </w:tr>
      <w:tr w:rsidR="00800126" w:rsidRPr="00FB5F97" w14:paraId="53A5B565" w14:textId="77777777" w:rsidTr="00E30DBE">
        <w:trPr>
          <w:trHeight w:val="308"/>
        </w:trPr>
        <w:tc>
          <w:tcPr>
            <w:tcW w:w="1970" w:type="dxa"/>
            <w:tcBorders>
              <w:left w:val="single" w:sz="2" w:space="0" w:color="000000"/>
              <w:bottom w:val="single" w:sz="2" w:space="0" w:color="000000"/>
            </w:tcBorders>
            <w:shd w:val="clear" w:color="auto" w:fill="0070C0"/>
          </w:tcPr>
          <w:p w14:paraId="7FEA0AB6" w14:textId="324CDE44" w:rsidR="00800126" w:rsidRPr="00800126" w:rsidRDefault="00800126" w:rsidP="00800126">
            <w:pPr>
              <w:suppressLineNumbers/>
              <w:spacing w:after="0" w:line="240" w:lineRule="auto"/>
              <w:rPr>
                <w:b/>
                <w:bCs/>
                <w:color w:val="FFFFFF" w:themeColor="background1"/>
                <w:sz w:val="24"/>
                <w:szCs w:val="24"/>
              </w:rPr>
            </w:pPr>
            <w:r w:rsidRPr="00800126">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F000D60" w14:textId="77777777" w:rsidR="00800126" w:rsidRPr="00800126" w:rsidRDefault="00800126" w:rsidP="00800126">
            <w:pPr>
              <w:suppressLineNumbers/>
              <w:spacing w:after="0" w:line="240" w:lineRule="auto"/>
              <w:rPr>
                <w:sz w:val="24"/>
                <w:szCs w:val="24"/>
                <w:lang w:val="it-IT"/>
              </w:rPr>
            </w:pPr>
            <w:r w:rsidRPr="00800126">
              <w:rPr>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000DE994" w14:textId="77777777" w:rsidR="00800126" w:rsidRPr="00800126" w:rsidRDefault="00800126" w:rsidP="00800126">
            <w:pPr>
              <w:suppressLineNumbers/>
              <w:spacing w:after="0" w:line="240" w:lineRule="auto"/>
              <w:rPr>
                <w:sz w:val="24"/>
                <w:szCs w:val="24"/>
                <w:lang w:val="it-IT"/>
              </w:rPr>
            </w:pPr>
          </w:p>
          <w:p w14:paraId="6D32DF19" w14:textId="30C6941B" w:rsidR="00800126" w:rsidRPr="00800126" w:rsidRDefault="00800126" w:rsidP="00800126">
            <w:pPr>
              <w:suppressLineNumbers/>
              <w:spacing w:after="0" w:line="240" w:lineRule="auto"/>
              <w:rPr>
                <w:sz w:val="24"/>
                <w:szCs w:val="24"/>
                <w:lang w:val="it-IT"/>
              </w:rPr>
            </w:pPr>
            <w:r w:rsidRPr="00800126">
              <w:rPr>
                <w:sz w:val="24"/>
                <w:szCs w:val="24"/>
                <w:lang w:val="it-IT"/>
              </w:rPr>
              <w:t>Se il Docente preme il pulsante “Annulla” si ritorna alla Homepage del sito.</w:t>
            </w:r>
          </w:p>
        </w:tc>
      </w:tr>
    </w:tbl>
    <w:p w14:paraId="172CD283" w14:textId="21E94E36" w:rsidR="00E30DBE" w:rsidRDefault="00E30DBE" w:rsidP="00E30DBE">
      <w:pPr>
        <w:rPr>
          <w:b/>
          <w:sz w:val="24"/>
          <w:szCs w:val="24"/>
          <w:lang w:val="it-IT"/>
        </w:rPr>
      </w:pPr>
    </w:p>
    <w:p w14:paraId="0E6A22BF" w14:textId="18C3A48C" w:rsidR="0065280E" w:rsidRDefault="0065280E" w:rsidP="00E30DBE">
      <w:pPr>
        <w:rPr>
          <w:b/>
          <w:sz w:val="24"/>
          <w:szCs w:val="24"/>
          <w:lang w:val="it-IT"/>
        </w:rPr>
      </w:pPr>
    </w:p>
    <w:p w14:paraId="248C5A50" w14:textId="37718588" w:rsidR="0065280E" w:rsidRDefault="0065280E" w:rsidP="00E30DBE">
      <w:pPr>
        <w:rPr>
          <w:b/>
          <w:sz w:val="24"/>
          <w:szCs w:val="24"/>
          <w:lang w:val="it-IT"/>
        </w:rPr>
      </w:pPr>
    </w:p>
    <w:p w14:paraId="191C7D6A" w14:textId="7503F82A" w:rsidR="0065280E" w:rsidRDefault="0065280E" w:rsidP="00E30DBE">
      <w:pPr>
        <w:rPr>
          <w:b/>
          <w:sz w:val="24"/>
          <w:szCs w:val="24"/>
          <w:lang w:val="it-IT"/>
        </w:rPr>
      </w:pPr>
    </w:p>
    <w:p w14:paraId="345446FD" w14:textId="203428C3" w:rsidR="0065280E" w:rsidRDefault="0065280E" w:rsidP="00E30DBE">
      <w:pPr>
        <w:rPr>
          <w:b/>
          <w:sz w:val="24"/>
          <w:szCs w:val="24"/>
          <w:lang w:val="it-IT"/>
        </w:rPr>
      </w:pPr>
    </w:p>
    <w:p w14:paraId="0C0C73F2" w14:textId="54C8B9BE" w:rsidR="0065280E" w:rsidRDefault="0065280E" w:rsidP="00E30DBE">
      <w:pPr>
        <w:rPr>
          <w:b/>
          <w:sz w:val="24"/>
          <w:szCs w:val="24"/>
          <w:lang w:val="it-IT"/>
        </w:rPr>
      </w:pPr>
    </w:p>
    <w:p w14:paraId="338A9C05" w14:textId="6790382B" w:rsidR="0065280E" w:rsidRDefault="0065280E" w:rsidP="00E30DBE">
      <w:pPr>
        <w:rPr>
          <w:b/>
          <w:sz w:val="24"/>
          <w:szCs w:val="24"/>
          <w:lang w:val="it-IT"/>
        </w:rPr>
      </w:pPr>
    </w:p>
    <w:p w14:paraId="22C7A6FC" w14:textId="77777777" w:rsidR="0065280E" w:rsidRPr="009A7657" w:rsidRDefault="0065280E" w:rsidP="00E30DBE">
      <w:pPr>
        <w:rPr>
          <w:b/>
          <w:sz w:val="24"/>
          <w:szCs w:val="24"/>
          <w:lang w:val="it-IT"/>
        </w:rPr>
      </w:pPr>
    </w:p>
    <w:p w14:paraId="2D94B7DE" w14:textId="0A23295C" w:rsidR="00E30DBE" w:rsidRPr="0088245F" w:rsidRDefault="0088245F" w:rsidP="00E30DBE">
      <w:pPr>
        <w:rPr>
          <w:b/>
          <w:sz w:val="24"/>
          <w:szCs w:val="24"/>
          <w:lang w:val="it-IT"/>
        </w:rPr>
      </w:pPr>
      <w:r w:rsidRPr="0088245F">
        <w:rPr>
          <w:b/>
          <w:sz w:val="24"/>
          <w:szCs w:val="24"/>
          <w:lang w:val="it-IT"/>
        </w:rPr>
        <w:lastRenderedPageBreak/>
        <w:t>3.5.2.1</w:t>
      </w:r>
      <w:r>
        <w:rPr>
          <w:b/>
          <w:sz w:val="24"/>
          <w:szCs w:val="24"/>
          <w:lang w:val="it-IT"/>
        </w:rPr>
        <w:t>1</w:t>
      </w:r>
      <w:r w:rsidRPr="0088245F">
        <w:rPr>
          <w:b/>
          <w:sz w:val="24"/>
          <w:szCs w:val="24"/>
          <w:lang w:val="it-IT"/>
        </w:rPr>
        <w:t xml:space="preserve"> US10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0108520D" w14:textId="77777777" w:rsidTr="00E30DBE">
        <w:tc>
          <w:tcPr>
            <w:tcW w:w="1970" w:type="dxa"/>
            <w:tcBorders>
              <w:top w:val="single" w:sz="2" w:space="0" w:color="000000"/>
              <w:left w:val="single" w:sz="2" w:space="0" w:color="000000"/>
              <w:bottom w:val="single" w:sz="2" w:space="0" w:color="000000"/>
            </w:tcBorders>
            <w:shd w:val="clear" w:color="auto" w:fill="0070C0"/>
          </w:tcPr>
          <w:p w14:paraId="3D5E960B" w14:textId="2A69247F" w:rsidR="00800126" w:rsidRPr="00800126" w:rsidRDefault="00800126" w:rsidP="00800126">
            <w:pPr>
              <w:suppressLineNumbers/>
              <w:spacing w:after="0" w:line="240" w:lineRule="auto"/>
              <w:rPr>
                <w:color w:val="FFFFFF" w:themeColor="background1"/>
                <w:sz w:val="24"/>
                <w:szCs w:val="24"/>
              </w:rPr>
            </w:pPr>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EE807" w14:textId="77294231" w:rsidR="00800126" w:rsidRPr="00800126" w:rsidRDefault="00800126" w:rsidP="00800126">
            <w:pPr>
              <w:suppressLineNumbers/>
              <w:spacing w:after="0" w:line="240" w:lineRule="auto"/>
              <w:rPr>
                <w:sz w:val="24"/>
                <w:szCs w:val="24"/>
              </w:rPr>
            </w:pPr>
            <w:r w:rsidRPr="00800126">
              <w:rPr>
                <w:sz w:val="24"/>
                <w:szCs w:val="24"/>
              </w:rPr>
              <w:t>US10</w:t>
            </w:r>
          </w:p>
        </w:tc>
      </w:tr>
      <w:tr w:rsidR="00800126" w:rsidRPr="009A7657" w14:paraId="22844963" w14:textId="77777777" w:rsidTr="00E30DBE">
        <w:tc>
          <w:tcPr>
            <w:tcW w:w="1970" w:type="dxa"/>
            <w:tcBorders>
              <w:top w:val="single" w:sz="2" w:space="0" w:color="000000"/>
              <w:left w:val="single" w:sz="2" w:space="0" w:color="000000"/>
              <w:bottom w:val="single" w:sz="2" w:space="0" w:color="000000"/>
            </w:tcBorders>
            <w:shd w:val="clear" w:color="auto" w:fill="0070C0"/>
          </w:tcPr>
          <w:p w14:paraId="374079CA" w14:textId="36C882E8"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8D15A6" w14:textId="13852E1B" w:rsidR="00800126" w:rsidRPr="00800126" w:rsidRDefault="00800126" w:rsidP="00800126">
            <w:pPr>
              <w:suppressLineNumbers/>
              <w:spacing w:after="0" w:line="240" w:lineRule="auto"/>
              <w:rPr>
                <w:sz w:val="24"/>
                <w:szCs w:val="24"/>
              </w:rPr>
            </w:pPr>
            <w:r w:rsidRPr="00800126">
              <w:rPr>
                <w:sz w:val="24"/>
                <w:szCs w:val="24"/>
              </w:rPr>
              <w:t>InserimentoLezione</w:t>
            </w:r>
          </w:p>
        </w:tc>
      </w:tr>
      <w:tr w:rsidR="00800126" w:rsidRPr="009A7657" w14:paraId="37D0AB45" w14:textId="77777777" w:rsidTr="00E30DBE">
        <w:tc>
          <w:tcPr>
            <w:tcW w:w="1970" w:type="dxa"/>
            <w:tcBorders>
              <w:top w:val="single" w:sz="2" w:space="0" w:color="000000"/>
              <w:left w:val="single" w:sz="2" w:space="0" w:color="000000"/>
              <w:bottom w:val="single" w:sz="2" w:space="0" w:color="000000"/>
            </w:tcBorders>
            <w:shd w:val="clear" w:color="auto" w:fill="0070C0"/>
          </w:tcPr>
          <w:p w14:paraId="48002AC3" w14:textId="64592B56"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565D6" w14:textId="7D94B11E" w:rsidR="00800126" w:rsidRPr="00800126" w:rsidRDefault="00800126" w:rsidP="00800126">
            <w:pPr>
              <w:suppressLineNumbers/>
              <w:spacing w:after="0" w:line="240" w:lineRule="auto"/>
              <w:rPr>
                <w:sz w:val="24"/>
                <w:szCs w:val="24"/>
              </w:rPr>
            </w:pPr>
            <w:r w:rsidRPr="00800126">
              <w:rPr>
                <w:sz w:val="24"/>
                <w:szCs w:val="24"/>
              </w:rPr>
              <w:t>Iniziato da Docente</w:t>
            </w:r>
          </w:p>
        </w:tc>
      </w:tr>
      <w:tr w:rsidR="00800126" w:rsidRPr="00FB5F97" w14:paraId="78D11A40" w14:textId="77777777" w:rsidTr="00E30DBE">
        <w:tc>
          <w:tcPr>
            <w:tcW w:w="1970" w:type="dxa"/>
            <w:tcBorders>
              <w:top w:val="single" w:sz="2" w:space="0" w:color="000000"/>
              <w:left w:val="single" w:sz="2" w:space="0" w:color="000000"/>
              <w:bottom w:val="single" w:sz="2" w:space="0" w:color="000000"/>
            </w:tcBorders>
            <w:shd w:val="clear" w:color="auto" w:fill="0070C0"/>
          </w:tcPr>
          <w:p w14:paraId="5B473874" w14:textId="7A77FEC1"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64D916E" w14:textId="743A7208" w:rsidR="00800126" w:rsidRPr="00800126" w:rsidRDefault="00800126" w:rsidP="00800126">
            <w:pPr>
              <w:suppressLineNumbers/>
              <w:spacing w:after="0" w:line="240" w:lineRule="auto"/>
              <w:rPr>
                <w:sz w:val="24"/>
                <w:szCs w:val="24"/>
                <w:lang w:val="it-IT"/>
              </w:rPr>
            </w:pPr>
            <w:r w:rsidRPr="0065280E">
              <w:rPr>
                <w:sz w:val="24"/>
                <w:szCs w:val="24"/>
                <w:lang w:val="it-IT"/>
              </w:rPr>
              <w:t>Il Docente è loggato al sito</w:t>
            </w:r>
          </w:p>
        </w:tc>
      </w:tr>
      <w:tr w:rsidR="00800126" w:rsidRPr="00FB5F97" w14:paraId="6FBA60F0" w14:textId="77777777" w:rsidTr="00E30DBE">
        <w:tc>
          <w:tcPr>
            <w:tcW w:w="1970" w:type="dxa"/>
            <w:tcBorders>
              <w:top w:val="single" w:sz="2" w:space="0" w:color="000000"/>
              <w:left w:val="single" w:sz="2" w:space="0" w:color="000000"/>
              <w:bottom w:val="single" w:sz="2" w:space="0" w:color="000000"/>
            </w:tcBorders>
            <w:shd w:val="clear" w:color="auto" w:fill="0070C0"/>
          </w:tcPr>
          <w:p w14:paraId="08E8FBAB" w14:textId="01A523D1"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D0B90AE" w14:textId="53C24AD3" w:rsidR="00800126" w:rsidRPr="00800126" w:rsidRDefault="00800126" w:rsidP="00800126">
            <w:pPr>
              <w:suppressLineNumbers/>
              <w:spacing w:after="0" w:line="240" w:lineRule="auto"/>
              <w:rPr>
                <w:sz w:val="24"/>
                <w:szCs w:val="24"/>
                <w:lang w:val="it-IT"/>
              </w:rPr>
            </w:pPr>
            <w:r w:rsidRPr="0065280E">
              <w:rPr>
                <w:sz w:val="24"/>
                <w:szCs w:val="24"/>
                <w:lang w:val="it-IT"/>
              </w:rPr>
              <w:t>Si esce da questo caso d’uso quando il Docente ha inserito la lezione</w:t>
            </w:r>
          </w:p>
        </w:tc>
      </w:tr>
      <w:tr w:rsidR="00800126" w:rsidRPr="00FB5F97" w14:paraId="121D836A" w14:textId="77777777" w:rsidTr="00E30DBE">
        <w:tc>
          <w:tcPr>
            <w:tcW w:w="1970" w:type="dxa"/>
            <w:tcBorders>
              <w:top w:val="single" w:sz="2" w:space="0" w:color="000000"/>
              <w:left w:val="single" w:sz="2" w:space="0" w:color="000000"/>
              <w:bottom w:val="single" w:sz="2" w:space="0" w:color="000000"/>
            </w:tcBorders>
            <w:shd w:val="clear" w:color="auto" w:fill="0070C0"/>
          </w:tcPr>
          <w:p w14:paraId="5C25CF99" w14:textId="7DCCAAE0"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1B40B37A" w14:textId="77777777" w:rsidTr="0065280E">
              <w:tc>
                <w:tcPr>
                  <w:tcW w:w="3777" w:type="dxa"/>
                </w:tcPr>
                <w:p w14:paraId="2FC44066" w14:textId="77777777" w:rsidR="00800126" w:rsidRPr="00800126" w:rsidRDefault="00800126" w:rsidP="00800126">
                  <w:pPr>
                    <w:suppressLineNumbers/>
                    <w:jc w:val="center"/>
                    <w:rPr>
                      <w:sz w:val="24"/>
                      <w:szCs w:val="24"/>
                    </w:rPr>
                  </w:pPr>
                  <w:r w:rsidRPr="00800126">
                    <w:rPr>
                      <w:sz w:val="24"/>
                      <w:szCs w:val="24"/>
                    </w:rPr>
                    <w:t>Docente</w:t>
                  </w:r>
                </w:p>
              </w:tc>
              <w:tc>
                <w:tcPr>
                  <w:tcW w:w="3777" w:type="dxa"/>
                </w:tcPr>
                <w:p w14:paraId="16E7479F" w14:textId="77777777" w:rsidR="00800126" w:rsidRPr="00800126" w:rsidRDefault="00800126" w:rsidP="00800126">
                  <w:pPr>
                    <w:suppressLineNumbers/>
                    <w:jc w:val="center"/>
                    <w:rPr>
                      <w:sz w:val="24"/>
                      <w:szCs w:val="24"/>
                    </w:rPr>
                  </w:pPr>
                  <w:r w:rsidRPr="00800126">
                    <w:rPr>
                      <w:sz w:val="24"/>
                      <w:szCs w:val="24"/>
                    </w:rPr>
                    <w:t>Sistema</w:t>
                  </w:r>
                </w:p>
                <w:p w14:paraId="41B36BF0" w14:textId="77777777" w:rsidR="00800126" w:rsidRPr="00800126" w:rsidRDefault="00800126" w:rsidP="00800126">
                  <w:pPr>
                    <w:suppressLineNumbers/>
                    <w:rPr>
                      <w:sz w:val="24"/>
                      <w:szCs w:val="24"/>
                    </w:rPr>
                  </w:pPr>
                </w:p>
              </w:tc>
            </w:tr>
            <w:tr w:rsidR="00800126" w:rsidRPr="00FB5F97" w14:paraId="4EC0DAB4" w14:textId="77777777" w:rsidTr="0065280E">
              <w:tc>
                <w:tcPr>
                  <w:tcW w:w="3777" w:type="dxa"/>
                </w:tcPr>
                <w:p w14:paraId="1C320845" w14:textId="77777777" w:rsidR="00800126" w:rsidRPr="00800126" w:rsidRDefault="00800126" w:rsidP="00800126">
                  <w:pPr>
                    <w:suppressLineNumbers/>
                    <w:rPr>
                      <w:sz w:val="24"/>
                      <w:szCs w:val="24"/>
                      <w:lang w:val="it-IT"/>
                    </w:rPr>
                  </w:pPr>
                  <w:r w:rsidRPr="00800126">
                    <w:rPr>
                      <w:sz w:val="24"/>
                      <w:szCs w:val="24"/>
                      <w:lang w:val="it-IT"/>
                    </w:rPr>
                    <w:t>Il Docente preme il pulsante “Gestione Lezioni” presente sotto il corso caricato nella lista dei corsi tenuti</w:t>
                  </w:r>
                </w:p>
                <w:p w14:paraId="4673F457" w14:textId="77777777" w:rsidR="00800126" w:rsidRPr="00800126" w:rsidRDefault="00800126" w:rsidP="00800126">
                  <w:pPr>
                    <w:suppressLineNumbers/>
                    <w:rPr>
                      <w:sz w:val="24"/>
                      <w:szCs w:val="24"/>
                      <w:lang w:val="it-IT"/>
                    </w:rPr>
                  </w:pPr>
                </w:p>
                <w:p w14:paraId="69718D10" w14:textId="77777777" w:rsidR="00800126" w:rsidRPr="00800126" w:rsidRDefault="00800126" w:rsidP="00800126">
                  <w:pPr>
                    <w:suppressLineNumbers/>
                    <w:rPr>
                      <w:sz w:val="24"/>
                      <w:szCs w:val="24"/>
                      <w:lang w:val="it-IT"/>
                    </w:rPr>
                  </w:pPr>
                </w:p>
                <w:p w14:paraId="443D8863" w14:textId="77777777" w:rsidR="00800126" w:rsidRPr="00800126" w:rsidRDefault="00800126" w:rsidP="00800126">
                  <w:pPr>
                    <w:suppressLineNumbers/>
                    <w:rPr>
                      <w:sz w:val="24"/>
                      <w:szCs w:val="24"/>
                      <w:lang w:val="it-IT"/>
                    </w:rPr>
                  </w:pPr>
                </w:p>
                <w:p w14:paraId="07A6152F" w14:textId="77777777" w:rsidR="00800126" w:rsidRPr="00800126" w:rsidRDefault="00800126" w:rsidP="00800126">
                  <w:pPr>
                    <w:suppressLineNumbers/>
                    <w:rPr>
                      <w:sz w:val="24"/>
                      <w:szCs w:val="24"/>
                      <w:lang w:val="it-IT"/>
                    </w:rPr>
                  </w:pPr>
                </w:p>
                <w:p w14:paraId="0987700A" w14:textId="77777777" w:rsidR="00800126" w:rsidRPr="00800126" w:rsidRDefault="00800126" w:rsidP="00800126">
                  <w:pPr>
                    <w:suppressLineNumbers/>
                    <w:rPr>
                      <w:sz w:val="24"/>
                      <w:szCs w:val="24"/>
                      <w:lang w:val="it-IT"/>
                    </w:rPr>
                  </w:pPr>
                </w:p>
                <w:p w14:paraId="2BE1D972" w14:textId="77777777" w:rsidR="00800126" w:rsidRPr="00800126" w:rsidRDefault="00800126" w:rsidP="00800126">
                  <w:pPr>
                    <w:suppressLineNumbers/>
                    <w:rPr>
                      <w:sz w:val="24"/>
                      <w:szCs w:val="24"/>
                      <w:lang w:val="it-IT"/>
                    </w:rPr>
                  </w:pPr>
                  <w:r w:rsidRPr="00800126">
                    <w:rPr>
                      <w:sz w:val="24"/>
                      <w:szCs w:val="24"/>
                      <w:lang w:val="it-IT"/>
                    </w:rPr>
                    <w:t>Il Docente preme il pulsante “Aggiungi Lezione”</w:t>
                  </w:r>
                </w:p>
                <w:p w14:paraId="125FAB88" w14:textId="77777777" w:rsidR="00800126" w:rsidRPr="00800126" w:rsidRDefault="00800126" w:rsidP="00800126">
                  <w:pPr>
                    <w:suppressLineNumbers/>
                    <w:rPr>
                      <w:sz w:val="24"/>
                      <w:szCs w:val="24"/>
                      <w:lang w:val="it-IT"/>
                    </w:rPr>
                  </w:pPr>
                </w:p>
                <w:p w14:paraId="7B442DF6" w14:textId="77777777" w:rsidR="00800126" w:rsidRPr="00800126" w:rsidRDefault="00800126" w:rsidP="00800126">
                  <w:pPr>
                    <w:suppressLineNumbers/>
                    <w:rPr>
                      <w:sz w:val="24"/>
                      <w:szCs w:val="24"/>
                      <w:lang w:val="it-IT"/>
                    </w:rPr>
                  </w:pPr>
                </w:p>
                <w:p w14:paraId="01A420FF" w14:textId="77777777" w:rsidR="00800126" w:rsidRPr="00800126" w:rsidRDefault="00800126" w:rsidP="00800126">
                  <w:pPr>
                    <w:suppressLineNumbers/>
                    <w:rPr>
                      <w:sz w:val="24"/>
                      <w:szCs w:val="24"/>
                      <w:lang w:val="it-IT"/>
                    </w:rPr>
                  </w:pPr>
                </w:p>
                <w:p w14:paraId="10927609" w14:textId="77777777" w:rsidR="00800126" w:rsidRPr="0065280E" w:rsidRDefault="00800126" w:rsidP="00800126">
                  <w:pPr>
                    <w:suppressLineNumbers/>
                    <w:rPr>
                      <w:sz w:val="24"/>
                      <w:szCs w:val="24"/>
                      <w:lang w:val="it-IT"/>
                    </w:rPr>
                  </w:pPr>
                  <w:r w:rsidRPr="0065280E">
                    <w:rPr>
                      <w:sz w:val="24"/>
                      <w:szCs w:val="24"/>
                      <w:lang w:val="it-IT"/>
                    </w:rPr>
                    <w:t>Il Docente inserisce il percorso e selezione il video da caricare e preme il tasto “Apri”</w:t>
                  </w:r>
                </w:p>
                <w:p w14:paraId="5DC6EEDE" w14:textId="77777777" w:rsidR="00800126" w:rsidRPr="0065280E" w:rsidRDefault="00800126" w:rsidP="00800126">
                  <w:pPr>
                    <w:suppressLineNumbers/>
                    <w:rPr>
                      <w:sz w:val="24"/>
                      <w:szCs w:val="24"/>
                      <w:lang w:val="it-IT"/>
                    </w:rPr>
                  </w:pPr>
                </w:p>
                <w:p w14:paraId="33C69773" w14:textId="77777777" w:rsidR="00800126" w:rsidRPr="0065280E" w:rsidRDefault="00800126" w:rsidP="00800126">
                  <w:pPr>
                    <w:suppressLineNumbers/>
                    <w:rPr>
                      <w:sz w:val="24"/>
                      <w:szCs w:val="24"/>
                      <w:lang w:val="it-IT"/>
                    </w:rPr>
                  </w:pPr>
                </w:p>
                <w:p w14:paraId="64ACDC02" w14:textId="77777777" w:rsidR="00800126" w:rsidRPr="0065280E" w:rsidRDefault="00800126" w:rsidP="00800126">
                  <w:pPr>
                    <w:suppressLineNumbers/>
                    <w:rPr>
                      <w:sz w:val="24"/>
                      <w:szCs w:val="24"/>
                      <w:lang w:val="it-IT"/>
                    </w:rPr>
                  </w:pPr>
                </w:p>
                <w:p w14:paraId="568132A2" w14:textId="77777777" w:rsidR="00800126" w:rsidRPr="0065280E" w:rsidRDefault="00800126" w:rsidP="00800126">
                  <w:pPr>
                    <w:suppressLineNumbers/>
                    <w:rPr>
                      <w:sz w:val="24"/>
                      <w:szCs w:val="24"/>
                      <w:lang w:val="it-IT"/>
                    </w:rPr>
                  </w:pPr>
                </w:p>
                <w:p w14:paraId="35805EFF" w14:textId="77777777" w:rsidR="00800126" w:rsidRPr="0065280E" w:rsidRDefault="00800126" w:rsidP="00800126">
                  <w:pPr>
                    <w:suppressLineNumbers/>
                    <w:rPr>
                      <w:sz w:val="24"/>
                      <w:szCs w:val="24"/>
                      <w:lang w:val="it-IT"/>
                    </w:rPr>
                  </w:pPr>
                </w:p>
                <w:p w14:paraId="18C936EE" w14:textId="77777777" w:rsidR="00800126" w:rsidRPr="0065280E" w:rsidRDefault="00800126" w:rsidP="00800126">
                  <w:pPr>
                    <w:suppressLineNumbers/>
                    <w:rPr>
                      <w:sz w:val="24"/>
                      <w:szCs w:val="24"/>
                      <w:lang w:val="it-IT"/>
                    </w:rPr>
                  </w:pPr>
                </w:p>
                <w:p w14:paraId="7A4CF737" w14:textId="77777777" w:rsidR="00800126" w:rsidRPr="0065280E" w:rsidRDefault="00800126" w:rsidP="00800126">
                  <w:pPr>
                    <w:suppressLineNumbers/>
                    <w:rPr>
                      <w:sz w:val="24"/>
                      <w:szCs w:val="24"/>
                      <w:lang w:val="it-IT"/>
                    </w:rPr>
                  </w:pPr>
                  <w:r w:rsidRPr="0065280E">
                    <w:rPr>
                      <w:sz w:val="24"/>
                      <w:szCs w:val="24"/>
                      <w:lang w:val="it-IT"/>
                    </w:rPr>
                    <w:t>Il Docente inserisce il nome alla lezione e attende il caricamento</w:t>
                  </w:r>
                </w:p>
                <w:p w14:paraId="75B4E001" w14:textId="77777777" w:rsidR="00800126" w:rsidRPr="0065280E" w:rsidRDefault="00800126" w:rsidP="00800126">
                  <w:pPr>
                    <w:suppressLineNumbers/>
                    <w:rPr>
                      <w:sz w:val="24"/>
                      <w:szCs w:val="24"/>
                      <w:lang w:val="it-IT"/>
                    </w:rPr>
                  </w:pPr>
                </w:p>
                <w:p w14:paraId="37027D46" w14:textId="77777777" w:rsidR="00800126" w:rsidRPr="0065280E" w:rsidRDefault="00800126" w:rsidP="00800126">
                  <w:pPr>
                    <w:suppressLineNumbers/>
                    <w:rPr>
                      <w:sz w:val="24"/>
                      <w:szCs w:val="24"/>
                      <w:lang w:val="it-IT"/>
                    </w:rPr>
                  </w:pPr>
                </w:p>
                <w:p w14:paraId="758CCA75" w14:textId="77777777" w:rsidR="00800126" w:rsidRPr="0065280E" w:rsidRDefault="00800126" w:rsidP="00800126">
                  <w:pPr>
                    <w:suppressLineNumbers/>
                    <w:rPr>
                      <w:sz w:val="24"/>
                      <w:szCs w:val="24"/>
                      <w:lang w:val="it-IT"/>
                    </w:rPr>
                  </w:pPr>
                  <w:r w:rsidRPr="0065280E">
                    <w:rPr>
                      <w:sz w:val="24"/>
                      <w:szCs w:val="24"/>
                      <w:lang w:val="it-IT"/>
                    </w:rPr>
                    <w:t>Il Docente preme il pulsante “Conferma”</w:t>
                  </w:r>
                </w:p>
                <w:p w14:paraId="353FD727" w14:textId="77777777" w:rsidR="00800126" w:rsidRPr="0065280E" w:rsidRDefault="00800126" w:rsidP="00800126">
                  <w:pPr>
                    <w:suppressLineNumbers/>
                    <w:rPr>
                      <w:sz w:val="24"/>
                      <w:szCs w:val="24"/>
                      <w:lang w:val="it-IT"/>
                    </w:rPr>
                  </w:pPr>
                </w:p>
                <w:p w14:paraId="6D2DB554" w14:textId="77777777" w:rsidR="00800126" w:rsidRPr="0065280E" w:rsidRDefault="00800126" w:rsidP="00800126">
                  <w:pPr>
                    <w:suppressLineNumbers/>
                    <w:rPr>
                      <w:sz w:val="24"/>
                      <w:szCs w:val="24"/>
                      <w:lang w:val="it-IT"/>
                    </w:rPr>
                  </w:pPr>
                </w:p>
                <w:p w14:paraId="0D924045" w14:textId="77777777" w:rsidR="00800126" w:rsidRPr="0065280E" w:rsidRDefault="00800126" w:rsidP="00800126">
                  <w:pPr>
                    <w:suppressLineNumbers/>
                    <w:rPr>
                      <w:sz w:val="24"/>
                      <w:szCs w:val="24"/>
                      <w:lang w:val="it-IT"/>
                    </w:rPr>
                  </w:pPr>
                </w:p>
                <w:p w14:paraId="3EB84825" w14:textId="77777777" w:rsidR="00800126" w:rsidRPr="0065280E" w:rsidRDefault="00800126" w:rsidP="00800126">
                  <w:pPr>
                    <w:suppressLineNumbers/>
                    <w:rPr>
                      <w:sz w:val="24"/>
                      <w:szCs w:val="24"/>
                      <w:lang w:val="it-IT"/>
                    </w:rPr>
                  </w:pPr>
                  <w:r w:rsidRPr="0065280E">
                    <w:rPr>
                      <w:sz w:val="24"/>
                      <w:szCs w:val="24"/>
                      <w:lang w:val="it-IT"/>
                    </w:rPr>
                    <w:t>Il Docente viene reindirizzato alla Homepage del sito</w:t>
                  </w:r>
                </w:p>
              </w:tc>
              <w:tc>
                <w:tcPr>
                  <w:tcW w:w="3777" w:type="dxa"/>
                </w:tcPr>
                <w:p w14:paraId="3EB48C4F" w14:textId="77777777" w:rsidR="00800126" w:rsidRPr="0065280E" w:rsidRDefault="00800126" w:rsidP="00800126">
                  <w:pPr>
                    <w:suppressLineNumbers/>
                    <w:rPr>
                      <w:sz w:val="24"/>
                      <w:szCs w:val="24"/>
                      <w:lang w:val="it-IT"/>
                    </w:rPr>
                  </w:pPr>
                </w:p>
                <w:p w14:paraId="2F777683" w14:textId="77777777" w:rsidR="00800126" w:rsidRPr="0065280E" w:rsidRDefault="00800126" w:rsidP="00800126">
                  <w:pPr>
                    <w:suppressLineNumbers/>
                    <w:rPr>
                      <w:sz w:val="24"/>
                      <w:szCs w:val="24"/>
                      <w:lang w:val="it-IT"/>
                    </w:rPr>
                  </w:pPr>
                </w:p>
                <w:p w14:paraId="150A41D4" w14:textId="77777777" w:rsidR="00800126" w:rsidRPr="0065280E" w:rsidRDefault="00800126" w:rsidP="00800126">
                  <w:pPr>
                    <w:suppressLineNumbers/>
                    <w:rPr>
                      <w:sz w:val="24"/>
                      <w:szCs w:val="24"/>
                      <w:lang w:val="it-IT"/>
                    </w:rPr>
                  </w:pPr>
                </w:p>
                <w:p w14:paraId="458C2B5F" w14:textId="77777777" w:rsidR="00800126" w:rsidRPr="0065280E" w:rsidRDefault="00800126" w:rsidP="00800126">
                  <w:pPr>
                    <w:suppressLineNumbers/>
                    <w:rPr>
                      <w:sz w:val="24"/>
                      <w:szCs w:val="24"/>
                      <w:lang w:val="it-IT"/>
                    </w:rPr>
                  </w:pPr>
                </w:p>
                <w:p w14:paraId="2D68AEAF" w14:textId="77777777" w:rsidR="00800126" w:rsidRPr="0065280E" w:rsidRDefault="00800126" w:rsidP="00800126">
                  <w:pPr>
                    <w:suppressLineNumbers/>
                    <w:rPr>
                      <w:sz w:val="24"/>
                      <w:szCs w:val="24"/>
                      <w:lang w:val="it-IT"/>
                    </w:rPr>
                  </w:pPr>
                  <w:r w:rsidRPr="0065280E">
                    <w:rPr>
                      <w:sz w:val="24"/>
                      <w:szCs w:val="24"/>
                      <w:lang w:val="it-IT"/>
                    </w:rPr>
                    <w:t>Il Sistema risponde mostrando una pagina che presenta una lista con tutte le lezioni caricate, un pulsante “Conferma” e un pulsante “Aggiungi Lezione”</w:t>
                  </w:r>
                </w:p>
                <w:p w14:paraId="24023AE1" w14:textId="77777777" w:rsidR="00800126" w:rsidRPr="0065280E" w:rsidRDefault="00800126" w:rsidP="00800126">
                  <w:pPr>
                    <w:suppressLineNumbers/>
                    <w:rPr>
                      <w:sz w:val="24"/>
                      <w:szCs w:val="24"/>
                      <w:lang w:val="it-IT"/>
                    </w:rPr>
                  </w:pPr>
                </w:p>
                <w:p w14:paraId="04999246" w14:textId="77777777" w:rsidR="00800126" w:rsidRPr="0065280E" w:rsidRDefault="00800126" w:rsidP="00800126">
                  <w:pPr>
                    <w:suppressLineNumbers/>
                    <w:rPr>
                      <w:sz w:val="24"/>
                      <w:szCs w:val="24"/>
                      <w:lang w:val="it-IT"/>
                    </w:rPr>
                  </w:pPr>
                </w:p>
                <w:p w14:paraId="128D3451" w14:textId="77777777" w:rsidR="00800126" w:rsidRPr="0065280E" w:rsidRDefault="00800126" w:rsidP="00800126">
                  <w:pPr>
                    <w:suppressLineNumbers/>
                    <w:rPr>
                      <w:sz w:val="24"/>
                      <w:szCs w:val="24"/>
                      <w:lang w:val="it-IT"/>
                    </w:rPr>
                  </w:pPr>
                  <w:r w:rsidRPr="0065280E">
                    <w:rPr>
                      <w:sz w:val="24"/>
                      <w:szCs w:val="24"/>
                      <w:lang w:val="it-IT"/>
                    </w:rPr>
                    <w:t>Il Sistema risponde andando a visualizzare una finestra sul File System da cui estrapolare i dati</w:t>
                  </w:r>
                </w:p>
                <w:p w14:paraId="4E1CB355" w14:textId="77777777" w:rsidR="00800126" w:rsidRPr="0065280E" w:rsidRDefault="00800126" w:rsidP="00800126">
                  <w:pPr>
                    <w:suppressLineNumbers/>
                    <w:rPr>
                      <w:sz w:val="24"/>
                      <w:szCs w:val="24"/>
                      <w:lang w:val="it-IT"/>
                    </w:rPr>
                  </w:pPr>
                </w:p>
                <w:p w14:paraId="3E18AEA7" w14:textId="77777777" w:rsidR="00800126" w:rsidRPr="0065280E" w:rsidRDefault="00800126" w:rsidP="00800126">
                  <w:pPr>
                    <w:suppressLineNumbers/>
                    <w:rPr>
                      <w:sz w:val="24"/>
                      <w:szCs w:val="24"/>
                      <w:lang w:val="it-IT"/>
                    </w:rPr>
                  </w:pPr>
                </w:p>
                <w:p w14:paraId="53F11049" w14:textId="77777777" w:rsidR="00800126" w:rsidRPr="0065280E" w:rsidRDefault="00800126" w:rsidP="00800126">
                  <w:pPr>
                    <w:suppressLineNumbers/>
                    <w:rPr>
                      <w:sz w:val="24"/>
                      <w:szCs w:val="24"/>
                      <w:lang w:val="it-IT"/>
                    </w:rPr>
                  </w:pPr>
                </w:p>
                <w:p w14:paraId="620AB5A1" w14:textId="77777777" w:rsidR="00800126" w:rsidRPr="0065280E" w:rsidRDefault="00800126" w:rsidP="00800126">
                  <w:pPr>
                    <w:suppressLineNumbers/>
                    <w:rPr>
                      <w:sz w:val="24"/>
                      <w:szCs w:val="24"/>
                      <w:lang w:val="it-IT"/>
                    </w:rPr>
                  </w:pPr>
                  <w:r w:rsidRPr="0065280E">
                    <w:rPr>
                      <w:sz w:val="24"/>
                      <w:szCs w:val="24"/>
                      <w:lang w:val="it-IT"/>
                    </w:rPr>
                    <w:t>Il Sistema crea una nuova riga nella lista delle lezioni, con un InputText per il nome della lezione, una barra di caricamento della lezione e un pulsante per rimuovere la stessa lezione.</w:t>
                  </w:r>
                </w:p>
                <w:p w14:paraId="4FE6DE05" w14:textId="77777777" w:rsidR="00800126" w:rsidRPr="0065280E" w:rsidRDefault="00800126" w:rsidP="00800126">
                  <w:pPr>
                    <w:suppressLineNumbers/>
                    <w:rPr>
                      <w:sz w:val="24"/>
                      <w:szCs w:val="24"/>
                      <w:lang w:val="it-IT"/>
                    </w:rPr>
                  </w:pPr>
                </w:p>
                <w:p w14:paraId="66E03B4F" w14:textId="77777777" w:rsidR="00800126" w:rsidRPr="0065280E" w:rsidRDefault="00800126" w:rsidP="00800126">
                  <w:pPr>
                    <w:suppressLineNumbers/>
                    <w:rPr>
                      <w:sz w:val="24"/>
                      <w:szCs w:val="24"/>
                      <w:lang w:val="it-IT"/>
                    </w:rPr>
                  </w:pPr>
                </w:p>
                <w:p w14:paraId="43502934" w14:textId="77777777" w:rsidR="00800126" w:rsidRPr="0065280E" w:rsidRDefault="00800126" w:rsidP="00800126">
                  <w:pPr>
                    <w:suppressLineNumbers/>
                    <w:rPr>
                      <w:sz w:val="24"/>
                      <w:szCs w:val="24"/>
                      <w:lang w:val="it-IT"/>
                    </w:rPr>
                  </w:pPr>
                  <w:r w:rsidRPr="0065280E">
                    <w:rPr>
                      <w:sz w:val="24"/>
                      <w:szCs w:val="24"/>
                      <w:lang w:val="it-IT"/>
                    </w:rPr>
                    <w:t xml:space="preserve">Il </w:t>
                  </w:r>
                  <w:r w:rsidRPr="0065280E">
                    <w:rPr>
                      <w:i/>
                      <w:iCs/>
                      <w:sz w:val="24"/>
                      <w:szCs w:val="24"/>
                      <w:lang w:val="it-IT"/>
                    </w:rPr>
                    <w:t xml:space="preserve">Sistema </w:t>
                  </w:r>
                  <w:r w:rsidRPr="0065280E">
                    <w:rPr>
                      <w:sz w:val="24"/>
                      <w:szCs w:val="24"/>
                      <w:lang w:val="it-IT"/>
                    </w:rPr>
                    <w:t xml:space="preserve">carica completamente il video sulla piattaforma </w:t>
                  </w:r>
                </w:p>
                <w:p w14:paraId="7549921E" w14:textId="77777777" w:rsidR="00800126" w:rsidRPr="0065280E" w:rsidRDefault="00800126" w:rsidP="00800126">
                  <w:pPr>
                    <w:suppressLineNumbers/>
                    <w:rPr>
                      <w:sz w:val="24"/>
                      <w:szCs w:val="24"/>
                      <w:lang w:val="it-IT"/>
                    </w:rPr>
                  </w:pPr>
                </w:p>
                <w:p w14:paraId="22778E20" w14:textId="77777777" w:rsidR="00800126" w:rsidRPr="0065280E" w:rsidRDefault="00800126" w:rsidP="00800126">
                  <w:pPr>
                    <w:suppressLineNumbers/>
                    <w:rPr>
                      <w:sz w:val="24"/>
                      <w:szCs w:val="24"/>
                      <w:lang w:val="it-IT"/>
                    </w:rPr>
                  </w:pPr>
                </w:p>
                <w:p w14:paraId="5F94139A" w14:textId="77777777" w:rsidR="00800126" w:rsidRPr="0065280E" w:rsidRDefault="00800126" w:rsidP="00800126">
                  <w:pPr>
                    <w:suppressLineNumbers/>
                    <w:rPr>
                      <w:sz w:val="24"/>
                      <w:szCs w:val="24"/>
                      <w:lang w:val="it-IT"/>
                    </w:rPr>
                  </w:pPr>
                  <w:r w:rsidRPr="0065280E">
                    <w:rPr>
                      <w:sz w:val="24"/>
                      <w:szCs w:val="24"/>
                      <w:lang w:val="it-IT"/>
                    </w:rPr>
                    <w:t>Il Sistema apporta le nuove modifiche e inserisce la lezione nel corso</w:t>
                  </w:r>
                </w:p>
              </w:tc>
            </w:tr>
          </w:tbl>
          <w:p w14:paraId="3FC560C0" w14:textId="77777777" w:rsidR="00800126" w:rsidRPr="00800126" w:rsidRDefault="00800126" w:rsidP="00800126">
            <w:pPr>
              <w:suppressLineNumbers/>
              <w:spacing w:after="0" w:line="240" w:lineRule="auto"/>
              <w:rPr>
                <w:sz w:val="24"/>
                <w:szCs w:val="24"/>
                <w:lang w:val="it-IT"/>
              </w:rPr>
            </w:pPr>
          </w:p>
        </w:tc>
      </w:tr>
      <w:tr w:rsidR="00800126" w:rsidRPr="00FB5F97" w14:paraId="48622BE6" w14:textId="77777777" w:rsidTr="00E30DBE">
        <w:trPr>
          <w:trHeight w:val="308"/>
        </w:trPr>
        <w:tc>
          <w:tcPr>
            <w:tcW w:w="1970" w:type="dxa"/>
            <w:tcBorders>
              <w:left w:val="single" w:sz="2" w:space="0" w:color="000000"/>
              <w:bottom w:val="single" w:sz="2" w:space="0" w:color="000000"/>
            </w:tcBorders>
            <w:shd w:val="clear" w:color="auto" w:fill="0070C0"/>
          </w:tcPr>
          <w:p w14:paraId="11472EEF" w14:textId="3F05B10E" w:rsidR="00800126" w:rsidRPr="00800126" w:rsidRDefault="00800126" w:rsidP="00800126">
            <w:pPr>
              <w:suppressLineNumbers/>
              <w:spacing w:after="0" w:line="240" w:lineRule="auto"/>
              <w:rPr>
                <w:b/>
                <w:bCs/>
                <w:color w:val="FFFFFF" w:themeColor="background1"/>
                <w:sz w:val="24"/>
                <w:szCs w:val="24"/>
              </w:rPr>
            </w:pPr>
            <w:r w:rsidRPr="00800126">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62A15BF2" w14:textId="77777777" w:rsidR="00800126" w:rsidRPr="0065280E" w:rsidRDefault="00800126" w:rsidP="00800126">
            <w:pPr>
              <w:suppressLineNumbers/>
              <w:spacing w:after="0" w:line="240" w:lineRule="auto"/>
              <w:rPr>
                <w:sz w:val="24"/>
                <w:szCs w:val="24"/>
                <w:lang w:val="it-IT"/>
              </w:rPr>
            </w:pPr>
            <w:r w:rsidRPr="0065280E">
              <w:rPr>
                <w:sz w:val="24"/>
                <w:szCs w:val="24"/>
                <w:lang w:val="it-IT"/>
              </w:rPr>
              <w:t>Se mentre il Sistema carica il video sulla piattaforma, il Docente nota che è una lezione errata, preme il pulsante “Rimuovi” a forma di X e va al caso d’uso EC2</w:t>
            </w:r>
          </w:p>
          <w:p w14:paraId="635134B2" w14:textId="77777777" w:rsidR="00800126" w:rsidRPr="0065280E" w:rsidRDefault="00800126" w:rsidP="00800126">
            <w:pPr>
              <w:suppressLineNumbers/>
              <w:spacing w:after="0" w:line="240" w:lineRule="auto"/>
              <w:rPr>
                <w:sz w:val="24"/>
                <w:szCs w:val="24"/>
                <w:lang w:val="it-IT"/>
              </w:rPr>
            </w:pPr>
          </w:p>
          <w:p w14:paraId="012A21DF" w14:textId="3D5F6C14" w:rsidR="00800126" w:rsidRPr="00800126" w:rsidRDefault="00800126" w:rsidP="00800126">
            <w:pPr>
              <w:suppressLineNumbers/>
              <w:spacing w:after="0" w:line="240" w:lineRule="auto"/>
              <w:rPr>
                <w:sz w:val="24"/>
                <w:szCs w:val="24"/>
                <w:lang w:val="it-IT"/>
              </w:rPr>
            </w:pPr>
            <w:r w:rsidRPr="0065280E">
              <w:rPr>
                <w:sz w:val="24"/>
                <w:szCs w:val="24"/>
                <w:lang w:val="it-IT"/>
              </w:rPr>
              <w:t>Se il Docente preme il pulsante “Annulla” si ritorna alla finestra del form di creazione corso.</w:t>
            </w:r>
          </w:p>
        </w:tc>
      </w:tr>
    </w:tbl>
    <w:p w14:paraId="793ADFC2" w14:textId="256FA5ED" w:rsidR="00E30DBE" w:rsidRDefault="00E30DBE" w:rsidP="00E30DBE">
      <w:pPr>
        <w:rPr>
          <w:b/>
          <w:sz w:val="24"/>
          <w:szCs w:val="24"/>
          <w:lang w:val="it-IT"/>
        </w:rPr>
      </w:pPr>
    </w:p>
    <w:p w14:paraId="473D3CE1" w14:textId="25A0CE5E" w:rsidR="0088245F" w:rsidRPr="0088245F" w:rsidRDefault="0088245F" w:rsidP="00E30DBE">
      <w:pPr>
        <w:rPr>
          <w:b/>
          <w:sz w:val="24"/>
          <w:szCs w:val="24"/>
          <w:lang w:val="it-IT"/>
        </w:rPr>
      </w:pPr>
      <w:r w:rsidRPr="0088245F">
        <w:rPr>
          <w:b/>
          <w:sz w:val="24"/>
          <w:szCs w:val="24"/>
          <w:lang w:val="it-IT"/>
        </w:rPr>
        <w:t>3.5.2.12 EC2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B4C71B4" w14:textId="77777777" w:rsidTr="00E30DBE">
        <w:tc>
          <w:tcPr>
            <w:tcW w:w="1970" w:type="dxa"/>
            <w:tcBorders>
              <w:top w:val="single" w:sz="2" w:space="0" w:color="000000"/>
              <w:left w:val="single" w:sz="2" w:space="0" w:color="000000"/>
              <w:bottom w:val="single" w:sz="2" w:space="0" w:color="000000"/>
            </w:tcBorders>
            <w:shd w:val="clear" w:color="auto" w:fill="0070C0"/>
          </w:tcPr>
          <w:p w14:paraId="62A70C89"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98D5BC" w14:textId="77777777" w:rsidR="00E30DBE" w:rsidRPr="009A7657" w:rsidRDefault="00E30DBE" w:rsidP="00E30DBE">
            <w:pPr>
              <w:suppressLineNumbers/>
              <w:spacing w:after="0" w:line="240" w:lineRule="auto"/>
              <w:rPr>
                <w:sz w:val="24"/>
                <w:szCs w:val="24"/>
              </w:rPr>
            </w:pPr>
            <w:r w:rsidRPr="009A7657">
              <w:rPr>
                <w:sz w:val="24"/>
                <w:szCs w:val="24"/>
              </w:rPr>
              <w:t>EC2</w:t>
            </w:r>
          </w:p>
        </w:tc>
      </w:tr>
      <w:tr w:rsidR="00E30DBE" w:rsidRPr="009A7657" w14:paraId="561FC3DF" w14:textId="77777777" w:rsidTr="00E30DBE">
        <w:tc>
          <w:tcPr>
            <w:tcW w:w="1970" w:type="dxa"/>
            <w:tcBorders>
              <w:top w:val="single" w:sz="2" w:space="0" w:color="000000"/>
              <w:left w:val="single" w:sz="2" w:space="0" w:color="000000"/>
              <w:bottom w:val="single" w:sz="2" w:space="0" w:color="000000"/>
            </w:tcBorders>
            <w:shd w:val="clear" w:color="auto" w:fill="0070C0"/>
          </w:tcPr>
          <w:p w14:paraId="2EB2C92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BDBB0F1" w14:textId="77777777" w:rsidR="00E30DBE" w:rsidRPr="009A7657" w:rsidRDefault="00E30DBE" w:rsidP="00E30DBE">
            <w:pPr>
              <w:suppressLineNumbers/>
              <w:spacing w:after="0" w:line="240" w:lineRule="auto"/>
              <w:rPr>
                <w:sz w:val="24"/>
                <w:szCs w:val="24"/>
              </w:rPr>
            </w:pPr>
            <w:r w:rsidRPr="009A7657">
              <w:rPr>
                <w:sz w:val="24"/>
                <w:szCs w:val="24"/>
              </w:rPr>
              <w:t>RimozioneLezioneErrata</w:t>
            </w:r>
          </w:p>
        </w:tc>
      </w:tr>
      <w:tr w:rsidR="00E30DBE" w:rsidRPr="009A7657" w14:paraId="3DB26071" w14:textId="77777777" w:rsidTr="00E30DBE">
        <w:tc>
          <w:tcPr>
            <w:tcW w:w="1970" w:type="dxa"/>
            <w:tcBorders>
              <w:top w:val="single" w:sz="2" w:space="0" w:color="000000"/>
              <w:left w:val="single" w:sz="2" w:space="0" w:color="000000"/>
              <w:bottom w:val="single" w:sz="2" w:space="0" w:color="000000"/>
            </w:tcBorders>
            <w:shd w:val="clear" w:color="auto" w:fill="0070C0"/>
          </w:tcPr>
          <w:p w14:paraId="1BAA364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BF1FE36" w14:textId="77777777" w:rsidR="00E30DBE" w:rsidRPr="009A7657" w:rsidRDefault="00E30DBE" w:rsidP="00E30DBE">
            <w:pPr>
              <w:suppressLineNumbers/>
              <w:spacing w:after="0" w:line="240" w:lineRule="auto"/>
              <w:rPr>
                <w:sz w:val="24"/>
                <w:szCs w:val="24"/>
              </w:rPr>
            </w:pPr>
            <w:r w:rsidRPr="009A7657">
              <w:rPr>
                <w:sz w:val="24"/>
                <w:szCs w:val="24"/>
              </w:rPr>
              <w:t>Iniziato da Docente</w:t>
            </w:r>
          </w:p>
        </w:tc>
      </w:tr>
      <w:tr w:rsidR="00E30DBE" w:rsidRPr="00FB5F97" w14:paraId="6006EBBA" w14:textId="77777777" w:rsidTr="00E30DBE">
        <w:tc>
          <w:tcPr>
            <w:tcW w:w="1970" w:type="dxa"/>
            <w:tcBorders>
              <w:top w:val="single" w:sz="2" w:space="0" w:color="000000"/>
              <w:left w:val="single" w:sz="2" w:space="0" w:color="000000"/>
              <w:bottom w:val="single" w:sz="2" w:space="0" w:color="000000"/>
            </w:tcBorders>
            <w:shd w:val="clear" w:color="auto" w:fill="0070C0"/>
          </w:tcPr>
          <w:p w14:paraId="7F2AAE9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787AAC" w14:textId="2D748EA8" w:rsidR="00E30DBE" w:rsidRPr="009A7657" w:rsidRDefault="00E30DBE" w:rsidP="00E30DBE">
            <w:pPr>
              <w:suppressLineNumbers/>
              <w:spacing w:after="0" w:line="240" w:lineRule="auto"/>
              <w:rPr>
                <w:sz w:val="24"/>
                <w:szCs w:val="24"/>
                <w:lang w:val="it-IT"/>
              </w:rPr>
            </w:pPr>
            <w:r w:rsidRPr="009A7657">
              <w:rPr>
                <w:sz w:val="24"/>
                <w:szCs w:val="24"/>
                <w:lang w:val="it-IT"/>
              </w:rPr>
              <w:t>Si entra in questo caso d’uso quando nel caso d’uso US</w:t>
            </w:r>
            <w:r w:rsidR="00AB3DF5">
              <w:rPr>
                <w:sz w:val="24"/>
                <w:szCs w:val="24"/>
                <w:lang w:val="it-IT"/>
              </w:rPr>
              <w:t>10</w:t>
            </w:r>
            <w:r w:rsidRPr="009A7657">
              <w:rPr>
                <w:sz w:val="24"/>
                <w:szCs w:val="24"/>
                <w:lang w:val="it-IT"/>
              </w:rPr>
              <w:t xml:space="preserve"> il docente preme il pulsante “Rimuovi” a forma di X in una riga di una lezione in fase di caricamento, già caricata o una riga senza nessun file video correlato.</w:t>
            </w:r>
          </w:p>
        </w:tc>
      </w:tr>
      <w:tr w:rsidR="00E30DBE" w:rsidRPr="00FB5F97" w14:paraId="1FCE3D61" w14:textId="77777777" w:rsidTr="00E30DBE">
        <w:tc>
          <w:tcPr>
            <w:tcW w:w="1970" w:type="dxa"/>
            <w:tcBorders>
              <w:top w:val="single" w:sz="2" w:space="0" w:color="000000"/>
              <w:left w:val="single" w:sz="2" w:space="0" w:color="000000"/>
              <w:bottom w:val="single" w:sz="2" w:space="0" w:color="000000"/>
            </w:tcBorders>
            <w:shd w:val="clear" w:color="auto" w:fill="0070C0"/>
          </w:tcPr>
          <w:p w14:paraId="048E373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8B0A9"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visualizza la tabella delle lezioni senza la riga eliminata.</w:t>
            </w:r>
          </w:p>
        </w:tc>
      </w:tr>
      <w:tr w:rsidR="00E30DBE" w:rsidRPr="00FB5F97" w14:paraId="7BB35B33" w14:textId="77777777" w:rsidTr="00E30DBE">
        <w:tc>
          <w:tcPr>
            <w:tcW w:w="1970" w:type="dxa"/>
            <w:tcBorders>
              <w:top w:val="single" w:sz="2" w:space="0" w:color="000000"/>
              <w:left w:val="single" w:sz="2" w:space="0" w:color="000000"/>
              <w:bottom w:val="single" w:sz="2" w:space="0" w:color="000000"/>
            </w:tcBorders>
            <w:shd w:val="clear" w:color="auto" w:fill="0070C0"/>
          </w:tcPr>
          <w:p w14:paraId="461580F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ACB346B" w14:textId="77777777" w:rsidTr="00E30DBE">
              <w:tc>
                <w:tcPr>
                  <w:tcW w:w="3777" w:type="dxa"/>
                </w:tcPr>
                <w:p w14:paraId="42024014" w14:textId="77777777" w:rsidR="00E30DBE" w:rsidRPr="009A7657" w:rsidRDefault="00E30DBE" w:rsidP="00E30DBE">
                  <w:pPr>
                    <w:suppressLineNumbers/>
                    <w:jc w:val="center"/>
                    <w:rPr>
                      <w:sz w:val="24"/>
                      <w:szCs w:val="24"/>
                    </w:rPr>
                  </w:pPr>
                  <w:r w:rsidRPr="009A7657">
                    <w:rPr>
                      <w:sz w:val="24"/>
                      <w:szCs w:val="24"/>
                    </w:rPr>
                    <w:t>Docente</w:t>
                  </w:r>
                </w:p>
              </w:tc>
              <w:tc>
                <w:tcPr>
                  <w:tcW w:w="3777" w:type="dxa"/>
                </w:tcPr>
                <w:p w14:paraId="6B6114C2" w14:textId="77777777" w:rsidR="00E30DBE" w:rsidRPr="009A7657" w:rsidRDefault="00E30DBE" w:rsidP="00E30DBE">
                  <w:pPr>
                    <w:suppressLineNumbers/>
                    <w:jc w:val="center"/>
                    <w:rPr>
                      <w:sz w:val="24"/>
                      <w:szCs w:val="24"/>
                    </w:rPr>
                  </w:pPr>
                  <w:r w:rsidRPr="009A7657">
                    <w:rPr>
                      <w:sz w:val="24"/>
                      <w:szCs w:val="24"/>
                    </w:rPr>
                    <w:t>Sistema</w:t>
                  </w:r>
                </w:p>
                <w:p w14:paraId="066639FC" w14:textId="77777777" w:rsidR="00E30DBE" w:rsidRPr="009A7657" w:rsidRDefault="00E30DBE" w:rsidP="00E30DBE">
                  <w:pPr>
                    <w:suppressLineNumbers/>
                    <w:rPr>
                      <w:sz w:val="24"/>
                      <w:szCs w:val="24"/>
                    </w:rPr>
                  </w:pPr>
                </w:p>
              </w:tc>
            </w:tr>
            <w:tr w:rsidR="00E30DBE" w:rsidRPr="00FB5F97" w14:paraId="7E3795ED" w14:textId="77777777" w:rsidTr="00E30DBE">
              <w:tc>
                <w:tcPr>
                  <w:tcW w:w="3777" w:type="dxa"/>
                </w:tcPr>
                <w:p w14:paraId="00A6A55F" w14:textId="77777777" w:rsidR="00E30DBE" w:rsidRPr="009A7657" w:rsidRDefault="00E30DBE" w:rsidP="00E30DBE">
                  <w:pPr>
                    <w:suppressLineNumbers/>
                    <w:rPr>
                      <w:sz w:val="24"/>
                      <w:szCs w:val="24"/>
                      <w:lang w:val="it-IT"/>
                    </w:rPr>
                  </w:pPr>
                </w:p>
                <w:p w14:paraId="1422DF58" w14:textId="77777777" w:rsidR="00E30DBE" w:rsidRPr="009A7657" w:rsidRDefault="00E30DBE" w:rsidP="00E30DBE">
                  <w:pPr>
                    <w:suppressLineNumbers/>
                    <w:rPr>
                      <w:sz w:val="24"/>
                      <w:szCs w:val="24"/>
                      <w:lang w:val="it-IT"/>
                    </w:rPr>
                  </w:pPr>
                </w:p>
                <w:p w14:paraId="18DEDE6E" w14:textId="77777777" w:rsidR="00E30DBE" w:rsidRPr="009A7657" w:rsidRDefault="00E30DBE" w:rsidP="00E30DBE">
                  <w:pPr>
                    <w:suppressLineNumbers/>
                    <w:rPr>
                      <w:sz w:val="24"/>
                      <w:szCs w:val="24"/>
                      <w:lang w:val="it-IT"/>
                    </w:rPr>
                  </w:pPr>
                </w:p>
                <w:p w14:paraId="3907EE6D" w14:textId="77777777" w:rsidR="00E30DBE" w:rsidRPr="009A7657" w:rsidRDefault="00E30DBE" w:rsidP="00E30DBE">
                  <w:pPr>
                    <w:suppressLineNumbers/>
                    <w:rPr>
                      <w:sz w:val="24"/>
                      <w:szCs w:val="24"/>
                      <w:lang w:val="it-IT"/>
                    </w:rPr>
                  </w:pPr>
                  <w:r w:rsidRPr="009A7657">
                    <w:rPr>
                      <w:sz w:val="24"/>
                      <w:szCs w:val="24"/>
                      <w:lang w:val="it-IT"/>
                    </w:rPr>
                    <w:t>Il Docente vede la lista della lezione senza la riga eliminata.</w:t>
                  </w:r>
                </w:p>
              </w:tc>
              <w:tc>
                <w:tcPr>
                  <w:tcW w:w="3777" w:type="dxa"/>
                </w:tcPr>
                <w:p w14:paraId="0052A03C" w14:textId="77777777" w:rsidR="00E30DBE" w:rsidRPr="009A7657" w:rsidRDefault="00E30DBE" w:rsidP="00E30DBE">
                  <w:pPr>
                    <w:suppressLineNumbers/>
                    <w:rPr>
                      <w:sz w:val="24"/>
                      <w:szCs w:val="24"/>
                      <w:lang w:val="it-IT"/>
                    </w:rPr>
                  </w:pPr>
                  <w:r w:rsidRPr="009A7657">
                    <w:rPr>
                      <w:sz w:val="24"/>
                      <w:szCs w:val="24"/>
                      <w:lang w:val="it-IT"/>
                    </w:rPr>
                    <w:t>Il Sistema risponde eliminando la lezione selezionata dalla lista delle lezioni in caricamento</w:t>
                  </w:r>
                </w:p>
                <w:p w14:paraId="7CD9C44E" w14:textId="77777777" w:rsidR="00E30DBE" w:rsidRPr="009A7657" w:rsidRDefault="00E30DBE" w:rsidP="00E30DBE">
                  <w:pPr>
                    <w:suppressLineNumbers/>
                    <w:rPr>
                      <w:sz w:val="24"/>
                      <w:szCs w:val="24"/>
                      <w:lang w:val="it-IT"/>
                    </w:rPr>
                  </w:pPr>
                </w:p>
                <w:p w14:paraId="494CF27A" w14:textId="77777777" w:rsidR="00E30DBE" w:rsidRPr="009A7657" w:rsidRDefault="00E30DBE" w:rsidP="00E30DBE">
                  <w:pPr>
                    <w:suppressLineNumbers/>
                    <w:rPr>
                      <w:sz w:val="24"/>
                      <w:szCs w:val="24"/>
                      <w:lang w:val="it-IT"/>
                    </w:rPr>
                  </w:pPr>
                </w:p>
                <w:p w14:paraId="27FF0A37" w14:textId="77777777" w:rsidR="00E30DBE" w:rsidRPr="009A7657" w:rsidRDefault="00E30DBE" w:rsidP="00E30DBE">
                  <w:pPr>
                    <w:suppressLineNumbers/>
                    <w:rPr>
                      <w:sz w:val="24"/>
                      <w:szCs w:val="24"/>
                      <w:lang w:val="it-IT"/>
                    </w:rPr>
                  </w:pPr>
                </w:p>
              </w:tc>
            </w:tr>
          </w:tbl>
          <w:p w14:paraId="357F9CE9" w14:textId="77777777" w:rsidR="00E30DBE" w:rsidRPr="009A7657" w:rsidRDefault="00E30DBE" w:rsidP="00E30DBE">
            <w:pPr>
              <w:suppressLineNumbers/>
              <w:spacing w:after="0" w:line="240" w:lineRule="auto"/>
              <w:rPr>
                <w:sz w:val="24"/>
                <w:szCs w:val="24"/>
                <w:lang w:val="it-IT"/>
              </w:rPr>
            </w:pPr>
          </w:p>
        </w:tc>
      </w:tr>
    </w:tbl>
    <w:p w14:paraId="2ABEBB73" w14:textId="2519A34C" w:rsidR="00E30DBE" w:rsidRDefault="00E30DBE" w:rsidP="00E30DBE">
      <w:pPr>
        <w:rPr>
          <w:b/>
          <w:sz w:val="24"/>
          <w:szCs w:val="24"/>
          <w:lang w:val="it-IT"/>
        </w:rPr>
      </w:pPr>
    </w:p>
    <w:p w14:paraId="639A6875" w14:textId="56A3C856" w:rsidR="0088245F" w:rsidRPr="0088245F" w:rsidRDefault="0088245F" w:rsidP="00E30DBE">
      <w:pPr>
        <w:rPr>
          <w:b/>
          <w:sz w:val="24"/>
          <w:szCs w:val="24"/>
          <w:lang w:val="it-IT"/>
        </w:rPr>
      </w:pPr>
      <w:r w:rsidRPr="0088245F">
        <w:rPr>
          <w:b/>
          <w:sz w:val="24"/>
          <w:szCs w:val="24"/>
          <w:lang w:val="it-IT"/>
        </w:rPr>
        <w:t>3.5.2.13 US11 – Conferma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3FB2EF12" w14:textId="77777777" w:rsidTr="00E30DBE">
        <w:tc>
          <w:tcPr>
            <w:tcW w:w="1970" w:type="dxa"/>
            <w:tcBorders>
              <w:top w:val="single" w:sz="2" w:space="0" w:color="000000"/>
              <w:left w:val="single" w:sz="2" w:space="0" w:color="000000"/>
              <w:bottom w:val="single" w:sz="2" w:space="0" w:color="000000"/>
            </w:tcBorders>
            <w:shd w:val="clear" w:color="auto" w:fill="0070C0"/>
          </w:tcPr>
          <w:p w14:paraId="7229F16F"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20142D" w14:textId="77777777" w:rsidR="00E30DBE" w:rsidRPr="009A7657" w:rsidRDefault="00E30DBE" w:rsidP="00E30DBE">
            <w:pPr>
              <w:suppressLineNumbers/>
              <w:spacing w:after="0" w:line="240" w:lineRule="auto"/>
              <w:rPr>
                <w:sz w:val="24"/>
                <w:szCs w:val="24"/>
              </w:rPr>
            </w:pPr>
            <w:r w:rsidRPr="009A7657">
              <w:rPr>
                <w:sz w:val="24"/>
                <w:szCs w:val="24"/>
              </w:rPr>
              <w:t>US11</w:t>
            </w:r>
          </w:p>
        </w:tc>
      </w:tr>
      <w:tr w:rsidR="00E30DBE" w:rsidRPr="009A7657" w14:paraId="4B5FFBA2" w14:textId="77777777" w:rsidTr="00E30DBE">
        <w:tc>
          <w:tcPr>
            <w:tcW w:w="1970" w:type="dxa"/>
            <w:tcBorders>
              <w:top w:val="single" w:sz="2" w:space="0" w:color="000000"/>
              <w:left w:val="single" w:sz="2" w:space="0" w:color="000000"/>
              <w:bottom w:val="single" w:sz="2" w:space="0" w:color="000000"/>
            </w:tcBorders>
            <w:shd w:val="clear" w:color="auto" w:fill="0070C0"/>
          </w:tcPr>
          <w:p w14:paraId="4E8A4E8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F31B03" w14:textId="77777777" w:rsidR="00E30DBE" w:rsidRPr="009A7657" w:rsidRDefault="00E30DBE" w:rsidP="00E30DBE">
            <w:pPr>
              <w:suppressLineNumbers/>
              <w:spacing w:after="0" w:line="240" w:lineRule="auto"/>
              <w:rPr>
                <w:sz w:val="24"/>
                <w:szCs w:val="24"/>
              </w:rPr>
            </w:pPr>
            <w:r w:rsidRPr="009A7657">
              <w:rPr>
                <w:sz w:val="24"/>
                <w:szCs w:val="24"/>
              </w:rPr>
              <w:t>ConfermaCreazioneCorso</w:t>
            </w:r>
          </w:p>
        </w:tc>
      </w:tr>
      <w:tr w:rsidR="00E30DBE" w:rsidRPr="009A7657" w14:paraId="048EAFDC" w14:textId="77777777" w:rsidTr="00E30DBE">
        <w:tc>
          <w:tcPr>
            <w:tcW w:w="1970" w:type="dxa"/>
            <w:tcBorders>
              <w:top w:val="single" w:sz="2" w:space="0" w:color="000000"/>
              <w:left w:val="single" w:sz="2" w:space="0" w:color="000000"/>
              <w:bottom w:val="single" w:sz="2" w:space="0" w:color="000000"/>
            </w:tcBorders>
            <w:shd w:val="clear" w:color="auto" w:fill="0070C0"/>
          </w:tcPr>
          <w:p w14:paraId="3C4562DF"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CEEE9DD" w14:textId="77777777" w:rsidR="00E30DBE" w:rsidRPr="009A7657" w:rsidRDefault="00E30DBE" w:rsidP="00E30DBE">
            <w:pPr>
              <w:suppressLineNumbers/>
              <w:spacing w:after="0" w:line="240" w:lineRule="auto"/>
              <w:rPr>
                <w:sz w:val="24"/>
                <w:szCs w:val="24"/>
              </w:rPr>
            </w:pPr>
            <w:r w:rsidRPr="009A7657">
              <w:rPr>
                <w:sz w:val="24"/>
                <w:szCs w:val="24"/>
              </w:rPr>
              <w:t>Iniziato da Docente</w:t>
            </w:r>
          </w:p>
        </w:tc>
      </w:tr>
      <w:tr w:rsidR="00E30DBE" w:rsidRPr="00FB5F97" w14:paraId="119D9FFF" w14:textId="77777777" w:rsidTr="00E30DBE">
        <w:tc>
          <w:tcPr>
            <w:tcW w:w="1970" w:type="dxa"/>
            <w:tcBorders>
              <w:top w:val="single" w:sz="2" w:space="0" w:color="000000"/>
              <w:left w:val="single" w:sz="2" w:space="0" w:color="000000"/>
              <w:bottom w:val="single" w:sz="2" w:space="0" w:color="000000"/>
            </w:tcBorders>
            <w:shd w:val="clear" w:color="auto" w:fill="0070C0"/>
          </w:tcPr>
          <w:p w14:paraId="70FD45F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71F3A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nel sistema</w:t>
            </w:r>
          </w:p>
        </w:tc>
      </w:tr>
      <w:tr w:rsidR="00E30DBE" w:rsidRPr="00FB5F97" w14:paraId="549A5730" w14:textId="77777777" w:rsidTr="00E30DBE">
        <w:tc>
          <w:tcPr>
            <w:tcW w:w="1970" w:type="dxa"/>
            <w:tcBorders>
              <w:top w:val="single" w:sz="2" w:space="0" w:color="000000"/>
              <w:left w:val="single" w:sz="2" w:space="0" w:color="000000"/>
              <w:bottom w:val="single" w:sz="2" w:space="0" w:color="000000"/>
            </w:tcBorders>
            <w:shd w:val="clear" w:color="auto" w:fill="0070C0"/>
          </w:tcPr>
          <w:p w14:paraId="670FA7F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AAAC2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conferma l’effettiva creazione del corso</w:t>
            </w:r>
          </w:p>
        </w:tc>
      </w:tr>
      <w:tr w:rsidR="00E30DBE" w:rsidRPr="00FB5F97" w14:paraId="38EB2CFD" w14:textId="77777777" w:rsidTr="00E30DBE">
        <w:tc>
          <w:tcPr>
            <w:tcW w:w="1970" w:type="dxa"/>
            <w:tcBorders>
              <w:top w:val="single" w:sz="2" w:space="0" w:color="000000"/>
              <w:left w:val="single" w:sz="2" w:space="0" w:color="000000"/>
              <w:bottom w:val="single" w:sz="2" w:space="0" w:color="000000"/>
            </w:tcBorders>
            <w:shd w:val="clear" w:color="auto" w:fill="0070C0"/>
          </w:tcPr>
          <w:p w14:paraId="400FA72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CEBB818" w14:textId="77777777" w:rsidTr="00E30DBE">
              <w:tc>
                <w:tcPr>
                  <w:tcW w:w="3777" w:type="dxa"/>
                </w:tcPr>
                <w:p w14:paraId="338D41EA"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4D267C4F" w14:textId="77777777" w:rsidR="00E30DBE" w:rsidRPr="009A7657" w:rsidRDefault="00E30DBE" w:rsidP="00E30DBE">
                  <w:pPr>
                    <w:suppressLineNumbers/>
                    <w:rPr>
                      <w:sz w:val="24"/>
                      <w:szCs w:val="24"/>
                      <w:lang w:val="it-IT"/>
                    </w:rPr>
                  </w:pPr>
                  <w:r w:rsidRPr="009A7657">
                    <w:rPr>
                      <w:sz w:val="24"/>
                      <w:szCs w:val="24"/>
                      <w:lang w:val="it-IT"/>
                    </w:rPr>
                    <w:t>Il Docente preme il pulsante “Conforma Creazione” presente sotto il corso caricato nella lista dei corsi tenuti</w:t>
                  </w:r>
                </w:p>
              </w:tc>
              <w:tc>
                <w:tcPr>
                  <w:tcW w:w="3777" w:type="dxa"/>
                </w:tcPr>
                <w:p w14:paraId="587BB56B" w14:textId="77777777" w:rsidR="00E30DBE" w:rsidRPr="009A7657" w:rsidRDefault="00E30DBE" w:rsidP="00E30DBE">
                  <w:pPr>
                    <w:suppressLineNumbers/>
                    <w:jc w:val="center"/>
                    <w:rPr>
                      <w:sz w:val="24"/>
                      <w:szCs w:val="24"/>
                    </w:rPr>
                  </w:pPr>
                  <w:r w:rsidRPr="009A7657">
                    <w:rPr>
                      <w:sz w:val="24"/>
                      <w:szCs w:val="24"/>
                    </w:rPr>
                    <w:t>Sistema</w:t>
                  </w:r>
                </w:p>
              </w:tc>
            </w:tr>
            <w:tr w:rsidR="00E30DBE" w:rsidRPr="00FB5F97" w14:paraId="76C4D54E" w14:textId="77777777" w:rsidTr="00E30DBE">
              <w:tc>
                <w:tcPr>
                  <w:tcW w:w="3777" w:type="dxa"/>
                </w:tcPr>
                <w:p w14:paraId="1A022B9D" w14:textId="77777777" w:rsidR="00E30DBE" w:rsidRPr="009A7657" w:rsidRDefault="00E30DBE" w:rsidP="00E30DBE">
                  <w:pPr>
                    <w:suppressLineNumbers/>
                    <w:rPr>
                      <w:sz w:val="24"/>
                      <w:szCs w:val="24"/>
                    </w:rPr>
                  </w:pPr>
                </w:p>
              </w:tc>
              <w:tc>
                <w:tcPr>
                  <w:tcW w:w="3777" w:type="dxa"/>
                </w:tcPr>
                <w:p w14:paraId="604FF708" w14:textId="527723FB"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w:t>
                  </w:r>
                  <w:r w:rsidR="00107983">
                    <w:rPr>
                      <w:sz w:val="24"/>
                      <w:szCs w:val="24"/>
                      <w:lang w:val="it-IT"/>
                    </w:rPr>
                    <w:t xml:space="preserve"> mostrando un messaggio che dice:” Il corso è stato mandato ad un supervisore che lo visionerà.” e</w:t>
                  </w:r>
                  <w:r w:rsidRPr="009A7657">
                    <w:rPr>
                      <w:sz w:val="24"/>
                      <w:szCs w:val="24"/>
                      <w:lang w:val="it-IT"/>
                    </w:rPr>
                    <w:t xml:space="preserve"> modificando lo stato del corso in “In Validazione”</w:t>
                  </w:r>
                </w:p>
              </w:tc>
            </w:tr>
            <w:tr w:rsidR="00E30DBE" w:rsidRPr="00FB5F97" w14:paraId="4F76EEFA" w14:textId="77777777" w:rsidTr="00E30DBE">
              <w:tc>
                <w:tcPr>
                  <w:tcW w:w="3777" w:type="dxa"/>
                </w:tcPr>
                <w:p w14:paraId="783804A6" w14:textId="77777777" w:rsidR="00E30DBE" w:rsidRPr="009A7657" w:rsidRDefault="00E30DBE" w:rsidP="00E30DBE">
                  <w:pPr>
                    <w:suppressLineNumbers/>
                    <w:rPr>
                      <w:sz w:val="24"/>
                      <w:szCs w:val="24"/>
                      <w:lang w:val="it-IT"/>
                    </w:rPr>
                  </w:pPr>
                </w:p>
              </w:tc>
              <w:tc>
                <w:tcPr>
                  <w:tcW w:w="3777" w:type="dxa"/>
                </w:tcPr>
                <w:p w14:paraId="18174320" w14:textId="77777777" w:rsidR="00E30DBE" w:rsidRPr="009A7657" w:rsidRDefault="00E30DBE" w:rsidP="00E30DBE">
                  <w:pPr>
                    <w:suppressLineNumbers/>
                    <w:rPr>
                      <w:sz w:val="24"/>
                      <w:szCs w:val="24"/>
                      <w:lang w:val="it-IT"/>
                    </w:rPr>
                  </w:pPr>
                </w:p>
              </w:tc>
            </w:tr>
          </w:tbl>
          <w:p w14:paraId="20BACA2F" w14:textId="77777777" w:rsidR="00E30DBE" w:rsidRPr="009A7657" w:rsidRDefault="00E30DBE" w:rsidP="00E30DBE">
            <w:pPr>
              <w:suppressLineNumbers/>
              <w:spacing w:after="0" w:line="240" w:lineRule="auto"/>
              <w:rPr>
                <w:sz w:val="24"/>
                <w:szCs w:val="24"/>
                <w:lang w:val="it-IT"/>
              </w:rPr>
            </w:pPr>
          </w:p>
        </w:tc>
      </w:tr>
      <w:tr w:rsidR="00E30DBE" w:rsidRPr="009A7657" w14:paraId="37E60804" w14:textId="77777777" w:rsidTr="00E30DBE">
        <w:trPr>
          <w:trHeight w:val="308"/>
        </w:trPr>
        <w:tc>
          <w:tcPr>
            <w:tcW w:w="1970" w:type="dxa"/>
            <w:tcBorders>
              <w:left w:val="single" w:sz="2" w:space="0" w:color="000000"/>
              <w:bottom w:val="single" w:sz="2" w:space="0" w:color="000000"/>
            </w:tcBorders>
            <w:shd w:val="clear" w:color="auto" w:fill="0070C0"/>
          </w:tcPr>
          <w:p w14:paraId="3129BD6D"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2954DE6F" w14:textId="77777777" w:rsidR="00E30DBE" w:rsidRPr="009A7657" w:rsidRDefault="00E30DBE" w:rsidP="00E30DBE">
            <w:pPr>
              <w:suppressLineNumbers/>
              <w:spacing w:after="0" w:line="240" w:lineRule="auto"/>
              <w:rPr>
                <w:sz w:val="24"/>
                <w:szCs w:val="24"/>
              </w:rPr>
            </w:pPr>
          </w:p>
        </w:tc>
      </w:tr>
    </w:tbl>
    <w:p w14:paraId="0ECE4411" w14:textId="605DD176" w:rsidR="00E30DBE" w:rsidRDefault="00E30DBE" w:rsidP="00E30DBE">
      <w:pPr>
        <w:rPr>
          <w:b/>
          <w:sz w:val="24"/>
          <w:szCs w:val="24"/>
        </w:rPr>
      </w:pPr>
    </w:p>
    <w:p w14:paraId="0A397363" w14:textId="590C566F" w:rsidR="0065280E" w:rsidRDefault="0065280E" w:rsidP="00E30DBE">
      <w:pPr>
        <w:rPr>
          <w:b/>
          <w:sz w:val="24"/>
          <w:szCs w:val="24"/>
        </w:rPr>
      </w:pPr>
    </w:p>
    <w:p w14:paraId="495CC660" w14:textId="77777777" w:rsidR="0065280E" w:rsidRDefault="0065280E" w:rsidP="00E30DBE">
      <w:pPr>
        <w:rPr>
          <w:b/>
          <w:sz w:val="24"/>
          <w:szCs w:val="24"/>
        </w:rPr>
      </w:pPr>
    </w:p>
    <w:p w14:paraId="723E3FB1" w14:textId="27AC4F4F" w:rsidR="0088245F" w:rsidRPr="009A7657" w:rsidRDefault="0088245F" w:rsidP="00E30DBE">
      <w:pPr>
        <w:rPr>
          <w:b/>
          <w:sz w:val="24"/>
          <w:szCs w:val="24"/>
        </w:rPr>
      </w:pPr>
      <w:r w:rsidRPr="009A7657">
        <w:rPr>
          <w:b/>
          <w:sz w:val="24"/>
          <w:szCs w:val="24"/>
        </w:rPr>
        <w:t>3.5.2.1</w:t>
      </w:r>
      <w:r>
        <w:rPr>
          <w:b/>
          <w:sz w:val="24"/>
          <w:szCs w:val="24"/>
        </w:rPr>
        <w:t>4</w:t>
      </w:r>
      <w:r w:rsidRPr="009A7657">
        <w:rPr>
          <w:b/>
          <w:sz w:val="24"/>
          <w:szCs w:val="24"/>
        </w:rPr>
        <w:t xml:space="preserve"> </w:t>
      </w:r>
      <w:r>
        <w:rPr>
          <w:b/>
          <w:sz w:val="24"/>
          <w:szCs w:val="24"/>
        </w:rPr>
        <w:t>US12 – Elimina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1BEF7D36" w14:textId="77777777" w:rsidTr="00E30DBE">
        <w:tc>
          <w:tcPr>
            <w:tcW w:w="1970" w:type="dxa"/>
            <w:tcBorders>
              <w:top w:val="single" w:sz="2" w:space="0" w:color="000000"/>
              <w:left w:val="single" w:sz="2" w:space="0" w:color="000000"/>
              <w:bottom w:val="single" w:sz="2" w:space="0" w:color="000000"/>
            </w:tcBorders>
            <w:shd w:val="clear" w:color="auto" w:fill="0070C0"/>
          </w:tcPr>
          <w:p w14:paraId="1A16060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F15FA7" w14:textId="77777777" w:rsidR="00E30DBE" w:rsidRPr="009A7657" w:rsidRDefault="00E30DBE" w:rsidP="00E30DBE">
            <w:pPr>
              <w:suppressLineNumbers/>
              <w:spacing w:after="0" w:line="240" w:lineRule="auto"/>
              <w:rPr>
                <w:sz w:val="24"/>
                <w:szCs w:val="24"/>
              </w:rPr>
            </w:pPr>
            <w:r w:rsidRPr="009A7657">
              <w:rPr>
                <w:sz w:val="24"/>
                <w:szCs w:val="24"/>
              </w:rPr>
              <w:t>US12</w:t>
            </w:r>
          </w:p>
        </w:tc>
      </w:tr>
      <w:tr w:rsidR="00E30DBE" w:rsidRPr="009A7657" w14:paraId="6EFD32AF" w14:textId="77777777" w:rsidTr="00E30DBE">
        <w:tc>
          <w:tcPr>
            <w:tcW w:w="1970" w:type="dxa"/>
            <w:tcBorders>
              <w:top w:val="single" w:sz="2" w:space="0" w:color="000000"/>
              <w:left w:val="single" w:sz="2" w:space="0" w:color="000000"/>
              <w:bottom w:val="single" w:sz="2" w:space="0" w:color="000000"/>
            </w:tcBorders>
            <w:shd w:val="clear" w:color="auto" w:fill="0070C0"/>
          </w:tcPr>
          <w:p w14:paraId="4DA3378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968872" w14:textId="77777777" w:rsidR="00E30DBE" w:rsidRPr="009A7657" w:rsidRDefault="00E30DBE" w:rsidP="00E30DBE">
            <w:pPr>
              <w:suppressLineNumbers/>
              <w:spacing w:after="0" w:line="240" w:lineRule="auto"/>
              <w:rPr>
                <w:sz w:val="24"/>
                <w:szCs w:val="24"/>
              </w:rPr>
            </w:pPr>
            <w:r w:rsidRPr="009A7657">
              <w:rPr>
                <w:sz w:val="24"/>
                <w:szCs w:val="24"/>
              </w:rPr>
              <w:t>EliminaCorso</w:t>
            </w:r>
          </w:p>
        </w:tc>
      </w:tr>
      <w:tr w:rsidR="00E30DBE" w:rsidRPr="009A7657" w14:paraId="1A6A94AA" w14:textId="77777777" w:rsidTr="00E30DBE">
        <w:tc>
          <w:tcPr>
            <w:tcW w:w="1970" w:type="dxa"/>
            <w:tcBorders>
              <w:top w:val="single" w:sz="2" w:space="0" w:color="000000"/>
              <w:left w:val="single" w:sz="2" w:space="0" w:color="000000"/>
              <w:bottom w:val="single" w:sz="2" w:space="0" w:color="000000"/>
            </w:tcBorders>
            <w:shd w:val="clear" w:color="auto" w:fill="0070C0"/>
          </w:tcPr>
          <w:p w14:paraId="028E696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6E316B" w14:textId="77777777" w:rsidR="00E30DBE" w:rsidRPr="009A7657" w:rsidRDefault="00E30DBE" w:rsidP="00E30DBE">
            <w:pPr>
              <w:suppressLineNumbers/>
              <w:spacing w:after="0" w:line="240" w:lineRule="auto"/>
              <w:rPr>
                <w:sz w:val="24"/>
                <w:szCs w:val="24"/>
              </w:rPr>
            </w:pPr>
            <w:r w:rsidRPr="009A7657">
              <w:rPr>
                <w:sz w:val="24"/>
                <w:szCs w:val="24"/>
              </w:rPr>
              <w:t>Iniziato da Docente</w:t>
            </w:r>
          </w:p>
        </w:tc>
      </w:tr>
      <w:tr w:rsidR="00E30DBE" w:rsidRPr="005E4ACF" w14:paraId="265EBD64" w14:textId="77777777" w:rsidTr="00E30DBE">
        <w:tc>
          <w:tcPr>
            <w:tcW w:w="1970" w:type="dxa"/>
            <w:tcBorders>
              <w:top w:val="single" w:sz="2" w:space="0" w:color="000000"/>
              <w:left w:val="single" w:sz="2" w:space="0" w:color="000000"/>
              <w:bottom w:val="single" w:sz="2" w:space="0" w:color="000000"/>
            </w:tcBorders>
            <w:shd w:val="clear" w:color="auto" w:fill="0070C0"/>
          </w:tcPr>
          <w:p w14:paraId="05D6107C"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043068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nel sistema</w:t>
            </w:r>
          </w:p>
        </w:tc>
      </w:tr>
      <w:tr w:rsidR="00E30DBE" w:rsidRPr="005E4ACF" w14:paraId="05173CB6" w14:textId="77777777" w:rsidTr="00E30DBE">
        <w:tc>
          <w:tcPr>
            <w:tcW w:w="1970" w:type="dxa"/>
            <w:tcBorders>
              <w:top w:val="single" w:sz="2" w:space="0" w:color="000000"/>
              <w:left w:val="single" w:sz="2" w:space="0" w:color="000000"/>
              <w:bottom w:val="single" w:sz="2" w:space="0" w:color="000000"/>
            </w:tcBorders>
            <w:shd w:val="clear" w:color="auto" w:fill="0070C0"/>
          </w:tcPr>
          <w:p w14:paraId="1B94765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98C43F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elimina il corso creato</w:t>
            </w:r>
          </w:p>
        </w:tc>
      </w:tr>
      <w:tr w:rsidR="00E30DBE" w:rsidRPr="00FB5F97" w14:paraId="28FDAA34" w14:textId="77777777" w:rsidTr="00E30DBE">
        <w:tc>
          <w:tcPr>
            <w:tcW w:w="1970" w:type="dxa"/>
            <w:tcBorders>
              <w:top w:val="single" w:sz="2" w:space="0" w:color="000000"/>
              <w:left w:val="single" w:sz="2" w:space="0" w:color="000000"/>
              <w:bottom w:val="single" w:sz="2" w:space="0" w:color="000000"/>
            </w:tcBorders>
            <w:shd w:val="clear" w:color="auto" w:fill="0070C0"/>
          </w:tcPr>
          <w:p w14:paraId="6780C28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F3349AA" w14:textId="77777777" w:rsidTr="00E30DBE">
              <w:tc>
                <w:tcPr>
                  <w:tcW w:w="3777" w:type="dxa"/>
                </w:tcPr>
                <w:p w14:paraId="51B34F31"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66F1F3B3" w14:textId="77777777" w:rsidR="00E30DBE" w:rsidRPr="009A7657" w:rsidRDefault="00E30DBE" w:rsidP="00E30DBE">
                  <w:pPr>
                    <w:suppressLineNumbers/>
                    <w:rPr>
                      <w:sz w:val="24"/>
                      <w:szCs w:val="24"/>
                      <w:lang w:val="it-IT"/>
                    </w:rPr>
                  </w:pPr>
                  <w:r w:rsidRPr="009A7657">
                    <w:rPr>
                      <w:sz w:val="24"/>
                      <w:szCs w:val="24"/>
                      <w:lang w:val="it-IT"/>
                    </w:rPr>
                    <w:t>Il Docente preme il pulsante “Elimina” presente sotto il corso caricato nella lista dei corsi tenuti</w:t>
                  </w:r>
                </w:p>
              </w:tc>
              <w:tc>
                <w:tcPr>
                  <w:tcW w:w="3777" w:type="dxa"/>
                </w:tcPr>
                <w:p w14:paraId="6B1EFF41" w14:textId="77777777" w:rsidR="00E30DBE" w:rsidRPr="009A7657" w:rsidRDefault="00E30DBE" w:rsidP="00E30DBE">
                  <w:pPr>
                    <w:suppressLineNumbers/>
                    <w:jc w:val="center"/>
                    <w:rPr>
                      <w:sz w:val="24"/>
                      <w:szCs w:val="24"/>
                    </w:rPr>
                  </w:pPr>
                  <w:r w:rsidRPr="009A7657">
                    <w:rPr>
                      <w:sz w:val="24"/>
                      <w:szCs w:val="24"/>
                    </w:rPr>
                    <w:t>Sistema</w:t>
                  </w:r>
                </w:p>
              </w:tc>
            </w:tr>
            <w:tr w:rsidR="00E30DBE" w:rsidRPr="00FB5F97" w14:paraId="6B3DF253" w14:textId="77777777" w:rsidTr="00E30DBE">
              <w:tc>
                <w:tcPr>
                  <w:tcW w:w="3777" w:type="dxa"/>
                </w:tcPr>
                <w:p w14:paraId="0D9DCBB6" w14:textId="77777777" w:rsidR="00E30DBE" w:rsidRPr="009A7657" w:rsidRDefault="00E30DBE" w:rsidP="00E30DBE">
                  <w:pPr>
                    <w:suppressLineNumbers/>
                    <w:rPr>
                      <w:sz w:val="24"/>
                      <w:szCs w:val="24"/>
                      <w:lang w:val="it-IT"/>
                    </w:rPr>
                  </w:pPr>
                </w:p>
                <w:p w14:paraId="799CCD7F" w14:textId="77777777" w:rsidR="00E30DBE" w:rsidRPr="009A7657" w:rsidRDefault="00E30DBE" w:rsidP="00E30DBE">
                  <w:pPr>
                    <w:suppressLineNumbers/>
                    <w:rPr>
                      <w:sz w:val="24"/>
                      <w:szCs w:val="24"/>
                      <w:lang w:val="it-IT"/>
                    </w:rPr>
                  </w:pPr>
                </w:p>
                <w:p w14:paraId="0F846CD0" w14:textId="77777777" w:rsidR="00E30DBE" w:rsidRPr="009A7657" w:rsidRDefault="00E30DBE" w:rsidP="00E30DBE">
                  <w:pPr>
                    <w:suppressLineNumbers/>
                    <w:rPr>
                      <w:sz w:val="24"/>
                      <w:szCs w:val="24"/>
                      <w:lang w:val="it-IT"/>
                    </w:rPr>
                  </w:pPr>
                </w:p>
                <w:p w14:paraId="664F1BC9" w14:textId="77777777" w:rsidR="00E30DBE" w:rsidRPr="009A7657" w:rsidRDefault="00E30DBE" w:rsidP="00E30DBE">
                  <w:pPr>
                    <w:suppressLineNumbers/>
                    <w:rPr>
                      <w:sz w:val="24"/>
                      <w:szCs w:val="24"/>
                      <w:lang w:val="it-IT"/>
                    </w:rPr>
                  </w:pPr>
                </w:p>
                <w:p w14:paraId="03E9DF04" w14:textId="77777777" w:rsidR="00E30DBE" w:rsidRPr="009A7657" w:rsidRDefault="00E30DBE" w:rsidP="00E30DBE">
                  <w:pPr>
                    <w:suppressLineNumbers/>
                    <w:rPr>
                      <w:sz w:val="24"/>
                      <w:szCs w:val="24"/>
                      <w:lang w:val="it-IT"/>
                    </w:rPr>
                  </w:pPr>
                  <w:r w:rsidRPr="009A7657">
                    <w:rPr>
                      <w:sz w:val="24"/>
                      <w:szCs w:val="24"/>
                      <w:lang w:val="it-IT"/>
                    </w:rPr>
                    <w:t>Il Docente preme il pulsante “Si”</w:t>
                  </w:r>
                </w:p>
              </w:tc>
              <w:tc>
                <w:tcPr>
                  <w:tcW w:w="3777" w:type="dxa"/>
                </w:tcPr>
                <w:p w14:paraId="3E1D4CA2"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corso?” e due pulsanti “Si” e “No”</w:t>
                  </w:r>
                </w:p>
                <w:p w14:paraId="0511B4D4" w14:textId="77777777" w:rsidR="00E30DBE" w:rsidRPr="009A7657" w:rsidRDefault="00E30DBE" w:rsidP="00E30DBE">
                  <w:pPr>
                    <w:suppressLineNumbers/>
                    <w:rPr>
                      <w:sz w:val="24"/>
                      <w:szCs w:val="24"/>
                      <w:lang w:val="it-IT"/>
                    </w:rPr>
                  </w:pPr>
                </w:p>
                <w:p w14:paraId="1352D18E"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rimuovendo il corso dalla lista dei corsi tenuti</w:t>
                  </w:r>
                </w:p>
              </w:tc>
            </w:tr>
            <w:tr w:rsidR="00E30DBE" w:rsidRPr="00FB5F97" w14:paraId="14B90F91" w14:textId="77777777" w:rsidTr="00E30DBE">
              <w:tc>
                <w:tcPr>
                  <w:tcW w:w="3777" w:type="dxa"/>
                </w:tcPr>
                <w:p w14:paraId="42864DC4" w14:textId="77777777" w:rsidR="00E30DBE" w:rsidRPr="009A7657" w:rsidRDefault="00E30DBE" w:rsidP="00E30DBE">
                  <w:pPr>
                    <w:suppressLineNumbers/>
                    <w:rPr>
                      <w:sz w:val="24"/>
                      <w:szCs w:val="24"/>
                      <w:lang w:val="it-IT"/>
                    </w:rPr>
                  </w:pPr>
                  <w:r w:rsidRPr="009A7657">
                    <w:rPr>
                      <w:sz w:val="24"/>
                      <w:szCs w:val="24"/>
                      <w:lang w:val="it-IT"/>
                    </w:rPr>
                    <w:t xml:space="preserve"> </w:t>
                  </w:r>
                </w:p>
              </w:tc>
              <w:tc>
                <w:tcPr>
                  <w:tcW w:w="3777" w:type="dxa"/>
                </w:tcPr>
                <w:p w14:paraId="35623C88" w14:textId="77777777" w:rsidR="00E30DBE" w:rsidRPr="009A7657" w:rsidRDefault="00E30DBE" w:rsidP="00E30DBE">
                  <w:pPr>
                    <w:suppressLineNumbers/>
                    <w:rPr>
                      <w:sz w:val="24"/>
                      <w:szCs w:val="24"/>
                      <w:lang w:val="it-IT"/>
                    </w:rPr>
                  </w:pPr>
                </w:p>
              </w:tc>
            </w:tr>
          </w:tbl>
          <w:p w14:paraId="1A96DF35" w14:textId="77777777" w:rsidR="00E30DBE" w:rsidRPr="009A7657" w:rsidRDefault="00E30DBE" w:rsidP="00E30DBE">
            <w:pPr>
              <w:suppressLineNumbers/>
              <w:spacing w:after="0" w:line="240" w:lineRule="auto"/>
              <w:rPr>
                <w:sz w:val="24"/>
                <w:szCs w:val="24"/>
                <w:lang w:val="it-IT"/>
              </w:rPr>
            </w:pPr>
          </w:p>
        </w:tc>
      </w:tr>
      <w:tr w:rsidR="00E30DBE" w:rsidRPr="009A7657" w14:paraId="3E22F0F2" w14:textId="77777777" w:rsidTr="00E30DBE">
        <w:trPr>
          <w:trHeight w:val="308"/>
        </w:trPr>
        <w:tc>
          <w:tcPr>
            <w:tcW w:w="1970" w:type="dxa"/>
            <w:tcBorders>
              <w:left w:val="single" w:sz="2" w:space="0" w:color="000000"/>
              <w:bottom w:val="single" w:sz="2" w:space="0" w:color="000000"/>
            </w:tcBorders>
            <w:shd w:val="clear" w:color="auto" w:fill="0070C0"/>
          </w:tcPr>
          <w:p w14:paraId="26775E57"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C6AF417" w14:textId="77777777" w:rsidR="00E30DBE" w:rsidRPr="009A7657" w:rsidRDefault="00E30DBE" w:rsidP="00E30DBE">
            <w:pPr>
              <w:suppressLineNumbers/>
              <w:spacing w:after="0" w:line="240" w:lineRule="auto"/>
              <w:rPr>
                <w:sz w:val="24"/>
                <w:szCs w:val="24"/>
              </w:rPr>
            </w:pPr>
          </w:p>
        </w:tc>
      </w:tr>
    </w:tbl>
    <w:p w14:paraId="5D823E8B" w14:textId="073339DA" w:rsidR="00E30DBE" w:rsidRDefault="00E30DBE" w:rsidP="00E30DBE">
      <w:pPr>
        <w:rPr>
          <w:b/>
          <w:sz w:val="24"/>
          <w:szCs w:val="24"/>
        </w:rPr>
      </w:pPr>
    </w:p>
    <w:p w14:paraId="533F2607" w14:textId="38A2BF79" w:rsidR="0065280E" w:rsidRDefault="0065280E" w:rsidP="00E30DBE">
      <w:pPr>
        <w:rPr>
          <w:b/>
          <w:sz w:val="24"/>
          <w:szCs w:val="24"/>
        </w:rPr>
      </w:pPr>
    </w:p>
    <w:p w14:paraId="56985222" w14:textId="2C93BFA4" w:rsidR="0065280E" w:rsidRDefault="0065280E" w:rsidP="00E30DBE">
      <w:pPr>
        <w:rPr>
          <w:b/>
          <w:sz w:val="24"/>
          <w:szCs w:val="24"/>
        </w:rPr>
      </w:pPr>
    </w:p>
    <w:p w14:paraId="3B2BAF86" w14:textId="15F98352" w:rsidR="0065280E" w:rsidRDefault="0065280E" w:rsidP="00E30DBE">
      <w:pPr>
        <w:rPr>
          <w:b/>
          <w:sz w:val="24"/>
          <w:szCs w:val="24"/>
        </w:rPr>
      </w:pPr>
    </w:p>
    <w:p w14:paraId="202F99E3" w14:textId="5D2F5CAD" w:rsidR="0065280E" w:rsidRDefault="0065280E" w:rsidP="00E30DBE">
      <w:pPr>
        <w:rPr>
          <w:b/>
          <w:sz w:val="24"/>
          <w:szCs w:val="24"/>
        </w:rPr>
      </w:pPr>
    </w:p>
    <w:p w14:paraId="7D033010" w14:textId="7E57C022" w:rsidR="0065280E" w:rsidRDefault="0065280E" w:rsidP="00E30DBE">
      <w:pPr>
        <w:rPr>
          <w:b/>
          <w:sz w:val="24"/>
          <w:szCs w:val="24"/>
        </w:rPr>
      </w:pPr>
    </w:p>
    <w:p w14:paraId="0772CEF8" w14:textId="5A7AA1E3" w:rsidR="0065280E" w:rsidRDefault="0065280E" w:rsidP="00E30DBE">
      <w:pPr>
        <w:rPr>
          <w:b/>
          <w:sz w:val="24"/>
          <w:szCs w:val="24"/>
        </w:rPr>
      </w:pPr>
    </w:p>
    <w:p w14:paraId="2DA1583C" w14:textId="21C2B650" w:rsidR="0065280E" w:rsidRDefault="0065280E" w:rsidP="00E30DBE">
      <w:pPr>
        <w:rPr>
          <w:b/>
          <w:sz w:val="24"/>
          <w:szCs w:val="24"/>
        </w:rPr>
      </w:pPr>
    </w:p>
    <w:p w14:paraId="45D8DD99" w14:textId="2BBA1BD0" w:rsidR="0065280E" w:rsidRDefault="0065280E" w:rsidP="00E30DBE">
      <w:pPr>
        <w:rPr>
          <w:b/>
          <w:sz w:val="24"/>
          <w:szCs w:val="24"/>
        </w:rPr>
      </w:pPr>
    </w:p>
    <w:p w14:paraId="1DC9BD40" w14:textId="5F6E0D0D" w:rsidR="0065280E" w:rsidRDefault="0065280E" w:rsidP="00E30DBE">
      <w:pPr>
        <w:rPr>
          <w:b/>
          <w:sz w:val="24"/>
          <w:szCs w:val="24"/>
        </w:rPr>
      </w:pPr>
    </w:p>
    <w:p w14:paraId="1BF78C88" w14:textId="02D70AF6" w:rsidR="0065280E" w:rsidRDefault="0065280E" w:rsidP="00E30DBE">
      <w:pPr>
        <w:rPr>
          <w:b/>
          <w:sz w:val="24"/>
          <w:szCs w:val="24"/>
        </w:rPr>
      </w:pPr>
    </w:p>
    <w:p w14:paraId="0ECC32C5" w14:textId="77777777" w:rsidR="0065280E" w:rsidRPr="009A7657" w:rsidRDefault="0065280E" w:rsidP="00E30DBE">
      <w:pPr>
        <w:rPr>
          <w:b/>
          <w:sz w:val="24"/>
          <w:szCs w:val="24"/>
        </w:rPr>
      </w:pPr>
    </w:p>
    <w:p w14:paraId="68A63109" w14:textId="186B4592" w:rsidR="00E30DBE" w:rsidRPr="0088245F" w:rsidRDefault="0088245F" w:rsidP="00E30DBE">
      <w:pPr>
        <w:rPr>
          <w:b/>
          <w:sz w:val="24"/>
          <w:szCs w:val="24"/>
          <w:lang w:val="it-IT"/>
        </w:rPr>
      </w:pPr>
      <w:r w:rsidRPr="0088245F">
        <w:rPr>
          <w:b/>
          <w:sz w:val="24"/>
          <w:szCs w:val="24"/>
          <w:lang w:val="it-IT"/>
        </w:rPr>
        <w:t>3.5.2.1</w:t>
      </w:r>
      <w:r>
        <w:rPr>
          <w:b/>
          <w:sz w:val="24"/>
          <w:szCs w:val="24"/>
          <w:lang w:val="it-IT"/>
        </w:rPr>
        <w:t>5</w:t>
      </w:r>
      <w:r w:rsidRPr="0088245F">
        <w:rPr>
          <w:b/>
          <w:sz w:val="24"/>
          <w:szCs w:val="24"/>
          <w:lang w:val="it-IT"/>
        </w:rPr>
        <w:t xml:space="preserve"> US13 – Visualizza una lezione con vista docente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413A85B" w14:textId="77777777" w:rsidTr="00E30DBE">
        <w:tc>
          <w:tcPr>
            <w:tcW w:w="1970" w:type="dxa"/>
            <w:tcBorders>
              <w:top w:val="single" w:sz="2" w:space="0" w:color="000000"/>
              <w:left w:val="single" w:sz="2" w:space="0" w:color="000000"/>
              <w:bottom w:val="single" w:sz="2" w:space="0" w:color="000000"/>
            </w:tcBorders>
            <w:shd w:val="clear" w:color="auto" w:fill="0070C0"/>
          </w:tcPr>
          <w:p w14:paraId="4AB41E9B"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B06EF34" w14:textId="77777777" w:rsidR="00E30DBE" w:rsidRPr="009A7657" w:rsidRDefault="00E30DBE" w:rsidP="00E30DBE">
            <w:pPr>
              <w:suppressLineNumbers/>
              <w:spacing w:after="0" w:line="240" w:lineRule="auto"/>
              <w:rPr>
                <w:sz w:val="24"/>
                <w:szCs w:val="24"/>
              </w:rPr>
            </w:pPr>
            <w:r w:rsidRPr="009A7657">
              <w:rPr>
                <w:sz w:val="24"/>
                <w:szCs w:val="24"/>
              </w:rPr>
              <w:t>US13</w:t>
            </w:r>
          </w:p>
        </w:tc>
      </w:tr>
      <w:tr w:rsidR="00E30DBE" w:rsidRPr="009A7657" w14:paraId="7FB0FDD8" w14:textId="77777777" w:rsidTr="00E30DBE">
        <w:tc>
          <w:tcPr>
            <w:tcW w:w="1970" w:type="dxa"/>
            <w:tcBorders>
              <w:top w:val="single" w:sz="2" w:space="0" w:color="000000"/>
              <w:left w:val="single" w:sz="2" w:space="0" w:color="000000"/>
              <w:bottom w:val="single" w:sz="2" w:space="0" w:color="000000"/>
            </w:tcBorders>
            <w:shd w:val="clear" w:color="auto" w:fill="0070C0"/>
          </w:tcPr>
          <w:p w14:paraId="112E9EA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8A10BD" w14:textId="77777777" w:rsidR="00E30DBE" w:rsidRPr="009A7657" w:rsidRDefault="00E30DBE" w:rsidP="00E30DBE">
            <w:pPr>
              <w:suppressLineNumbers/>
              <w:spacing w:after="0" w:line="240" w:lineRule="auto"/>
              <w:rPr>
                <w:sz w:val="24"/>
                <w:szCs w:val="24"/>
              </w:rPr>
            </w:pPr>
            <w:r w:rsidRPr="009A7657">
              <w:rPr>
                <w:sz w:val="24"/>
                <w:szCs w:val="24"/>
              </w:rPr>
              <w:t>VisualizzaLezioneDocente</w:t>
            </w:r>
          </w:p>
        </w:tc>
      </w:tr>
      <w:tr w:rsidR="00E30DBE" w:rsidRPr="009A7657" w14:paraId="72C3CDBF" w14:textId="77777777" w:rsidTr="00E30DBE">
        <w:tc>
          <w:tcPr>
            <w:tcW w:w="1970" w:type="dxa"/>
            <w:tcBorders>
              <w:top w:val="single" w:sz="2" w:space="0" w:color="000000"/>
              <w:left w:val="single" w:sz="2" w:space="0" w:color="000000"/>
              <w:bottom w:val="single" w:sz="2" w:space="0" w:color="000000"/>
            </w:tcBorders>
            <w:shd w:val="clear" w:color="auto" w:fill="0070C0"/>
          </w:tcPr>
          <w:p w14:paraId="440749D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A8BF67" w14:textId="77777777" w:rsidR="00E30DBE" w:rsidRPr="009A7657" w:rsidRDefault="00E30DBE" w:rsidP="00E30DBE">
            <w:pPr>
              <w:suppressLineNumbers/>
              <w:spacing w:after="0" w:line="240" w:lineRule="auto"/>
              <w:rPr>
                <w:sz w:val="24"/>
                <w:szCs w:val="24"/>
              </w:rPr>
            </w:pPr>
            <w:r w:rsidRPr="009A7657">
              <w:rPr>
                <w:sz w:val="24"/>
                <w:szCs w:val="24"/>
              </w:rPr>
              <w:t>Iniziato da Docente</w:t>
            </w:r>
          </w:p>
        </w:tc>
      </w:tr>
      <w:tr w:rsidR="00E30DBE" w:rsidRPr="00FB5F97" w14:paraId="473C1365" w14:textId="77777777" w:rsidTr="00E30DBE">
        <w:tc>
          <w:tcPr>
            <w:tcW w:w="1970" w:type="dxa"/>
            <w:tcBorders>
              <w:top w:val="single" w:sz="2" w:space="0" w:color="000000"/>
              <w:left w:val="single" w:sz="2" w:space="0" w:color="000000"/>
              <w:bottom w:val="single" w:sz="2" w:space="0" w:color="000000"/>
            </w:tcBorders>
            <w:shd w:val="clear" w:color="auto" w:fill="0070C0"/>
          </w:tcPr>
          <w:p w14:paraId="5CB917D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D46BE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al sistema e ha un corso attivo</w:t>
            </w:r>
          </w:p>
        </w:tc>
      </w:tr>
      <w:tr w:rsidR="00E30DBE" w:rsidRPr="00FB5F97" w14:paraId="630AD71A" w14:textId="77777777" w:rsidTr="00E30DBE">
        <w:tc>
          <w:tcPr>
            <w:tcW w:w="1970" w:type="dxa"/>
            <w:tcBorders>
              <w:top w:val="single" w:sz="2" w:space="0" w:color="000000"/>
              <w:left w:val="single" w:sz="2" w:space="0" w:color="000000"/>
              <w:bottom w:val="single" w:sz="2" w:space="0" w:color="000000"/>
            </w:tcBorders>
            <w:shd w:val="clear" w:color="auto" w:fill="0070C0"/>
          </w:tcPr>
          <w:p w14:paraId="66C0F66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3BA097E"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visualizza la lezione</w:t>
            </w:r>
          </w:p>
        </w:tc>
      </w:tr>
      <w:tr w:rsidR="00E30DBE" w:rsidRPr="00FB5F97" w14:paraId="18A51890" w14:textId="77777777" w:rsidTr="00E30DBE">
        <w:tc>
          <w:tcPr>
            <w:tcW w:w="1970" w:type="dxa"/>
            <w:tcBorders>
              <w:top w:val="single" w:sz="2" w:space="0" w:color="000000"/>
              <w:left w:val="single" w:sz="2" w:space="0" w:color="000000"/>
              <w:bottom w:val="single" w:sz="2" w:space="0" w:color="000000"/>
            </w:tcBorders>
            <w:shd w:val="clear" w:color="auto" w:fill="0070C0"/>
          </w:tcPr>
          <w:p w14:paraId="31EAE05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B0ED202" w14:textId="77777777" w:rsidTr="00E30DBE">
              <w:tc>
                <w:tcPr>
                  <w:tcW w:w="3777" w:type="dxa"/>
                </w:tcPr>
                <w:p w14:paraId="1AADC9B8"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18205656" w14:textId="77777777" w:rsidR="00E30DBE" w:rsidRPr="009A7657" w:rsidRDefault="00E30DBE" w:rsidP="00E30DBE">
                  <w:pPr>
                    <w:suppressLineNumbers/>
                    <w:rPr>
                      <w:sz w:val="24"/>
                      <w:szCs w:val="24"/>
                      <w:lang w:val="it-IT"/>
                    </w:rPr>
                  </w:pPr>
                  <w:r w:rsidRPr="009A7657">
                    <w:rPr>
                      <w:sz w:val="24"/>
                      <w:szCs w:val="24"/>
                      <w:lang w:val="it-IT"/>
                    </w:rPr>
                    <w:t>Il Docente clicca sul nome del corso che intende visionare dalla lista dei corsi presenti nella Homepage</w:t>
                  </w:r>
                </w:p>
              </w:tc>
              <w:tc>
                <w:tcPr>
                  <w:tcW w:w="3777" w:type="dxa"/>
                </w:tcPr>
                <w:p w14:paraId="2B9CE774" w14:textId="77777777" w:rsidR="00E30DBE" w:rsidRPr="009A7657" w:rsidRDefault="00E30DBE" w:rsidP="00E30DBE">
                  <w:pPr>
                    <w:suppressLineNumbers/>
                    <w:jc w:val="center"/>
                    <w:rPr>
                      <w:sz w:val="24"/>
                      <w:szCs w:val="24"/>
                    </w:rPr>
                  </w:pPr>
                  <w:r w:rsidRPr="009A7657">
                    <w:rPr>
                      <w:sz w:val="24"/>
                      <w:szCs w:val="24"/>
                    </w:rPr>
                    <w:t>Sistema</w:t>
                  </w:r>
                </w:p>
                <w:p w14:paraId="3D68082F" w14:textId="77777777" w:rsidR="00E30DBE" w:rsidRPr="009A7657" w:rsidRDefault="00E30DBE" w:rsidP="00E30DBE">
                  <w:pPr>
                    <w:suppressLineNumbers/>
                    <w:rPr>
                      <w:sz w:val="24"/>
                      <w:szCs w:val="24"/>
                    </w:rPr>
                  </w:pPr>
                </w:p>
              </w:tc>
            </w:tr>
            <w:tr w:rsidR="00E30DBE" w:rsidRPr="00FB5F97" w14:paraId="5239659A" w14:textId="77777777" w:rsidTr="00E30DBE">
              <w:tc>
                <w:tcPr>
                  <w:tcW w:w="3777" w:type="dxa"/>
                </w:tcPr>
                <w:p w14:paraId="629B75E2" w14:textId="77777777" w:rsidR="00E30DBE" w:rsidRPr="009A7657" w:rsidRDefault="00E30DBE" w:rsidP="00E30DBE">
                  <w:pPr>
                    <w:suppressLineNumbers/>
                    <w:rPr>
                      <w:sz w:val="24"/>
                      <w:szCs w:val="24"/>
                      <w:lang w:val="it-IT"/>
                    </w:rPr>
                  </w:pPr>
                </w:p>
                <w:p w14:paraId="0106532B" w14:textId="77777777" w:rsidR="00E30DBE" w:rsidRPr="009A7657" w:rsidRDefault="00E30DBE" w:rsidP="00E30DBE">
                  <w:pPr>
                    <w:suppressLineNumbers/>
                    <w:rPr>
                      <w:sz w:val="24"/>
                      <w:szCs w:val="24"/>
                      <w:lang w:val="it-IT"/>
                    </w:rPr>
                  </w:pPr>
                </w:p>
                <w:p w14:paraId="6AB159F5" w14:textId="77777777" w:rsidR="00E30DBE" w:rsidRPr="009A7657" w:rsidRDefault="00E30DBE" w:rsidP="00E30DBE">
                  <w:pPr>
                    <w:suppressLineNumbers/>
                    <w:rPr>
                      <w:sz w:val="24"/>
                      <w:szCs w:val="24"/>
                      <w:lang w:val="it-IT"/>
                    </w:rPr>
                  </w:pPr>
                </w:p>
                <w:p w14:paraId="30D4F4D5" w14:textId="77777777" w:rsidR="00E30DBE" w:rsidRPr="009A7657" w:rsidRDefault="00E30DBE" w:rsidP="00E30DBE">
                  <w:pPr>
                    <w:suppressLineNumbers/>
                    <w:rPr>
                      <w:sz w:val="24"/>
                      <w:szCs w:val="24"/>
                      <w:lang w:val="it-IT"/>
                    </w:rPr>
                  </w:pPr>
                </w:p>
                <w:p w14:paraId="74C152BD" w14:textId="77777777" w:rsidR="00E30DBE" w:rsidRPr="009A7657" w:rsidRDefault="00E30DBE" w:rsidP="00E30DBE">
                  <w:pPr>
                    <w:suppressLineNumbers/>
                    <w:rPr>
                      <w:sz w:val="24"/>
                      <w:szCs w:val="24"/>
                      <w:lang w:val="it-IT"/>
                    </w:rPr>
                  </w:pPr>
                  <w:r w:rsidRPr="009A7657">
                    <w:rPr>
                      <w:sz w:val="24"/>
                      <w:szCs w:val="24"/>
                      <w:lang w:val="it-IT"/>
                    </w:rPr>
                    <w:t>Il Docente sceglie dalla lista delle lezioni quella che intende visionare cliccandoci sopra.</w:t>
                  </w:r>
                </w:p>
                <w:p w14:paraId="379001D0" w14:textId="77777777" w:rsidR="00E30DBE" w:rsidRPr="009A7657" w:rsidRDefault="00E30DBE" w:rsidP="00E30DBE">
                  <w:pPr>
                    <w:suppressLineNumbers/>
                    <w:rPr>
                      <w:sz w:val="24"/>
                      <w:szCs w:val="24"/>
                      <w:lang w:val="it-IT"/>
                    </w:rPr>
                  </w:pPr>
                </w:p>
                <w:p w14:paraId="2AA26ACC" w14:textId="77777777" w:rsidR="00E30DBE" w:rsidRPr="009A7657" w:rsidRDefault="00E30DBE" w:rsidP="00E30DBE">
                  <w:pPr>
                    <w:suppressLineNumbers/>
                    <w:rPr>
                      <w:sz w:val="24"/>
                      <w:szCs w:val="24"/>
                      <w:lang w:val="it-IT"/>
                    </w:rPr>
                  </w:pPr>
                </w:p>
              </w:tc>
              <w:tc>
                <w:tcPr>
                  <w:tcW w:w="3777" w:type="dxa"/>
                </w:tcPr>
                <w:p w14:paraId="33E7CC9B"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che contiene le informazioni del corso e una lista delle lezioni</w:t>
                  </w:r>
                </w:p>
                <w:p w14:paraId="5EA12E7F" w14:textId="77777777" w:rsidR="00E30DBE" w:rsidRPr="009A7657" w:rsidRDefault="00E30DBE" w:rsidP="00E30DBE">
                  <w:pPr>
                    <w:suppressLineNumbers/>
                    <w:rPr>
                      <w:sz w:val="24"/>
                      <w:szCs w:val="24"/>
                      <w:lang w:val="it-IT"/>
                    </w:rPr>
                  </w:pPr>
                </w:p>
                <w:p w14:paraId="6881B652" w14:textId="77777777" w:rsidR="00E30DBE" w:rsidRPr="009A7657" w:rsidRDefault="00E30DBE" w:rsidP="00E30DBE">
                  <w:pPr>
                    <w:suppressLineNumbers/>
                    <w:rPr>
                      <w:sz w:val="24"/>
                      <w:szCs w:val="24"/>
                      <w:lang w:val="it-IT"/>
                    </w:rPr>
                  </w:pPr>
                </w:p>
                <w:p w14:paraId="533C4F1D" w14:textId="77777777" w:rsidR="00E30DBE" w:rsidRPr="009A7657" w:rsidRDefault="00E30DBE" w:rsidP="00E30DBE">
                  <w:pPr>
                    <w:suppressLineNumbers/>
                    <w:rPr>
                      <w:sz w:val="24"/>
                      <w:szCs w:val="24"/>
                      <w:lang w:val="it-IT"/>
                    </w:rPr>
                  </w:pPr>
                </w:p>
                <w:p w14:paraId="4BB3F7E2"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della lezione contenente il Player Video, le informazioni della lezione e i commenti del Docente e degli Studenti iscritti.</w:t>
                  </w:r>
                </w:p>
              </w:tc>
            </w:tr>
          </w:tbl>
          <w:p w14:paraId="7EFBB03D" w14:textId="77777777" w:rsidR="00E30DBE" w:rsidRPr="009A7657" w:rsidRDefault="00E30DBE" w:rsidP="00E30DBE">
            <w:pPr>
              <w:suppressLineNumbers/>
              <w:spacing w:after="0" w:line="240" w:lineRule="auto"/>
              <w:rPr>
                <w:sz w:val="24"/>
                <w:szCs w:val="24"/>
                <w:lang w:val="it-IT"/>
              </w:rPr>
            </w:pPr>
          </w:p>
        </w:tc>
      </w:tr>
      <w:tr w:rsidR="00E30DBE" w:rsidRPr="009A7657" w14:paraId="14EE3EAA" w14:textId="77777777" w:rsidTr="00E30DBE">
        <w:trPr>
          <w:trHeight w:val="308"/>
        </w:trPr>
        <w:tc>
          <w:tcPr>
            <w:tcW w:w="1970" w:type="dxa"/>
            <w:tcBorders>
              <w:left w:val="single" w:sz="2" w:space="0" w:color="000000"/>
              <w:bottom w:val="single" w:sz="2" w:space="0" w:color="000000"/>
            </w:tcBorders>
            <w:shd w:val="clear" w:color="auto" w:fill="0070C0"/>
          </w:tcPr>
          <w:p w14:paraId="10ABFE4B"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1473CA4" w14:textId="77777777" w:rsidR="00E30DBE" w:rsidRPr="009A7657" w:rsidRDefault="00E30DBE" w:rsidP="00E30DBE">
            <w:pPr>
              <w:suppressLineNumbers/>
              <w:spacing w:after="0" w:line="240" w:lineRule="auto"/>
              <w:rPr>
                <w:sz w:val="24"/>
                <w:szCs w:val="24"/>
              </w:rPr>
            </w:pPr>
          </w:p>
        </w:tc>
      </w:tr>
    </w:tbl>
    <w:p w14:paraId="12E6C67E" w14:textId="4AC47A46" w:rsidR="00E30DBE" w:rsidRDefault="00E30DBE" w:rsidP="00E30DBE">
      <w:pPr>
        <w:rPr>
          <w:b/>
          <w:sz w:val="24"/>
          <w:szCs w:val="24"/>
        </w:rPr>
      </w:pPr>
    </w:p>
    <w:p w14:paraId="6E939D94" w14:textId="301121EA" w:rsidR="0065280E" w:rsidRDefault="0065280E" w:rsidP="00E30DBE">
      <w:pPr>
        <w:rPr>
          <w:b/>
          <w:sz w:val="24"/>
          <w:szCs w:val="24"/>
        </w:rPr>
      </w:pPr>
    </w:p>
    <w:p w14:paraId="1C4EDE42" w14:textId="18B1520F" w:rsidR="0065280E" w:rsidRDefault="0065280E" w:rsidP="00E30DBE">
      <w:pPr>
        <w:rPr>
          <w:b/>
          <w:sz w:val="24"/>
          <w:szCs w:val="24"/>
        </w:rPr>
      </w:pPr>
    </w:p>
    <w:p w14:paraId="65A5D93F" w14:textId="268C30E3" w:rsidR="0065280E" w:rsidRDefault="0065280E" w:rsidP="00E30DBE">
      <w:pPr>
        <w:rPr>
          <w:b/>
          <w:sz w:val="24"/>
          <w:szCs w:val="24"/>
        </w:rPr>
      </w:pPr>
    </w:p>
    <w:p w14:paraId="6B3C36A0" w14:textId="000880E1" w:rsidR="0065280E" w:rsidRDefault="0065280E" w:rsidP="00E30DBE">
      <w:pPr>
        <w:rPr>
          <w:b/>
          <w:sz w:val="24"/>
          <w:szCs w:val="24"/>
        </w:rPr>
      </w:pPr>
    </w:p>
    <w:p w14:paraId="6144E8D1" w14:textId="2BA472CB" w:rsidR="0065280E" w:rsidRDefault="0065280E" w:rsidP="00E30DBE">
      <w:pPr>
        <w:rPr>
          <w:b/>
          <w:sz w:val="24"/>
          <w:szCs w:val="24"/>
        </w:rPr>
      </w:pPr>
    </w:p>
    <w:p w14:paraId="5ED4A731" w14:textId="1F1EEDA7" w:rsidR="0065280E" w:rsidRDefault="0065280E" w:rsidP="00E30DBE">
      <w:pPr>
        <w:rPr>
          <w:b/>
          <w:sz w:val="24"/>
          <w:szCs w:val="24"/>
        </w:rPr>
      </w:pPr>
    </w:p>
    <w:p w14:paraId="008FD3E6" w14:textId="28C0C2D2" w:rsidR="0065280E" w:rsidRDefault="0065280E" w:rsidP="00E30DBE">
      <w:pPr>
        <w:rPr>
          <w:b/>
          <w:sz w:val="24"/>
          <w:szCs w:val="24"/>
        </w:rPr>
      </w:pPr>
    </w:p>
    <w:p w14:paraId="26D538BF" w14:textId="5CEEB58A" w:rsidR="0065280E" w:rsidRDefault="0065280E" w:rsidP="00E30DBE">
      <w:pPr>
        <w:rPr>
          <w:b/>
          <w:sz w:val="24"/>
          <w:szCs w:val="24"/>
        </w:rPr>
      </w:pPr>
    </w:p>
    <w:p w14:paraId="4CB74F87" w14:textId="77777777" w:rsidR="0065280E" w:rsidRPr="009A7657" w:rsidRDefault="0065280E" w:rsidP="00E30DBE">
      <w:pPr>
        <w:rPr>
          <w:b/>
          <w:sz w:val="24"/>
          <w:szCs w:val="24"/>
        </w:rPr>
      </w:pPr>
    </w:p>
    <w:p w14:paraId="3A59953C" w14:textId="0D9A08C7" w:rsidR="00E30DBE" w:rsidRPr="0088245F" w:rsidRDefault="0088245F" w:rsidP="00E30DBE">
      <w:pPr>
        <w:rPr>
          <w:b/>
          <w:sz w:val="24"/>
          <w:szCs w:val="24"/>
          <w:lang w:val="it-IT"/>
        </w:rPr>
      </w:pPr>
      <w:r w:rsidRPr="0088245F">
        <w:rPr>
          <w:b/>
          <w:sz w:val="24"/>
          <w:szCs w:val="24"/>
          <w:lang w:val="it-IT"/>
        </w:rPr>
        <w:t>3.5.2.16 US14 – Crea commento in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DC1FC84" w14:textId="77777777" w:rsidTr="00E30DBE">
        <w:tc>
          <w:tcPr>
            <w:tcW w:w="1970" w:type="dxa"/>
            <w:tcBorders>
              <w:top w:val="single" w:sz="2" w:space="0" w:color="000000"/>
              <w:left w:val="single" w:sz="2" w:space="0" w:color="000000"/>
              <w:bottom w:val="single" w:sz="2" w:space="0" w:color="000000"/>
            </w:tcBorders>
            <w:shd w:val="clear" w:color="auto" w:fill="0070C0"/>
          </w:tcPr>
          <w:p w14:paraId="19BEE0E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AC61FE2" w14:textId="77777777" w:rsidR="00E30DBE" w:rsidRPr="009A7657" w:rsidRDefault="00E30DBE" w:rsidP="00E30DBE">
            <w:pPr>
              <w:suppressLineNumbers/>
              <w:spacing w:after="0" w:line="240" w:lineRule="auto"/>
              <w:rPr>
                <w:sz w:val="24"/>
                <w:szCs w:val="24"/>
              </w:rPr>
            </w:pPr>
            <w:r w:rsidRPr="009A7657">
              <w:rPr>
                <w:sz w:val="24"/>
                <w:szCs w:val="24"/>
              </w:rPr>
              <w:t>US14</w:t>
            </w:r>
          </w:p>
        </w:tc>
      </w:tr>
      <w:tr w:rsidR="00E30DBE" w:rsidRPr="009A7657" w14:paraId="2CE8FE91" w14:textId="77777777" w:rsidTr="00E30DBE">
        <w:tc>
          <w:tcPr>
            <w:tcW w:w="1970" w:type="dxa"/>
            <w:tcBorders>
              <w:top w:val="single" w:sz="2" w:space="0" w:color="000000"/>
              <w:left w:val="single" w:sz="2" w:space="0" w:color="000000"/>
              <w:bottom w:val="single" w:sz="2" w:space="0" w:color="000000"/>
            </w:tcBorders>
            <w:shd w:val="clear" w:color="auto" w:fill="0070C0"/>
          </w:tcPr>
          <w:p w14:paraId="06011E8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3FC30CC" w14:textId="77777777" w:rsidR="00E30DBE" w:rsidRPr="009A7657" w:rsidRDefault="00E30DBE" w:rsidP="00E30DBE">
            <w:pPr>
              <w:suppressLineNumbers/>
              <w:spacing w:after="0" w:line="240" w:lineRule="auto"/>
              <w:rPr>
                <w:sz w:val="24"/>
                <w:szCs w:val="24"/>
              </w:rPr>
            </w:pPr>
            <w:r w:rsidRPr="009A7657">
              <w:rPr>
                <w:sz w:val="24"/>
                <w:szCs w:val="24"/>
              </w:rPr>
              <w:t>CreaCommentoDocente</w:t>
            </w:r>
          </w:p>
        </w:tc>
      </w:tr>
      <w:tr w:rsidR="00E30DBE" w:rsidRPr="009A7657" w14:paraId="31D786EB" w14:textId="77777777" w:rsidTr="00E30DBE">
        <w:tc>
          <w:tcPr>
            <w:tcW w:w="1970" w:type="dxa"/>
            <w:tcBorders>
              <w:top w:val="single" w:sz="2" w:space="0" w:color="000000"/>
              <w:left w:val="single" w:sz="2" w:space="0" w:color="000000"/>
              <w:bottom w:val="single" w:sz="2" w:space="0" w:color="000000"/>
            </w:tcBorders>
            <w:shd w:val="clear" w:color="auto" w:fill="0070C0"/>
          </w:tcPr>
          <w:p w14:paraId="017ACF4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F6E9F06" w14:textId="77777777" w:rsidR="00E30DBE" w:rsidRPr="009A7657" w:rsidRDefault="00E30DBE" w:rsidP="00E30DBE">
            <w:pPr>
              <w:suppressLineNumbers/>
              <w:spacing w:after="0" w:line="240" w:lineRule="auto"/>
              <w:rPr>
                <w:sz w:val="24"/>
                <w:szCs w:val="24"/>
              </w:rPr>
            </w:pPr>
            <w:r w:rsidRPr="009A7657">
              <w:rPr>
                <w:sz w:val="24"/>
                <w:szCs w:val="24"/>
              </w:rPr>
              <w:t>Iniziato da Docente</w:t>
            </w:r>
          </w:p>
        </w:tc>
      </w:tr>
      <w:tr w:rsidR="00E30DBE" w:rsidRPr="00FB5F97" w14:paraId="7A734683" w14:textId="77777777" w:rsidTr="00E30DBE">
        <w:tc>
          <w:tcPr>
            <w:tcW w:w="1970" w:type="dxa"/>
            <w:tcBorders>
              <w:top w:val="single" w:sz="2" w:space="0" w:color="000000"/>
              <w:left w:val="single" w:sz="2" w:space="0" w:color="000000"/>
              <w:bottom w:val="single" w:sz="2" w:space="0" w:color="000000"/>
            </w:tcBorders>
            <w:shd w:val="clear" w:color="auto" w:fill="0070C0"/>
          </w:tcPr>
          <w:p w14:paraId="345FAD3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5856B5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accede a questo caso d’uso quando si trova nella pagina della lezione</w:t>
            </w:r>
          </w:p>
        </w:tc>
      </w:tr>
      <w:tr w:rsidR="00E30DBE" w:rsidRPr="00FB5F97" w14:paraId="7740E873" w14:textId="77777777" w:rsidTr="00E30DBE">
        <w:tc>
          <w:tcPr>
            <w:tcW w:w="1970" w:type="dxa"/>
            <w:tcBorders>
              <w:top w:val="single" w:sz="2" w:space="0" w:color="000000"/>
              <w:left w:val="single" w:sz="2" w:space="0" w:color="000000"/>
              <w:bottom w:val="single" w:sz="2" w:space="0" w:color="000000"/>
            </w:tcBorders>
            <w:shd w:val="clear" w:color="auto" w:fill="0070C0"/>
          </w:tcPr>
          <w:p w14:paraId="3364F6F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643B3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crea al commento</w:t>
            </w:r>
          </w:p>
        </w:tc>
      </w:tr>
      <w:tr w:rsidR="00E30DBE" w:rsidRPr="00FB5F97" w14:paraId="0FAA50BB" w14:textId="77777777" w:rsidTr="00E30DBE">
        <w:tc>
          <w:tcPr>
            <w:tcW w:w="1970" w:type="dxa"/>
            <w:tcBorders>
              <w:top w:val="single" w:sz="2" w:space="0" w:color="000000"/>
              <w:left w:val="single" w:sz="2" w:space="0" w:color="000000"/>
              <w:bottom w:val="single" w:sz="2" w:space="0" w:color="000000"/>
            </w:tcBorders>
            <w:shd w:val="clear" w:color="auto" w:fill="0070C0"/>
          </w:tcPr>
          <w:p w14:paraId="10226F7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F03B362" w14:textId="77777777" w:rsidTr="00E30DBE">
              <w:tc>
                <w:tcPr>
                  <w:tcW w:w="3777" w:type="dxa"/>
                </w:tcPr>
                <w:p w14:paraId="141A695E"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544905C7" w14:textId="77777777" w:rsidR="00E30DBE" w:rsidRPr="009A7657" w:rsidRDefault="00E30DBE" w:rsidP="00E30DBE">
                  <w:pPr>
                    <w:suppressLineNumbers/>
                    <w:rPr>
                      <w:sz w:val="24"/>
                      <w:szCs w:val="24"/>
                      <w:lang w:val="it-IT"/>
                    </w:rPr>
                  </w:pPr>
                </w:p>
                <w:p w14:paraId="106F79D7" w14:textId="77777777" w:rsidR="00E30DBE" w:rsidRPr="009A7657" w:rsidRDefault="00E30DBE" w:rsidP="00E30DBE">
                  <w:pPr>
                    <w:suppressLineNumbers/>
                    <w:rPr>
                      <w:sz w:val="24"/>
                      <w:szCs w:val="24"/>
                      <w:lang w:val="it-IT"/>
                    </w:rPr>
                  </w:pPr>
                  <w:r w:rsidRPr="009A7657">
                    <w:rPr>
                      <w:sz w:val="24"/>
                      <w:szCs w:val="24"/>
                      <w:lang w:val="it-IT"/>
                    </w:rPr>
                    <w:t xml:space="preserve">Il Docente scrive un commento nella textarea “Commenti” e preme il pulsante “Aggiungi commento” </w:t>
                  </w:r>
                </w:p>
              </w:tc>
              <w:tc>
                <w:tcPr>
                  <w:tcW w:w="3777" w:type="dxa"/>
                </w:tcPr>
                <w:p w14:paraId="1FA1D8B7" w14:textId="77777777" w:rsidR="00E30DBE" w:rsidRPr="009A7657" w:rsidRDefault="00E30DBE" w:rsidP="00E30DBE">
                  <w:pPr>
                    <w:suppressLineNumbers/>
                    <w:jc w:val="center"/>
                    <w:rPr>
                      <w:sz w:val="24"/>
                      <w:szCs w:val="24"/>
                    </w:rPr>
                  </w:pPr>
                  <w:r w:rsidRPr="009A7657">
                    <w:rPr>
                      <w:sz w:val="24"/>
                      <w:szCs w:val="24"/>
                    </w:rPr>
                    <w:t>Sistema</w:t>
                  </w:r>
                </w:p>
              </w:tc>
            </w:tr>
            <w:tr w:rsidR="00E30DBE" w:rsidRPr="00FB5F97" w14:paraId="4F7DB9A4" w14:textId="77777777" w:rsidTr="00E30DBE">
              <w:tc>
                <w:tcPr>
                  <w:tcW w:w="3777" w:type="dxa"/>
                </w:tcPr>
                <w:p w14:paraId="6C057457" w14:textId="77777777" w:rsidR="00E30DBE" w:rsidRPr="009A7657" w:rsidRDefault="00E30DBE" w:rsidP="00E30DBE">
                  <w:pPr>
                    <w:suppressLineNumbers/>
                    <w:rPr>
                      <w:sz w:val="24"/>
                      <w:szCs w:val="24"/>
                    </w:rPr>
                  </w:pPr>
                </w:p>
                <w:p w14:paraId="284D2139" w14:textId="77777777" w:rsidR="00E30DBE" w:rsidRPr="009A7657" w:rsidRDefault="00E30DBE" w:rsidP="00E30DBE">
                  <w:pPr>
                    <w:suppressLineNumbers/>
                    <w:rPr>
                      <w:sz w:val="24"/>
                      <w:szCs w:val="24"/>
                    </w:rPr>
                  </w:pPr>
                </w:p>
              </w:tc>
              <w:tc>
                <w:tcPr>
                  <w:tcW w:w="3777" w:type="dxa"/>
                </w:tcPr>
                <w:p w14:paraId="320045AD" w14:textId="77777777" w:rsidR="00E30DBE" w:rsidRPr="009A7657" w:rsidRDefault="00E30DBE" w:rsidP="00E30DBE">
                  <w:pPr>
                    <w:suppressLineNumbers/>
                    <w:rPr>
                      <w:sz w:val="24"/>
                      <w:szCs w:val="24"/>
                      <w:lang w:val="it-IT"/>
                    </w:rPr>
                  </w:pPr>
                  <w:r w:rsidRPr="009A7657">
                    <w:rPr>
                      <w:sz w:val="24"/>
                      <w:szCs w:val="24"/>
                      <w:lang w:val="it-IT"/>
                    </w:rPr>
                    <w:t>Il Sistema risponde inserendo il commento</w:t>
                  </w:r>
                </w:p>
              </w:tc>
            </w:tr>
          </w:tbl>
          <w:p w14:paraId="2547A079"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Docente visualizza il commento </w:t>
            </w:r>
          </w:p>
          <w:p w14:paraId="47E3F7E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appena creato</w:t>
            </w:r>
          </w:p>
        </w:tc>
      </w:tr>
      <w:tr w:rsidR="00E30DBE" w:rsidRPr="009A7657" w14:paraId="314B1A7F" w14:textId="77777777" w:rsidTr="00E30DBE">
        <w:trPr>
          <w:trHeight w:val="308"/>
        </w:trPr>
        <w:tc>
          <w:tcPr>
            <w:tcW w:w="1970" w:type="dxa"/>
            <w:tcBorders>
              <w:left w:val="single" w:sz="2" w:space="0" w:color="000000"/>
              <w:bottom w:val="single" w:sz="2" w:space="0" w:color="000000"/>
            </w:tcBorders>
            <w:shd w:val="clear" w:color="auto" w:fill="0070C0"/>
          </w:tcPr>
          <w:p w14:paraId="13E7DA6C"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0B31576" w14:textId="77777777" w:rsidR="00E30DBE" w:rsidRPr="009A7657" w:rsidRDefault="00E30DBE" w:rsidP="00E30DBE">
            <w:pPr>
              <w:suppressLineNumbers/>
              <w:spacing w:after="0" w:line="240" w:lineRule="auto"/>
              <w:rPr>
                <w:sz w:val="24"/>
                <w:szCs w:val="24"/>
              </w:rPr>
            </w:pPr>
          </w:p>
        </w:tc>
      </w:tr>
    </w:tbl>
    <w:p w14:paraId="294450AE" w14:textId="2F72CEDA" w:rsidR="00E30DBE" w:rsidRDefault="00E30DBE" w:rsidP="00E30DBE">
      <w:pPr>
        <w:rPr>
          <w:b/>
          <w:sz w:val="24"/>
          <w:szCs w:val="24"/>
        </w:rPr>
      </w:pPr>
    </w:p>
    <w:p w14:paraId="62764EBF" w14:textId="6FB7CF26" w:rsidR="0065280E" w:rsidRDefault="0065280E" w:rsidP="00E30DBE">
      <w:pPr>
        <w:rPr>
          <w:b/>
          <w:sz w:val="24"/>
          <w:szCs w:val="24"/>
        </w:rPr>
      </w:pPr>
    </w:p>
    <w:p w14:paraId="7992D5DE" w14:textId="1123A99A" w:rsidR="0065280E" w:rsidRDefault="0065280E" w:rsidP="00E30DBE">
      <w:pPr>
        <w:rPr>
          <w:b/>
          <w:sz w:val="24"/>
          <w:szCs w:val="24"/>
        </w:rPr>
      </w:pPr>
    </w:p>
    <w:p w14:paraId="202E277A" w14:textId="25AD4572" w:rsidR="0065280E" w:rsidRDefault="0065280E" w:rsidP="00E30DBE">
      <w:pPr>
        <w:rPr>
          <w:b/>
          <w:sz w:val="24"/>
          <w:szCs w:val="24"/>
        </w:rPr>
      </w:pPr>
    </w:p>
    <w:p w14:paraId="034DDCE4" w14:textId="5D1FCC53" w:rsidR="0065280E" w:rsidRDefault="0065280E" w:rsidP="00E30DBE">
      <w:pPr>
        <w:rPr>
          <w:b/>
          <w:sz w:val="24"/>
          <w:szCs w:val="24"/>
        </w:rPr>
      </w:pPr>
    </w:p>
    <w:p w14:paraId="27EE8085" w14:textId="03C53C2C" w:rsidR="0065280E" w:rsidRDefault="0065280E" w:rsidP="00E30DBE">
      <w:pPr>
        <w:rPr>
          <w:b/>
          <w:sz w:val="24"/>
          <w:szCs w:val="24"/>
        </w:rPr>
      </w:pPr>
    </w:p>
    <w:p w14:paraId="40A20CE5" w14:textId="23D58DC7" w:rsidR="0065280E" w:rsidRDefault="0065280E" w:rsidP="00E30DBE">
      <w:pPr>
        <w:rPr>
          <w:b/>
          <w:sz w:val="24"/>
          <w:szCs w:val="24"/>
        </w:rPr>
      </w:pPr>
    </w:p>
    <w:p w14:paraId="52ACC3F0" w14:textId="48E5B451" w:rsidR="0065280E" w:rsidRDefault="0065280E" w:rsidP="00E30DBE">
      <w:pPr>
        <w:rPr>
          <w:b/>
          <w:sz w:val="24"/>
          <w:szCs w:val="24"/>
        </w:rPr>
      </w:pPr>
    </w:p>
    <w:p w14:paraId="2F435102" w14:textId="44877B70" w:rsidR="0065280E" w:rsidRDefault="0065280E" w:rsidP="00E30DBE">
      <w:pPr>
        <w:rPr>
          <w:b/>
          <w:sz w:val="24"/>
          <w:szCs w:val="24"/>
        </w:rPr>
      </w:pPr>
    </w:p>
    <w:p w14:paraId="1C975CFE" w14:textId="75D745ED" w:rsidR="0065280E" w:rsidRDefault="0065280E" w:rsidP="00E30DBE">
      <w:pPr>
        <w:rPr>
          <w:b/>
          <w:sz w:val="24"/>
          <w:szCs w:val="24"/>
        </w:rPr>
      </w:pPr>
    </w:p>
    <w:p w14:paraId="5EA28424" w14:textId="1BB43A6A" w:rsidR="0065280E" w:rsidRDefault="0065280E" w:rsidP="00E30DBE">
      <w:pPr>
        <w:rPr>
          <w:b/>
          <w:sz w:val="24"/>
          <w:szCs w:val="24"/>
        </w:rPr>
      </w:pPr>
    </w:p>
    <w:p w14:paraId="6C31A61C" w14:textId="47BE6374" w:rsidR="0065280E" w:rsidRDefault="0065280E" w:rsidP="00E30DBE">
      <w:pPr>
        <w:rPr>
          <w:b/>
          <w:sz w:val="24"/>
          <w:szCs w:val="24"/>
        </w:rPr>
      </w:pPr>
    </w:p>
    <w:p w14:paraId="6DFA268A" w14:textId="77777777" w:rsidR="0065280E" w:rsidRDefault="0065280E" w:rsidP="00E30DBE">
      <w:pPr>
        <w:rPr>
          <w:b/>
          <w:sz w:val="24"/>
          <w:szCs w:val="24"/>
        </w:rPr>
      </w:pPr>
    </w:p>
    <w:p w14:paraId="27836C9E" w14:textId="5F469F89" w:rsidR="0088245F" w:rsidRPr="0088245F" w:rsidRDefault="0088245F" w:rsidP="00E30DBE">
      <w:pPr>
        <w:rPr>
          <w:b/>
          <w:sz w:val="24"/>
          <w:szCs w:val="24"/>
          <w:lang w:val="it-IT"/>
        </w:rPr>
      </w:pPr>
      <w:r w:rsidRPr="0088245F">
        <w:rPr>
          <w:b/>
          <w:sz w:val="24"/>
          <w:szCs w:val="24"/>
          <w:lang w:val="it-IT"/>
        </w:rPr>
        <w:t>3.5.2.1</w:t>
      </w:r>
      <w:r>
        <w:rPr>
          <w:b/>
          <w:sz w:val="24"/>
          <w:szCs w:val="24"/>
          <w:lang w:val="it-IT"/>
        </w:rPr>
        <w:t>7</w:t>
      </w:r>
      <w:r w:rsidRPr="0088245F">
        <w:rPr>
          <w:b/>
          <w:sz w:val="24"/>
          <w:szCs w:val="24"/>
          <w:lang w:val="it-IT"/>
        </w:rPr>
        <w:t xml:space="preserve"> US14 – Eliminazione di u</w:t>
      </w:r>
      <w:r>
        <w:rPr>
          <w:b/>
          <w:sz w:val="24"/>
          <w:szCs w:val="24"/>
          <w:lang w:val="it-IT"/>
        </w:rPr>
        <w:t>n commento di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640E668F" w14:textId="77777777" w:rsidTr="00E30DBE">
        <w:tc>
          <w:tcPr>
            <w:tcW w:w="1970" w:type="dxa"/>
            <w:tcBorders>
              <w:top w:val="single" w:sz="2" w:space="0" w:color="000000"/>
              <w:left w:val="single" w:sz="2" w:space="0" w:color="000000"/>
              <w:bottom w:val="single" w:sz="2" w:space="0" w:color="000000"/>
            </w:tcBorders>
            <w:shd w:val="clear" w:color="auto" w:fill="0070C0"/>
          </w:tcPr>
          <w:p w14:paraId="3CD7F52F"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E5DAF9" w14:textId="77777777" w:rsidR="00E30DBE" w:rsidRPr="009A7657" w:rsidRDefault="00E30DBE" w:rsidP="00E30DBE">
            <w:pPr>
              <w:suppressLineNumbers/>
              <w:spacing w:after="0" w:line="240" w:lineRule="auto"/>
              <w:rPr>
                <w:sz w:val="24"/>
                <w:szCs w:val="24"/>
              </w:rPr>
            </w:pPr>
            <w:r w:rsidRPr="009A7657">
              <w:rPr>
                <w:sz w:val="24"/>
                <w:szCs w:val="24"/>
              </w:rPr>
              <w:t>US14</w:t>
            </w:r>
          </w:p>
        </w:tc>
      </w:tr>
      <w:tr w:rsidR="00E30DBE" w:rsidRPr="009A7657" w14:paraId="690B54DD" w14:textId="77777777" w:rsidTr="00E30DBE">
        <w:tc>
          <w:tcPr>
            <w:tcW w:w="1970" w:type="dxa"/>
            <w:tcBorders>
              <w:top w:val="single" w:sz="2" w:space="0" w:color="000000"/>
              <w:left w:val="single" w:sz="2" w:space="0" w:color="000000"/>
              <w:bottom w:val="single" w:sz="2" w:space="0" w:color="000000"/>
            </w:tcBorders>
            <w:shd w:val="clear" w:color="auto" w:fill="0070C0"/>
          </w:tcPr>
          <w:p w14:paraId="17816F9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BA1CB91" w14:textId="77777777" w:rsidR="00E30DBE" w:rsidRPr="009A7657" w:rsidRDefault="00E30DBE" w:rsidP="00E30DBE">
            <w:pPr>
              <w:suppressLineNumbers/>
              <w:spacing w:after="0" w:line="240" w:lineRule="auto"/>
              <w:rPr>
                <w:sz w:val="24"/>
                <w:szCs w:val="24"/>
              </w:rPr>
            </w:pPr>
            <w:r w:rsidRPr="009A7657">
              <w:rPr>
                <w:sz w:val="24"/>
                <w:szCs w:val="24"/>
              </w:rPr>
              <w:t>EliminazioneCommento</w:t>
            </w:r>
          </w:p>
        </w:tc>
      </w:tr>
      <w:tr w:rsidR="00E30DBE" w:rsidRPr="009A7657" w14:paraId="7DCEA0E6" w14:textId="77777777" w:rsidTr="00E30DBE">
        <w:tc>
          <w:tcPr>
            <w:tcW w:w="1970" w:type="dxa"/>
            <w:tcBorders>
              <w:top w:val="single" w:sz="2" w:space="0" w:color="000000"/>
              <w:left w:val="single" w:sz="2" w:space="0" w:color="000000"/>
              <w:bottom w:val="single" w:sz="2" w:space="0" w:color="000000"/>
            </w:tcBorders>
            <w:shd w:val="clear" w:color="auto" w:fill="0070C0"/>
          </w:tcPr>
          <w:p w14:paraId="72C37E4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D1058C" w14:textId="77777777" w:rsidR="00E30DBE" w:rsidRPr="009A7657" w:rsidRDefault="00E30DBE" w:rsidP="00E30DBE">
            <w:pPr>
              <w:suppressLineNumbers/>
              <w:spacing w:after="0" w:line="240" w:lineRule="auto"/>
              <w:rPr>
                <w:sz w:val="24"/>
                <w:szCs w:val="24"/>
              </w:rPr>
            </w:pPr>
            <w:r w:rsidRPr="009A7657">
              <w:rPr>
                <w:sz w:val="24"/>
                <w:szCs w:val="24"/>
              </w:rPr>
              <w:t>Iniziato da Docente</w:t>
            </w:r>
          </w:p>
        </w:tc>
      </w:tr>
      <w:tr w:rsidR="00E30DBE" w:rsidRPr="00FB5F97" w14:paraId="602502EF" w14:textId="77777777" w:rsidTr="00E30DBE">
        <w:tc>
          <w:tcPr>
            <w:tcW w:w="1970" w:type="dxa"/>
            <w:tcBorders>
              <w:top w:val="single" w:sz="2" w:space="0" w:color="000000"/>
              <w:left w:val="single" w:sz="2" w:space="0" w:color="000000"/>
              <w:bottom w:val="single" w:sz="2" w:space="0" w:color="000000"/>
            </w:tcBorders>
            <w:shd w:val="clear" w:color="auto" w:fill="0070C0"/>
          </w:tcPr>
          <w:p w14:paraId="7AFF9DF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5C549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accede a questo caso d’uso quando si trova nella pagina della lezione</w:t>
            </w:r>
          </w:p>
        </w:tc>
      </w:tr>
      <w:tr w:rsidR="00E30DBE" w:rsidRPr="00FB5F97" w14:paraId="60FF9BC8" w14:textId="77777777" w:rsidTr="00E30DBE">
        <w:tc>
          <w:tcPr>
            <w:tcW w:w="1970" w:type="dxa"/>
            <w:tcBorders>
              <w:top w:val="single" w:sz="2" w:space="0" w:color="000000"/>
              <w:left w:val="single" w:sz="2" w:space="0" w:color="000000"/>
              <w:bottom w:val="single" w:sz="2" w:space="0" w:color="000000"/>
            </w:tcBorders>
            <w:shd w:val="clear" w:color="auto" w:fill="0070C0"/>
          </w:tcPr>
          <w:p w14:paraId="06EE76E0"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53200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elimina il commento e visualizza la lista dei commenti senza il messaggio eliminato.</w:t>
            </w:r>
          </w:p>
        </w:tc>
      </w:tr>
      <w:tr w:rsidR="00E30DBE" w:rsidRPr="00FB5F97" w14:paraId="51FB60EA" w14:textId="77777777" w:rsidTr="00E30DBE">
        <w:tc>
          <w:tcPr>
            <w:tcW w:w="1970" w:type="dxa"/>
            <w:tcBorders>
              <w:top w:val="single" w:sz="2" w:space="0" w:color="000000"/>
              <w:left w:val="single" w:sz="2" w:space="0" w:color="000000"/>
              <w:bottom w:val="single" w:sz="2" w:space="0" w:color="000000"/>
            </w:tcBorders>
            <w:shd w:val="clear" w:color="auto" w:fill="0070C0"/>
          </w:tcPr>
          <w:p w14:paraId="4908243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2BB8335" w14:textId="77777777" w:rsidTr="00E30DBE">
              <w:tc>
                <w:tcPr>
                  <w:tcW w:w="3777" w:type="dxa"/>
                </w:tcPr>
                <w:p w14:paraId="58615227"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289980A8" w14:textId="77777777" w:rsidR="00E30DBE" w:rsidRPr="009A7657" w:rsidRDefault="00E30DBE" w:rsidP="00E30DBE">
                  <w:pPr>
                    <w:suppressLineNumbers/>
                    <w:rPr>
                      <w:sz w:val="24"/>
                      <w:szCs w:val="24"/>
                      <w:lang w:val="it-IT"/>
                    </w:rPr>
                  </w:pPr>
                </w:p>
                <w:p w14:paraId="23E96262" w14:textId="77777777" w:rsidR="00E30DBE" w:rsidRPr="009A7657" w:rsidRDefault="00E30DBE" w:rsidP="00E30DBE">
                  <w:pPr>
                    <w:suppressLineNumbers/>
                    <w:rPr>
                      <w:sz w:val="24"/>
                      <w:szCs w:val="24"/>
                      <w:lang w:val="it-IT"/>
                    </w:rPr>
                  </w:pPr>
                  <w:r w:rsidRPr="009A7657">
                    <w:rPr>
                      <w:sz w:val="24"/>
                      <w:szCs w:val="24"/>
                      <w:lang w:val="it-IT"/>
                    </w:rPr>
                    <w:t>Il Docente elimina un commento premendo il pulsante “X” presente nel campo del commento da eliminare.</w:t>
                  </w:r>
                </w:p>
              </w:tc>
              <w:tc>
                <w:tcPr>
                  <w:tcW w:w="3777" w:type="dxa"/>
                </w:tcPr>
                <w:p w14:paraId="4B7009AA" w14:textId="77777777" w:rsidR="00E30DBE" w:rsidRPr="009A7657" w:rsidRDefault="00E30DBE" w:rsidP="00E30DBE">
                  <w:pPr>
                    <w:suppressLineNumbers/>
                    <w:jc w:val="center"/>
                    <w:rPr>
                      <w:sz w:val="24"/>
                      <w:szCs w:val="24"/>
                    </w:rPr>
                  </w:pPr>
                  <w:r w:rsidRPr="009A7657">
                    <w:rPr>
                      <w:sz w:val="24"/>
                      <w:szCs w:val="24"/>
                    </w:rPr>
                    <w:t>Sistema</w:t>
                  </w:r>
                </w:p>
                <w:p w14:paraId="242FA436" w14:textId="77777777" w:rsidR="00E30DBE" w:rsidRPr="009A7657" w:rsidRDefault="00E30DBE" w:rsidP="00E30DBE">
                  <w:pPr>
                    <w:suppressLineNumbers/>
                    <w:rPr>
                      <w:sz w:val="24"/>
                      <w:szCs w:val="24"/>
                    </w:rPr>
                  </w:pPr>
                </w:p>
              </w:tc>
            </w:tr>
            <w:tr w:rsidR="00E30DBE" w:rsidRPr="00FB5F97" w14:paraId="160099E4" w14:textId="77777777" w:rsidTr="00E30DBE">
              <w:tc>
                <w:tcPr>
                  <w:tcW w:w="3777" w:type="dxa"/>
                </w:tcPr>
                <w:p w14:paraId="7EA56F0D" w14:textId="77777777" w:rsidR="00E30DBE" w:rsidRPr="009A7657" w:rsidRDefault="00E30DBE" w:rsidP="00E30DBE">
                  <w:pPr>
                    <w:suppressLineNumbers/>
                    <w:rPr>
                      <w:sz w:val="24"/>
                      <w:szCs w:val="24"/>
                      <w:lang w:val="it-IT"/>
                    </w:rPr>
                  </w:pPr>
                </w:p>
                <w:p w14:paraId="2BA24E05" w14:textId="77777777" w:rsidR="00E30DBE" w:rsidRPr="009A7657" w:rsidRDefault="00E30DBE" w:rsidP="00E30DBE">
                  <w:pPr>
                    <w:suppressLineNumbers/>
                    <w:rPr>
                      <w:sz w:val="24"/>
                      <w:szCs w:val="24"/>
                      <w:lang w:val="it-IT"/>
                    </w:rPr>
                  </w:pPr>
                </w:p>
                <w:p w14:paraId="0C97D8E1" w14:textId="77777777" w:rsidR="00E30DBE" w:rsidRPr="009A7657" w:rsidRDefault="00E30DBE" w:rsidP="00E30DBE">
                  <w:pPr>
                    <w:suppressLineNumbers/>
                    <w:rPr>
                      <w:sz w:val="24"/>
                      <w:szCs w:val="24"/>
                      <w:lang w:val="it-IT"/>
                    </w:rPr>
                  </w:pPr>
                </w:p>
                <w:p w14:paraId="3867F905" w14:textId="77777777" w:rsidR="00E30DBE" w:rsidRPr="009A7657" w:rsidRDefault="00E30DBE" w:rsidP="00E30DBE">
                  <w:pPr>
                    <w:suppressLineNumbers/>
                    <w:rPr>
                      <w:sz w:val="24"/>
                      <w:szCs w:val="24"/>
                      <w:lang w:val="it-IT"/>
                    </w:rPr>
                  </w:pPr>
                </w:p>
                <w:p w14:paraId="07C90106" w14:textId="77777777" w:rsidR="00E30DBE" w:rsidRPr="009A7657" w:rsidRDefault="00E30DBE" w:rsidP="00E30DBE">
                  <w:pPr>
                    <w:suppressLineNumbers/>
                    <w:rPr>
                      <w:sz w:val="24"/>
                      <w:szCs w:val="24"/>
                      <w:lang w:val="it-IT"/>
                    </w:rPr>
                  </w:pPr>
                </w:p>
                <w:p w14:paraId="4538EC3E" w14:textId="77777777" w:rsidR="00E30DBE" w:rsidRPr="009A7657" w:rsidRDefault="00E30DBE" w:rsidP="00E30DBE">
                  <w:pPr>
                    <w:suppressLineNumbers/>
                    <w:rPr>
                      <w:sz w:val="24"/>
                      <w:szCs w:val="24"/>
                      <w:lang w:val="it-IT"/>
                    </w:rPr>
                  </w:pPr>
                </w:p>
                <w:p w14:paraId="33CBCEAE" w14:textId="77777777" w:rsidR="00E30DBE" w:rsidRPr="009A7657" w:rsidRDefault="00E30DBE" w:rsidP="00E30DBE">
                  <w:pPr>
                    <w:suppressLineNumbers/>
                    <w:rPr>
                      <w:sz w:val="24"/>
                      <w:szCs w:val="24"/>
                      <w:lang w:val="it-IT"/>
                    </w:rPr>
                  </w:pPr>
                  <w:r w:rsidRPr="009A7657">
                    <w:rPr>
                      <w:sz w:val="24"/>
                      <w:szCs w:val="24"/>
                      <w:lang w:val="it-IT"/>
                    </w:rPr>
                    <w:t>Il Docente risponde di “Si”</w:t>
                  </w:r>
                </w:p>
                <w:p w14:paraId="2CC4BFFB" w14:textId="77777777" w:rsidR="00E30DBE" w:rsidRPr="009A7657" w:rsidRDefault="00E30DBE" w:rsidP="00E30DBE">
                  <w:pPr>
                    <w:suppressLineNumbers/>
                    <w:rPr>
                      <w:sz w:val="24"/>
                      <w:szCs w:val="24"/>
                      <w:lang w:val="it-IT"/>
                    </w:rPr>
                  </w:pPr>
                </w:p>
                <w:p w14:paraId="1305C0B3" w14:textId="77777777" w:rsidR="00E30DBE" w:rsidRPr="009A7657" w:rsidRDefault="00E30DBE" w:rsidP="00E30DBE">
                  <w:pPr>
                    <w:suppressLineNumbers/>
                    <w:rPr>
                      <w:sz w:val="24"/>
                      <w:szCs w:val="24"/>
                      <w:lang w:val="it-IT"/>
                    </w:rPr>
                  </w:pPr>
                </w:p>
                <w:p w14:paraId="5EBE5590" w14:textId="77777777" w:rsidR="00E30DBE" w:rsidRPr="009A7657" w:rsidRDefault="00E30DBE" w:rsidP="00E30DBE">
                  <w:pPr>
                    <w:suppressLineNumbers/>
                    <w:rPr>
                      <w:sz w:val="24"/>
                      <w:szCs w:val="24"/>
                      <w:lang w:val="it-IT"/>
                    </w:rPr>
                  </w:pPr>
                  <w:r w:rsidRPr="009A7657">
                    <w:rPr>
                      <w:sz w:val="24"/>
                      <w:szCs w:val="24"/>
                      <w:lang w:val="it-IT"/>
                    </w:rPr>
                    <w:t>Il Docente visualizza la lista dei commenti senza il commento eliminato.</w:t>
                  </w:r>
                </w:p>
              </w:tc>
              <w:tc>
                <w:tcPr>
                  <w:tcW w:w="3777" w:type="dxa"/>
                </w:tcPr>
                <w:p w14:paraId="46E55A8A"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commento?” e due pulsanti “Si” e “No”</w:t>
                  </w:r>
                </w:p>
                <w:p w14:paraId="67CF492E" w14:textId="77777777" w:rsidR="00E30DBE" w:rsidRPr="009A7657" w:rsidRDefault="00E30DBE" w:rsidP="00E30DBE">
                  <w:pPr>
                    <w:suppressLineNumbers/>
                    <w:rPr>
                      <w:sz w:val="24"/>
                      <w:szCs w:val="24"/>
                      <w:lang w:val="it-IT"/>
                    </w:rPr>
                  </w:pPr>
                </w:p>
                <w:p w14:paraId="16375CE1" w14:textId="77777777" w:rsidR="00E30DBE" w:rsidRPr="009A7657" w:rsidRDefault="00E30DBE" w:rsidP="00E30DBE">
                  <w:pPr>
                    <w:suppressLineNumbers/>
                    <w:rPr>
                      <w:sz w:val="24"/>
                      <w:szCs w:val="24"/>
                      <w:lang w:val="it-IT"/>
                    </w:rPr>
                  </w:pPr>
                </w:p>
                <w:p w14:paraId="64F2DE2E" w14:textId="77777777" w:rsidR="00E30DBE" w:rsidRPr="009A7657" w:rsidRDefault="00E30DBE" w:rsidP="00E30DBE">
                  <w:pPr>
                    <w:suppressLineNumbers/>
                    <w:rPr>
                      <w:sz w:val="24"/>
                      <w:szCs w:val="24"/>
                      <w:lang w:val="it-IT"/>
                    </w:rPr>
                  </w:pPr>
                  <w:r w:rsidRPr="009A7657">
                    <w:rPr>
                      <w:sz w:val="24"/>
                      <w:szCs w:val="24"/>
                      <w:lang w:val="it-IT"/>
                    </w:rPr>
                    <w:t>Il Sistema risponde eliminando il commento</w:t>
                  </w:r>
                </w:p>
                <w:p w14:paraId="54427EA0" w14:textId="77777777" w:rsidR="00E30DBE" w:rsidRPr="009A7657" w:rsidRDefault="00E30DBE" w:rsidP="00E30DBE">
                  <w:pPr>
                    <w:suppressLineNumbers/>
                    <w:rPr>
                      <w:sz w:val="24"/>
                      <w:szCs w:val="24"/>
                      <w:lang w:val="it-IT"/>
                    </w:rPr>
                  </w:pPr>
                </w:p>
              </w:tc>
            </w:tr>
          </w:tbl>
          <w:p w14:paraId="301C8A88" w14:textId="77777777" w:rsidR="00E30DBE" w:rsidRPr="009A7657" w:rsidRDefault="00E30DBE" w:rsidP="00E30DBE">
            <w:pPr>
              <w:suppressLineNumbers/>
              <w:spacing w:after="0" w:line="240" w:lineRule="auto"/>
              <w:rPr>
                <w:sz w:val="24"/>
                <w:szCs w:val="24"/>
                <w:lang w:val="it-IT"/>
              </w:rPr>
            </w:pPr>
          </w:p>
        </w:tc>
      </w:tr>
      <w:tr w:rsidR="00E30DBE" w:rsidRPr="00FB5F97" w14:paraId="41779FC4" w14:textId="77777777" w:rsidTr="00E30DBE">
        <w:trPr>
          <w:trHeight w:val="308"/>
        </w:trPr>
        <w:tc>
          <w:tcPr>
            <w:tcW w:w="1970" w:type="dxa"/>
            <w:tcBorders>
              <w:left w:val="single" w:sz="2" w:space="0" w:color="000000"/>
              <w:bottom w:val="single" w:sz="2" w:space="0" w:color="000000"/>
            </w:tcBorders>
            <w:shd w:val="clear" w:color="auto" w:fill="0070C0"/>
          </w:tcPr>
          <w:p w14:paraId="33C1E539"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0838AF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docente preme “No” si torna alla pagina della lezione</w:t>
            </w:r>
          </w:p>
        </w:tc>
      </w:tr>
      <w:bookmarkEnd w:id="32"/>
    </w:tbl>
    <w:p w14:paraId="25390137" w14:textId="30A56E53" w:rsidR="00E30DBE" w:rsidRDefault="00E30DBE" w:rsidP="00E30DBE">
      <w:pPr>
        <w:rPr>
          <w:b/>
          <w:sz w:val="24"/>
          <w:szCs w:val="24"/>
          <w:lang w:val="it-IT"/>
        </w:rPr>
      </w:pPr>
    </w:p>
    <w:p w14:paraId="55863919" w14:textId="194950D9" w:rsidR="0065280E" w:rsidRDefault="0065280E" w:rsidP="00E30DBE">
      <w:pPr>
        <w:rPr>
          <w:b/>
          <w:sz w:val="24"/>
          <w:szCs w:val="24"/>
          <w:lang w:val="it-IT"/>
        </w:rPr>
      </w:pPr>
    </w:p>
    <w:p w14:paraId="2CAF435D" w14:textId="5AB818E8" w:rsidR="0065280E" w:rsidRDefault="0065280E" w:rsidP="00E30DBE">
      <w:pPr>
        <w:rPr>
          <w:b/>
          <w:sz w:val="24"/>
          <w:szCs w:val="24"/>
          <w:lang w:val="it-IT"/>
        </w:rPr>
      </w:pPr>
    </w:p>
    <w:p w14:paraId="63A0591E" w14:textId="1987AFC3" w:rsidR="0065280E" w:rsidRDefault="0065280E" w:rsidP="00E30DBE">
      <w:pPr>
        <w:rPr>
          <w:b/>
          <w:sz w:val="24"/>
          <w:szCs w:val="24"/>
          <w:lang w:val="it-IT"/>
        </w:rPr>
      </w:pPr>
    </w:p>
    <w:p w14:paraId="056E99D8" w14:textId="7F10AA50" w:rsidR="0065280E" w:rsidRDefault="0065280E" w:rsidP="00E30DBE">
      <w:pPr>
        <w:rPr>
          <w:b/>
          <w:sz w:val="24"/>
          <w:szCs w:val="24"/>
          <w:lang w:val="it-IT"/>
        </w:rPr>
      </w:pPr>
    </w:p>
    <w:p w14:paraId="3D62BDC4" w14:textId="1016E80A" w:rsidR="0065280E" w:rsidRDefault="0065280E" w:rsidP="00E30DBE">
      <w:pPr>
        <w:rPr>
          <w:b/>
          <w:sz w:val="24"/>
          <w:szCs w:val="24"/>
          <w:lang w:val="it-IT"/>
        </w:rPr>
      </w:pPr>
    </w:p>
    <w:p w14:paraId="59D08752" w14:textId="2FE43DC4" w:rsidR="0065280E" w:rsidRDefault="0065280E" w:rsidP="00E30DBE">
      <w:pPr>
        <w:rPr>
          <w:b/>
          <w:sz w:val="24"/>
          <w:szCs w:val="24"/>
          <w:lang w:val="it-IT"/>
        </w:rPr>
      </w:pPr>
    </w:p>
    <w:p w14:paraId="62224E09" w14:textId="59189432" w:rsidR="0065280E" w:rsidRDefault="0065280E" w:rsidP="00E30DBE">
      <w:pPr>
        <w:rPr>
          <w:b/>
          <w:sz w:val="24"/>
          <w:szCs w:val="24"/>
          <w:lang w:val="it-IT"/>
        </w:rPr>
      </w:pPr>
    </w:p>
    <w:p w14:paraId="1EFA35B5" w14:textId="77777777" w:rsidR="0065280E" w:rsidRPr="009A7657" w:rsidRDefault="0065280E" w:rsidP="00E30DBE">
      <w:pPr>
        <w:rPr>
          <w:b/>
          <w:sz w:val="24"/>
          <w:szCs w:val="24"/>
          <w:lang w:val="it-IT"/>
        </w:rPr>
      </w:pPr>
    </w:p>
    <w:p w14:paraId="069471AB" w14:textId="6FDB14F9" w:rsidR="00E30DBE" w:rsidRPr="009A7657" w:rsidRDefault="0088245F" w:rsidP="00E30DBE">
      <w:pPr>
        <w:rPr>
          <w:b/>
          <w:sz w:val="24"/>
          <w:szCs w:val="24"/>
          <w:lang w:val="it-IT"/>
        </w:rPr>
      </w:pPr>
      <w:r w:rsidRPr="0088245F">
        <w:rPr>
          <w:b/>
          <w:sz w:val="24"/>
          <w:szCs w:val="24"/>
          <w:lang w:val="it-IT"/>
        </w:rPr>
        <w:t>3.5.2.18 US15 – Iscrizione ad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A3F67BB" w14:textId="77777777" w:rsidTr="00E30DBE">
        <w:tc>
          <w:tcPr>
            <w:tcW w:w="1970" w:type="dxa"/>
            <w:tcBorders>
              <w:top w:val="single" w:sz="2" w:space="0" w:color="000000"/>
              <w:left w:val="single" w:sz="2" w:space="0" w:color="000000"/>
              <w:bottom w:val="single" w:sz="2" w:space="0" w:color="000000"/>
            </w:tcBorders>
            <w:shd w:val="clear" w:color="auto" w:fill="0070C0"/>
          </w:tcPr>
          <w:p w14:paraId="39D55DC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C8D24" w14:textId="77777777" w:rsidR="00E30DBE" w:rsidRPr="009A7657" w:rsidRDefault="00E30DBE" w:rsidP="00E30DBE">
            <w:pPr>
              <w:suppressLineNumbers/>
              <w:spacing w:after="0" w:line="240" w:lineRule="auto"/>
              <w:rPr>
                <w:sz w:val="24"/>
                <w:szCs w:val="24"/>
              </w:rPr>
            </w:pPr>
            <w:r w:rsidRPr="009A7657">
              <w:rPr>
                <w:sz w:val="24"/>
                <w:szCs w:val="24"/>
              </w:rPr>
              <w:t>US15</w:t>
            </w:r>
          </w:p>
        </w:tc>
      </w:tr>
      <w:tr w:rsidR="00E30DBE" w:rsidRPr="009A7657" w14:paraId="71677F77" w14:textId="77777777" w:rsidTr="00E30DBE">
        <w:tc>
          <w:tcPr>
            <w:tcW w:w="1970" w:type="dxa"/>
            <w:tcBorders>
              <w:top w:val="single" w:sz="2" w:space="0" w:color="000000"/>
              <w:left w:val="single" w:sz="2" w:space="0" w:color="000000"/>
              <w:bottom w:val="single" w:sz="2" w:space="0" w:color="000000"/>
            </w:tcBorders>
            <w:shd w:val="clear" w:color="auto" w:fill="0070C0"/>
          </w:tcPr>
          <w:p w14:paraId="7D7B5FF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11DDB02" w14:textId="77777777" w:rsidR="00E30DBE" w:rsidRPr="009A7657" w:rsidRDefault="00E30DBE" w:rsidP="00E30DBE">
            <w:pPr>
              <w:suppressLineNumbers/>
              <w:spacing w:after="0" w:line="240" w:lineRule="auto"/>
              <w:rPr>
                <w:sz w:val="24"/>
                <w:szCs w:val="24"/>
              </w:rPr>
            </w:pPr>
            <w:r w:rsidRPr="009A7657">
              <w:rPr>
                <w:sz w:val="24"/>
                <w:szCs w:val="24"/>
              </w:rPr>
              <w:t>IscrizioneCorso</w:t>
            </w:r>
          </w:p>
        </w:tc>
      </w:tr>
      <w:tr w:rsidR="00E30DBE" w:rsidRPr="00FB5F97" w14:paraId="27692BD3" w14:textId="77777777" w:rsidTr="00E30DBE">
        <w:tc>
          <w:tcPr>
            <w:tcW w:w="1970" w:type="dxa"/>
            <w:tcBorders>
              <w:top w:val="single" w:sz="2" w:space="0" w:color="000000"/>
              <w:left w:val="single" w:sz="2" w:space="0" w:color="000000"/>
              <w:bottom w:val="single" w:sz="2" w:space="0" w:color="000000"/>
            </w:tcBorders>
            <w:shd w:val="clear" w:color="auto" w:fill="0070C0"/>
          </w:tcPr>
          <w:p w14:paraId="2A91EAB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AE68F3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Iniziato da Studente</w:t>
            </w:r>
          </w:p>
          <w:p w14:paraId="3A10891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Conversazione con SistemaDiPagamentoEsterno</w:t>
            </w:r>
          </w:p>
        </w:tc>
      </w:tr>
      <w:tr w:rsidR="00E30DBE" w:rsidRPr="00FB5F97" w14:paraId="05485E6A" w14:textId="77777777" w:rsidTr="00E30DBE">
        <w:tc>
          <w:tcPr>
            <w:tcW w:w="1970" w:type="dxa"/>
            <w:tcBorders>
              <w:top w:val="single" w:sz="2" w:space="0" w:color="000000"/>
              <w:left w:val="single" w:sz="2" w:space="0" w:color="000000"/>
              <w:bottom w:val="single" w:sz="2" w:space="0" w:color="000000"/>
            </w:tcBorders>
            <w:shd w:val="clear" w:color="auto" w:fill="0070C0"/>
          </w:tcPr>
          <w:p w14:paraId="08C3150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0A32B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è loggato al sito</w:t>
            </w:r>
          </w:p>
        </w:tc>
      </w:tr>
      <w:tr w:rsidR="00E30DBE" w:rsidRPr="00FB5F97" w14:paraId="5FAE9CBD" w14:textId="77777777" w:rsidTr="00E30DBE">
        <w:tc>
          <w:tcPr>
            <w:tcW w:w="1970" w:type="dxa"/>
            <w:tcBorders>
              <w:top w:val="single" w:sz="2" w:space="0" w:color="000000"/>
              <w:left w:val="single" w:sz="2" w:space="0" w:color="000000"/>
              <w:bottom w:val="single" w:sz="2" w:space="0" w:color="000000"/>
            </w:tcBorders>
            <w:shd w:val="clear" w:color="auto" w:fill="0070C0"/>
          </w:tcPr>
          <w:p w14:paraId="445ACA5F"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A126B6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si iscrive al corso</w:t>
            </w:r>
          </w:p>
        </w:tc>
      </w:tr>
      <w:tr w:rsidR="00E30DBE" w:rsidRPr="00FB5F97" w14:paraId="5DE96689" w14:textId="77777777" w:rsidTr="00E30DBE">
        <w:tc>
          <w:tcPr>
            <w:tcW w:w="1970" w:type="dxa"/>
            <w:tcBorders>
              <w:top w:val="single" w:sz="2" w:space="0" w:color="000000"/>
              <w:left w:val="single" w:sz="2" w:space="0" w:color="000000"/>
              <w:bottom w:val="single" w:sz="2" w:space="0" w:color="000000"/>
            </w:tcBorders>
            <w:shd w:val="clear" w:color="auto" w:fill="0070C0"/>
          </w:tcPr>
          <w:p w14:paraId="48BFEE7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7FB719FF" w14:textId="77777777" w:rsidTr="00E30DBE">
              <w:tc>
                <w:tcPr>
                  <w:tcW w:w="3777" w:type="dxa"/>
                </w:tcPr>
                <w:p w14:paraId="062BB249"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55633B56" w14:textId="77777777" w:rsidR="00E30DBE" w:rsidRPr="009A7657" w:rsidRDefault="00E30DBE" w:rsidP="00E30DBE">
                  <w:pPr>
                    <w:suppressLineNumbers/>
                    <w:rPr>
                      <w:sz w:val="24"/>
                      <w:szCs w:val="24"/>
                      <w:lang w:val="it-IT"/>
                    </w:rPr>
                  </w:pPr>
                </w:p>
                <w:p w14:paraId="5AE84182" w14:textId="74D9BA8C" w:rsidR="00E30DBE" w:rsidRPr="009A7657" w:rsidRDefault="00AB3DF5" w:rsidP="00E30DBE">
                  <w:pPr>
                    <w:suppressLineNumbers/>
                    <w:rPr>
                      <w:sz w:val="24"/>
                      <w:szCs w:val="24"/>
                      <w:lang w:val="it-IT"/>
                    </w:rPr>
                  </w:pPr>
                  <w:r>
                    <w:rPr>
                      <w:sz w:val="24"/>
                      <w:szCs w:val="24"/>
                      <w:lang w:val="it-IT"/>
                    </w:rPr>
                    <w:t>Lo studente accede alla apina del corso tramite il caso d’uso US17</w:t>
                  </w:r>
                </w:p>
              </w:tc>
              <w:tc>
                <w:tcPr>
                  <w:tcW w:w="3777" w:type="dxa"/>
                </w:tcPr>
                <w:p w14:paraId="1B260E51" w14:textId="77777777" w:rsidR="00E30DBE" w:rsidRPr="009A7657" w:rsidRDefault="00E30DBE" w:rsidP="00E30DBE">
                  <w:pPr>
                    <w:suppressLineNumbers/>
                    <w:jc w:val="center"/>
                    <w:rPr>
                      <w:sz w:val="24"/>
                      <w:szCs w:val="24"/>
                    </w:rPr>
                  </w:pPr>
                  <w:r w:rsidRPr="009A7657">
                    <w:rPr>
                      <w:sz w:val="24"/>
                      <w:szCs w:val="24"/>
                    </w:rPr>
                    <w:t>Sistema</w:t>
                  </w:r>
                </w:p>
                <w:p w14:paraId="1DFFF718" w14:textId="77777777" w:rsidR="00E30DBE" w:rsidRPr="009A7657" w:rsidRDefault="00E30DBE" w:rsidP="00E30DBE">
                  <w:pPr>
                    <w:suppressLineNumbers/>
                    <w:rPr>
                      <w:sz w:val="24"/>
                      <w:szCs w:val="24"/>
                    </w:rPr>
                  </w:pPr>
                </w:p>
              </w:tc>
            </w:tr>
            <w:tr w:rsidR="00E30DBE" w:rsidRPr="00FB5F97" w14:paraId="3D8144E2" w14:textId="77777777" w:rsidTr="00E30DBE">
              <w:tc>
                <w:tcPr>
                  <w:tcW w:w="3777" w:type="dxa"/>
                </w:tcPr>
                <w:p w14:paraId="00F9B058" w14:textId="77777777" w:rsidR="00E30DBE" w:rsidRPr="009A7657" w:rsidRDefault="00E30DBE" w:rsidP="00E30DBE">
                  <w:pPr>
                    <w:suppressLineNumbers/>
                    <w:rPr>
                      <w:sz w:val="24"/>
                      <w:szCs w:val="24"/>
                      <w:lang w:val="it-IT"/>
                    </w:rPr>
                  </w:pPr>
                </w:p>
                <w:p w14:paraId="6134FBAD" w14:textId="77777777" w:rsidR="00E30DBE" w:rsidRPr="009A7657" w:rsidRDefault="00E30DBE" w:rsidP="00E30DBE">
                  <w:pPr>
                    <w:suppressLineNumbers/>
                    <w:rPr>
                      <w:sz w:val="24"/>
                      <w:szCs w:val="24"/>
                      <w:lang w:val="it-IT"/>
                    </w:rPr>
                  </w:pPr>
                  <w:r w:rsidRPr="009A7657">
                    <w:rPr>
                      <w:sz w:val="24"/>
                      <w:szCs w:val="24"/>
                      <w:lang w:val="it-IT"/>
                    </w:rPr>
                    <w:t xml:space="preserve">Lo Studente clicca su “Acquista il corso per: </w:t>
                  </w:r>
                  <w:r w:rsidRPr="009A7657">
                    <w:rPr>
                      <w:i/>
                      <w:sz w:val="24"/>
                      <w:szCs w:val="24"/>
                      <w:lang w:val="it-IT"/>
                    </w:rPr>
                    <w:t>Prezzo” con “</w:t>
                  </w:r>
                  <w:r w:rsidRPr="009A7657">
                    <w:rPr>
                      <w:sz w:val="24"/>
                      <w:szCs w:val="24"/>
                      <w:lang w:val="it-IT"/>
                    </w:rPr>
                    <w:t>Prezzo” il valore del corso.</w:t>
                  </w:r>
                </w:p>
                <w:p w14:paraId="48A7F4B6" w14:textId="77777777" w:rsidR="00E30DBE" w:rsidRPr="009A7657" w:rsidRDefault="00E30DBE" w:rsidP="00E30DBE">
                  <w:pPr>
                    <w:suppressLineNumbers/>
                    <w:rPr>
                      <w:sz w:val="24"/>
                      <w:szCs w:val="24"/>
                      <w:lang w:val="it-IT"/>
                    </w:rPr>
                  </w:pPr>
                </w:p>
                <w:p w14:paraId="6E63D44A" w14:textId="77777777" w:rsidR="00E30DBE" w:rsidRPr="009A7657" w:rsidRDefault="00E30DBE" w:rsidP="00E30DBE">
                  <w:pPr>
                    <w:suppressLineNumbers/>
                    <w:rPr>
                      <w:sz w:val="24"/>
                      <w:szCs w:val="24"/>
                      <w:lang w:val="it-IT"/>
                    </w:rPr>
                  </w:pPr>
                </w:p>
                <w:p w14:paraId="06D4037D" w14:textId="77777777" w:rsidR="00E30DBE" w:rsidRPr="009A7657" w:rsidRDefault="00E30DBE" w:rsidP="00E30DBE">
                  <w:pPr>
                    <w:suppressLineNumbers/>
                    <w:rPr>
                      <w:sz w:val="24"/>
                      <w:szCs w:val="24"/>
                      <w:lang w:val="it-IT"/>
                    </w:rPr>
                  </w:pPr>
                </w:p>
                <w:p w14:paraId="0E967568" w14:textId="77777777" w:rsidR="00E30DBE" w:rsidRPr="009A7657" w:rsidRDefault="00E30DBE" w:rsidP="00E30DBE">
                  <w:pPr>
                    <w:suppressLineNumbers/>
                    <w:rPr>
                      <w:sz w:val="24"/>
                      <w:szCs w:val="24"/>
                      <w:lang w:val="it-IT"/>
                    </w:rPr>
                  </w:pPr>
                </w:p>
                <w:p w14:paraId="3D22C397" w14:textId="77777777" w:rsidR="00E30DBE" w:rsidRPr="009A7657" w:rsidRDefault="00E30DBE" w:rsidP="00E30DBE">
                  <w:pPr>
                    <w:suppressLineNumbers/>
                    <w:rPr>
                      <w:sz w:val="24"/>
                      <w:szCs w:val="24"/>
                      <w:lang w:val="it-IT"/>
                    </w:rPr>
                  </w:pPr>
                </w:p>
                <w:p w14:paraId="79B64328" w14:textId="77777777" w:rsidR="00E30DBE" w:rsidRPr="009A7657" w:rsidRDefault="00E30DBE" w:rsidP="00E30DBE">
                  <w:pPr>
                    <w:suppressLineNumbers/>
                    <w:rPr>
                      <w:sz w:val="24"/>
                      <w:szCs w:val="24"/>
                      <w:lang w:val="it-IT"/>
                    </w:rPr>
                  </w:pPr>
                </w:p>
                <w:p w14:paraId="603B446C" w14:textId="77777777" w:rsidR="00E30DBE" w:rsidRPr="009A7657" w:rsidRDefault="00E30DBE" w:rsidP="00E30DBE">
                  <w:pPr>
                    <w:suppressLineNumbers/>
                    <w:rPr>
                      <w:sz w:val="24"/>
                      <w:szCs w:val="24"/>
                      <w:lang w:val="it-IT"/>
                    </w:rPr>
                  </w:pPr>
                </w:p>
                <w:p w14:paraId="4228706E" w14:textId="77777777" w:rsidR="00AB3DF5" w:rsidRDefault="00AB3DF5" w:rsidP="00E30DBE">
                  <w:pPr>
                    <w:suppressLineNumbers/>
                    <w:rPr>
                      <w:sz w:val="24"/>
                      <w:szCs w:val="24"/>
                      <w:lang w:val="it-IT"/>
                    </w:rPr>
                  </w:pPr>
                </w:p>
                <w:p w14:paraId="5CBCDCD7" w14:textId="5FD67A8E" w:rsidR="00E30DBE" w:rsidRPr="009A7657" w:rsidRDefault="00E30DBE" w:rsidP="00E30DBE">
                  <w:pPr>
                    <w:suppressLineNumbers/>
                    <w:rPr>
                      <w:sz w:val="24"/>
                      <w:szCs w:val="24"/>
                      <w:lang w:val="it-IT"/>
                    </w:rPr>
                  </w:pPr>
                  <w:r w:rsidRPr="009A7657">
                    <w:rPr>
                      <w:sz w:val="24"/>
                      <w:szCs w:val="24"/>
                      <w:lang w:val="it-IT"/>
                    </w:rPr>
                    <w:t>Lo Studente inserisce il codice di scurezza che trova dietro la carta e preme il pulsante “Paga”</w:t>
                  </w:r>
                </w:p>
                <w:p w14:paraId="54711CBD" w14:textId="77777777" w:rsidR="00E30DBE" w:rsidRPr="009A7657" w:rsidRDefault="00E30DBE" w:rsidP="00E30DBE">
                  <w:pPr>
                    <w:suppressLineNumbers/>
                    <w:rPr>
                      <w:sz w:val="24"/>
                      <w:szCs w:val="24"/>
                      <w:lang w:val="it-IT"/>
                    </w:rPr>
                  </w:pPr>
                </w:p>
                <w:p w14:paraId="12686970" w14:textId="77777777" w:rsidR="00E30DBE" w:rsidRPr="009A7657" w:rsidRDefault="00E30DBE" w:rsidP="00E30DBE">
                  <w:pPr>
                    <w:suppressLineNumbers/>
                    <w:rPr>
                      <w:sz w:val="24"/>
                      <w:szCs w:val="24"/>
                      <w:lang w:val="it-IT"/>
                    </w:rPr>
                  </w:pPr>
                </w:p>
                <w:p w14:paraId="4AA19AF2" w14:textId="77777777" w:rsidR="00E30DBE" w:rsidRPr="009A7657" w:rsidRDefault="00E30DBE" w:rsidP="00E30DBE">
                  <w:pPr>
                    <w:suppressLineNumbers/>
                    <w:rPr>
                      <w:sz w:val="24"/>
                      <w:szCs w:val="24"/>
                      <w:lang w:val="it-IT"/>
                    </w:rPr>
                  </w:pPr>
                </w:p>
                <w:p w14:paraId="34C204AA" w14:textId="77777777" w:rsidR="00E30DBE" w:rsidRPr="009A7657" w:rsidRDefault="00E30DBE" w:rsidP="00E30DBE">
                  <w:pPr>
                    <w:suppressLineNumbers/>
                    <w:rPr>
                      <w:sz w:val="24"/>
                      <w:szCs w:val="24"/>
                      <w:lang w:val="it-IT"/>
                    </w:rPr>
                  </w:pPr>
                </w:p>
                <w:p w14:paraId="1239C3EE" w14:textId="77777777" w:rsidR="00E30DBE" w:rsidRPr="009A7657" w:rsidRDefault="00E30DBE" w:rsidP="00E30DBE">
                  <w:pPr>
                    <w:suppressLineNumbers/>
                    <w:rPr>
                      <w:sz w:val="24"/>
                      <w:szCs w:val="24"/>
                      <w:lang w:val="it-IT"/>
                    </w:rPr>
                  </w:pPr>
                </w:p>
                <w:p w14:paraId="4D1E3097" w14:textId="77777777" w:rsidR="00E30DBE" w:rsidRPr="009A7657" w:rsidRDefault="00E30DBE" w:rsidP="00E30DBE">
                  <w:pPr>
                    <w:suppressLineNumbers/>
                    <w:rPr>
                      <w:sz w:val="24"/>
                      <w:szCs w:val="24"/>
                      <w:lang w:val="it-IT"/>
                    </w:rPr>
                  </w:pPr>
                </w:p>
                <w:p w14:paraId="1A3AF45D" w14:textId="77777777" w:rsidR="00E30DBE" w:rsidRPr="009A7657" w:rsidRDefault="00E30DBE" w:rsidP="00E30DBE">
                  <w:pPr>
                    <w:suppressLineNumbers/>
                    <w:rPr>
                      <w:sz w:val="24"/>
                      <w:szCs w:val="24"/>
                      <w:lang w:val="it-IT"/>
                    </w:rPr>
                  </w:pPr>
                </w:p>
                <w:p w14:paraId="29211AD5" w14:textId="77777777" w:rsidR="00AB3DF5" w:rsidRDefault="00AB3DF5" w:rsidP="00E30DBE">
                  <w:pPr>
                    <w:suppressLineNumbers/>
                    <w:rPr>
                      <w:sz w:val="24"/>
                      <w:szCs w:val="24"/>
                      <w:lang w:val="it-IT"/>
                    </w:rPr>
                  </w:pPr>
                </w:p>
                <w:p w14:paraId="62BD4FA7" w14:textId="246DF372" w:rsidR="00E30DBE" w:rsidRPr="009A7657" w:rsidRDefault="00E30DBE" w:rsidP="00E30DBE">
                  <w:pPr>
                    <w:suppressLineNumbers/>
                    <w:rPr>
                      <w:sz w:val="24"/>
                      <w:szCs w:val="24"/>
                      <w:lang w:val="it-IT"/>
                    </w:rPr>
                  </w:pPr>
                  <w:r w:rsidRPr="009A7657">
                    <w:rPr>
                      <w:sz w:val="24"/>
                      <w:szCs w:val="24"/>
                      <w:lang w:val="it-IT"/>
                    </w:rPr>
                    <w:t>Lo Studente viene reindirizzato alla pagina del corso a cui si è appena iscritto visualizzando la vista di uno Studente Iscritto.</w:t>
                  </w:r>
                </w:p>
              </w:tc>
              <w:tc>
                <w:tcPr>
                  <w:tcW w:w="3777" w:type="dxa"/>
                </w:tcPr>
                <w:p w14:paraId="7E16C42D" w14:textId="05A0E03A" w:rsidR="00E30DBE" w:rsidRPr="009A7657" w:rsidRDefault="00E30DBE" w:rsidP="00E30DBE">
                  <w:pPr>
                    <w:suppressLineNumbers/>
                    <w:rPr>
                      <w:sz w:val="24"/>
                      <w:szCs w:val="24"/>
                      <w:lang w:val="it-IT"/>
                    </w:rPr>
                  </w:pPr>
                </w:p>
                <w:p w14:paraId="4A70F71F" w14:textId="77777777" w:rsidR="00E30DBE" w:rsidRPr="009A7657" w:rsidRDefault="00E30DBE" w:rsidP="00E30DBE">
                  <w:pPr>
                    <w:suppressLineNumbers/>
                    <w:rPr>
                      <w:sz w:val="24"/>
                      <w:szCs w:val="24"/>
                      <w:lang w:val="it-IT"/>
                    </w:rPr>
                  </w:pPr>
                </w:p>
                <w:p w14:paraId="6AC53501" w14:textId="77777777" w:rsidR="00E30DBE" w:rsidRPr="009A7657" w:rsidRDefault="00E30DBE" w:rsidP="00E30DBE">
                  <w:pPr>
                    <w:suppressLineNumbers/>
                    <w:rPr>
                      <w:sz w:val="24"/>
                      <w:szCs w:val="24"/>
                      <w:lang w:val="it-IT"/>
                    </w:rPr>
                  </w:pPr>
                </w:p>
                <w:p w14:paraId="2A8F51EA" w14:textId="77777777" w:rsidR="00E30DBE" w:rsidRPr="009A7657" w:rsidRDefault="00E30DBE" w:rsidP="00E30DBE">
                  <w:pPr>
                    <w:suppressLineNumbers/>
                    <w:rPr>
                      <w:sz w:val="24"/>
                      <w:szCs w:val="24"/>
                      <w:lang w:val="it-IT"/>
                    </w:rPr>
                  </w:pPr>
                </w:p>
                <w:p w14:paraId="57463CDF" w14:textId="77777777" w:rsidR="00E30DBE" w:rsidRPr="009A7657" w:rsidRDefault="00E30DBE" w:rsidP="00E30DBE">
                  <w:pPr>
                    <w:suppressLineNumbers/>
                    <w:rPr>
                      <w:sz w:val="24"/>
                      <w:szCs w:val="24"/>
                      <w:lang w:val="it-IT"/>
                    </w:rPr>
                  </w:pPr>
                </w:p>
                <w:p w14:paraId="3C9A2010" w14:textId="77777777" w:rsidR="00E30DBE" w:rsidRPr="009A7657" w:rsidRDefault="00E30DBE" w:rsidP="00E30DBE">
                  <w:pPr>
                    <w:suppressLineNumbers/>
                    <w:rPr>
                      <w:sz w:val="24"/>
                      <w:szCs w:val="24"/>
                      <w:lang w:val="it-IT"/>
                    </w:rPr>
                  </w:pPr>
                  <w:r w:rsidRPr="009A7657">
                    <w:rPr>
                      <w:sz w:val="24"/>
                      <w:szCs w:val="24"/>
                      <w:lang w:val="it-IT"/>
                    </w:rPr>
                    <w:t>Il Sistema risponde mostrando un form per il pagamento dove mostra tutti i dati della carta inseriti dallo Studente, un campo dove inserire il codice di sicurezza della carta e due pulsanti “Paga” e “Annulla”</w:t>
                  </w:r>
                </w:p>
                <w:p w14:paraId="7FCCD29C" w14:textId="77777777" w:rsidR="00E30DBE" w:rsidRPr="009A7657" w:rsidRDefault="00E30DBE" w:rsidP="00E30DBE">
                  <w:pPr>
                    <w:suppressLineNumbers/>
                    <w:rPr>
                      <w:sz w:val="24"/>
                      <w:szCs w:val="24"/>
                      <w:lang w:val="it-IT"/>
                    </w:rPr>
                  </w:pPr>
                </w:p>
                <w:p w14:paraId="6FB8B1D7" w14:textId="77777777" w:rsidR="00E30DBE" w:rsidRPr="009A7657" w:rsidRDefault="00E30DBE" w:rsidP="00E30DBE">
                  <w:pPr>
                    <w:suppressLineNumbers/>
                    <w:rPr>
                      <w:sz w:val="24"/>
                      <w:szCs w:val="24"/>
                      <w:lang w:val="it-IT"/>
                    </w:rPr>
                  </w:pPr>
                </w:p>
                <w:p w14:paraId="1B8B7906" w14:textId="77777777" w:rsidR="00E30DBE" w:rsidRPr="009A7657" w:rsidRDefault="00E30DBE" w:rsidP="00E30DBE">
                  <w:pPr>
                    <w:suppressLineNumbers/>
                    <w:rPr>
                      <w:sz w:val="24"/>
                      <w:szCs w:val="24"/>
                      <w:lang w:val="it-IT"/>
                    </w:rPr>
                  </w:pPr>
                </w:p>
                <w:p w14:paraId="50AE8EA8" w14:textId="77777777" w:rsidR="00E30DBE" w:rsidRPr="009A7657" w:rsidRDefault="00E30DBE" w:rsidP="00E30DBE">
                  <w:pPr>
                    <w:suppressLineNumbers/>
                    <w:rPr>
                      <w:sz w:val="24"/>
                      <w:szCs w:val="24"/>
                      <w:lang w:val="it-IT"/>
                    </w:rPr>
                  </w:pPr>
                </w:p>
                <w:p w14:paraId="53A394B4" w14:textId="77777777" w:rsidR="00E30DBE" w:rsidRPr="009A7657" w:rsidRDefault="00E30DBE" w:rsidP="00E30DBE">
                  <w:pPr>
                    <w:suppressLineNumbers/>
                    <w:rPr>
                      <w:sz w:val="24"/>
                      <w:szCs w:val="24"/>
                      <w:lang w:val="it-IT"/>
                    </w:rPr>
                  </w:pPr>
                </w:p>
                <w:p w14:paraId="458C96C8" w14:textId="77777777" w:rsidR="00E30DBE" w:rsidRPr="009A7657" w:rsidRDefault="00E30DBE" w:rsidP="00E30DBE">
                  <w:pPr>
                    <w:suppressLineNumbers/>
                    <w:rPr>
                      <w:sz w:val="24"/>
                      <w:szCs w:val="24"/>
                      <w:lang w:val="it-IT"/>
                    </w:rPr>
                  </w:pPr>
                  <w:r w:rsidRPr="009A7657">
                    <w:rPr>
                      <w:sz w:val="24"/>
                      <w:szCs w:val="24"/>
                      <w:lang w:val="it-IT"/>
                    </w:rPr>
                    <w:t>Il Sistema comunica con il SistemaDiPagamentoEsterno convalidando il pagamento, completando la transazione e iscrivendo lo Studente al corso e lo reindirizza alla pagina del corso</w:t>
                  </w:r>
                </w:p>
              </w:tc>
            </w:tr>
          </w:tbl>
          <w:p w14:paraId="233C5DDB" w14:textId="77777777" w:rsidR="00E30DBE" w:rsidRPr="009A7657" w:rsidRDefault="00E30DBE" w:rsidP="00E30DBE">
            <w:pPr>
              <w:suppressLineNumbers/>
              <w:spacing w:after="0" w:line="240" w:lineRule="auto"/>
              <w:rPr>
                <w:sz w:val="24"/>
                <w:szCs w:val="24"/>
                <w:lang w:val="it-IT"/>
              </w:rPr>
            </w:pPr>
          </w:p>
        </w:tc>
      </w:tr>
      <w:tr w:rsidR="00E30DBE" w:rsidRPr="00FB5F97" w14:paraId="2D55888A" w14:textId="77777777" w:rsidTr="00E30DBE">
        <w:trPr>
          <w:trHeight w:val="308"/>
        </w:trPr>
        <w:tc>
          <w:tcPr>
            <w:tcW w:w="1970" w:type="dxa"/>
            <w:tcBorders>
              <w:left w:val="single" w:sz="2" w:space="0" w:color="000000"/>
              <w:bottom w:val="single" w:sz="2" w:space="0" w:color="000000"/>
            </w:tcBorders>
            <w:shd w:val="clear" w:color="auto" w:fill="0070C0"/>
          </w:tcPr>
          <w:p w14:paraId="5E0F76A6"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1247B93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preme il pulsante “Annulla” nel form di pagamento si ritorna nella pagina di presentazione del corso</w:t>
            </w:r>
          </w:p>
          <w:p w14:paraId="64983C14" w14:textId="77777777" w:rsidR="00E30DBE" w:rsidRPr="009A7657" w:rsidRDefault="00E30DBE" w:rsidP="00E30DBE">
            <w:pPr>
              <w:suppressLineNumbers/>
              <w:spacing w:after="0" w:line="240" w:lineRule="auto"/>
              <w:rPr>
                <w:sz w:val="24"/>
                <w:szCs w:val="24"/>
                <w:lang w:val="it-IT"/>
              </w:rPr>
            </w:pPr>
          </w:p>
          <w:p w14:paraId="3F45BCB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lo Studente inserisce dei dati non validi, Il Sistema mostra un messaggio di </w:t>
            </w:r>
            <w:r w:rsidRPr="009A7657">
              <w:rPr>
                <w:sz w:val="24"/>
                <w:szCs w:val="24"/>
                <w:lang w:val="it-IT"/>
              </w:rPr>
              <w:lastRenderedPageBreak/>
              <w:t>errore: “Dati non validi!” e colora i campi errati di rosso.</w:t>
            </w:r>
          </w:p>
          <w:p w14:paraId="716545BD" w14:textId="77777777" w:rsidR="00E30DBE" w:rsidRPr="009A7657" w:rsidRDefault="00E30DBE" w:rsidP="00E30DBE">
            <w:pPr>
              <w:suppressLineNumbers/>
              <w:spacing w:after="0" w:line="240" w:lineRule="auto"/>
              <w:rPr>
                <w:sz w:val="24"/>
                <w:szCs w:val="24"/>
                <w:lang w:val="it-IT"/>
              </w:rPr>
            </w:pPr>
          </w:p>
          <w:p w14:paraId="553169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sistema non riesce a comunicare con il SistemaDeiPagamentiEsterno, mostra un messaggio di errore: “Comunicazione con il sistema di pagamento non disponibile!”</w:t>
            </w:r>
          </w:p>
          <w:p w14:paraId="63AE3CFF" w14:textId="77777777" w:rsidR="00E30DBE" w:rsidRPr="009A7657" w:rsidRDefault="00E30DBE" w:rsidP="00E30DBE">
            <w:pPr>
              <w:suppressLineNumbers/>
              <w:spacing w:after="0" w:line="240" w:lineRule="auto"/>
              <w:rPr>
                <w:sz w:val="24"/>
                <w:szCs w:val="24"/>
                <w:lang w:val="it-IT"/>
              </w:rPr>
            </w:pPr>
          </w:p>
          <w:p w14:paraId="2E66F7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docente del corso non ha una carta di credito valida, il sistema mostra un messaggio di errore: “Ops! Abbiamo avuto un problema con l'acquisto di questo corso, riprova più tardi” ed invia una e-mail automatica al Docente.</w:t>
            </w:r>
          </w:p>
          <w:p w14:paraId="3F43F688" w14:textId="77777777" w:rsidR="00E30DBE" w:rsidRPr="009A7657" w:rsidRDefault="00E30DBE" w:rsidP="00E30DBE">
            <w:pPr>
              <w:suppressLineNumbers/>
              <w:spacing w:after="0" w:line="240" w:lineRule="auto"/>
              <w:rPr>
                <w:sz w:val="24"/>
                <w:szCs w:val="24"/>
                <w:lang w:val="it-IT"/>
              </w:rPr>
            </w:pPr>
          </w:p>
        </w:tc>
      </w:tr>
    </w:tbl>
    <w:p w14:paraId="4563D466" w14:textId="6E5C4870" w:rsidR="00E30DBE" w:rsidRDefault="00E30DBE" w:rsidP="00E30DBE">
      <w:pPr>
        <w:rPr>
          <w:b/>
          <w:sz w:val="24"/>
          <w:szCs w:val="24"/>
          <w:lang w:val="it-IT"/>
        </w:rPr>
      </w:pPr>
    </w:p>
    <w:p w14:paraId="6553D0E5" w14:textId="1EB05D3F" w:rsidR="0088245F" w:rsidRPr="009A7657" w:rsidRDefault="0088245F" w:rsidP="00E30DBE">
      <w:pPr>
        <w:rPr>
          <w:b/>
          <w:sz w:val="24"/>
          <w:szCs w:val="24"/>
          <w:lang w:val="it-IT"/>
        </w:rPr>
      </w:pPr>
      <w:r w:rsidRPr="0088245F">
        <w:rPr>
          <w:b/>
          <w:sz w:val="24"/>
          <w:szCs w:val="24"/>
          <w:lang w:val="it-IT"/>
        </w:rPr>
        <w:t>3.5.2.1</w:t>
      </w:r>
      <w:r>
        <w:rPr>
          <w:b/>
          <w:sz w:val="24"/>
          <w:szCs w:val="24"/>
          <w:lang w:val="it-IT"/>
        </w:rPr>
        <w:t>9</w:t>
      </w:r>
      <w:r w:rsidRPr="0088245F">
        <w:rPr>
          <w:b/>
          <w:sz w:val="24"/>
          <w:szCs w:val="24"/>
          <w:lang w:val="it-IT"/>
        </w:rPr>
        <w:t xml:space="preserve"> US1</w:t>
      </w:r>
      <w:r>
        <w:rPr>
          <w:b/>
          <w:sz w:val="24"/>
          <w:szCs w:val="24"/>
          <w:lang w:val="it-IT"/>
        </w:rPr>
        <w:t>6</w:t>
      </w:r>
      <w:r w:rsidRPr="0088245F">
        <w:rPr>
          <w:b/>
          <w:sz w:val="24"/>
          <w:szCs w:val="24"/>
          <w:lang w:val="it-IT"/>
        </w:rPr>
        <w:t xml:space="preserve"> – </w:t>
      </w:r>
      <w:r>
        <w:rPr>
          <w:b/>
          <w:sz w:val="24"/>
          <w:szCs w:val="24"/>
          <w:lang w:val="it-IT"/>
        </w:rPr>
        <w:t>Visualizza lezione in un corso in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D2328D8" w14:textId="77777777" w:rsidTr="00E30DBE">
        <w:tc>
          <w:tcPr>
            <w:tcW w:w="1970" w:type="dxa"/>
            <w:tcBorders>
              <w:top w:val="single" w:sz="2" w:space="0" w:color="000000"/>
              <w:left w:val="single" w:sz="2" w:space="0" w:color="000000"/>
              <w:bottom w:val="single" w:sz="2" w:space="0" w:color="000000"/>
            </w:tcBorders>
            <w:shd w:val="clear" w:color="auto" w:fill="0070C0"/>
          </w:tcPr>
          <w:p w14:paraId="21D824B9"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05949C" w14:textId="77777777" w:rsidR="00E30DBE" w:rsidRPr="009A7657" w:rsidRDefault="00E30DBE" w:rsidP="00E30DBE">
            <w:pPr>
              <w:suppressLineNumbers/>
              <w:spacing w:after="0" w:line="240" w:lineRule="auto"/>
              <w:rPr>
                <w:sz w:val="24"/>
                <w:szCs w:val="24"/>
              </w:rPr>
            </w:pPr>
            <w:r w:rsidRPr="009A7657">
              <w:rPr>
                <w:sz w:val="24"/>
                <w:szCs w:val="24"/>
              </w:rPr>
              <w:t>US16</w:t>
            </w:r>
          </w:p>
        </w:tc>
      </w:tr>
      <w:tr w:rsidR="00E30DBE" w:rsidRPr="009A7657" w14:paraId="501B6E97" w14:textId="77777777" w:rsidTr="00E30DBE">
        <w:tc>
          <w:tcPr>
            <w:tcW w:w="1970" w:type="dxa"/>
            <w:tcBorders>
              <w:top w:val="single" w:sz="2" w:space="0" w:color="000000"/>
              <w:left w:val="single" w:sz="2" w:space="0" w:color="000000"/>
              <w:bottom w:val="single" w:sz="2" w:space="0" w:color="000000"/>
            </w:tcBorders>
            <w:shd w:val="clear" w:color="auto" w:fill="0070C0"/>
          </w:tcPr>
          <w:p w14:paraId="48E2D03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59CD07" w14:textId="77777777" w:rsidR="00E30DBE" w:rsidRPr="009A7657" w:rsidRDefault="00E30DBE" w:rsidP="00E30DBE">
            <w:pPr>
              <w:suppressLineNumbers/>
              <w:spacing w:after="0" w:line="240" w:lineRule="auto"/>
              <w:rPr>
                <w:sz w:val="24"/>
                <w:szCs w:val="24"/>
              </w:rPr>
            </w:pPr>
            <w:r w:rsidRPr="009A7657">
              <w:rPr>
                <w:sz w:val="24"/>
                <w:szCs w:val="24"/>
              </w:rPr>
              <w:t>VisualizzaLezioneStudente</w:t>
            </w:r>
          </w:p>
        </w:tc>
      </w:tr>
      <w:tr w:rsidR="00E30DBE" w:rsidRPr="009A7657" w14:paraId="1C8441AE" w14:textId="77777777" w:rsidTr="00E30DBE">
        <w:tc>
          <w:tcPr>
            <w:tcW w:w="1970" w:type="dxa"/>
            <w:tcBorders>
              <w:top w:val="single" w:sz="2" w:space="0" w:color="000000"/>
              <w:left w:val="single" w:sz="2" w:space="0" w:color="000000"/>
              <w:bottom w:val="single" w:sz="2" w:space="0" w:color="000000"/>
            </w:tcBorders>
            <w:shd w:val="clear" w:color="auto" w:fill="0070C0"/>
          </w:tcPr>
          <w:p w14:paraId="476E8A0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B1C29F" w14:textId="77777777" w:rsidR="00E30DBE" w:rsidRPr="009A7657" w:rsidRDefault="00E30DBE" w:rsidP="00E30DBE">
            <w:pPr>
              <w:suppressLineNumbers/>
              <w:spacing w:after="0" w:line="240" w:lineRule="auto"/>
              <w:rPr>
                <w:sz w:val="24"/>
                <w:szCs w:val="24"/>
              </w:rPr>
            </w:pPr>
            <w:r w:rsidRPr="009A7657">
              <w:rPr>
                <w:sz w:val="24"/>
                <w:szCs w:val="24"/>
              </w:rPr>
              <w:t>Iniziato da Studente</w:t>
            </w:r>
          </w:p>
        </w:tc>
      </w:tr>
      <w:tr w:rsidR="00E30DBE" w:rsidRPr="00FB5F97" w14:paraId="69A3C20F" w14:textId="77777777" w:rsidTr="00E30DBE">
        <w:tc>
          <w:tcPr>
            <w:tcW w:w="1970" w:type="dxa"/>
            <w:tcBorders>
              <w:top w:val="single" w:sz="2" w:space="0" w:color="000000"/>
              <w:left w:val="single" w:sz="2" w:space="0" w:color="000000"/>
              <w:bottom w:val="single" w:sz="2" w:space="0" w:color="000000"/>
            </w:tcBorders>
            <w:shd w:val="clear" w:color="auto" w:fill="0070C0"/>
          </w:tcPr>
          <w:p w14:paraId="18D863B0"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75289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è loggato al sito</w:t>
            </w:r>
          </w:p>
        </w:tc>
      </w:tr>
      <w:tr w:rsidR="00E30DBE" w:rsidRPr="00FB5F97" w14:paraId="38857EF1" w14:textId="77777777" w:rsidTr="00E30DBE">
        <w:tc>
          <w:tcPr>
            <w:tcW w:w="1970" w:type="dxa"/>
            <w:tcBorders>
              <w:top w:val="single" w:sz="2" w:space="0" w:color="000000"/>
              <w:left w:val="single" w:sz="2" w:space="0" w:color="000000"/>
              <w:bottom w:val="single" w:sz="2" w:space="0" w:color="000000"/>
            </w:tcBorders>
            <w:shd w:val="clear" w:color="auto" w:fill="0070C0"/>
          </w:tcPr>
          <w:p w14:paraId="4A58AE0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19816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accede alla lezione</w:t>
            </w:r>
          </w:p>
        </w:tc>
      </w:tr>
      <w:tr w:rsidR="00E30DBE" w:rsidRPr="00FB5F97" w14:paraId="6D1AA44D" w14:textId="77777777" w:rsidTr="00E30DBE">
        <w:tc>
          <w:tcPr>
            <w:tcW w:w="1970" w:type="dxa"/>
            <w:tcBorders>
              <w:top w:val="single" w:sz="2" w:space="0" w:color="000000"/>
              <w:left w:val="single" w:sz="2" w:space="0" w:color="000000"/>
              <w:bottom w:val="single" w:sz="2" w:space="0" w:color="000000"/>
            </w:tcBorders>
            <w:shd w:val="clear" w:color="auto" w:fill="0070C0"/>
          </w:tcPr>
          <w:p w14:paraId="7463C46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04C4BCB" w14:textId="77777777" w:rsidTr="00E30DBE">
              <w:tc>
                <w:tcPr>
                  <w:tcW w:w="3777" w:type="dxa"/>
                </w:tcPr>
                <w:p w14:paraId="3273AAD8"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1A6DF61D" w14:textId="77777777" w:rsidR="00E30DBE" w:rsidRPr="009A7657" w:rsidRDefault="00E30DBE" w:rsidP="00E30DBE">
                  <w:pPr>
                    <w:suppressLineNumbers/>
                    <w:rPr>
                      <w:sz w:val="24"/>
                      <w:szCs w:val="24"/>
                      <w:lang w:val="it-IT"/>
                    </w:rPr>
                  </w:pPr>
                  <w:r w:rsidRPr="009A7657">
                    <w:rPr>
                      <w:sz w:val="24"/>
                      <w:szCs w:val="24"/>
                      <w:lang w:val="it-IT"/>
                    </w:rPr>
                    <w:t>Lo Studente clicca sul corso che intende visionare dalla lista “Corsi seguiti” presenti nella Homepage</w:t>
                  </w:r>
                </w:p>
              </w:tc>
              <w:tc>
                <w:tcPr>
                  <w:tcW w:w="3777" w:type="dxa"/>
                </w:tcPr>
                <w:p w14:paraId="0787819E" w14:textId="77777777" w:rsidR="00E30DBE" w:rsidRPr="009A7657" w:rsidRDefault="00E30DBE" w:rsidP="00E30DBE">
                  <w:pPr>
                    <w:suppressLineNumbers/>
                    <w:jc w:val="center"/>
                    <w:rPr>
                      <w:sz w:val="24"/>
                      <w:szCs w:val="24"/>
                    </w:rPr>
                  </w:pPr>
                  <w:r w:rsidRPr="009A7657">
                    <w:rPr>
                      <w:sz w:val="24"/>
                      <w:szCs w:val="24"/>
                    </w:rPr>
                    <w:t>Sistema</w:t>
                  </w:r>
                </w:p>
                <w:p w14:paraId="74843E05" w14:textId="77777777" w:rsidR="00E30DBE" w:rsidRPr="009A7657" w:rsidRDefault="00E30DBE" w:rsidP="00E30DBE">
                  <w:pPr>
                    <w:suppressLineNumbers/>
                    <w:rPr>
                      <w:sz w:val="24"/>
                      <w:szCs w:val="24"/>
                    </w:rPr>
                  </w:pPr>
                </w:p>
              </w:tc>
            </w:tr>
            <w:tr w:rsidR="00E30DBE" w:rsidRPr="00FB5F97" w14:paraId="68D822ED" w14:textId="77777777" w:rsidTr="00E30DBE">
              <w:tc>
                <w:tcPr>
                  <w:tcW w:w="3777" w:type="dxa"/>
                </w:tcPr>
                <w:p w14:paraId="5A045587" w14:textId="77777777" w:rsidR="00E30DBE" w:rsidRPr="009A7657" w:rsidRDefault="00E30DBE" w:rsidP="00E30DBE">
                  <w:pPr>
                    <w:suppressLineNumbers/>
                    <w:rPr>
                      <w:sz w:val="24"/>
                      <w:szCs w:val="24"/>
                      <w:lang w:val="it-IT"/>
                    </w:rPr>
                  </w:pPr>
                </w:p>
                <w:p w14:paraId="73521161" w14:textId="77777777" w:rsidR="00E30DBE" w:rsidRPr="009A7657" w:rsidRDefault="00E30DBE" w:rsidP="00E30DBE">
                  <w:pPr>
                    <w:suppressLineNumbers/>
                    <w:rPr>
                      <w:sz w:val="24"/>
                      <w:szCs w:val="24"/>
                      <w:lang w:val="it-IT"/>
                    </w:rPr>
                  </w:pPr>
                </w:p>
                <w:p w14:paraId="2E71A150" w14:textId="77777777" w:rsidR="00E30DBE" w:rsidRPr="009A7657" w:rsidRDefault="00E30DBE" w:rsidP="00E30DBE">
                  <w:pPr>
                    <w:suppressLineNumbers/>
                    <w:rPr>
                      <w:sz w:val="24"/>
                      <w:szCs w:val="24"/>
                      <w:lang w:val="it-IT"/>
                    </w:rPr>
                  </w:pPr>
                </w:p>
                <w:p w14:paraId="58464344" w14:textId="77777777" w:rsidR="00E30DBE" w:rsidRPr="009A7657" w:rsidRDefault="00E30DBE" w:rsidP="00E30DBE">
                  <w:pPr>
                    <w:suppressLineNumbers/>
                    <w:rPr>
                      <w:sz w:val="24"/>
                      <w:szCs w:val="24"/>
                      <w:lang w:val="it-IT"/>
                    </w:rPr>
                  </w:pPr>
                </w:p>
                <w:p w14:paraId="1A8F734E" w14:textId="77777777" w:rsidR="00E30DBE" w:rsidRPr="009A7657" w:rsidRDefault="00E30DBE" w:rsidP="00E30DBE">
                  <w:pPr>
                    <w:suppressLineNumbers/>
                    <w:rPr>
                      <w:sz w:val="24"/>
                      <w:szCs w:val="24"/>
                      <w:lang w:val="it-IT"/>
                    </w:rPr>
                  </w:pPr>
                  <w:r w:rsidRPr="009A7657">
                    <w:rPr>
                      <w:sz w:val="24"/>
                      <w:szCs w:val="24"/>
                      <w:lang w:val="it-IT"/>
                    </w:rPr>
                    <w:t>Lo Studente sceglie dalla lista la lezione che intende visionare e ci clicca sopra</w:t>
                  </w:r>
                </w:p>
                <w:p w14:paraId="0C472485" w14:textId="77777777" w:rsidR="00E30DBE" w:rsidRPr="009A7657" w:rsidRDefault="00E30DBE" w:rsidP="00E30DBE">
                  <w:pPr>
                    <w:suppressLineNumbers/>
                    <w:rPr>
                      <w:sz w:val="24"/>
                      <w:szCs w:val="24"/>
                      <w:lang w:val="it-IT"/>
                    </w:rPr>
                  </w:pPr>
                </w:p>
                <w:p w14:paraId="2050CA1A" w14:textId="77777777" w:rsidR="00E30DBE" w:rsidRPr="009A7657" w:rsidRDefault="00E30DBE" w:rsidP="00E30DBE">
                  <w:pPr>
                    <w:suppressLineNumbers/>
                    <w:rPr>
                      <w:sz w:val="24"/>
                      <w:szCs w:val="24"/>
                      <w:lang w:val="it-IT"/>
                    </w:rPr>
                  </w:pPr>
                </w:p>
              </w:tc>
              <w:tc>
                <w:tcPr>
                  <w:tcW w:w="3777" w:type="dxa"/>
                </w:tcPr>
                <w:p w14:paraId="5665FB5F"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che contiene le informazioni del corso e una lista delle lezioni</w:t>
                  </w:r>
                </w:p>
                <w:p w14:paraId="216940A2" w14:textId="77777777" w:rsidR="00E30DBE" w:rsidRPr="009A7657" w:rsidRDefault="00E30DBE" w:rsidP="00E30DBE">
                  <w:pPr>
                    <w:suppressLineNumbers/>
                    <w:rPr>
                      <w:sz w:val="24"/>
                      <w:szCs w:val="24"/>
                      <w:lang w:val="it-IT"/>
                    </w:rPr>
                  </w:pPr>
                </w:p>
                <w:p w14:paraId="5DE14783" w14:textId="77777777" w:rsidR="00E30DBE" w:rsidRPr="009A7657" w:rsidRDefault="00E30DBE" w:rsidP="00E30DBE">
                  <w:pPr>
                    <w:suppressLineNumbers/>
                    <w:rPr>
                      <w:sz w:val="24"/>
                      <w:szCs w:val="24"/>
                      <w:lang w:val="it-IT"/>
                    </w:rPr>
                  </w:pPr>
                </w:p>
                <w:p w14:paraId="2681636E" w14:textId="77777777" w:rsidR="00E30DBE" w:rsidRPr="009A7657" w:rsidRDefault="00E30DBE" w:rsidP="00E30DBE">
                  <w:pPr>
                    <w:suppressLineNumbers/>
                    <w:rPr>
                      <w:sz w:val="24"/>
                      <w:szCs w:val="24"/>
                      <w:lang w:val="it-IT"/>
                    </w:rPr>
                  </w:pPr>
                </w:p>
                <w:p w14:paraId="4CD02995"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della lezione contenente il Player Video, le informazioni della lezione e i commenti degli Studenti e del docente</w:t>
                  </w:r>
                </w:p>
              </w:tc>
            </w:tr>
          </w:tbl>
          <w:p w14:paraId="46C0CA38" w14:textId="77777777" w:rsidR="00E30DBE" w:rsidRPr="009A7657" w:rsidRDefault="00E30DBE" w:rsidP="00E30DBE">
            <w:pPr>
              <w:suppressLineNumbers/>
              <w:spacing w:after="0" w:line="240" w:lineRule="auto"/>
              <w:rPr>
                <w:sz w:val="24"/>
                <w:szCs w:val="24"/>
                <w:lang w:val="it-IT"/>
              </w:rPr>
            </w:pPr>
          </w:p>
        </w:tc>
      </w:tr>
      <w:tr w:rsidR="00E30DBE" w:rsidRPr="009A7657" w14:paraId="34FC2F8B" w14:textId="77777777" w:rsidTr="00E30DBE">
        <w:trPr>
          <w:trHeight w:val="308"/>
        </w:trPr>
        <w:tc>
          <w:tcPr>
            <w:tcW w:w="1970" w:type="dxa"/>
            <w:tcBorders>
              <w:left w:val="single" w:sz="2" w:space="0" w:color="000000"/>
              <w:bottom w:val="single" w:sz="2" w:space="0" w:color="000000"/>
            </w:tcBorders>
            <w:shd w:val="clear" w:color="auto" w:fill="0070C0"/>
          </w:tcPr>
          <w:p w14:paraId="321E15A2"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730C4D6" w14:textId="77777777" w:rsidR="00E30DBE" w:rsidRPr="009A7657" w:rsidRDefault="00E30DBE" w:rsidP="00E30DBE">
            <w:pPr>
              <w:suppressLineNumbers/>
              <w:spacing w:after="0" w:line="240" w:lineRule="auto"/>
              <w:rPr>
                <w:sz w:val="24"/>
                <w:szCs w:val="24"/>
              </w:rPr>
            </w:pPr>
          </w:p>
        </w:tc>
      </w:tr>
    </w:tbl>
    <w:p w14:paraId="4BA59EEE" w14:textId="7FEB17AC" w:rsidR="00E30DBE" w:rsidRDefault="00E30DBE" w:rsidP="00E30DBE">
      <w:pPr>
        <w:rPr>
          <w:b/>
          <w:sz w:val="24"/>
          <w:szCs w:val="24"/>
        </w:rPr>
      </w:pPr>
    </w:p>
    <w:p w14:paraId="78F82727" w14:textId="77777777" w:rsidR="0065280E" w:rsidRDefault="0065280E" w:rsidP="00E30DBE">
      <w:pPr>
        <w:rPr>
          <w:b/>
          <w:sz w:val="24"/>
          <w:szCs w:val="24"/>
        </w:rPr>
      </w:pPr>
    </w:p>
    <w:p w14:paraId="05EA6E72" w14:textId="38D52675" w:rsidR="0088245F" w:rsidRPr="0088245F" w:rsidRDefault="0088245F" w:rsidP="00E30DBE">
      <w:pPr>
        <w:rPr>
          <w:b/>
          <w:sz w:val="24"/>
          <w:szCs w:val="24"/>
          <w:lang w:val="it-IT"/>
        </w:rPr>
      </w:pPr>
      <w:r w:rsidRPr="0088245F">
        <w:rPr>
          <w:b/>
          <w:sz w:val="24"/>
          <w:szCs w:val="24"/>
          <w:lang w:val="it-IT"/>
        </w:rPr>
        <w:t>3.5.2.</w:t>
      </w:r>
      <w:r>
        <w:rPr>
          <w:b/>
          <w:sz w:val="24"/>
          <w:szCs w:val="24"/>
          <w:lang w:val="it-IT"/>
        </w:rPr>
        <w:t>20</w:t>
      </w:r>
      <w:r w:rsidRPr="0088245F">
        <w:rPr>
          <w:b/>
          <w:sz w:val="24"/>
          <w:szCs w:val="24"/>
          <w:lang w:val="it-IT"/>
        </w:rPr>
        <w:t xml:space="preserve"> US1</w:t>
      </w:r>
      <w:r>
        <w:rPr>
          <w:b/>
          <w:sz w:val="24"/>
          <w:szCs w:val="24"/>
          <w:lang w:val="it-IT"/>
        </w:rPr>
        <w:t xml:space="preserve">7 </w:t>
      </w:r>
      <w:r w:rsidRPr="0088245F">
        <w:rPr>
          <w:b/>
          <w:sz w:val="24"/>
          <w:szCs w:val="24"/>
          <w:lang w:val="it-IT"/>
        </w:rPr>
        <w:t xml:space="preserve">– </w:t>
      </w:r>
      <w:r>
        <w:rPr>
          <w:b/>
          <w:sz w:val="24"/>
          <w:szCs w:val="24"/>
          <w:lang w:val="it-IT"/>
        </w:rPr>
        <w:t>Ricerca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0BD23BF1" w14:textId="77777777" w:rsidTr="00E30DBE">
        <w:tc>
          <w:tcPr>
            <w:tcW w:w="1970" w:type="dxa"/>
            <w:tcBorders>
              <w:top w:val="single" w:sz="2" w:space="0" w:color="000000"/>
              <w:left w:val="single" w:sz="2" w:space="0" w:color="000000"/>
              <w:bottom w:val="single" w:sz="2" w:space="0" w:color="000000"/>
            </w:tcBorders>
            <w:shd w:val="clear" w:color="auto" w:fill="0070C0"/>
          </w:tcPr>
          <w:p w14:paraId="4CDB749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A13FCB4" w14:textId="77777777" w:rsidR="00E30DBE" w:rsidRPr="009A7657" w:rsidRDefault="00E30DBE" w:rsidP="00E30DBE">
            <w:pPr>
              <w:suppressLineNumbers/>
              <w:spacing w:after="0" w:line="240" w:lineRule="auto"/>
              <w:rPr>
                <w:sz w:val="24"/>
                <w:szCs w:val="24"/>
              </w:rPr>
            </w:pPr>
            <w:r w:rsidRPr="009A7657">
              <w:rPr>
                <w:sz w:val="24"/>
                <w:szCs w:val="24"/>
              </w:rPr>
              <w:t>US17</w:t>
            </w:r>
          </w:p>
        </w:tc>
      </w:tr>
      <w:tr w:rsidR="00E30DBE" w:rsidRPr="009A7657" w14:paraId="1BE8A041" w14:textId="77777777" w:rsidTr="00E30DBE">
        <w:tc>
          <w:tcPr>
            <w:tcW w:w="1970" w:type="dxa"/>
            <w:tcBorders>
              <w:top w:val="single" w:sz="2" w:space="0" w:color="000000"/>
              <w:left w:val="single" w:sz="2" w:space="0" w:color="000000"/>
              <w:bottom w:val="single" w:sz="2" w:space="0" w:color="000000"/>
            </w:tcBorders>
            <w:shd w:val="clear" w:color="auto" w:fill="0070C0"/>
          </w:tcPr>
          <w:p w14:paraId="1B52490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C80EB2" w14:textId="77777777" w:rsidR="00E30DBE" w:rsidRPr="009A7657" w:rsidRDefault="00E30DBE" w:rsidP="00E30DBE">
            <w:pPr>
              <w:suppressLineNumbers/>
              <w:spacing w:after="0" w:line="240" w:lineRule="auto"/>
              <w:rPr>
                <w:sz w:val="24"/>
                <w:szCs w:val="24"/>
              </w:rPr>
            </w:pPr>
            <w:r w:rsidRPr="009A7657">
              <w:rPr>
                <w:sz w:val="24"/>
                <w:szCs w:val="24"/>
              </w:rPr>
              <w:t>RicercaCorso</w:t>
            </w:r>
          </w:p>
        </w:tc>
      </w:tr>
      <w:tr w:rsidR="00E30DBE" w:rsidRPr="009A7657" w14:paraId="4B37BC42" w14:textId="77777777" w:rsidTr="00E30DBE">
        <w:tc>
          <w:tcPr>
            <w:tcW w:w="1970" w:type="dxa"/>
            <w:tcBorders>
              <w:top w:val="single" w:sz="2" w:space="0" w:color="000000"/>
              <w:left w:val="single" w:sz="2" w:space="0" w:color="000000"/>
              <w:bottom w:val="single" w:sz="2" w:space="0" w:color="000000"/>
            </w:tcBorders>
            <w:shd w:val="clear" w:color="auto" w:fill="0070C0"/>
          </w:tcPr>
          <w:p w14:paraId="46588C12"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lastRenderedPageBreak/>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0259B1" w14:textId="401E586C" w:rsidR="00E30DBE" w:rsidRPr="009A7657" w:rsidRDefault="00E30DBE" w:rsidP="00E30DBE">
            <w:pPr>
              <w:suppressLineNumbers/>
              <w:spacing w:after="0" w:line="240" w:lineRule="auto"/>
              <w:rPr>
                <w:sz w:val="24"/>
                <w:szCs w:val="24"/>
              </w:rPr>
            </w:pPr>
            <w:r w:rsidRPr="009A7657">
              <w:rPr>
                <w:sz w:val="24"/>
                <w:szCs w:val="24"/>
              </w:rPr>
              <w:t xml:space="preserve">Iniziato da </w:t>
            </w:r>
            <w:r w:rsidR="0030500B">
              <w:rPr>
                <w:sz w:val="24"/>
                <w:szCs w:val="24"/>
              </w:rPr>
              <w:t>Utente</w:t>
            </w:r>
          </w:p>
        </w:tc>
      </w:tr>
      <w:tr w:rsidR="00E30DBE" w:rsidRPr="00FB5F97" w14:paraId="09C5A892" w14:textId="77777777" w:rsidTr="00E30DBE">
        <w:tc>
          <w:tcPr>
            <w:tcW w:w="1970" w:type="dxa"/>
            <w:tcBorders>
              <w:top w:val="single" w:sz="2" w:space="0" w:color="000000"/>
              <w:left w:val="single" w:sz="2" w:space="0" w:color="000000"/>
              <w:bottom w:val="single" w:sz="2" w:space="0" w:color="000000"/>
            </w:tcBorders>
            <w:shd w:val="clear" w:color="auto" w:fill="0070C0"/>
          </w:tcPr>
          <w:p w14:paraId="343E0B7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4AA5C1" w14:textId="23BD57B6" w:rsidR="00E30DBE" w:rsidRPr="009A7657" w:rsidRDefault="00E30DBE" w:rsidP="00E30DBE">
            <w:pPr>
              <w:suppressLineNumbers/>
              <w:spacing w:after="0" w:line="240" w:lineRule="auto"/>
              <w:rPr>
                <w:sz w:val="24"/>
                <w:szCs w:val="24"/>
                <w:lang w:val="it-IT"/>
              </w:rPr>
            </w:pPr>
            <w:r w:rsidRPr="009A7657">
              <w:rPr>
                <w:sz w:val="24"/>
                <w:szCs w:val="24"/>
                <w:lang w:val="it-IT"/>
              </w:rPr>
              <w:t>L</w:t>
            </w:r>
            <w:r w:rsidR="0030500B">
              <w:rPr>
                <w:sz w:val="24"/>
                <w:szCs w:val="24"/>
                <w:lang w:val="it-IT"/>
              </w:rPr>
              <w:t>’</w:t>
            </w:r>
            <w:r w:rsidRPr="009A7657">
              <w:rPr>
                <w:sz w:val="24"/>
                <w:szCs w:val="24"/>
                <w:lang w:val="it-IT"/>
              </w:rPr>
              <w:t xml:space="preserve"> </w:t>
            </w:r>
            <w:r w:rsidR="0030500B">
              <w:rPr>
                <w:sz w:val="24"/>
                <w:szCs w:val="24"/>
                <w:lang w:val="it-IT"/>
              </w:rPr>
              <w:t>Utente</w:t>
            </w:r>
            <w:r w:rsidRPr="009A7657">
              <w:rPr>
                <w:sz w:val="24"/>
                <w:szCs w:val="24"/>
                <w:lang w:val="it-IT"/>
              </w:rPr>
              <w:t xml:space="preserve"> è loggato al sito</w:t>
            </w:r>
          </w:p>
        </w:tc>
      </w:tr>
      <w:tr w:rsidR="00E30DBE" w:rsidRPr="00FB5F97" w14:paraId="3FD84783" w14:textId="77777777" w:rsidTr="00E30DBE">
        <w:tc>
          <w:tcPr>
            <w:tcW w:w="1970" w:type="dxa"/>
            <w:tcBorders>
              <w:top w:val="single" w:sz="2" w:space="0" w:color="000000"/>
              <w:left w:val="single" w:sz="2" w:space="0" w:color="000000"/>
              <w:bottom w:val="single" w:sz="2" w:space="0" w:color="000000"/>
            </w:tcBorders>
            <w:shd w:val="clear" w:color="auto" w:fill="0070C0"/>
          </w:tcPr>
          <w:p w14:paraId="7EE0992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5FEB73" w14:textId="0091BF03" w:rsidR="00E30DBE" w:rsidRPr="009A7657" w:rsidRDefault="00E30DBE" w:rsidP="00E30DBE">
            <w:pPr>
              <w:suppressLineNumbers/>
              <w:spacing w:after="0" w:line="240" w:lineRule="auto"/>
              <w:rPr>
                <w:sz w:val="24"/>
                <w:szCs w:val="24"/>
                <w:lang w:val="it-IT"/>
              </w:rPr>
            </w:pPr>
            <w:r w:rsidRPr="009A7657">
              <w:rPr>
                <w:sz w:val="24"/>
                <w:szCs w:val="24"/>
                <w:lang w:val="it-IT"/>
              </w:rPr>
              <w:t>L</w:t>
            </w:r>
            <w:r w:rsidR="0030500B">
              <w:rPr>
                <w:sz w:val="24"/>
                <w:szCs w:val="24"/>
                <w:lang w:val="it-IT"/>
              </w:rPr>
              <w:t>’ Utente</w:t>
            </w:r>
            <w:r w:rsidRPr="009A7657">
              <w:rPr>
                <w:sz w:val="24"/>
                <w:szCs w:val="24"/>
                <w:lang w:val="it-IT"/>
              </w:rPr>
              <w:t xml:space="preserve"> cerca il corso</w:t>
            </w:r>
          </w:p>
        </w:tc>
      </w:tr>
      <w:tr w:rsidR="00E30DBE" w:rsidRPr="00FB5F97" w14:paraId="671C3373" w14:textId="77777777" w:rsidTr="00E30DBE">
        <w:tc>
          <w:tcPr>
            <w:tcW w:w="1970" w:type="dxa"/>
            <w:tcBorders>
              <w:top w:val="single" w:sz="2" w:space="0" w:color="000000"/>
              <w:left w:val="single" w:sz="2" w:space="0" w:color="000000"/>
              <w:bottom w:val="single" w:sz="2" w:space="0" w:color="000000"/>
            </w:tcBorders>
            <w:shd w:val="clear" w:color="auto" w:fill="0070C0"/>
          </w:tcPr>
          <w:p w14:paraId="673C30EC"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B2DC0C1" w14:textId="4EE80694" w:rsidR="00E30DBE" w:rsidRPr="009A7657" w:rsidRDefault="0030500B" w:rsidP="00E30DBE">
            <w:pPr>
              <w:suppressLineNumbers/>
              <w:jc w:val="center"/>
              <w:rPr>
                <w:sz w:val="24"/>
                <w:szCs w:val="24"/>
              </w:rPr>
            </w:pPr>
            <w:r>
              <w:rPr>
                <w:sz w:val="24"/>
                <w:szCs w:val="24"/>
              </w:rPr>
              <w:t>Utente</w:t>
            </w:r>
            <w:r w:rsidR="00E30DBE" w:rsidRPr="009A7657">
              <w:rPr>
                <w:sz w:val="24"/>
                <w:szCs w:val="24"/>
              </w:rPr>
              <w:t xml:space="preserv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FB5F97" w14:paraId="5603CEA3" w14:textId="77777777" w:rsidTr="00E30DBE">
              <w:tc>
                <w:tcPr>
                  <w:tcW w:w="3777" w:type="dxa"/>
                </w:tcPr>
                <w:p w14:paraId="7548589E" w14:textId="77777777" w:rsidR="00E30DBE" w:rsidRPr="009A7657" w:rsidRDefault="00E30DBE" w:rsidP="00E30DBE">
                  <w:pPr>
                    <w:suppressLineNumbers/>
                    <w:rPr>
                      <w:sz w:val="24"/>
                      <w:szCs w:val="24"/>
                      <w:lang w:val="it-IT"/>
                    </w:rPr>
                  </w:pPr>
                </w:p>
                <w:p w14:paraId="737CA18D" w14:textId="75443A10" w:rsidR="00E30DBE" w:rsidRPr="009A7657" w:rsidRDefault="0030500B" w:rsidP="00E30DBE">
                  <w:pPr>
                    <w:suppressLineNumbers/>
                    <w:rPr>
                      <w:sz w:val="24"/>
                      <w:szCs w:val="24"/>
                      <w:lang w:val="it-IT"/>
                    </w:rPr>
                  </w:pPr>
                  <w:r>
                    <w:rPr>
                      <w:sz w:val="24"/>
                      <w:szCs w:val="24"/>
                      <w:lang w:val="it-IT"/>
                    </w:rPr>
                    <w:t>L’Utente</w:t>
                  </w:r>
                  <w:r w:rsidR="00E30DBE" w:rsidRPr="009A7657">
                    <w:rPr>
                      <w:sz w:val="24"/>
                      <w:szCs w:val="24"/>
                      <w:lang w:val="it-IT"/>
                    </w:rPr>
                    <w:t xml:space="preserve"> scrive il delle keywords nella barra di ricerca presente nella parte superiore del sito e preme “Cerca”</w:t>
                  </w:r>
                </w:p>
              </w:tc>
              <w:tc>
                <w:tcPr>
                  <w:tcW w:w="3777" w:type="dxa"/>
                </w:tcPr>
                <w:p w14:paraId="0F4E9DAE" w14:textId="77777777" w:rsidR="00E30DBE" w:rsidRPr="009A7657" w:rsidRDefault="00E30DBE" w:rsidP="00E30DBE">
                  <w:pPr>
                    <w:suppressLineNumbers/>
                    <w:jc w:val="center"/>
                    <w:rPr>
                      <w:sz w:val="24"/>
                      <w:szCs w:val="24"/>
                      <w:lang w:val="it-IT"/>
                    </w:rPr>
                  </w:pPr>
                </w:p>
              </w:tc>
            </w:tr>
            <w:tr w:rsidR="00E30DBE" w:rsidRPr="00FB5F97" w14:paraId="0F84F183" w14:textId="77777777" w:rsidTr="00E30DBE">
              <w:tc>
                <w:tcPr>
                  <w:tcW w:w="3777" w:type="dxa"/>
                </w:tcPr>
                <w:p w14:paraId="6B1B266B" w14:textId="77777777" w:rsidR="00E30DBE" w:rsidRPr="009A7657" w:rsidRDefault="00E30DBE" w:rsidP="00E30DBE">
                  <w:pPr>
                    <w:suppressLineNumbers/>
                    <w:rPr>
                      <w:sz w:val="24"/>
                      <w:szCs w:val="24"/>
                      <w:lang w:val="it-IT"/>
                    </w:rPr>
                  </w:pPr>
                </w:p>
                <w:p w14:paraId="0B9DC398" w14:textId="77777777" w:rsidR="00E30DBE" w:rsidRPr="009A7657" w:rsidRDefault="00E30DBE" w:rsidP="00E30DBE">
                  <w:pPr>
                    <w:suppressLineNumbers/>
                    <w:rPr>
                      <w:sz w:val="24"/>
                      <w:szCs w:val="24"/>
                      <w:lang w:val="it-IT"/>
                    </w:rPr>
                  </w:pPr>
                </w:p>
                <w:p w14:paraId="3E656746" w14:textId="77777777" w:rsidR="00E30DBE" w:rsidRPr="009A7657" w:rsidRDefault="00E30DBE" w:rsidP="00E30DBE">
                  <w:pPr>
                    <w:suppressLineNumbers/>
                    <w:rPr>
                      <w:sz w:val="24"/>
                      <w:szCs w:val="24"/>
                      <w:lang w:val="it-IT"/>
                    </w:rPr>
                  </w:pPr>
                </w:p>
                <w:p w14:paraId="5337C617" w14:textId="230D9128" w:rsidR="00E30DBE" w:rsidRPr="009A7657" w:rsidRDefault="0030500B" w:rsidP="00E30DBE">
                  <w:pPr>
                    <w:suppressLineNumbers/>
                    <w:rPr>
                      <w:sz w:val="24"/>
                      <w:szCs w:val="24"/>
                      <w:lang w:val="it-IT"/>
                    </w:rPr>
                  </w:pPr>
                  <w:r>
                    <w:rPr>
                      <w:sz w:val="24"/>
                      <w:szCs w:val="24"/>
                      <w:lang w:val="it-IT"/>
                    </w:rPr>
                    <w:t>L’Utente</w:t>
                  </w:r>
                  <w:r w:rsidR="00E30DBE" w:rsidRPr="009A7657">
                    <w:rPr>
                      <w:sz w:val="24"/>
                      <w:szCs w:val="24"/>
                      <w:lang w:val="it-IT"/>
                    </w:rPr>
                    <w:t xml:space="preserve"> visualizza la pagina dei risultati e seleziona un nome del corso.</w:t>
                  </w:r>
                </w:p>
                <w:p w14:paraId="1DB73C25" w14:textId="77777777" w:rsidR="00E30DBE" w:rsidRPr="009A7657" w:rsidRDefault="00E30DBE" w:rsidP="00E30DBE">
                  <w:pPr>
                    <w:suppressLineNumbers/>
                    <w:rPr>
                      <w:sz w:val="24"/>
                      <w:szCs w:val="24"/>
                      <w:lang w:val="it-IT"/>
                    </w:rPr>
                  </w:pPr>
                </w:p>
                <w:p w14:paraId="198B1E7A" w14:textId="77777777" w:rsidR="00E30DBE" w:rsidRPr="009A7657" w:rsidRDefault="00E30DBE" w:rsidP="00E30DBE">
                  <w:pPr>
                    <w:suppressLineNumbers/>
                    <w:rPr>
                      <w:sz w:val="24"/>
                      <w:szCs w:val="24"/>
                      <w:lang w:val="it-IT"/>
                    </w:rPr>
                  </w:pPr>
                </w:p>
              </w:tc>
              <w:tc>
                <w:tcPr>
                  <w:tcW w:w="3777" w:type="dxa"/>
                </w:tcPr>
                <w:p w14:paraId="091CE94B" w14:textId="77777777" w:rsidR="00E30DBE" w:rsidRPr="009A7657" w:rsidRDefault="00E30DBE" w:rsidP="00E30DBE">
                  <w:pPr>
                    <w:suppressLineNumbers/>
                    <w:rPr>
                      <w:sz w:val="24"/>
                      <w:szCs w:val="24"/>
                      <w:lang w:val="it-IT"/>
                    </w:rPr>
                  </w:pPr>
                  <w:r w:rsidRPr="009A7657">
                    <w:rPr>
                      <w:sz w:val="24"/>
                      <w:szCs w:val="24"/>
                      <w:lang w:val="it-IT"/>
                    </w:rPr>
                    <w:t xml:space="preserve">Il Sistema risponde mostrando la pagina con tutti i risultati correlati alle keywords inserite. </w:t>
                  </w:r>
                </w:p>
                <w:p w14:paraId="352E93DA" w14:textId="77777777" w:rsidR="00E30DBE" w:rsidRPr="009A7657" w:rsidRDefault="00E30DBE" w:rsidP="00E30DBE">
                  <w:pPr>
                    <w:suppressLineNumbers/>
                    <w:rPr>
                      <w:sz w:val="24"/>
                      <w:szCs w:val="24"/>
                      <w:lang w:val="it-IT"/>
                    </w:rPr>
                  </w:pPr>
                </w:p>
                <w:p w14:paraId="56EACF1C" w14:textId="77777777" w:rsidR="00E30DBE" w:rsidRPr="009A7657" w:rsidRDefault="00E30DBE" w:rsidP="00E30DBE">
                  <w:pPr>
                    <w:suppressLineNumbers/>
                    <w:rPr>
                      <w:sz w:val="24"/>
                      <w:szCs w:val="24"/>
                      <w:lang w:val="it-IT"/>
                    </w:rPr>
                  </w:pPr>
                </w:p>
                <w:p w14:paraId="091858DD" w14:textId="77777777" w:rsidR="00E30DBE" w:rsidRPr="009A7657" w:rsidRDefault="00E30DBE" w:rsidP="00E30DBE">
                  <w:pPr>
                    <w:suppressLineNumbers/>
                    <w:rPr>
                      <w:sz w:val="24"/>
                      <w:szCs w:val="24"/>
                      <w:lang w:val="it-IT"/>
                    </w:rPr>
                  </w:pPr>
                </w:p>
                <w:p w14:paraId="0615DB26"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corrispondente al nome del corso selezionato.</w:t>
                  </w:r>
                </w:p>
              </w:tc>
            </w:tr>
          </w:tbl>
          <w:p w14:paraId="7A31E49C" w14:textId="77777777" w:rsidR="00E30DBE" w:rsidRPr="009A7657" w:rsidRDefault="00E30DBE" w:rsidP="00E30DBE">
            <w:pPr>
              <w:suppressLineNumbers/>
              <w:spacing w:after="0" w:line="240" w:lineRule="auto"/>
              <w:rPr>
                <w:sz w:val="24"/>
                <w:szCs w:val="24"/>
                <w:lang w:val="it-IT"/>
              </w:rPr>
            </w:pPr>
          </w:p>
        </w:tc>
      </w:tr>
      <w:tr w:rsidR="00E30DBE" w:rsidRPr="00FB5F97" w14:paraId="38FF5020" w14:textId="77777777" w:rsidTr="00E30DBE">
        <w:trPr>
          <w:trHeight w:val="308"/>
        </w:trPr>
        <w:tc>
          <w:tcPr>
            <w:tcW w:w="1970" w:type="dxa"/>
            <w:tcBorders>
              <w:left w:val="single" w:sz="2" w:space="0" w:color="000000"/>
              <w:bottom w:val="single" w:sz="2" w:space="0" w:color="000000"/>
            </w:tcBorders>
            <w:shd w:val="clear" w:color="auto" w:fill="0070C0"/>
          </w:tcPr>
          <w:p w14:paraId="3FEEA981"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1E994D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Sistema non trova nessun corso relativo alle parole inserite dall’Utente mostra un messaggio di errore.</w:t>
            </w:r>
          </w:p>
        </w:tc>
      </w:tr>
    </w:tbl>
    <w:p w14:paraId="0718154D" w14:textId="6303052B" w:rsidR="00E30DBE" w:rsidRDefault="00E30DBE" w:rsidP="00E30DBE">
      <w:pPr>
        <w:rPr>
          <w:b/>
          <w:sz w:val="24"/>
          <w:szCs w:val="24"/>
          <w:lang w:val="it-IT"/>
        </w:rPr>
      </w:pPr>
    </w:p>
    <w:p w14:paraId="05EA2229" w14:textId="022D22B7" w:rsidR="0065280E" w:rsidRDefault="0065280E" w:rsidP="00E30DBE">
      <w:pPr>
        <w:rPr>
          <w:b/>
          <w:sz w:val="24"/>
          <w:szCs w:val="24"/>
          <w:lang w:val="it-IT"/>
        </w:rPr>
      </w:pPr>
    </w:p>
    <w:p w14:paraId="18997337" w14:textId="51E5C951" w:rsidR="0065280E" w:rsidRDefault="0065280E" w:rsidP="00E30DBE">
      <w:pPr>
        <w:rPr>
          <w:b/>
          <w:sz w:val="24"/>
          <w:szCs w:val="24"/>
          <w:lang w:val="it-IT"/>
        </w:rPr>
      </w:pPr>
    </w:p>
    <w:p w14:paraId="77690C14" w14:textId="14014B70" w:rsidR="0065280E" w:rsidRDefault="0065280E" w:rsidP="00E30DBE">
      <w:pPr>
        <w:rPr>
          <w:b/>
          <w:sz w:val="24"/>
          <w:szCs w:val="24"/>
          <w:lang w:val="it-IT"/>
        </w:rPr>
      </w:pPr>
    </w:p>
    <w:p w14:paraId="10B7B805" w14:textId="731B515C" w:rsidR="0065280E" w:rsidRDefault="0065280E" w:rsidP="00E30DBE">
      <w:pPr>
        <w:rPr>
          <w:b/>
          <w:sz w:val="24"/>
          <w:szCs w:val="24"/>
          <w:lang w:val="it-IT"/>
        </w:rPr>
      </w:pPr>
    </w:p>
    <w:p w14:paraId="7A0D2370" w14:textId="65158AFA" w:rsidR="0065280E" w:rsidRDefault="0065280E" w:rsidP="00E30DBE">
      <w:pPr>
        <w:rPr>
          <w:b/>
          <w:sz w:val="24"/>
          <w:szCs w:val="24"/>
          <w:lang w:val="it-IT"/>
        </w:rPr>
      </w:pPr>
    </w:p>
    <w:p w14:paraId="06818C70" w14:textId="32F56294" w:rsidR="0065280E" w:rsidRDefault="0065280E" w:rsidP="00E30DBE">
      <w:pPr>
        <w:rPr>
          <w:b/>
          <w:sz w:val="24"/>
          <w:szCs w:val="24"/>
          <w:lang w:val="it-IT"/>
        </w:rPr>
      </w:pPr>
    </w:p>
    <w:p w14:paraId="0AD3A2F5" w14:textId="741F46A6" w:rsidR="0065280E" w:rsidRDefault="0065280E" w:rsidP="00E30DBE">
      <w:pPr>
        <w:rPr>
          <w:b/>
          <w:sz w:val="24"/>
          <w:szCs w:val="24"/>
          <w:lang w:val="it-IT"/>
        </w:rPr>
      </w:pPr>
    </w:p>
    <w:p w14:paraId="6EE6509A" w14:textId="14AF1F5B" w:rsidR="0065280E" w:rsidRDefault="0065280E" w:rsidP="00E30DBE">
      <w:pPr>
        <w:rPr>
          <w:b/>
          <w:sz w:val="24"/>
          <w:szCs w:val="24"/>
          <w:lang w:val="it-IT"/>
        </w:rPr>
      </w:pPr>
    </w:p>
    <w:p w14:paraId="1D529FD5" w14:textId="77777777" w:rsidR="0065280E" w:rsidRDefault="0065280E" w:rsidP="00E30DBE">
      <w:pPr>
        <w:rPr>
          <w:b/>
          <w:sz w:val="24"/>
          <w:szCs w:val="24"/>
          <w:lang w:val="it-IT"/>
        </w:rPr>
      </w:pPr>
    </w:p>
    <w:p w14:paraId="0F71DF8A" w14:textId="4FF09B70" w:rsidR="0088245F" w:rsidRPr="009A7657" w:rsidRDefault="0088245F" w:rsidP="00E30DBE">
      <w:pPr>
        <w:rPr>
          <w:b/>
          <w:sz w:val="24"/>
          <w:szCs w:val="24"/>
          <w:lang w:val="it-IT"/>
        </w:rPr>
      </w:pPr>
      <w:r w:rsidRPr="0088245F">
        <w:rPr>
          <w:b/>
          <w:sz w:val="24"/>
          <w:szCs w:val="24"/>
          <w:lang w:val="it-IT"/>
        </w:rPr>
        <w:t>3.5.2.</w:t>
      </w:r>
      <w:r>
        <w:rPr>
          <w:b/>
          <w:sz w:val="24"/>
          <w:szCs w:val="24"/>
          <w:lang w:val="it-IT"/>
        </w:rPr>
        <w:t>21</w:t>
      </w:r>
      <w:r w:rsidRPr="0088245F">
        <w:rPr>
          <w:b/>
          <w:sz w:val="24"/>
          <w:szCs w:val="24"/>
          <w:lang w:val="it-IT"/>
        </w:rPr>
        <w:t xml:space="preserve"> US1</w:t>
      </w:r>
      <w:r>
        <w:rPr>
          <w:b/>
          <w:sz w:val="24"/>
          <w:szCs w:val="24"/>
          <w:lang w:val="it-IT"/>
        </w:rPr>
        <w:t>8</w:t>
      </w:r>
      <w:r w:rsidRPr="0088245F">
        <w:rPr>
          <w:b/>
          <w:sz w:val="24"/>
          <w:szCs w:val="24"/>
          <w:lang w:val="it-IT"/>
        </w:rPr>
        <w:t xml:space="preserve"> – </w:t>
      </w:r>
      <w:r>
        <w:rPr>
          <w:b/>
          <w:sz w:val="24"/>
          <w:szCs w:val="24"/>
          <w:lang w:val="it-IT"/>
        </w:rPr>
        <w:t>Crea commento in un corso a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665B6F5" w14:textId="77777777" w:rsidTr="00E30DBE">
        <w:tc>
          <w:tcPr>
            <w:tcW w:w="1970" w:type="dxa"/>
            <w:tcBorders>
              <w:top w:val="single" w:sz="2" w:space="0" w:color="000000"/>
              <w:left w:val="single" w:sz="2" w:space="0" w:color="000000"/>
              <w:bottom w:val="single" w:sz="2" w:space="0" w:color="000000"/>
            </w:tcBorders>
            <w:shd w:val="clear" w:color="auto" w:fill="0070C0"/>
          </w:tcPr>
          <w:p w14:paraId="7E5FEF2F" w14:textId="77777777" w:rsidR="00E30DBE" w:rsidRPr="009A7657" w:rsidRDefault="00E30DBE" w:rsidP="00E30DBE">
            <w:pPr>
              <w:suppressLineNumbers/>
              <w:spacing w:after="0" w:line="240" w:lineRule="auto"/>
              <w:rPr>
                <w:color w:val="FFFFFF" w:themeColor="background1"/>
                <w:sz w:val="24"/>
                <w:szCs w:val="24"/>
              </w:rPr>
            </w:pPr>
            <w:bookmarkStart w:id="33" w:name="_Hlk531280673"/>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67CE64" w14:textId="77777777" w:rsidR="00E30DBE" w:rsidRPr="009A7657" w:rsidRDefault="00E30DBE" w:rsidP="00E30DBE">
            <w:pPr>
              <w:suppressLineNumbers/>
              <w:spacing w:after="0" w:line="240" w:lineRule="auto"/>
              <w:rPr>
                <w:sz w:val="24"/>
                <w:szCs w:val="24"/>
              </w:rPr>
            </w:pPr>
            <w:r w:rsidRPr="009A7657">
              <w:rPr>
                <w:sz w:val="24"/>
                <w:szCs w:val="24"/>
              </w:rPr>
              <w:t>US18</w:t>
            </w:r>
          </w:p>
        </w:tc>
      </w:tr>
      <w:tr w:rsidR="00E30DBE" w:rsidRPr="009A7657" w14:paraId="6B094DA3" w14:textId="77777777" w:rsidTr="00E30DBE">
        <w:tc>
          <w:tcPr>
            <w:tcW w:w="1970" w:type="dxa"/>
            <w:tcBorders>
              <w:top w:val="single" w:sz="2" w:space="0" w:color="000000"/>
              <w:left w:val="single" w:sz="2" w:space="0" w:color="000000"/>
              <w:bottom w:val="single" w:sz="2" w:space="0" w:color="000000"/>
            </w:tcBorders>
            <w:shd w:val="clear" w:color="auto" w:fill="0070C0"/>
          </w:tcPr>
          <w:p w14:paraId="4728ACA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lastRenderedPageBreak/>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7509E3" w14:textId="501C4884" w:rsidR="00E30DBE" w:rsidRPr="009A7657" w:rsidRDefault="00E30DBE" w:rsidP="00E30DBE">
            <w:pPr>
              <w:suppressLineNumbers/>
              <w:spacing w:after="0" w:line="240" w:lineRule="auto"/>
              <w:rPr>
                <w:sz w:val="24"/>
                <w:szCs w:val="24"/>
              </w:rPr>
            </w:pPr>
            <w:r w:rsidRPr="009A7657">
              <w:rPr>
                <w:sz w:val="24"/>
                <w:szCs w:val="24"/>
              </w:rPr>
              <w:t>CreaCommento</w:t>
            </w:r>
            <w:r w:rsidR="0030500B">
              <w:rPr>
                <w:sz w:val="24"/>
                <w:szCs w:val="24"/>
              </w:rPr>
              <w:t>Studente</w:t>
            </w:r>
          </w:p>
        </w:tc>
      </w:tr>
      <w:tr w:rsidR="00E30DBE" w:rsidRPr="009A7657" w14:paraId="19A9BE8F" w14:textId="77777777" w:rsidTr="00E30DBE">
        <w:tc>
          <w:tcPr>
            <w:tcW w:w="1970" w:type="dxa"/>
            <w:tcBorders>
              <w:top w:val="single" w:sz="2" w:space="0" w:color="000000"/>
              <w:left w:val="single" w:sz="2" w:space="0" w:color="000000"/>
              <w:bottom w:val="single" w:sz="2" w:space="0" w:color="000000"/>
            </w:tcBorders>
            <w:shd w:val="clear" w:color="auto" w:fill="0070C0"/>
          </w:tcPr>
          <w:p w14:paraId="5EF44FF0"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DAB8F6A" w14:textId="712B7D11" w:rsidR="00E30DBE" w:rsidRPr="009A7657" w:rsidRDefault="00E30DBE" w:rsidP="00E30DBE">
            <w:pPr>
              <w:suppressLineNumbers/>
              <w:spacing w:after="0" w:line="240" w:lineRule="auto"/>
              <w:rPr>
                <w:sz w:val="24"/>
                <w:szCs w:val="24"/>
              </w:rPr>
            </w:pPr>
            <w:r w:rsidRPr="009A7657">
              <w:rPr>
                <w:sz w:val="24"/>
                <w:szCs w:val="24"/>
              </w:rPr>
              <w:t>Iniziato da</w:t>
            </w:r>
            <w:r w:rsidR="0030500B">
              <w:rPr>
                <w:sz w:val="24"/>
                <w:szCs w:val="24"/>
              </w:rPr>
              <w:t xml:space="preserve"> Studente</w:t>
            </w:r>
          </w:p>
        </w:tc>
      </w:tr>
      <w:tr w:rsidR="00AB3DF5" w:rsidRPr="00FB5F97" w14:paraId="3759C980" w14:textId="77777777" w:rsidTr="00E30DBE">
        <w:tc>
          <w:tcPr>
            <w:tcW w:w="1970" w:type="dxa"/>
            <w:tcBorders>
              <w:top w:val="single" w:sz="2" w:space="0" w:color="000000"/>
              <w:left w:val="single" w:sz="2" w:space="0" w:color="000000"/>
              <w:bottom w:val="single" w:sz="2" w:space="0" w:color="000000"/>
            </w:tcBorders>
            <w:shd w:val="clear" w:color="auto" w:fill="0070C0"/>
          </w:tcPr>
          <w:p w14:paraId="200040C1" w14:textId="77777777" w:rsidR="00AB3DF5" w:rsidRPr="009A7657" w:rsidRDefault="00AB3DF5" w:rsidP="00AB3DF5">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C0E68F" w14:textId="328492C5" w:rsidR="00AB3DF5" w:rsidRPr="009A7657" w:rsidRDefault="00AB3DF5" w:rsidP="00AB3DF5">
            <w:pPr>
              <w:suppressLineNumbers/>
              <w:spacing w:after="0" w:line="240" w:lineRule="auto"/>
              <w:rPr>
                <w:sz w:val="24"/>
                <w:szCs w:val="24"/>
                <w:lang w:val="it-IT"/>
              </w:rPr>
            </w:pPr>
            <w:r w:rsidRPr="009A7657">
              <w:rPr>
                <w:sz w:val="24"/>
                <w:szCs w:val="24"/>
                <w:lang w:val="it-IT"/>
              </w:rPr>
              <w:t>Lo Studente accede a questo caso d’uso quando si trova nella pagina della lezione</w:t>
            </w:r>
          </w:p>
        </w:tc>
      </w:tr>
      <w:tr w:rsidR="00E30DBE" w:rsidRPr="00FB5F97" w14:paraId="2A8ED74B" w14:textId="77777777" w:rsidTr="00E30DBE">
        <w:tc>
          <w:tcPr>
            <w:tcW w:w="1970" w:type="dxa"/>
            <w:tcBorders>
              <w:top w:val="single" w:sz="2" w:space="0" w:color="000000"/>
              <w:left w:val="single" w:sz="2" w:space="0" w:color="000000"/>
              <w:bottom w:val="single" w:sz="2" w:space="0" w:color="000000"/>
            </w:tcBorders>
            <w:shd w:val="clear" w:color="auto" w:fill="0070C0"/>
          </w:tcPr>
          <w:p w14:paraId="0A940D4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CDB46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crea il commento</w:t>
            </w:r>
          </w:p>
        </w:tc>
      </w:tr>
      <w:tr w:rsidR="00E30DBE" w:rsidRPr="00FB5F97" w14:paraId="52348EB5" w14:textId="77777777" w:rsidTr="00E30DBE">
        <w:tc>
          <w:tcPr>
            <w:tcW w:w="1970" w:type="dxa"/>
            <w:tcBorders>
              <w:top w:val="single" w:sz="2" w:space="0" w:color="000000"/>
              <w:left w:val="single" w:sz="2" w:space="0" w:color="000000"/>
              <w:bottom w:val="single" w:sz="2" w:space="0" w:color="000000"/>
            </w:tcBorders>
            <w:shd w:val="clear" w:color="auto" w:fill="0070C0"/>
          </w:tcPr>
          <w:p w14:paraId="44E6261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44AAA58" w14:textId="77777777" w:rsidTr="00E30DBE">
              <w:tc>
                <w:tcPr>
                  <w:tcW w:w="3777" w:type="dxa"/>
                </w:tcPr>
                <w:p w14:paraId="4C505C5B"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41F3EFA4" w14:textId="77777777" w:rsidR="00E30DBE" w:rsidRPr="009A7657" w:rsidRDefault="00E30DBE" w:rsidP="00E30DBE">
                  <w:pPr>
                    <w:suppressLineNumbers/>
                    <w:rPr>
                      <w:sz w:val="24"/>
                      <w:szCs w:val="24"/>
                      <w:lang w:val="it-IT"/>
                    </w:rPr>
                  </w:pPr>
                </w:p>
                <w:p w14:paraId="463D4596" w14:textId="77777777" w:rsidR="00E30DBE" w:rsidRPr="009A7657" w:rsidRDefault="00E30DBE" w:rsidP="00E30DBE">
                  <w:pPr>
                    <w:suppressLineNumbers/>
                    <w:rPr>
                      <w:sz w:val="24"/>
                      <w:szCs w:val="24"/>
                      <w:lang w:val="it-IT"/>
                    </w:rPr>
                  </w:pPr>
                  <w:r w:rsidRPr="009A7657">
                    <w:rPr>
                      <w:sz w:val="24"/>
                      <w:szCs w:val="24"/>
                      <w:lang w:val="it-IT"/>
                    </w:rPr>
                    <w:t xml:space="preserve">Lo Studente scrive un commento nella textarea “Commenti” e preme il pulsante “Aggiungi commento” </w:t>
                  </w:r>
                </w:p>
              </w:tc>
              <w:tc>
                <w:tcPr>
                  <w:tcW w:w="3777" w:type="dxa"/>
                </w:tcPr>
                <w:p w14:paraId="37A3719F" w14:textId="77777777" w:rsidR="00E30DBE" w:rsidRPr="009A7657" w:rsidRDefault="00E30DBE" w:rsidP="00E30DBE">
                  <w:pPr>
                    <w:suppressLineNumbers/>
                    <w:jc w:val="center"/>
                    <w:rPr>
                      <w:sz w:val="24"/>
                      <w:szCs w:val="24"/>
                    </w:rPr>
                  </w:pPr>
                  <w:r w:rsidRPr="009A7657">
                    <w:rPr>
                      <w:sz w:val="24"/>
                      <w:szCs w:val="24"/>
                    </w:rPr>
                    <w:t>Sistema</w:t>
                  </w:r>
                </w:p>
              </w:tc>
            </w:tr>
            <w:tr w:rsidR="00E30DBE" w:rsidRPr="00FB5F97" w14:paraId="6A5D6DB9" w14:textId="77777777" w:rsidTr="00E30DBE">
              <w:tc>
                <w:tcPr>
                  <w:tcW w:w="3777" w:type="dxa"/>
                </w:tcPr>
                <w:p w14:paraId="0F75B3AF" w14:textId="77777777" w:rsidR="00E30DBE" w:rsidRPr="009A7657" w:rsidRDefault="00E30DBE" w:rsidP="00E30DBE">
                  <w:pPr>
                    <w:suppressLineNumbers/>
                    <w:rPr>
                      <w:sz w:val="24"/>
                      <w:szCs w:val="24"/>
                      <w:lang w:val="it-IT"/>
                    </w:rPr>
                  </w:pPr>
                </w:p>
                <w:p w14:paraId="317AFF84" w14:textId="77777777" w:rsidR="00E30DBE" w:rsidRPr="009A7657" w:rsidRDefault="00E30DBE" w:rsidP="00E30DBE">
                  <w:pPr>
                    <w:suppressLineNumbers/>
                    <w:rPr>
                      <w:sz w:val="24"/>
                      <w:szCs w:val="24"/>
                      <w:lang w:val="it-IT"/>
                    </w:rPr>
                  </w:pPr>
                </w:p>
                <w:p w14:paraId="56A9349B" w14:textId="77777777" w:rsidR="00E30DBE" w:rsidRPr="009A7657" w:rsidRDefault="00E30DBE" w:rsidP="00E30DBE">
                  <w:pPr>
                    <w:suppressLineNumbers/>
                    <w:rPr>
                      <w:sz w:val="24"/>
                      <w:szCs w:val="24"/>
                      <w:lang w:val="it-IT"/>
                    </w:rPr>
                  </w:pPr>
                </w:p>
                <w:p w14:paraId="34540D5A" w14:textId="77777777" w:rsidR="00E30DBE" w:rsidRPr="009A7657" w:rsidRDefault="00E30DBE" w:rsidP="00E30DBE">
                  <w:pPr>
                    <w:suppressLineNumbers/>
                    <w:rPr>
                      <w:sz w:val="24"/>
                      <w:szCs w:val="24"/>
                      <w:lang w:val="it-IT"/>
                    </w:rPr>
                  </w:pPr>
                  <w:r w:rsidRPr="009A7657">
                    <w:rPr>
                      <w:sz w:val="24"/>
                      <w:szCs w:val="24"/>
                      <w:lang w:val="it-IT"/>
                    </w:rPr>
                    <w:t xml:space="preserve">Lo Studente visualizza il commento </w:t>
                  </w:r>
                </w:p>
                <w:p w14:paraId="179116E1" w14:textId="77777777" w:rsidR="00E30DBE" w:rsidRPr="009A7657" w:rsidRDefault="00E30DBE" w:rsidP="00E30DBE">
                  <w:pPr>
                    <w:suppressLineNumbers/>
                    <w:rPr>
                      <w:sz w:val="24"/>
                      <w:szCs w:val="24"/>
                      <w:lang w:val="it-IT"/>
                    </w:rPr>
                  </w:pPr>
                  <w:r w:rsidRPr="009A7657">
                    <w:rPr>
                      <w:sz w:val="24"/>
                      <w:szCs w:val="24"/>
                      <w:lang w:val="it-IT"/>
                    </w:rPr>
                    <w:t>nella lista dei commenti</w:t>
                  </w:r>
                </w:p>
              </w:tc>
              <w:tc>
                <w:tcPr>
                  <w:tcW w:w="3777" w:type="dxa"/>
                </w:tcPr>
                <w:p w14:paraId="34277FC5" w14:textId="77777777" w:rsidR="00E30DBE" w:rsidRPr="009A7657" w:rsidRDefault="00E30DBE" w:rsidP="00E30DBE">
                  <w:pPr>
                    <w:suppressLineNumbers/>
                    <w:rPr>
                      <w:sz w:val="24"/>
                      <w:szCs w:val="24"/>
                      <w:lang w:val="it-IT"/>
                    </w:rPr>
                  </w:pPr>
                  <w:r w:rsidRPr="009A7657">
                    <w:rPr>
                      <w:sz w:val="24"/>
                      <w:szCs w:val="24"/>
                      <w:lang w:val="it-IT"/>
                    </w:rPr>
                    <w:t>Il Sistema risponde inserendo il commento nella lista dei commenti del corso.</w:t>
                  </w:r>
                </w:p>
              </w:tc>
            </w:tr>
          </w:tbl>
          <w:p w14:paraId="1D474526" w14:textId="77777777" w:rsidR="00E30DBE" w:rsidRPr="009A7657" w:rsidRDefault="00E30DBE" w:rsidP="00E30DBE">
            <w:pPr>
              <w:suppressLineNumbers/>
              <w:spacing w:after="0" w:line="240" w:lineRule="auto"/>
              <w:rPr>
                <w:sz w:val="24"/>
                <w:szCs w:val="24"/>
                <w:lang w:val="it-IT"/>
              </w:rPr>
            </w:pPr>
          </w:p>
        </w:tc>
      </w:tr>
      <w:tr w:rsidR="00E30DBE" w:rsidRPr="009A7657" w14:paraId="769219C5" w14:textId="77777777" w:rsidTr="00E30DBE">
        <w:trPr>
          <w:trHeight w:val="308"/>
        </w:trPr>
        <w:tc>
          <w:tcPr>
            <w:tcW w:w="1970" w:type="dxa"/>
            <w:tcBorders>
              <w:left w:val="single" w:sz="2" w:space="0" w:color="000000"/>
              <w:bottom w:val="single" w:sz="2" w:space="0" w:color="000000"/>
            </w:tcBorders>
            <w:shd w:val="clear" w:color="auto" w:fill="0070C0"/>
          </w:tcPr>
          <w:p w14:paraId="45538FAB"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1BB6BC3" w14:textId="77777777" w:rsidR="00E30DBE" w:rsidRPr="009A7657" w:rsidRDefault="00E30DBE" w:rsidP="00E30DBE">
            <w:pPr>
              <w:suppressLineNumbers/>
              <w:spacing w:after="0" w:line="240" w:lineRule="auto"/>
              <w:rPr>
                <w:sz w:val="24"/>
                <w:szCs w:val="24"/>
              </w:rPr>
            </w:pPr>
            <w:r w:rsidRPr="009A7657">
              <w:rPr>
                <w:sz w:val="24"/>
                <w:szCs w:val="24"/>
              </w:rPr>
              <w:t xml:space="preserve"> </w:t>
            </w:r>
          </w:p>
          <w:p w14:paraId="7E21ED1B" w14:textId="77777777" w:rsidR="00E30DBE" w:rsidRPr="009A7657" w:rsidRDefault="00E30DBE" w:rsidP="00E30DBE">
            <w:pPr>
              <w:suppressLineNumbers/>
              <w:spacing w:after="0" w:line="240" w:lineRule="auto"/>
              <w:rPr>
                <w:sz w:val="24"/>
                <w:szCs w:val="24"/>
              </w:rPr>
            </w:pPr>
          </w:p>
        </w:tc>
      </w:tr>
    </w:tbl>
    <w:p w14:paraId="02884C88" w14:textId="05CA6395" w:rsidR="00E30DBE" w:rsidRDefault="00E30DBE" w:rsidP="00E30DBE">
      <w:pPr>
        <w:rPr>
          <w:b/>
          <w:sz w:val="24"/>
          <w:szCs w:val="24"/>
        </w:rPr>
      </w:pPr>
    </w:p>
    <w:p w14:paraId="405AFD42" w14:textId="7DB2944E" w:rsidR="0065280E" w:rsidRDefault="0065280E" w:rsidP="00E30DBE">
      <w:pPr>
        <w:rPr>
          <w:b/>
          <w:sz w:val="24"/>
          <w:szCs w:val="24"/>
        </w:rPr>
      </w:pPr>
    </w:p>
    <w:p w14:paraId="46F0718B" w14:textId="1140A90E" w:rsidR="0065280E" w:rsidRDefault="0065280E" w:rsidP="00E30DBE">
      <w:pPr>
        <w:rPr>
          <w:b/>
          <w:sz w:val="24"/>
          <w:szCs w:val="24"/>
        </w:rPr>
      </w:pPr>
    </w:p>
    <w:p w14:paraId="78A24377" w14:textId="04033414" w:rsidR="0065280E" w:rsidRDefault="0065280E" w:rsidP="00E30DBE">
      <w:pPr>
        <w:rPr>
          <w:b/>
          <w:sz w:val="24"/>
          <w:szCs w:val="24"/>
        </w:rPr>
      </w:pPr>
    </w:p>
    <w:p w14:paraId="09F1A2E2" w14:textId="160273BF" w:rsidR="0065280E" w:rsidRDefault="0065280E" w:rsidP="00E30DBE">
      <w:pPr>
        <w:rPr>
          <w:b/>
          <w:sz w:val="24"/>
          <w:szCs w:val="24"/>
        </w:rPr>
      </w:pPr>
    </w:p>
    <w:p w14:paraId="771F3057" w14:textId="028E5E2A" w:rsidR="0065280E" w:rsidRDefault="0065280E" w:rsidP="00E30DBE">
      <w:pPr>
        <w:rPr>
          <w:b/>
          <w:sz w:val="24"/>
          <w:szCs w:val="24"/>
        </w:rPr>
      </w:pPr>
    </w:p>
    <w:p w14:paraId="2ABF1BBE" w14:textId="0098217F" w:rsidR="0065280E" w:rsidRDefault="0065280E" w:rsidP="00E30DBE">
      <w:pPr>
        <w:rPr>
          <w:b/>
          <w:sz w:val="24"/>
          <w:szCs w:val="24"/>
        </w:rPr>
      </w:pPr>
    </w:p>
    <w:p w14:paraId="6749A49B" w14:textId="0F3CB33E" w:rsidR="0065280E" w:rsidRDefault="0065280E" w:rsidP="00E30DBE">
      <w:pPr>
        <w:rPr>
          <w:b/>
          <w:sz w:val="24"/>
          <w:szCs w:val="24"/>
        </w:rPr>
      </w:pPr>
    </w:p>
    <w:p w14:paraId="26B503CD" w14:textId="095FA4BF" w:rsidR="0065280E" w:rsidRDefault="0065280E" w:rsidP="00E30DBE">
      <w:pPr>
        <w:rPr>
          <w:b/>
          <w:sz w:val="24"/>
          <w:szCs w:val="24"/>
        </w:rPr>
      </w:pPr>
    </w:p>
    <w:p w14:paraId="353FDBA0" w14:textId="6DD9515A" w:rsidR="0065280E" w:rsidRDefault="0065280E" w:rsidP="00E30DBE">
      <w:pPr>
        <w:rPr>
          <w:b/>
          <w:sz w:val="24"/>
          <w:szCs w:val="24"/>
        </w:rPr>
      </w:pPr>
    </w:p>
    <w:p w14:paraId="4512EDCB" w14:textId="02396795" w:rsidR="0065280E" w:rsidRDefault="0065280E" w:rsidP="00E30DBE">
      <w:pPr>
        <w:rPr>
          <w:b/>
          <w:sz w:val="24"/>
          <w:szCs w:val="24"/>
        </w:rPr>
      </w:pPr>
    </w:p>
    <w:p w14:paraId="6F4762A4" w14:textId="77777777" w:rsidR="0065280E" w:rsidRDefault="0065280E" w:rsidP="00E30DBE">
      <w:pPr>
        <w:rPr>
          <w:b/>
          <w:sz w:val="24"/>
          <w:szCs w:val="24"/>
        </w:rPr>
      </w:pPr>
    </w:p>
    <w:p w14:paraId="66D9533F" w14:textId="5970766D" w:rsidR="0088245F" w:rsidRPr="0088245F" w:rsidRDefault="0088245F" w:rsidP="00E30DBE">
      <w:pPr>
        <w:rPr>
          <w:b/>
          <w:sz w:val="24"/>
          <w:szCs w:val="24"/>
          <w:lang w:val="it-IT"/>
        </w:rPr>
      </w:pPr>
      <w:r w:rsidRPr="0088245F">
        <w:rPr>
          <w:b/>
          <w:sz w:val="24"/>
          <w:szCs w:val="24"/>
          <w:lang w:val="it-IT"/>
        </w:rPr>
        <w:t>3.5.2.</w:t>
      </w:r>
      <w:r>
        <w:rPr>
          <w:b/>
          <w:sz w:val="24"/>
          <w:szCs w:val="24"/>
          <w:lang w:val="it-IT"/>
        </w:rPr>
        <w:t>22</w:t>
      </w:r>
      <w:r w:rsidRPr="0088245F">
        <w:rPr>
          <w:b/>
          <w:sz w:val="24"/>
          <w:szCs w:val="24"/>
          <w:lang w:val="it-IT"/>
        </w:rPr>
        <w:t xml:space="preserve"> US1</w:t>
      </w:r>
      <w:r>
        <w:rPr>
          <w:b/>
          <w:sz w:val="24"/>
          <w:szCs w:val="24"/>
          <w:lang w:val="it-IT"/>
        </w:rPr>
        <w:t>9</w:t>
      </w:r>
      <w:r w:rsidRPr="0088245F">
        <w:rPr>
          <w:b/>
          <w:sz w:val="24"/>
          <w:szCs w:val="24"/>
          <w:lang w:val="it-IT"/>
        </w:rPr>
        <w:t xml:space="preserve"> – </w:t>
      </w:r>
      <w:r>
        <w:rPr>
          <w:b/>
          <w:sz w:val="24"/>
          <w:szCs w:val="24"/>
          <w:lang w:val="it-IT"/>
        </w:rPr>
        <w:t>Eliminazione di un commento in una lezione seguita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33BD43E4" w14:textId="77777777" w:rsidTr="00E30DBE">
        <w:tc>
          <w:tcPr>
            <w:tcW w:w="1970" w:type="dxa"/>
            <w:tcBorders>
              <w:top w:val="single" w:sz="2" w:space="0" w:color="000000"/>
              <w:left w:val="single" w:sz="2" w:space="0" w:color="000000"/>
              <w:bottom w:val="single" w:sz="2" w:space="0" w:color="000000"/>
            </w:tcBorders>
            <w:shd w:val="clear" w:color="auto" w:fill="0070C0"/>
          </w:tcPr>
          <w:p w14:paraId="62E4A79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8FD9801" w14:textId="77777777" w:rsidR="00E30DBE" w:rsidRPr="009A7657" w:rsidRDefault="00E30DBE" w:rsidP="00E30DBE">
            <w:pPr>
              <w:suppressLineNumbers/>
              <w:spacing w:after="0" w:line="240" w:lineRule="auto"/>
              <w:rPr>
                <w:sz w:val="24"/>
                <w:szCs w:val="24"/>
              </w:rPr>
            </w:pPr>
            <w:r w:rsidRPr="009A7657">
              <w:rPr>
                <w:sz w:val="24"/>
                <w:szCs w:val="24"/>
              </w:rPr>
              <w:t>US19</w:t>
            </w:r>
          </w:p>
        </w:tc>
      </w:tr>
      <w:tr w:rsidR="00E30DBE" w:rsidRPr="009A7657" w14:paraId="606B3E49" w14:textId="77777777" w:rsidTr="00E30DBE">
        <w:tc>
          <w:tcPr>
            <w:tcW w:w="1970" w:type="dxa"/>
            <w:tcBorders>
              <w:top w:val="single" w:sz="2" w:space="0" w:color="000000"/>
              <w:left w:val="single" w:sz="2" w:space="0" w:color="000000"/>
              <w:bottom w:val="single" w:sz="2" w:space="0" w:color="000000"/>
            </w:tcBorders>
            <w:shd w:val="clear" w:color="auto" w:fill="0070C0"/>
          </w:tcPr>
          <w:p w14:paraId="7EE2607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lastRenderedPageBreak/>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D9B7884" w14:textId="77777777" w:rsidR="00E30DBE" w:rsidRPr="009A7657" w:rsidRDefault="00E30DBE" w:rsidP="00E30DBE">
            <w:pPr>
              <w:suppressLineNumbers/>
              <w:spacing w:after="0" w:line="240" w:lineRule="auto"/>
              <w:rPr>
                <w:sz w:val="24"/>
                <w:szCs w:val="24"/>
              </w:rPr>
            </w:pPr>
            <w:r w:rsidRPr="009A7657">
              <w:rPr>
                <w:sz w:val="24"/>
                <w:szCs w:val="24"/>
              </w:rPr>
              <w:t>EliminazioneCommentoStudente</w:t>
            </w:r>
          </w:p>
        </w:tc>
      </w:tr>
      <w:tr w:rsidR="00E30DBE" w:rsidRPr="009A7657" w14:paraId="699FC0BB" w14:textId="77777777" w:rsidTr="00E30DBE">
        <w:tc>
          <w:tcPr>
            <w:tcW w:w="1970" w:type="dxa"/>
            <w:tcBorders>
              <w:top w:val="single" w:sz="2" w:space="0" w:color="000000"/>
              <w:left w:val="single" w:sz="2" w:space="0" w:color="000000"/>
              <w:bottom w:val="single" w:sz="2" w:space="0" w:color="000000"/>
            </w:tcBorders>
            <w:shd w:val="clear" w:color="auto" w:fill="0070C0"/>
          </w:tcPr>
          <w:p w14:paraId="0D416AA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1A59DB4" w14:textId="77777777" w:rsidR="00E30DBE" w:rsidRPr="009A7657" w:rsidRDefault="00E30DBE" w:rsidP="00E30DBE">
            <w:pPr>
              <w:suppressLineNumbers/>
              <w:spacing w:after="0" w:line="240" w:lineRule="auto"/>
              <w:rPr>
                <w:sz w:val="24"/>
                <w:szCs w:val="24"/>
              </w:rPr>
            </w:pPr>
            <w:r w:rsidRPr="009A7657">
              <w:rPr>
                <w:sz w:val="24"/>
                <w:szCs w:val="24"/>
              </w:rPr>
              <w:t>Iniziato da Studente</w:t>
            </w:r>
          </w:p>
        </w:tc>
      </w:tr>
      <w:tr w:rsidR="00E30DBE" w:rsidRPr="00FB5F97" w14:paraId="5894A656" w14:textId="77777777" w:rsidTr="00E30DBE">
        <w:tc>
          <w:tcPr>
            <w:tcW w:w="1970" w:type="dxa"/>
            <w:tcBorders>
              <w:top w:val="single" w:sz="2" w:space="0" w:color="000000"/>
              <w:left w:val="single" w:sz="2" w:space="0" w:color="000000"/>
              <w:bottom w:val="single" w:sz="2" w:space="0" w:color="000000"/>
            </w:tcBorders>
            <w:shd w:val="clear" w:color="auto" w:fill="0070C0"/>
          </w:tcPr>
          <w:p w14:paraId="30B1A492"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03385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accede a questo caso d’uso quando si trova nella pagina della lezione</w:t>
            </w:r>
          </w:p>
        </w:tc>
      </w:tr>
      <w:tr w:rsidR="00E30DBE" w:rsidRPr="00FB5F97" w14:paraId="5B470152" w14:textId="77777777" w:rsidTr="00E30DBE">
        <w:tc>
          <w:tcPr>
            <w:tcW w:w="1970" w:type="dxa"/>
            <w:tcBorders>
              <w:top w:val="single" w:sz="2" w:space="0" w:color="000000"/>
              <w:left w:val="single" w:sz="2" w:space="0" w:color="000000"/>
              <w:bottom w:val="single" w:sz="2" w:space="0" w:color="000000"/>
            </w:tcBorders>
            <w:shd w:val="clear" w:color="auto" w:fill="0070C0"/>
          </w:tcPr>
          <w:p w14:paraId="59BE177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9640F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elimina il commento</w:t>
            </w:r>
          </w:p>
        </w:tc>
      </w:tr>
      <w:tr w:rsidR="00E30DBE" w:rsidRPr="00FB5F97" w14:paraId="3226613E" w14:textId="77777777" w:rsidTr="00E30DBE">
        <w:tc>
          <w:tcPr>
            <w:tcW w:w="1970" w:type="dxa"/>
            <w:tcBorders>
              <w:top w:val="single" w:sz="2" w:space="0" w:color="000000"/>
              <w:left w:val="single" w:sz="2" w:space="0" w:color="000000"/>
              <w:bottom w:val="single" w:sz="2" w:space="0" w:color="000000"/>
            </w:tcBorders>
            <w:shd w:val="clear" w:color="auto" w:fill="0070C0"/>
          </w:tcPr>
          <w:p w14:paraId="4E0A8C9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C15D79" w14:textId="77777777" w:rsidR="00E30DBE" w:rsidRPr="009A7657" w:rsidRDefault="00E30DBE" w:rsidP="00E30DBE">
            <w:pPr>
              <w:suppressLineNumbers/>
              <w:rPr>
                <w:sz w:val="24"/>
                <w:szCs w:val="24"/>
              </w:rPr>
            </w:pPr>
            <w:r w:rsidRPr="009A7657">
              <w:rPr>
                <w:sz w:val="24"/>
                <w:szCs w:val="24"/>
              </w:rPr>
              <w:t xml:space="preserve">                           Studente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FB5F97" w14:paraId="61E31716" w14:textId="77777777" w:rsidTr="00E30DBE">
              <w:tc>
                <w:tcPr>
                  <w:tcW w:w="3777" w:type="dxa"/>
                </w:tcPr>
                <w:p w14:paraId="3144A730" w14:textId="62988468" w:rsidR="00E30DBE" w:rsidRPr="009A7657" w:rsidRDefault="00E30DBE" w:rsidP="00E30DBE">
                  <w:pPr>
                    <w:suppressLineNumbers/>
                    <w:rPr>
                      <w:sz w:val="24"/>
                      <w:szCs w:val="24"/>
                      <w:lang w:val="it-IT"/>
                    </w:rPr>
                  </w:pPr>
                  <w:r w:rsidRPr="009A7657">
                    <w:rPr>
                      <w:sz w:val="24"/>
                      <w:szCs w:val="24"/>
                      <w:lang w:val="it-IT"/>
                    </w:rPr>
                    <w:t xml:space="preserve">Lo Studente elimina un suo commento premendo nella lista dei commenti degli studenti premendo il pulsante “X” presente </w:t>
                  </w:r>
                  <w:r w:rsidR="00AB3DF5">
                    <w:rPr>
                      <w:sz w:val="24"/>
                      <w:szCs w:val="24"/>
                      <w:lang w:val="it-IT"/>
                    </w:rPr>
                    <w:t>di fianco al suo</w:t>
                  </w:r>
                  <w:r w:rsidRPr="009A7657">
                    <w:rPr>
                      <w:sz w:val="24"/>
                      <w:szCs w:val="24"/>
                      <w:lang w:val="it-IT"/>
                    </w:rPr>
                    <w:t xml:space="preserve"> commento</w:t>
                  </w:r>
                </w:p>
              </w:tc>
              <w:tc>
                <w:tcPr>
                  <w:tcW w:w="3777" w:type="dxa"/>
                </w:tcPr>
                <w:p w14:paraId="31CEB42E" w14:textId="77777777" w:rsidR="00E30DBE" w:rsidRPr="009A7657" w:rsidRDefault="00E30DBE" w:rsidP="00E30DBE">
                  <w:pPr>
                    <w:suppressLineNumbers/>
                    <w:jc w:val="center"/>
                    <w:rPr>
                      <w:sz w:val="24"/>
                      <w:szCs w:val="24"/>
                      <w:lang w:val="it-IT"/>
                    </w:rPr>
                  </w:pPr>
                </w:p>
              </w:tc>
            </w:tr>
            <w:tr w:rsidR="00E30DBE" w:rsidRPr="00FB5F97" w14:paraId="07382DE6" w14:textId="77777777" w:rsidTr="00E30DBE">
              <w:tc>
                <w:tcPr>
                  <w:tcW w:w="3777" w:type="dxa"/>
                </w:tcPr>
                <w:p w14:paraId="5FF980AE" w14:textId="77777777" w:rsidR="00E30DBE" w:rsidRPr="009A7657" w:rsidRDefault="00E30DBE" w:rsidP="00E30DBE">
                  <w:pPr>
                    <w:suppressLineNumbers/>
                    <w:rPr>
                      <w:sz w:val="24"/>
                      <w:szCs w:val="24"/>
                      <w:lang w:val="it-IT"/>
                    </w:rPr>
                  </w:pPr>
                </w:p>
                <w:p w14:paraId="01CA7D50" w14:textId="77777777" w:rsidR="00E30DBE" w:rsidRPr="009A7657" w:rsidRDefault="00E30DBE" w:rsidP="00E30DBE">
                  <w:pPr>
                    <w:suppressLineNumbers/>
                    <w:rPr>
                      <w:sz w:val="24"/>
                      <w:szCs w:val="24"/>
                      <w:lang w:val="it-IT"/>
                    </w:rPr>
                  </w:pPr>
                </w:p>
                <w:p w14:paraId="50362155" w14:textId="77777777" w:rsidR="00E30DBE" w:rsidRPr="009A7657" w:rsidRDefault="00E30DBE" w:rsidP="00E30DBE">
                  <w:pPr>
                    <w:suppressLineNumbers/>
                    <w:rPr>
                      <w:sz w:val="24"/>
                      <w:szCs w:val="24"/>
                      <w:lang w:val="it-IT"/>
                    </w:rPr>
                  </w:pPr>
                </w:p>
                <w:p w14:paraId="47A9875B" w14:textId="77777777" w:rsidR="00E30DBE" w:rsidRPr="009A7657" w:rsidRDefault="00E30DBE" w:rsidP="00E30DBE">
                  <w:pPr>
                    <w:suppressLineNumbers/>
                    <w:rPr>
                      <w:sz w:val="24"/>
                      <w:szCs w:val="24"/>
                      <w:lang w:val="it-IT"/>
                    </w:rPr>
                  </w:pPr>
                </w:p>
                <w:p w14:paraId="4DBA97DB" w14:textId="77777777" w:rsidR="00E30DBE" w:rsidRPr="009A7657" w:rsidRDefault="00E30DBE" w:rsidP="00E30DBE">
                  <w:pPr>
                    <w:suppressLineNumbers/>
                    <w:rPr>
                      <w:sz w:val="24"/>
                      <w:szCs w:val="24"/>
                      <w:lang w:val="it-IT"/>
                    </w:rPr>
                  </w:pPr>
                </w:p>
                <w:p w14:paraId="0A6098AF" w14:textId="77777777" w:rsidR="00E30DBE" w:rsidRPr="009A7657" w:rsidRDefault="00E30DBE" w:rsidP="00E30DBE">
                  <w:pPr>
                    <w:suppressLineNumbers/>
                    <w:rPr>
                      <w:sz w:val="24"/>
                      <w:szCs w:val="24"/>
                      <w:lang w:val="it-IT"/>
                    </w:rPr>
                  </w:pPr>
                  <w:r w:rsidRPr="009A7657">
                    <w:rPr>
                      <w:sz w:val="24"/>
                      <w:szCs w:val="24"/>
                      <w:lang w:val="it-IT"/>
                    </w:rPr>
                    <w:t>Lo Studente risponde di “Si”</w:t>
                  </w:r>
                </w:p>
                <w:p w14:paraId="36CE292C" w14:textId="77777777" w:rsidR="00E30DBE" w:rsidRPr="009A7657" w:rsidRDefault="00E30DBE" w:rsidP="00E30DBE">
                  <w:pPr>
                    <w:suppressLineNumbers/>
                    <w:rPr>
                      <w:sz w:val="24"/>
                      <w:szCs w:val="24"/>
                      <w:lang w:val="it-IT"/>
                    </w:rPr>
                  </w:pPr>
                </w:p>
                <w:p w14:paraId="1E0E4E49" w14:textId="77777777" w:rsidR="00E30DBE" w:rsidRPr="009A7657" w:rsidRDefault="00E30DBE" w:rsidP="00E30DBE">
                  <w:pPr>
                    <w:suppressLineNumbers/>
                    <w:rPr>
                      <w:sz w:val="24"/>
                      <w:szCs w:val="24"/>
                      <w:lang w:val="it-IT"/>
                    </w:rPr>
                  </w:pPr>
                </w:p>
              </w:tc>
              <w:tc>
                <w:tcPr>
                  <w:tcW w:w="3777" w:type="dxa"/>
                </w:tcPr>
                <w:p w14:paraId="25DDFD12"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commento?” e due pulsanti “Si” e “No”</w:t>
                  </w:r>
                </w:p>
                <w:p w14:paraId="50425801" w14:textId="77777777" w:rsidR="00E30DBE" w:rsidRPr="009A7657" w:rsidRDefault="00E30DBE" w:rsidP="00E30DBE">
                  <w:pPr>
                    <w:suppressLineNumbers/>
                    <w:rPr>
                      <w:sz w:val="24"/>
                      <w:szCs w:val="24"/>
                      <w:lang w:val="it-IT"/>
                    </w:rPr>
                  </w:pPr>
                </w:p>
                <w:p w14:paraId="1C370E9C" w14:textId="77777777" w:rsidR="00E30DBE" w:rsidRPr="009A7657" w:rsidRDefault="00E30DBE" w:rsidP="00E30DBE">
                  <w:pPr>
                    <w:suppressLineNumbers/>
                    <w:rPr>
                      <w:sz w:val="24"/>
                      <w:szCs w:val="24"/>
                      <w:lang w:val="it-IT"/>
                    </w:rPr>
                  </w:pPr>
                  <w:r w:rsidRPr="009A7657">
                    <w:rPr>
                      <w:sz w:val="24"/>
                      <w:szCs w:val="24"/>
                      <w:lang w:val="it-IT"/>
                    </w:rPr>
                    <w:t>Il Sistema risponde eliminando il commento</w:t>
                  </w:r>
                </w:p>
              </w:tc>
            </w:tr>
          </w:tbl>
          <w:p w14:paraId="11457F03" w14:textId="77777777" w:rsidR="00E30DBE" w:rsidRPr="009A7657" w:rsidRDefault="00E30DBE" w:rsidP="00E30DBE">
            <w:pPr>
              <w:suppressLineNumbers/>
              <w:spacing w:after="0" w:line="240" w:lineRule="auto"/>
              <w:rPr>
                <w:sz w:val="24"/>
                <w:szCs w:val="24"/>
                <w:lang w:val="it-IT"/>
              </w:rPr>
            </w:pPr>
          </w:p>
        </w:tc>
      </w:tr>
      <w:tr w:rsidR="00E30DBE" w:rsidRPr="00FB5F97" w14:paraId="3B1BF382" w14:textId="77777777" w:rsidTr="00E30DBE">
        <w:trPr>
          <w:trHeight w:val="308"/>
        </w:trPr>
        <w:tc>
          <w:tcPr>
            <w:tcW w:w="1970" w:type="dxa"/>
            <w:tcBorders>
              <w:left w:val="single" w:sz="2" w:space="0" w:color="000000"/>
              <w:bottom w:val="single" w:sz="2" w:space="0" w:color="000000"/>
            </w:tcBorders>
            <w:shd w:val="clear" w:color="auto" w:fill="0070C0"/>
          </w:tcPr>
          <w:p w14:paraId="056D687C"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514E122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preme “No” si torna alla pagina della lezione</w:t>
            </w:r>
          </w:p>
        </w:tc>
      </w:tr>
      <w:bookmarkEnd w:id="33"/>
    </w:tbl>
    <w:p w14:paraId="63C0817A" w14:textId="20A03188" w:rsidR="00E30DBE" w:rsidRDefault="00E30DBE" w:rsidP="00E30DBE">
      <w:pPr>
        <w:rPr>
          <w:b/>
          <w:sz w:val="24"/>
          <w:szCs w:val="24"/>
          <w:lang w:val="it-IT"/>
        </w:rPr>
      </w:pPr>
    </w:p>
    <w:p w14:paraId="3C98F3DE" w14:textId="52D04DBC" w:rsidR="0065280E" w:rsidRDefault="0065280E" w:rsidP="00E30DBE">
      <w:pPr>
        <w:rPr>
          <w:b/>
          <w:sz w:val="24"/>
          <w:szCs w:val="24"/>
          <w:lang w:val="it-IT"/>
        </w:rPr>
      </w:pPr>
    </w:p>
    <w:p w14:paraId="1C430715" w14:textId="527365AD" w:rsidR="0065280E" w:rsidRDefault="0065280E" w:rsidP="00E30DBE">
      <w:pPr>
        <w:rPr>
          <w:b/>
          <w:sz w:val="24"/>
          <w:szCs w:val="24"/>
          <w:lang w:val="it-IT"/>
        </w:rPr>
      </w:pPr>
    </w:p>
    <w:p w14:paraId="30108EC4" w14:textId="0641C4C8" w:rsidR="0065280E" w:rsidRDefault="0065280E" w:rsidP="00E30DBE">
      <w:pPr>
        <w:rPr>
          <w:b/>
          <w:sz w:val="24"/>
          <w:szCs w:val="24"/>
          <w:lang w:val="it-IT"/>
        </w:rPr>
      </w:pPr>
    </w:p>
    <w:p w14:paraId="2426DC63" w14:textId="01E1907E" w:rsidR="0065280E" w:rsidRDefault="0065280E" w:rsidP="00E30DBE">
      <w:pPr>
        <w:rPr>
          <w:b/>
          <w:sz w:val="24"/>
          <w:szCs w:val="24"/>
          <w:lang w:val="it-IT"/>
        </w:rPr>
      </w:pPr>
    </w:p>
    <w:p w14:paraId="4570F309" w14:textId="19288222" w:rsidR="0065280E" w:rsidRDefault="0065280E" w:rsidP="00E30DBE">
      <w:pPr>
        <w:rPr>
          <w:b/>
          <w:sz w:val="24"/>
          <w:szCs w:val="24"/>
          <w:lang w:val="it-IT"/>
        </w:rPr>
      </w:pPr>
    </w:p>
    <w:p w14:paraId="4214FF02" w14:textId="3A87D375" w:rsidR="0065280E" w:rsidRDefault="0065280E" w:rsidP="00E30DBE">
      <w:pPr>
        <w:rPr>
          <w:b/>
          <w:sz w:val="24"/>
          <w:szCs w:val="24"/>
          <w:lang w:val="it-IT"/>
        </w:rPr>
      </w:pPr>
    </w:p>
    <w:p w14:paraId="07C80048" w14:textId="1EBF764B" w:rsidR="0065280E" w:rsidRDefault="0065280E" w:rsidP="00E30DBE">
      <w:pPr>
        <w:rPr>
          <w:b/>
          <w:sz w:val="24"/>
          <w:szCs w:val="24"/>
          <w:lang w:val="it-IT"/>
        </w:rPr>
      </w:pPr>
    </w:p>
    <w:p w14:paraId="3229CE33" w14:textId="08D841CA" w:rsidR="0065280E" w:rsidRDefault="0065280E" w:rsidP="00E30DBE">
      <w:pPr>
        <w:rPr>
          <w:b/>
          <w:sz w:val="24"/>
          <w:szCs w:val="24"/>
          <w:lang w:val="it-IT"/>
        </w:rPr>
      </w:pPr>
    </w:p>
    <w:p w14:paraId="43DC9F3A" w14:textId="77777777" w:rsidR="0065280E" w:rsidRDefault="0065280E" w:rsidP="00E30DBE">
      <w:pPr>
        <w:rPr>
          <w:b/>
          <w:sz w:val="24"/>
          <w:szCs w:val="24"/>
          <w:lang w:val="it-IT"/>
        </w:rPr>
      </w:pPr>
    </w:p>
    <w:p w14:paraId="16CB5474" w14:textId="4E23554C" w:rsidR="0088245F" w:rsidRPr="009A7657" w:rsidRDefault="0088245F" w:rsidP="00E30DBE">
      <w:pPr>
        <w:rPr>
          <w:b/>
          <w:sz w:val="24"/>
          <w:szCs w:val="24"/>
          <w:lang w:val="it-IT"/>
        </w:rPr>
      </w:pPr>
      <w:r w:rsidRPr="0088245F">
        <w:rPr>
          <w:b/>
          <w:sz w:val="24"/>
          <w:szCs w:val="24"/>
          <w:lang w:val="it-IT"/>
        </w:rPr>
        <w:t>3.5.2.</w:t>
      </w:r>
      <w:r>
        <w:rPr>
          <w:b/>
          <w:sz w:val="24"/>
          <w:szCs w:val="24"/>
          <w:lang w:val="it-IT"/>
        </w:rPr>
        <w:t>23</w:t>
      </w:r>
      <w:r w:rsidRPr="0088245F">
        <w:rPr>
          <w:b/>
          <w:sz w:val="24"/>
          <w:szCs w:val="24"/>
          <w:lang w:val="it-IT"/>
        </w:rPr>
        <w:t xml:space="preserve"> US</w:t>
      </w:r>
      <w:r>
        <w:rPr>
          <w:b/>
          <w:sz w:val="24"/>
          <w:szCs w:val="24"/>
          <w:lang w:val="it-IT"/>
        </w:rPr>
        <w:t xml:space="preserve">20 </w:t>
      </w:r>
      <w:r w:rsidRPr="0088245F">
        <w:rPr>
          <w:b/>
          <w:sz w:val="24"/>
          <w:szCs w:val="24"/>
          <w:lang w:val="it-IT"/>
        </w:rPr>
        <w:t xml:space="preserve">– </w:t>
      </w:r>
      <w:r>
        <w:rPr>
          <w:b/>
          <w:sz w:val="24"/>
          <w:szCs w:val="24"/>
          <w:lang w:val="it-IT"/>
        </w:rPr>
        <w:t>Accettazione di un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B4608BA" w14:textId="77777777" w:rsidTr="00E30DBE">
        <w:tc>
          <w:tcPr>
            <w:tcW w:w="1970" w:type="dxa"/>
            <w:tcBorders>
              <w:top w:val="single" w:sz="2" w:space="0" w:color="000000"/>
              <w:left w:val="single" w:sz="2" w:space="0" w:color="000000"/>
              <w:bottom w:val="single" w:sz="2" w:space="0" w:color="000000"/>
            </w:tcBorders>
            <w:shd w:val="clear" w:color="auto" w:fill="0070C0"/>
          </w:tcPr>
          <w:p w14:paraId="5F483836" w14:textId="77777777" w:rsidR="00E30DBE" w:rsidRPr="009A7657" w:rsidRDefault="00E30DBE" w:rsidP="00E30DBE">
            <w:pPr>
              <w:suppressLineNumbers/>
              <w:spacing w:after="0" w:line="240" w:lineRule="auto"/>
              <w:rPr>
                <w:color w:val="FFFFFF" w:themeColor="background1"/>
                <w:sz w:val="24"/>
                <w:szCs w:val="24"/>
              </w:rPr>
            </w:pPr>
            <w:bookmarkStart w:id="34" w:name="_Hlk531280857"/>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16900" w14:textId="77777777" w:rsidR="00E30DBE" w:rsidRPr="009A7657" w:rsidRDefault="00E30DBE" w:rsidP="00E30DBE">
            <w:pPr>
              <w:suppressLineNumbers/>
              <w:spacing w:after="0" w:line="240" w:lineRule="auto"/>
              <w:rPr>
                <w:sz w:val="24"/>
                <w:szCs w:val="24"/>
              </w:rPr>
            </w:pPr>
            <w:r w:rsidRPr="009A7657">
              <w:rPr>
                <w:sz w:val="24"/>
                <w:szCs w:val="24"/>
              </w:rPr>
              <w:t>US20</w:t>
            </w:r>
          </w:p>
        </w:tc>
      </w:tr>
      <w:tr w:rsidR="00E30DBE" w:rsidRPr="009A7657" w14:paraId="2E7AD254" w14:textId="77777777" w:rsidTr="00E30DBE">
        <w:tc>
          <w:tcPr>
            <w:tcW w:w="1970" w:type="dxa"/>
            <w:tcBorders>
              <w:top w:val="single" w:sz="2" w:space="0" w:color="000000"/>
              <w:left w:val="single" w:sz="2" w:space="0" w:color="000000"/>
              <w:bottom w:val="single" w:sz="2" w:space="0" w:color="000000"/>
            </w:tcBorders>
            <w:shd w:val="clear" w:color="auto" w:fill="0070C0"/>
          </w:tcPr>
          <w:p w14:paraId="48C9BEC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lastRenderedPageBreak/>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A8D831" w14:textId="77777777" w:rsidR="00E30DBE" w:rsidRPr="009A7657" w:rsidRDefault="00E30DBE" w:rsidP="00E30DBE">
            <w:pPr>
              <w:suppressLineNumbers/>
              <w:spacing w:after="0" w:line="240" w:lineRule="auto"/>
              <w:rPr>
                <w:sz w:val="24"/>
                <w:szCs w:val="24"/>
              </w:rPr>
            </w:pPr>
            <w:r w:rsidRPr="009A7657">
              <w:rPr>
                <w:sz w:val="24"/>
                <w:szCs w:val="24"/>
              </w:rPr>
              <w:t>AccettazioneCorsoSupervisionato</w:t>
            </w:r>
          </w:p>
        </w:tc>
      </w:tr>
      <w:tr w:rsidR="00E30DBE" w:rsidRPr="009A7657" w14:paraId="70B19DAF" w14:textId="77777777" w:rsidTr="00E30DBE">
        <w:tc>
          <w:tcPr>
            <w:tcW w:w="1970" w:type="dxa"/>
            <w:tcBorders>
              <w:top w:val="single" w:sz="2" w:space="0" w:color="000000"/>
              <w:left w:val="single" w:sz="2" w:space="0" w:color="000000"/>
              <w:bottom w:val="single" w:sz="2" w:space="0" w:color="000000"/>
            </w:tcBorders>
            <w:shd w:val="clear" w:color="auto" w:fill="0070C0"/>
          </w:tcPr>
          <w:p w14:paraId="38E3A42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01E2D04" w14:textId="77777777" w:rsidR="00E30DBE" w:rsidRPr="009A7657" w:rsidRDefault="00E30DBE" w:rsidP="00E30DBE">
            <w:pPr>
              <w:suppressLineNumbers/>
              <w:spacing w:after="0" w:line="240" w:lineRule="auto"/>
              <w:rPr>
                <w:sz w:val="24"/>
                <w:szCs w:val="24"/>
              </w:rPr>
            </w:pPr>
            <w:r w:rsidRPr="009A7657">
              <w:rPr>
                <w:sz w:val="24"/>
                <w:szCs w:val="24"/>
              </w:rPr>
              <w:t>Iniziato da Supervisore</w:t>
            </w:r>
          </w:p>
        </w:tc>
      </w:tr>
      <w:tr w:rsidR="00E30DBE" w:rsidRPr="00FB5F97" w14:paraId="53A6F2F2" w14:textId="77777777" w:rsidTr="00E30DBE">
        <w:tc>
          <w:tcPr>
            <w:tcW w:w="1970" w:type="dxa"/>
            <w:tcBorders>
              <w:top w:val="single" w:sz="2" w:space="0" w:color="000000"/>
              <w:left w:val="single" w:sz="2" w:space="0" w:color="000000"/>
              <w:bottom w:val="single" w:sz="2" w:space="0" w:color="000000"/>
            </w:tcBorders>
            <w:shd w:val="clear" w:color="auto" w:fill="0070C0"/>
          </w:tcPr>
          <w:p w14:paraId="68FB3B5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210AC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supervisiona un corso</w:t>
            </w:r>
          </w:p>
        </w:tc>
      </w:tr>
      <w:tr w:rsidR="00E30DBE" w:rsidRPr="00FB5F97" w14:paraId="7DB90B7E" w14:textId="77777777" w:rsidTr="00E30DBE">
        <w:tc>
          <w:tcPr>
            <w:tcW w:w="1970" w:type="dxa"/>
            <w:tcBorders>
              <w:top w:val="single" w:sz="2" w:space="0" w:color="000000"/>
              <w:left w:val="single" w:sz="2" w:space="0" w:color="000000"/>
              <w:bottom w:val="single" w:sz="2" w:space="0" w:color="000000"/>
            </w:tcBorders>
            <w:shd w:val="clear" w:color="auto" w:fill="0070C0"/>
          </w:tcPr>
          <w:p w14:paraId="46C2FD6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809A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supervisiona il corso e lo pubblica</w:t>
            </w:r>
          </w:p>
        </w:tc>
      </w:tr>
      <w:tr w:rsidR="00E30DBE" w:rsidRPr="00FB5F97" w14:paraId="726BFFE9" w14:textId="77777777" w:rsidTr="00E30DBE">
        <w:tc>
          <w:tcPr>
            <w:tcW w:w="1970" w:type="dxa"/>
            <w:tcBorders>
              <w:top w:val="single" w:sz="2" w:space="0" w:color="000000"/>
              <w:left w:val="single" w:sz="2" w:space="0" w:color="000000"/>
              <w:bottom w:val="single" w:sz="2" w:space="0" w:color="000000"/>
            </w:tcBorders>
            <w:shd w:val="clear" w:color="auto" w:fill="0070C0"/>
          </w:tcPr>
          <w:p w14:paraId="3EFAEE6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634F021E" w14:textId="77777777" w:rsidTr="00E30DBE">
              <w:tc>
                <w:tcPr>
                  <w:tcW w:w="3777" w:type="dxa"/>
                </w:tcPr>
                <w:p w14:paraId="3B98317E" w14:textId="77777777" w:rsidR="00E30DBE" w:rsidRPr="009A7657" w:rsidRDefault="00E30DBE" w:rsidP="00E30DBE">
                  <w:pPr>
                    <w:suppressLineNumbers/>
                    <w:jc w:val="center"/>
                    <w:rPr>
                      <w:sz w:val="24"/>
                      <w:szCs w:val="24"/>
                      <w:lang w:val="it-IT"/>
                    </w:rPr>
                  </w:pPr>
                  <w:r w:rsidRPr="009A7657">
                    <w:rPr>
                      <w:sz w:val="24"/>
                      <w:szCs w:val="24"/>
                      <w:lang w:val="it-IT"/>
                    </w:rPr>
                    <w:t>Supervisore</w:t>
                  </w:r>
                </w:p>
                <w:p w14:paraId="58AF8D55" w14:textId="77777777" w:rsidR="00E30DBE" w:rsidRPr="009A7657" w:rsidRDefault="00E30DBE" w:rsidP="00E30DBE">
                  <w:pPr>
                    <w:suppressLineNumbers/>
                    <w:rPr>
                      <w:sz w:val="24"/>
                      <w:szCs w:val="24"/>
                      <w:lang w:val="it-IT"/>
                    </w:rPr>
                  </w:pPr>
                </w:p>
                <w:p w14:paraId="61CDD88F" w14:textId="77777777" w:rsidR="00E30DBE" w:rsidRPr="009A7657" w:rsidRDefault="00E30DBE" w:rsidP="00E30DBE">
                  <w:pPr>
                    <w:suppressLineNumbers/>
                    <w:rPr>
                      <w:sz w:val="24"/>
                      <w:szCs w:val="24"/>
                      <w:lang w:val="it-IT"/>
                    </w:rPr>
                  </w:pPr>
                  <w:r w:rsidRPr="009A7657">
                    <w:rPr>
                      <w:sz w:val="24"/>
                      <w:szCs w:val="24"/>
                      <w:lang w:val="it-IT"/>
                    </w:rPr>
                    <w:t>Il Supervisore seleziona il corso da supervisionare dalla lista “Corsi in attesa” che contiene i corsi e tre pulsanti “Conferma”, “Rifiuta” e “Vai al corso”, cliccando poi su “Vai al corso”</w:t>
                  </w:r>
                </w:p>
              </w:tc>
              <w:tc>
                <w:tcPr>
                  <w:tcW w:w="3777" w:type="dxa"/>
                </w:tcPr>
                <w:p w14:paraId="30F9C842" w14:textId="77777777" w:rsidR="00E30DBE" w:rsidRPr="009A7657" w:rsidRDefault="00E30DBE" w:rsidP="00E30DBE">
                  <w:pPr>
                    <w:suppressLineNumbers/>
                    <w:jc w:val="center"/>
                    <w:rPr>
                      <w:sz w:val="24"/>
                      <w:szCs w:val="24"/>
                    </w:rPr>
                  </w:pPr>
                  <w:r w:rsidRPr="009A7657">
                    <w:rPr>
                      <w:sz w:val="24"/>
                      <w:szCs w:val="24"/>
                    </w:rPr>
                    <w:t>Sistema</w:t>
                  </w:r>
                </w:p>
                <w:p w14:paraId="79844B70" w14:textId="77777777" w:rsidR="00E30DBE" w:rsidRPr="009A7657" w:rsidRDefault="00E30DBE" w:rsidP="00E30DBE">
                  <w:pPr>
                    <w:suppressLineNumbers/>
                    <w:rPr>
                      <w:sz w:val="24"/>
                      <w:szCs w:val="24"/>
                    </w:rPr>
                  </w:pPr>
                </w:p>
              </w:tc>
            </w:tr>
            <w:tr w:rsidR="00E30DBE" w:rsidRPr="00FB5F97" w14:paraId="70FC55FC" w14:textId="77777777" w:rsidTr="00E30DBE">
              <w:tc>
                <w:tcPr>
                  <w:tcW w:w="3777" w:type="dxa"/>
                </w:tcPr>
                <w:p w14:paraId="6911319B" w14:textId="77777777" w:rsidR="00E30DBE" w:rsidRPr="009A7657" w:rsidRDefault="00E30DBE" w:rsidP="00E30DBE">
                  <w:pPr>
                    <w:suppressLineNumbers/>
                    <w:rPr>
                      <w:sz w:val="24"/>
                      <w:szCs w:val="24"/>
                      <w:lang w:val="it-IT"/>
                    </w:rPr>
                  </w:pPr>
                </w:p>
                <w:p w14:paraId="53A8F90D" w14:textId="77777777" w:rsidR="00E30DBE" w:rsidRPr="009A7657" w:rsidRDefault="00E30DBE" w:rsidP="00E30DBE">
                  <w:pPr>
                    <w:suppressLineNumbers/>
                    <w:rPr>
                      <w:sz w:val="24"/>
                      <w:szCs w:val="24"/>
                      <w:lang w:val="it-IT"/>
                    </w:rPr>
                  </w:pPr>
                </w:p>
                <w:p w14:paraId="14673739" w14:textId="77777777" w:rsidR="00E30DBE" w:rsidRPr="009A7657" w:rsidRDefault="00E30DBE" w:rsidP="00E30DBE">
                  <w:pPr>
                    <w:suppressLineNumbers/>
                    <w:rPr>
                      <w:sz w:val="24"/>
                      <w:szCs w:val="24"/>
                      <w:lang w:val="it-IT"/>
                    </w:rPr>
                  </w:pPr>
                </w:p>
                <w:p w14:paraId="56BE54D5" w14:textId="77777777" w:rsidR="00E30DBE" w:rsidRPr="009A7657" w:rsidRDefault="00E30DBE" w:rsidP="00E30DBE">
                  <w:pPr>
                    <w:suppressLineNumbers/>
                    <w:rPr>
                      <w:sz w:val="24"/>
                      <w:szCs w:val="24"/>
                      <w:lang w:val="it-IT"/>
                    </w:rPr>
                  </w:pPr>
                </w:p>
                <w:p w14:paraId="5EC94206" w14:textId="77777777" w:rsidR="00E30DBE" w:rsidRPr="009A7657" w:rsidRDefault="00E30DBE" w:rsidP="00E30DBE">
                  <w:pPr>
                    <w:suppressLineNumbers/>
                    <w:rPr>
                      <w:sz w:val="24"/>
                      <w:szCs w:val="24"/>
                      <w:lang w:val="it-IT"/>
                    </w:rPr>
                  </w:pPr>
                  <w:r w:rsidRPr="009A7657">
                    <w:rPr>
                      <w:sz w:val="24"/>
                      <w:szCs w:val="24"/>
                      <w:lang w:val="it-IT"/>
                    </w:rPr>
                    <w:t>Il Supervisore supervisiona tutte le lezioni accedendo singolarmente ad ognuna di esse</w:t>
                  </w:r>
                </w:p>
                <w:p w14:paraId="69F6C76E" w14:textId="77777777" w:rsidR="00E30DBE" w:rsidRPr="009A7657" w:rsidRDefault="00E30DBE" w:rsidP="00E30DBE">
                  <w:pPr>
                    <w:suppressLineNumbers/>
                    <w:rPr>
                      <w:sz w:val="24"/>
                      <w:szCs w:val="24"/>
                      <w:lang w:val="it-IT"/>
                    </w:rPr>
                  </w:pPr>
                </w:p>
                <w:p w14:paraId="3B4DAC57" w14:textId="77777777" w:rsidR="00E30DBE" w:rsidRPr="009A7657" w:rsidRDefault="00E30DBE" w:rsidP="00E30DBE">
                  <w:pPr>
                    <w:suppressLineNumbers/>
                    <w:rPr>
                      <w:sz w:val="24"/>
                      <w:szCs w:val="24"/>
                      <w:lang w:val="it-IT"/>
                    </w:rPr>
                  </w:pPr>
                  <w:r w:rsidRPr="009A7657">
                    <w:rPr>
                      <w:sz w:val="24"/>
                      <w:szCs w:val="24"/>
                      <w:lang w:val="it-IT"/>
                    </w:rPr>
                    <w:t>Il Supervisore ritorna nella pagina che mostra i corsi in attesa, seleziona il corso appena supervisionato e preme il pulsante “Conferma”</w:t>
                  </w:r>
                </w:p>
                <w:p w14:paraId="2DD9563B" w14:textId="77777777" w:rsidR="00E30DBE" w:rsidRPr="009A7657" w:rsidRDefault="00E30DBE" w:rsidP="00E30DBE">
                  <w:pPr>
                    <w:suppressLineNumbers/>
                    <w:rPr>
                      <w:sz w:val="24"/>
                      <w:szCs w:val="24"/>
                      <w:lang w:val="it-IT"/>
                    </w:rPr>
                  </w:pPr>
                </w:p>
                <w:p w14:paraId="05CDD9FF" w14:textId="77777777" w:rsidR="00E30DBE" w:rsidRPr="009A7657" w:rsidRDefault="00E30DBE" w:rsidP="00E30DBE">
                  <w:pPr>
                    <w:suppressLineNumbers/>
                    <w:rPr>
                      <w:sz w:val="24"/>
                      <w:szCs w:val="24"/>
                      <w:lang w:val="it-IT"/>
                    </w:rPr>
                  </w:pPr>
                </w:p>
                <w:p w14:paraId="4530C6D5" w14:textId="77777777" w:rsidR="00E30DBE" w:rsidRPr="009A7657" w:rsidRDefault="00E30DBE" w:rsidP="00E30DBE">
                  <w:pPr>
                    <w:suppressLineNumbers/>
                    <w:rPr>
                      <w:sz w:val="24"/>
                      <w:szCs w:val="24"/>
                      <w:lang w:val="it-IT"/>
                    </w:rPr>
                  </w:pPr>
                </w:p>
                <w:p w14:paraId="30009013" w14:textId="77777777" w:rsidR="00AB3DF5" w:rsidRDefault="00AB3DF5" w:rsidP="00E30DBE">
                  <w:pPr>
                    <w:suppressLineNumbers/>
                    <w:rPr>
                      <w:sz w:val="24"/>
                      <w:szCs w:val="24"/>
                      <w:lang w:val="it-IT"/>
                    </w:rPr>
                  </w:pPr>
                </w:p>
                <w:p w14:paraId="0BB27814" w14:textId="77777777" w:rsidR="00AB3DF5" w:rsidRDefault="00AB3DF5" w:rsidP="00E30DBE">
                  <w:pPr>
                    <w:suppressLineNumbers/>
                    <w:rPr>
                      <w:sz w:val="24"/>
                      <w:szCs w:val="24"/>
                      <w:lang w:val="it-IT"/>
                    </w:rPr>
                  </w:pPr>
                </w:p>
                <w:p w14:paraId="7B489FE2" w14:textId="47831B13" w:rsidR="00E30DBE" w:rsidRPr="009A7657" w:rsidRDefault="00E30DBE" w:rsidP="00E30DBE">
                  <w:pPr>
                    <w:suppressLineNumbers/>
                    <w:rPr>
                      <w:sz w:val="24"/>
                      <w:szCs w:val="24"/>
                      <w:lang w:val="it-IT"/>
                    </w:rPr>
                  </w:pPr>
                  <w:r w:rsidRPr="009A7657">
                    <w:rPr>
                      <w:sz w:val="24"/>
                      <w:szCs w:val="24"/>
                      <w:lang w:val="it-IT"/>
                    </w:rPr>
                    <w:t>Il Supervisore preme il pulsante “Si”</w:t>
                  </w:r>
                </w:p>
                <w:p w14:paraId="2C2A9E62" w14:textId="77777777" w:rsidR="00E30DBE" w:rsidRPr="009A7657" w:rsidRDefault="00E30DBE" w:rsidP="00E30DBE">
                  <w:pPr>
                    <w:suppressLineNumbers/>
                    <w:rPr>
                      <w:sz w:val="24"/>
                      <w:szCs w:val="24"/>
                      <w:lang w:val="it-IT"/>
                    </w:rPr>
                  </w:pPr>
                </w:p>
                <w:p w14:paraId="7A0AE40C" w14:textId="77777777" w:rsidR="00E30DBE" w:rsidRPr="009A7657" w:rsidRDefault="00E30DBE" w:rsidP="00E30DBE">
                  <w:pPr>
                    <w:suppressLineNumbers/>
                    <w:rPr>
                      <w:sz w:val="24"/>
                      <w:szCs w:val="24"/>
                      <w:lang w:val="it-IT"/>
                    </w:rPr>
                  </w:pPr>
                </w:p>
              </w:tc>
              <w:tc>
                <w:tcPr>
                  <w:tcW w:w="3777" w:type="dxa"/>
                </w:tcPr>
                <w:p w14:paraId="0EDBA762" w14:textId="77777777" w:rsidR="00E30DBE" w:rsidRPr="009A7657" w:rsidRDefault="00E30DBE" w:rsidP="00E30DBE">
                  <w:pPr>
                    <w:suppressLineNumbers/>
                    <w:rPr>
                      <w:sz w:val="24"/>
                      <w:szCs w:val="24"/>
                      <w:lang w:val="it-IT"/>
                    </w:rPr>
                  </w:pPr>
                </w:p>
                <w:p w14:paraId="1BB11A5E"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selezionato</w:t>
                  </w:r>
                </w:p>
                <w:p w14:paraId="744D51BA" w14:textId="77777777" w:rsidR="00E30DBE" w:rsidRPr="009A7657" w:rsidRDefault="00E30DBE" w:rsidP="00E30DBE">
                  <w:pPr>
                    <w:suppressLineNumbers/>
                    <w:rPr>
                      <w:sz w:val="24"/>
                      <w:szCs w:val="24"/>
                      <w:lang w:val="it-IT"/>
                    </w:rPr>
                  </w:pPr>
                </w:p>
                <w:p w14:paraId="554534A5" w14:textId="77777777" w:rsidR="00E30DBE" w:rsidRPr="009A7657" w:rsidRDefault="00E30DBE" w:rsidP="00E30DBE">
                  <w:pPr>
                    <w:suppressLineNumbers/>
                    <w:rPr>
                      <w:sz w:val="24"/>
                      <w:szCs w:val="24"/>
                      <w:lang w:val="it-IT"/>
                    </w:rPr>
                  </w:pPr>
                </w:p>
                <w:p w14:paraId="5B018351" w14:textId="77777777" w:rsidR="00E30DBE" w:rsidRPr="009A7657" w:rsidRDefault="00E30DBE" w:rsidP="00E30DBE">
                  <w:pPr>
                    <w:suppressLineNumbers/>
                    <w:rPr>
                      <w:sz w:val="24"/>
                      <w:szCs w:val="24"/>
                      <w:lang w:val="it-IT"/>
                    </w:rPr>
                  </w:pPr>
                </w:p>
                <w:p w14:paraId="6417B169" w14:textId="77777777" w:rsidR="00E30DBE" w:rsidRPr="009A7657" w:rsidRDefault="00E30DBE" w:rsidP="00E30DBE">
                  <w:pPr>
                    <w:suppressLineNumbers/>
                    <w:rPr>
                      <w:sz w:val="24"/>
                      <w:szCs w:val="24"/>
                      <w:lang w:val="it-IT"/>
                    </w:rPr>
                  </w:pPr>
                </w:p>
                <w:p w14:paraId="7BFDF410" w14:textId="77777777" w:rsidR="00E30DBE" w:rsidRPr="009A7657" w:rsidRDefault="00E30DBE" w:rsidP="00E30DBE">
                  <w:pPr>
                    <w:suppressLineNumbers/>
                    <w:rPr>
                      <w:sz w:val="24"/>
                      <w:szCs w:val="24"/>
                      <w:lang w:val="it-IT"/>
                    </w:rPr>
                  </w:pPr>
                </w:p>
                <w:p w14:paraId="588911BB" w14:textId="77777777" w:rsidR="00E30DBE" w:rsidRPr="009A7657" w:rsidRDefault="00E30DBE" w:rsidP="00E30DBE">
                  <w:pPr>
                    <w:suppressLineNumbers/>
                    <w:rPr>
                      <w:sz w:val="24"/>
                      <w:szCs w:val="24"/>
                      <w:lang w:val="it-IT"/>
                    </w:rPr>
                  </w:pPr>
                </w:p>
                <w:p w14:paraId="1D7A1FF5" w14:textId="77777777" w:rsidR="00E30DBE" w:rsidRPr="009A7657" w:rsidRDefault="00E30DBE" w:rsidP="00E30DBE">
                  <w:pPr>
                    <w:suppressLineNumbers/>
                    <w:rPr>
                      <w:sz w:val="24"/>
                      <w:szCs w:val="24"/>
                      <w:lang w:val="it-IT"/>
                    </w:rPr>
                  </w:pPr>
                </w:p>
                <w:p w14:paraId="7128B87E" w14:textId="77777777" w:rsidR="00E30DBE" w:rsidRPr="009A7657" w:rsidRDefault="00E30DBE" w:rsidP="00E30DBE">
                  <w:pPr>
                    <w:suppressLineNumbers/>
                    <w:rPr>
                      <w:sz w:val="24"/>
                      <w:szCs w:val="24"/>
                      <w:lang w:val="it-IT"/>
                    </w:rPr>
                  </w:pPr>
                </w:p>
                <w:p w14:paraId="423AA658" w14:textId="77777777" w:rsidR="00E30DBE" w:rsidRPr="009A7657" w:rsidRDefault="00E30DBE" w:rsidP="00E30DBE">
                  <w:pPr>
                    <w:suppressLineNumbers/>
                    <w:rPr>
                      <w:sz w:val="24"/>
                      <w:szCs w:val="24"/>
                      <w:lang w:val="it-IT"/>
                    </w:rPr>
                  </w:pPr>
                </w:p>
                <w:p w14:paraId="5F0C5F73" w14:textId="77777777" w:rsidR="00E30DBE" w:rsidRPr="009A7657" w:rsidRDefault="00E30DBE" w:rsidP="00E30DBE">
                  <w:pPr>
                    <w:suppressLineNumbers/>
                    <w:rPr>
                      <w:sz w:val="24"/>
                      <w:szCs w:val="24"/>
                      <w:lang w:val="it-IT"/>
                    </w:rPr>
                  </w:pPr>
                </w:p>
                <w:p w14:paraId="78B6A4AD"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e due pulsanti “Si” e “No”</w:t>
                  </w:r>
                </w:p>
                <w:p w14:paraId="11D88241" w14:textId="77777777" w:rsidR="00E30DBE" w:rsidRPr="009A7657" w:rsidRDefault="00E30DBE" w:rsidP="00E30DBE">
                  <w:pPr>
                    <w:suppressLineNumbers/>
                    <w:rPr>
                      <w:sz w:val="24"/>
                      <w:szCs w:val="24"/>
                      <w:lang w:val="it-IT"/>
                    </w:rPr>
                  </w:pPr>
                </w:p>
                <w:p w14:paraId="400C5529" w14:textId="77777777" w:rsidR="00AB3DF5" w:rsidRDefault="00AB3DF5" w:rsidP="00E30DBE">
                  <w:pPr>
                    <w:suppressLineNumbers/>
                    <w:rPr>
                      <w:sz w:val="24"/>
                      <w:szCs w:val="24"/>
                      <w:lang w:val="it-IT"/>
                    </w:rPr>
                  </w:pPr>
                </w:p>
                <w:p w14:paraId="1E34F734" w14:textId="58B55861" w:rsidR="00E30DBE" w:rsidRPr="009A7657" w:rsidRDefault="00E30DBE" w:rsidP="00E30DBE">
                  <w:pPr>
                    <w:suppressLineNumbers/>
                    <w:rPr>
                      <w:sz w:val="24"/>
                      <w:szCs w:val="24"/>
                      <w:lang w:val="it-IT"/>
                    </w:rPr>
                  </w:pPr>
                  <w:r w:rsidRPr="009A7657">
                    <w:rPr>
                      <w:sz w:val="24"/>
                      <w:szCs w:val="24"/>
                      <w:lang w:val="it-IT"/>
                    </w:rPr>
                    <w:t>Il Sistema manda un E-mail per notificare il docente e rende pubblico il corso sulla piattaforma</w:t>
                  </w:r>
                </w:p>
              </w:tc>
            </w:tr>
          </w:tbl>
          <w:p w14:paraId="1B7BAB6C" w14:textId="77777777" w:rsidR="00E30DBE" w:rsidRPr="009A7657" w:rsidRDefault="00E30DBE" w:rsidP="00E30DBE">
            <w:pPr>
              <w:suppressLineNumbers/>
              <w:spacing w:after="0" w:line="240" w:lineRule="auto"/>
              <w:rPr>
                <w:sz w:val="24"/>
                <w:szCs w:val="24"/>
                <w:lang w:val="it-IT"/>
              </w:rPr>
            </w:pPr>
          </w:p>
        </w:tc>
      </w:tr>
      <w:tr w:rsidR="00E30DBE" w:rsidRPr="00FB5F97" w14:paraId="5E6A9135" w14:textId="77777777" w:rsidTr="00E30DBE">
        <w:trPr>
          <w:trHeight w:val="308"/>
        </w:trPr>
        <w:tc>
          <w:tcPr>
            <w:tcW w:w="1970" w:type="dxa"/>
            <w:tcBorders>
              <w:left w:val="single" w:sz="2" w:space="0" w:color="000000"/>
              <w:bottom w:val="single" w:sz="2" w:space="0" w:color="000000"/>
            </w:tcBorders>
            <w:shd w:val="clear" w:color="auto" w:fill="0070C0"/>
          </w:tcPr>
          <w:p w14:paraId="344577E5"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6815558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Supervisore preme il pulsante “Rifiuta” nella lista dei corsi in attesa si va al caso d’uso EC3</w:t>
            </w:r>
          </w:p>
          <w:p w14:paraId="157FAF08" w14:textId="77777777" w:rsidR="00E30DBE" w:rsidRPr="009A7657" w:rsidRDefault="00E30DBE" w:rsidP="00E30DBE">
            <w:pPr>
              <w:suppressLineNumbers/>
              <w:spacing w:after="0" w:line="240" w:lineRule="auto"/>
              <w:rPr>
                <w:sz w:val="24"/>
                <w:szCs w:val="24"/>
                <w:lang w:val="it-IT"/>
              </w:rPr>
            </w:pPr>
            <w:r w:rsidRPr="009A7657">
              <w:rPr>
                <w:sz w:val="24"/>
                <w:szCs w:val="24"/>
                <w:lang w:val="it-IT"/>
              </w:rPr>
              <w:br/>
              <w:t>Se Il Supervisore preme “No” nella finestra di avvertimento, si torna alla lista dei corsi in attesa</w:t>
            </w:r>
          </w:p>
        </w:tc>
      </w:tr>
    </w:tbl>
    <w:p w14:paraId="116A4B38" w14:textId="01D53DE1" w:rsidR="00E30DBE" w:rsidRDefault="00E30DBE" w:rsidP="00E30DBE">
      <w:pPr>
        <w:rPr>
          <w:b/>
          <w:sz w:val="24"/>
          <w:szCs w:val="24"/>
          <w:lang w:val="it-IT"/>
        </w:rPr>
      </w:pPr>
    </w:p>
    <w:p w14:paraId="6CB390FD" w14:textId="3FCE3937" w:rsidR="0065280E" w:rsidRDefault="0065280E" w:rsidP="00E30DBE">
      <w:pPr>
        <w:rPr>
          <w:b/>
          <w:sz w:val="24"/>
          <w:szCs w:val="24"/>
          <w:lang w:val="it-IT"/>
        </w:rPr>
      </w:pPr>
    </w:p>
    <w:p w14:paraId="6575D4C3" w14:textId="77777777" w:rsidR="0065280E" w:rsidRPr="009A7657" w:rsidRDefault="0065280E" w:rsidP="00E30DBE">
      <w:pPr>
        <w:rPr>
          <w:b/>
          <w:sz w:val="24"/>
          <w:szCs w:val="24"/>
          <w:lang w:val="it-IT"/>
        </w:rPr>
      </w:pPr>
    </w:p>
    <w:p w14:paraId="744B0287" w14:textId="7A0E2B41" w:rsidR="00E30DBE" w:rsidRPr="009A7657" w:rsidRDefault="0088245F" w:rsidP="00E30DBE">
      <w:pPr>
        <w:rPr>
          <w:b/>
          <w:sz w:val="24"/>
          <w:szCs w:val="24"/>
          <w:lang w:val="it-IT"/>
        </w:rPr>
      </w:pPr>
      <w:r w:rsidRPr="0088245F">
        <w:rPr>
          <w:b/>
          <w:sz w:val="24"/>
          <w:szCs w:val="24"/>
          <w:lang w:val="it-IT"/>
        </w:rPr>
        <w:t>3.5.2.</w:t>
      </w:r>
      <w:r>
        <w:rPr>
          <w:b/>
          <w:sz w:val="24"/>
          <w:szCs w:val="24"/>
          <w:lang w:val="it-IT"/>
        </w:rPr>
        <w:t>24</w:t>
      </w:r>
      <w:r w:rsidRPr="0088245F">
        <w:rPr>
          <w:b/>
          <w:sz w:val="24"/>
          <w:szCs w:val="24"/>
          <w:lang w:val="it-IT"/>
        </w:rPr>
        <w:t xml:space="preserve"> </w:t>
      </w:r>
      <w:r>
        <w:rPr>
          <w:b/>
          <w:sz w:val="24"/>
          <w:szCs w:val="24"/>
          <w:lang w:val="it-IT"/>
        </w:rPr>
        <w:t>EC3</w:t>
      </w:r>
      <w:r w:rsidRPr="0088245F">
        <w:rPr>
          <w:b/>
          <w:sz w:val="24"/>
          <w:szCs w:val="24"/>
          <w:lang w:val="it-IT"/>
        </w:rPr>
        <w:t xml:space="preserve"> – </w:t>
      </w:r>
      <w:r>
        <w:rPr>
          <w:b/>
          <w:sz w:val="24"/>
          <w:szCs w:val="24"/>
          <w:lang w:val="it-IT"/>
        </w:rPr>
        <w:t>Rifiuta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5235D0C" w14:textId="77777777" w:rsidTr="00E30DBE">
        <w:tc>
          <w:tcPr>
            <w:tcW w:w="1970" w:type="dxa"/>
            <w:tcBorders>
              <w:top w:val="single" w:sz="2" w:space="0" w:color="000000"/>
              <w:left w:val="single" w:sz="2" w:space="0" w:color="000000"/>
              <w:bottom w:val="single" w:sz="2" w:space="0" w:color="000000"/>
            </w:tcBorders>
            <w:shd w:val="clear" w:color="auto" w:fill="0070C0"/>
          </w:tcPr>
          <w:p w14:paraId="08A0BE0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A7CAFF" w14:textId="77777777" w:rsidR="00E30DBE" w:rsidRPr="009A7657" w:rsidRDefault="00E30DBE" w:rsidP="00E30DBE">
            <w:pPr>
              <w:suppressLineNumbers/>
              <w:spacing w:after="0" w:line="240" w:lineRule="auto"/>
              <w:rPr>
                <w:sz w:val="24"/>
                <w:szCs w:val="24"/>
              </w:rPr>
            </w:pPr>
            <w:r w:rsidRPr="009A7657">
              <w:rPr>
                <w:sz w:val="24"/>
                <w:szCs w:val="24"/>
              </w:rPr>
              <w:t>EC3</w:t>
            </w:r>
          </w:p>
        </w:tc>
      </w:tr>
      <w:tr w:rsidR="00E30DBE" w:rsidRPr="009A7657" w14:paraId="149A2DFF" w14:textId="77777777" w:rsidTr="00E30DBE">
        <w:tc>
          <w:tcPr>
            <w:tcW w:w="1970" w:type="dxa"/>
            <w:tcBorders>
              <w:top w:val="single" w:sz="2" w:space="0" w:color="000000"/>
              <w:left w:val="single" w:sz="2" w:space="0" w:color="000000"/>
              <w:bottom w:val="single" w:sz="2" w:space="0" w:color="000000"/>
            </w:tcBorders>
            <w:shd w:val="clear" w:color="auto" w:fill="0070C0"/>
          </w:tcPr>
          <w:p w14:paraId="48B568F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lastRenderedPageBreak/>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8933EE" w14:textId="77777777" w:rsidR="00E30DBE" w:rsidRPr="009A7657" w:rsidRDefault="00E30DBE" w:rsidP="00E30DBE">
            <w:pPr>
              <w:suppressLineNumbers/>
              <w:spacing w:after="0" w:line="240" w:lineRule="auto"/>
              <w:rPr>
                <w:sz w:val="24"/>
                <w:szCs w:val="24"/>
              </w:rPr>
            </w:pPr>
            <w:r w:rsidRPr="009A7657">
              <w:rPr>
                <w:sz w:val="24"/>
                <w:szCs w:val="24"/>
              </w:rPr>
              <w:t>RifiutaCorsoSupervisionato</w:t>
            </w:r>
          </w:p>
        </w:tc>
      </w:tr>
      <w:tr w:rsidR="00E30DBE" w:rsidRPr="009A7657" w14:paraId="560C7DEA" w14:textId="77777777" w:rsidTr="00E30DBE">
        <w:tc>
          <w:tcPr>
            <w:tcW w:w="1970" w:type="dxa"/>
            <w:tcBorders>
              <w:top w:val="single" w:sz="2" w:space="0" w:color="000000"/>
              <w:left w:val="single" w:sz="2" w:space="0" w:color="000000"/>
              <w:bottom w:val="single" w:sz="2" w:space="0" w:color="000000"/>
            </w:tcBorders>
            <w:shd w:val="clear" w:color="auto" w:fill="0070C0"/>
          </w:tcPr>
          <w:p w14:paraId="79E33EE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DF18874" w14:textId="77777777" w:rsidR="00E30DBE" w:rsidRPr="009A7657" w:rsidRDefault="00E30DBE" w:rsidP="00E30DBE">
            <w:pPr>
              <w:suppressLineNumbers/>
              <w:spacing w:after="0" w:line="240" w:lineRule="auto"/>
              <w:rPr>
                <w:sz w:val="24"/>
                <w:szCs w:val="24"/>
              </w:rPr>
            </w:pPr>
            <w:r w:rsidRPr="009A7657">
              <w:rPr>
                <w:sz w:val="24"/>
                <w:szCs w:val="24"/>
              </w:rPr>
              <w:t>Iniziato da Supervisore</w:t>
            </w:r>
          </w:p>
        </w:tc>
      </w:tr>
      <w:tr w:rsidR="00E30DBE" w:rsidRPr="00FB5F97" w14:paraId="44FA607F" w14:textId="77777777" w:rsidTr="00E30DBE">
        <w:tc>
          <w:tcPr>
            <w:tcW w:w="1970" w:type="dxa"/>
            <w:tcBorders>
              <w:top w:val="single" w:sz="2" w:space="0" w:color="000000"/>
              <w:left w:val="single" w:sz="2" w:space="0" w:color="000000"/>
              <w:bottom w:val="single" w:sz="2" w:space="0" w:color="000000"/>
            </w:tcBorders>
            <w:shd w:val="clear" w:color="auto" w:fill="0070C0"/>
          </w:tcPr>
          <w:p w14:paraId="3847678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65C7B7E"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accede a questo caso d’uso quando il docente preme “Rifiuta” nel caso d’uso US14</w:t>
            </w:r>
          </w:p>
        </w:tc>
      </w:tr>
      <w:tr w:rsidR="00E30DBE" w:rsidRPr="00FB5F97" w14:paraId="5084AD4B" w14:textId="77777777" w:rsidTr="00E30DBE">
        <w:tc>
          <w:tcPr>
            <w:tcW w:w="1970" w:type="dxa"/>
            <w:tcBorders>
              <w:top w:val="single" w:sz="2" w:space="0" w:color="000000"/>
              <w:left w:val="single" w:sz="2" w:space="0" w:color="000000"/>
              <w:bottom w:val="single" w:sz="2" w:space="0" w:color="000000"/>
            </w:tcBorders>
            <w:shd w:val="clear" w:color="auto" w:fill="0070C0"/>
          </w:tcPr>
          <w:p w14:paraId="5454CC2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2953E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rifiuta la pubblicazione del corso</w:t>
            </w:r>
          </w:p>
        </w:tc>
      </w:tr>
      <w:tr w:rsidR="00E30DBE" w:rsidRPr="00826EE8" w14:paraId="203F5B73" w14:textId="77777777" w:rsidTr="00E30DBE">
        <w:tc>
          <w:tcPr>
            <w:tcW w:w="1970" w:type="dxa"/>
            <w:tcBorders>
              <w:top w:val="single" w:sz="2" w:space="0" w:color="000000"/>
              <w:left w:val="single" w:sz="2" w:space="0" w:color="000000"/>
              <w:bottom w:val="single" w:sz="2" w:space="0" w:color="000000"/>
            </w:tcBorders>
            <w:shd w:val="clear" w:color="auto" w:fill="0070C0"/>
          </w:tcPr>
          <w:p w14:paraId="0CF8F110"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224AA707" w14:textId="77777777" w:rsidTr="00E30DBE">
              <w:tc>
                <w:tcPr>
                  <w:tcW w:w="3777" w:type="dxa"/>
                </w:tcPr>
                <w:p w14:paraId="4544ABFC" w14:textId="77777777" w:rsidR="00E30DBE" w:rsidRPr="009A7657" w:rsidRDefault="00E30DBE" w:rsidP="00E30DBE">
                  <w:pPr>
                    <w:suppressLineNumbers/>
                    <w:jc w:val="center"/>
                    <w:rPr>
                      <w:sz w:val="24"/>
                      <w:szCs w:val="24"/>
                    </w:rPr>
                  </w:pPr>
                  <w:r w:rsidRPr="009A7657">
                    <w:rPr>
                      <w:sz w:val="24"/>
                      <w:szCs w:val="24"/>
                    </w:rPr>
                    <w:t>Supervisore</w:t>
                  </w:r>
                </w:p>
                <w:p w14:paraId="7686ACB9" w14:textId="77777777" w:rsidR="00E30DBE" w:rsidRPr="009A7657" w:rsidRDefault="00E30DBE" w:rsidP="00E30DBE">
                  <w:pPr>
                    <w:suppressLineNumbers/>
                    <w:rPr>
                      <w:sz w:val="24"/>
                      <w:szCs w:val="24"/>
                    </w:rPr>
                  </w:pPr>
                </w:p>
              </w:tc>
              <w:tc>
                <w:tcPr>
                  <w:tcW w:w="3777" w:type="dxa"/>
                </w:tcPr>
                <w:p w14:paraId="279D2EAB" w14:textId="77777777" w:rsidR="00E30DBE" w:rsidRPr="009A7657" w:rsidRDefault="00E30DBE" w:rsidP="00E30DBE">
                  <w:pPr>
                    <w:suppressLineNumbers/>
                    <w:jc w:val="center"/>
                    <w:rPr>
                      <w:sz w:val="24"/>
                      <w:szCs w:val="24"/>
                    </w:rPr>
                  </w:pPr>
                  <w:r w:rsidRPr="009A7657">
                    <w:rPr>
                      <w:sz w:val="24"/>
                      <w:szCs w:val="24"/>
                    </w:rPr>
                    <w:t>Sistema</w:t>
                  </w:r>
                </w:p>
                <w:p w14:paraId="54141A88" w14:textId="77777777" w:rsidR="00E30DBE" w:rsidRPr="009A7657" w:rsidRDefault="00E30DBE" w:rsidP="00E30DBE">
                  <w:pPr>
                    <w:suppressLineNumbers/>
                    <w:rPr>
                      <w:sz w:val="24"/>
                      <w:szCs w:val="24"/>
                    </w:rPr>
                  </w:pPr>
                </w:p>
              </w:tc>
            </w:tr>
            <w:tr w:rsidR="00E30DBE" w:rsidRPr="00826EE8" w14:paraId="6C4BF5AC" w14:textId="77777777" w:rsidTr="00E30DBE">
              <w:tc>
                <w:tcPr>
                  <w:tcW w:w="3777" w:type="dxa"/>
                </w:tcPr>
                <w:p w14:paraId="24F6864B" w14:textId="77777777" w:rsidR="00E30DBE" w:rsidRPr="009A7657" w:rsidRDefault="00E30DBE" w:rsidP="00E30DBE">
                  <w:pPr>
                    <w:suppressLineNumbers/>
                    <w:rPr>
                      <w:sz w:val="24"/>
                      <w:szCs w:val="24"/>
                      <w:lang w:val="it-IT"/>
                    </w:rPr>
                  </w:pPr>
                  <w:r w:rsidRPr="009A7657">
                    <w:rPr>
                      <w:sz w:val="24"/>
                      <w:szCs w:val="24"/>
                      <w:lang w:val="it-IT"/>
                    </w:rPr>
                    <w:t>Il Supervisore preme nella lista dei corsi in attesa “Rifiuta”</w:t>
                  </w:r>
                </w:p>
                <w:p w14:paraId="208AC16A" w14:textId="77777777" w:rsidR="00E30DBE" w:rsidRPr="009A7657" w:rsidRDefault="00E30DBE" w:rsidP="00E30DBE">
                  <w:pPr>
                    <w:suppressLineNumbers/>
                    <w:rPr>
                      <w:sz w:val="24"/>
                      <w:szCs w:val="24"/>
                      <w:lang w:val="it-IT"/>
                    </w:rPr>
                  </w:pPr>
                </w:p>
                <w:p w14:paraId="062AD501" w14:textId="77777777" w:rsidR="00E30DBE" w:rsidRPr="009A7657" w:rsidRDefault="00E30DBE" w:rsidP="00E30DBE">
                  <w:pPr>
                    <w:suppressLineNumbers/>
                    <w:rPr>
                      <w:sz w:val="24"/>
                      <w:szCs w:val="24"/>
                      <w:lang w:val="it-IT"/>
                    </w:rPr>
                  </w:pPr>
                </w:p>
                <w:p w14:paraId="343A4481" w14:textId="77777777" w:rsidR="00E30DBE" w:rsidRPr="009A7657" w:rsidRDefault="00E30DBE" w:rsidP="00E30DBE">
                  <w:pPr>
                    <w:suppressLineNumbers/>
                    <w:rPr>
                      <w:sz w:val="24"/>
                      <w:szCs w:val="24"/>
                      <w:lang w:val="it-IT"/>
                    </w:rPr>
                  </w:pPr>
                </w:p>
                <w:p w14:paraId="3A62EB18" w14:textId="77777777" w:rsidR="00E30DBE" w:rsidRPr="009A7657" w:rsidRDefault="00E30DBE" w:rsidP="00E30DBE">
                  <w:pPr>
                    <w:suppressLineNumbers/>
                    <w:rPr>
                      <w:sz w:val="24"/>
                      <w:szCs w:val="24"/>
                      <w:lang w:val="it-IT"/>
                    </w:rPr>
                  </w:pPr>
                  <w:r w:rsidRPr="009A7657">
                    <w:rPr>
                      <w:sz w:val="24"/>
                      <w:szCs w:val="24"/>
                      <w:lang w:val="it-IT"/>
                    </w:rPr>
                    <w:t>Il Supervisore preme “Si”</w:t>
                  </w:r>
                </w:p>
                <w:p w14:paraId="7FE1D693" w14:textId="77777777" w:rsidR="00E30DBE" w:rsidRPr="009A7657" w:rsidRDefault="00E30DBE" w:rsidP="00E30DBE">
                  <w:pPr>
                    <w:suppressLineNumbers/>
                    <w:rPr>
                      <w:sz w:val="24"/>
                      <w:szCs w:val="24"/>
                      <w:lang w:val="it-IT"/>
                    </w:rPr>
                  </w:pPr>
                </w:p>
                <w:p w14:paraId="15F1C3F6" w14:textId="77777777" w:rsidR="00E30DBE" w:rsidRPr="009A7657" w:rsidRDefault="00E30DBE" w:rsidP="00E30DBE">
                  <w:pPr>
                    <w:suppressLineNumbers/>
                    <w:rPr>
                      <w:sz w:val="24"/>
                      <w:szCs w:val="24"/>
                      <w:lang w:val="it-IT"/>
                    </w:rPr>
                  </w:pPr>
                </w:p>
                <w:p w14:paraId="76F75FE6" w14:textId="77777777" w:rsidR="00E30DBE" w:rsidRPr="009A7657" w:rsidRDefault="00E30DBE" w:rsidP="00E30DBE">
                  <w:pPr>
                    <w:suppressLineNumbers/>
                    <w:rPr>
                      <w:sz w:val="24"/>
                      <w:szCs w:val="24"/>
                      <w:lang w:val="it-IT"/>
                    </w:rPr>
                  </w:pPr>
                </w:p>
                <w:p w14:paraId="0B26E8DA" w14:textId="77777777" w:rsidR="00E30DBE" w:rsidRPr="009A7657" w:rsidRDefault="00E30DBE" w:rsidP="00E30DBE">
                  <w:pPr>
                    <w:suppressLineNumbers/>
                    <w:rPr>
                      <w:sz w:val="24"/>
                      <w:szCs w:val="24"/>
                      <w:lang w:val="it-IT"/>
                    </w:rPr>
                  </w:pPr>
                  <w:r w:rsidRPr="009A7657">
                    <w:rPr>
                      <w:sz w:val="24"/>
                      <w:szCs w:val="24"/>
                      <w:lang w:val="it-IT"/>
                    </w:rPr>
                    <w:t>Il Supervisore compila il campo e preme il tasto “Invia”</w:t>
                  </w:r>
                </w:p>
              </w:tc>
              <w:tc>
                <w:tcPr>
                  <w:tcW w:w="3777" w:type="dxa"/>
                </w:tcPr>
                <w:p w14:paraId="6EBFB50E" w14:textId="77777777" w:rsidR="00E30DBE" w:rsidRPr="009A7657" w:rsidRDefault="00E30DBE" w:rsidP="00E30DBE">
                  <w:pPr>
                    <w:suppressLineNumbers/>
                    <w:rPr>
                      <w:sz w:val="24"/>
                      <w:szCs w:val="24"/>
                      <w:lang w:val="it-IT"/>
                    </w:rPr>
                  </w:pPr>
                </w:p>
                <w:p w14:paraId="4B91CD53" w14:textId="77777777" w:rsidR="00E30DBE" w:rsidRPr="009A7657" w:rsidRDefault="00E30DBE" w:rsidP="00E30DBE">
                  <w:pPr>
                    <w:suppressLineNumbers/>
                    <w:rPr>
                      <w:sz w:val="24"/>
                      <w:szCs w:val="24"/>
                      <w:lang w:val="it-IT"/>
                    </w:rPr>
                  </w:pPr>
                </w:p>
                <w:p w14:paraId="337ED114"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e due pulsanti “Si” e “No”</w:t>
                  </w:r>
                </w:p>
                <w:p w14:paraId="2327C3A2" w14:textId="77777777" w:rsidR="00E30DBE" w:rsidRPr="009A7657" w:rsidRDefault="00E30DBE" w:rsidP="00E30DBE">
                  <w:pPr>
                    <w:suppressLineNumbers/>
                    <w:rPr>
                      <w:sz w:val="24"/>
                      <w:szCs w:val="24"/>
                      <w:lang w:val="it-IT"/>
                    </w:rPr>
                  </w:pPr>
                </w:p>
                <w:p w14:paraId="4788EFC0" w14:textId="77777777" w:rsidR="00E30DBE" w:rsidRPr="009A7657" w:rsidRDefault="00E30DBE" w:rsidP="00E30DBE">
                  <w:pPr>
                    <w:suppressLineNumbers/>
                    <w:rPr>
                      <w:sz w:val="24"/>
                      <w:szCs w:val="24"/>
                      <w:lang w:val="it-IT"/>
                    </w:rPr>
                  </w:pPr>
                  <w:r w:rsidRPr="009A7657">
                    <w:rPr>
                      <w:sz w:val="24"/>
                      <w:szCs w:val="24"/>
                      <w:lang w:val="it-IT"/>
                    </w:rPr>
                    <w:t>Il Sistema mostra un form da compilare con la motivazione del rifiuto e un tasto “Invia”</w:t>
                  </w:r>
                </w:p>
                <w:p w14:paraId="6B6260AE" w14:textId="77777777" w:rsidR="00E30DBE" w:rsidRPr="009A7657" w:rsidRDefault="00E30DBE" w:rsidP="00E30DBE">
                  <w:pPr>
                    <w:suppressLineNumbers/>
                    <w:rPr>
                      <w:sz w:val="24"/>
                      <w:szCs w:val="24"/>
                      <w:lang w:val="it-IT"/>
                    </w:rPr>
                  </w:pPr>
                </w:p>
                <w:p w14:paraId="3823DB70" w14:textId="77777777" w:rsidR="00E30DBE" w:rsidRPr="009A7657" w:rsidRDefault="00E30DBE" w:rsidP="00E30DBE">
                  <w:pPr>
                    <w:suppressLineNumbers/>
                    <w:rPr>
                      <w:sz w:val="24"/>
                      <w:szCs w:val="24"/>
                      <w:lang w:val="it-IT"/>
                    </w:rPr>
                  </w:pPr>
                </w:p>
                <w:p w14:paraId="52A624A3" w14:textId="77777777" w:rsidR="00E30DBE" w:rsidRPr="009A7657" w:rsidRDefault="00E30DBE" w:rsidP="00E30DBE">
                  <w:pPr>
                    <w:suppressLineNumbers/>
                    <w:rPr>
                      <w:sz w:val="24"/>
                      <w:szCs w:val="24"/>
                      <w:lang w:val="it-IT"/>
                    </w:rPr>
                  </w:pPr>
                </w:p>
                <w:p w14:paraId="4AD86FF5" w14:textId="77777777" w:rsidR="00E30DBE" w:rsidRPr="009A7657" w:rsidRDefault="00E30DBE" w:rsidP="00E30DBE">
                  <w:pPr>
                    <w:suppressLineNumbers/>
                    <w:rPr>
                      <w:sz w:val="24"/>
                      <w:szCs w:val="24"/>
                      <w:lang w:val="it-IT"/>
                    </w:rPr>
                  </w:pPr>
                  <w:r w:rsidRPr="009A7657">
                    <w:rPr>
                      <w:sz w:val="24"/>
                      <w:szCs w:val="24"/>
                      <w:lang w:val="it-IT"/>
                    </w:rPr>
                    <w:t xml:space="preserve">Il Sistema manda una E-mail contenente anche il messaggio del Supervisore per notificare il docente , rimuove il corso dalla lista dei corsi da supervisionare </w:t>
                  </w:r>
                </w:p>
              </w:tc>
            </w:tr>
          </w:tbl>
          <w:p w14:paraId="391CC85D" w14:textId="77777777" w:rsidR="00E30DBE" w:rsidRPr="009A7657" w:rsidRDefault="00E30DBE" w:rsidP="00E30DBE">
            <w:pPr>
              <w:suppressLineNumbers/>
              <w:spacing w:after="0" w:line="240" w:lineRule="auto"/>
              <w:rPr>
                <w:sz w:val="24"/>
                <w:szCs w:val="24"/>
                <w:lang w:val="it-IT"/>
              </w:rPr>
            </w:pPr>
          </w:p>
        </w:tc>
      </w:tr>
      <w:tr w:rsidR="00E30DBE" w:rsidRPr="00826EE8" w14:paraId="5ED2B7B4" w14:textId="77777777" w:rsidTr="00E30DBE">
        <w:trPr>
          <w:trHeight w:val="308"/>
        </w:trPr>
        <w:tc>
          <w:tcPr>
            <w:tcW w:w="1970" w:type="dxa"/>
            <w:tcBorders>
              <w:left w:val="single" w:sz="2" w:space="0" w:color="000000"/>
              <w:bottom w:val="single" w:sz="2" w:space="0" w:color="000000"/>
            </w:tcBorders>
            <w:shd w:val="clear" w:color="auto" w:fill="0070C0"/>
          </w:tcPr>
          <w:p w14:paraId="39A3FF14"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637D73D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Supervisore alla finestra di avvertimento preme “No”, si torna alla lista dei corsi in attesa</w:t>
            </w:r>
          </w:p>
        </w:tc>
      </w:tr>
      <w:bookmarkEnd w:id="34"/>
    </w:tbl>
    <w:p w14:paraId="54DE6D19" w14:textId="77777777" w:rsidR="00E30DBE" w:rsidRPr="00E30DBE" w:rsidRDefault="00E30DBE" w:rsidP="00E30DBE">
      <w:pPr>
        <w:rPr>
          <w:b/>
          <w:sz w:val="32"/>
          <w:lang w:val="it-IT"/>
        </w:rPr>
      </w:pPr>
    </w:p>
    <w:p w14:paraId="740C49D2" w14:textId="77777777" w:rsidR="00E30DBE" w:rsidRPr="00E30DBE" w:rsidRDefault="00E30DBE" w:rsidP="00E30DBE">
      <w:pPr>
        <w:rPr>
          <w:b/>
          <w:sz w:val="32"/>
          <w:lang w:val="it-IT"/>
        </w:rPr>
      </w:pPr>
    </w:p>
    <w:p w14:paraId="099F36F9" w14:textId="74701840" w:rsidR="00E30DBE" w:rsidRDefault="00E30DBE" w:rsidP="00E30DBE">
      <w:pPr>
        <w:rPr>
          <w:lang w:val="it-IT"/>
        </w:rPr>
      </w:pPr>
    </w:p>
    <w:p w14:paraId="0B5F402C" w14:textId="602D8145" w:rsidR="0065280E" w:rsidRDefault="0065280E" w:rsidP="00E30DBE">
      <w:pPr>
        <w:rPr>
          <w:lang w:val="it-IT"/>
        </w:rPr>
      </w:pPr>
    </w:p>
    <w:p w14:paraId="5D92C086" w14:textId="0811A29F" w:rsidR="0065280E" w:rsidRDefault="0065280E" w:rsidP="00E30DBE">
      <w:pPr>
        <w:rPr>
          <w:lang w:val="it-IT"/>
        </w:rPr>
      </w:pPr>
    </w:p>
    <w:p w14:paraId="279875EB" w14:textId="1EF08F24" w:rsidR="00F42A64" w:rsidRDefault="00F42A64" w:rsidP="00E30DBE">
      <w:pPr>
        <w:rPr>
          <w:lang w:val="it-IT"/>
        </w:rPr>
      </w:pPr>
    </w:p>
    <w:p w14:paraId="0DB01898" w14:textId="0F8CE8A9" w:rsidR="00F42A64" w:rsidRDefault="00F42A64" w:rsidP="00E30DBE">
      <w:pPr>
        <w:rPr>
          <w:lang w:val="it-IT"/>
        </w:rPr>
      </w:pPr>
    </w:p>
    <w:p w14:paraId="2BC641D6" w14:textId="56997AC0" w:rsidR="00F42A64" w:rsidRDefault="00F42A64" w:rsidP="00E30DBE">
      <w:pPr>
        <w:rPr>
          <w:lang w:val="it-IT"/>
        </w:rPr>
      </w:pPr>
    </w:p>
    <w:p w14:paraId="5906E96C" w14:textId="77777777" w:rsidR="00F42A64" w:rsidRPr="00AF5361" w:rsidRDefault="00F42A64" w:rsidP="00E30DBE">
      <w:pPr>
        <w:rPr>
          <w:lang w:val="it-IT"/>
        </w:rPr>
      </w:pPr>
    </w:p>
    <w:p w14:paraId="286E7890" w14:textId="2691E58F" w:rsidR="0026167D" w:rsidRPr="00AF5361" w:rsidRDefault="00FE5166" w:rsidP="0026167D">
      <w:pPr>
        <w:pStyle w:val="Heading3"/>
        <w:rPr>
          <w:i w:val="0"/>
          <w:lang w:val="it-IT"/>
        </w:rPr>
      </w:pPr>
      <w:bookmarkStart w:id="35" w:name="_Toc531864292"/>
      <w:bookmarkStart w:id="36" w:name="_Toc533605704"/>
      <w:r w:rsidRPr="00AF5361">
        <w:rPr>
          <w:i w:val="0"/>
          <w:lang w:val="it-IT"/>
        </w:rPr>
        <w:lastRenderedPageBreak/>
        <w:t>3</w:t>
      </w:r>
      <w:r w:rsidR="0026167D" w:rsidRPr="00AF5361">
        <w:rPr>
          <w:i w:val="0"/>
          <w:lang w:val="it-IT"/>
        </w:rPr>
        <w:t>.</w:t>
      </w:r>
      <w:r w:rsidR="009B516B" w:rsidRPr="00AF5361">
        <w:rPr>
          <w:i w:val="0"/>
          <w:lang w:val="it-IT"/>
        </w:rPr>
        <w:t>5</w:t>
      </w:r>
      <w:r w:rsidR="0026167D" w:rsidRPr="00AF5361">
        <w:rPr>
          <w:i w:val="0"/>
          <w:lang w:val="it-IT"/>
        </w:rPr>
        <w:t xml:space="preserve">.3 </w:t>
      </w:r>
      <w:r w:rsidR="004A29E6" w:rsidRPr="00AF5361">
        <w:rPr>
          <w:i w:val="0"/>
          <w:lang w:val="it-IT"/>
        </w:rPr>
        <w:t>Modello ad oggetti</w:t>
      </w:r>
      <w:bookmarkEnd w:id="35"/>
      <w:bookmarkEnd w:id="36"/>
    </w:p>
    <w:p w14:paraId="51F88C2C" w14:textId="4AF919A3" w:rsidR="00AF5361" w:rsidRDefault="006D67C0" w:rsidP="00AF5361">
      <w:pPr>
        <w:rPr>
          <w:bCs/>
          <w:iCs/>
          <w:lang w:val="it-IT"/>
        </w:rPr>
      </w:pPr>
      <w:bookmarkStart w:id="37" w:name="_Toc531864293"/>
      <w:r>
        <w:rPr>
          <w:bCs/>
          <w:iCs/>
          <w:lang w:val="it-IT"/>
        </w:rPr>
        <w:t xml:space="preserve">In questa sezione vengono illustrati i class diagram inerenti </w:t>
      </w:r>
      <w:r w:rsidR="00AF5361">
        <w:rPr>
          <w:bCs/>
          <w:iCs/>
          <w:lang w:val="it-IT"/>
        </w:rPr>
        <w:t>alle classi (differenziate tra boundary, control, manager ed entity) insieme agli attributi, operazioni e</w:t>
      </w:r>
      <w:bookmarkStart w:id="38" w:name="_GoBack"/>
      <w:bookmarkEnd w:id="38"/>
      <w:r w:rsidR="00AF5361">
        <w:rPr>
          <w:bCs/>
          <w:iCs/>
          <w:lang w:val="it-IT"/>
        </w:rPr>
        <w:t xml:space="preserve"> relazioni correlate. Di seguito viene riportato il class diagram delle sole classi di tipo “entità” con i propri attributi e le proprie relazioni ed operazioni.</w:t>
      </w:r>
    </w:p>
    <w:p w14:paraId="51596B7D" w14:textId="355DDA37" w:rsidR="00AF5361" w:rsidRDefault="005E4ACF" w:rsidP="00AF5361">
      <w:pPr>
        <w:rPr>
          <w:bCs/>
          <w:iCs/>
          <w:lang w:val="it-IT"/>
        </w:rPr>
      </w:pPr>
      <w:r>
        <w:rPr>
          <w:bCs/>
          <w:iCs/>
          <w:noProof/>
          <w:lang w:val="it-IT"/>
        </w:rPr>
        <w:drawing>
          <wp:inline distT="0" distB="0" distL="0" distR="0" wp14:anchorId="6C893C54" wp14:editId="7FD27680">
            <wp:extent cx="5760085" cy="3524250"/>
            <wp:effectExtent l="0" t="0" r="571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ntity.png"/>
                    <pic:cNvPicPr/>
                  </pic:nvPicPr>
                  <pic:blipFill>
                    <a:blip r:embed="rId38"/>
                    <a:stretch>
                      <a:fillRect/>
                    </a:stretch>
                  </pic:blipFill>
                  <pic:spPr>
                    <a:xfrm>
                      <a:off x="0" y="0"/>
                      <a:ext cx="5760085" cy="3524250"/>
                    </a:xfrm>
                    <a:prstGeom prst="rect">
                      <a:avLst/>
                    </a:prstGeom>
                  </pic:spPr>
                </pic:pic>
              </a:graphicData>
            </a:graphic>
          </wp:inline>
        </w:drawing>
      </w:r>
    </w:p>
    <w:p w14:paraId="35398B76" w14:textId="44673CC4" w:rsidR="00485A74" w:rsidRDefault="00485A74" w:rsidP="00AF5361">
      <w:pPr>
        <w:rPr>
          <w:bCs/>
          <w:iCs/>
          <w:lang w:val="it-IT"/>
        </w:rPr>
      </w:pPr>
    </w:p>
    <w:p w14:paraId="4793106E" w14:textId="395D8BB6" w:rsidR="00D01C26" w:rsidRDefault="00D01C26" w:rsidP="00AF5361">
      <w:pPr>
        <w:rPr>
          <w:bCs/>
          <w:iCs/>
          <w:lang w:val="it-IT"/>
        </w:rPr>
      </w:pPr>
    </w:p>
    <w:p w14:paraId="54C599A3" w14:textId="3BA3D7DC" w:rsidR="00D01C26" w:rsidRDefault="00D01C26" w:rsidP="00AF5361">
      <w:pPr>
        <w:rPr>
          <w:bCs/>
          <w:iCs/>
          <w:lang w:val="it-IT"/>
        </w:rPr>
      </w:pPr>
    </w:p>
    <w:p w14:paraId="179CDE01" w14:textId="77777777" w:rsidR="00D01C26" w:rsidRPr="00AF5361" w:rsidRDefault="00D01C26" w:rsidP="00AF5361">
      <w:pPr>
        <w:rPr>
          <w:bCs/>
          <w:iCs/>
          <w:lang w:val="it-IT"/>
        </w:rPr>
      </w:pPr>
    </w:p>
    <w:p w14:paraId="5F2AC9B2" w14:textId="5A6A45B0" w:rsidR="00782665" w:rsidRPr="00782665" w:rsidRDefault="00AF5361" w:rsidP="00782665">
      <w:pPr>
        <w:pStyle w:val="Heading3"/>
        <w:rPr>
          <w:i w:val="0"/>
          <w:lang w:val="it-IT"/>
        </w:rPr>
      </w:pPr>
      <w:r>
        <w:rPr>
          <w:i w:val="0"/>
          <w:lang w:val="it-IT"/>
        </w:rPr>
        <w:lastRenderedPageBreak/>
        <w:t xml:space="preserve"> </w:t>
      </w:r>
      <w:bookmarkStart w:id="39" w:name="_Toc533605705"/>
      <w:r>
        <w:rPr>
          <w:i w:val="0"/>
          <w:lang w:val="it-IT"/>
        </w:rPr>
        <w:t xml:space="preserve">[CD1] </w:t>
      </w:r>
      <w:r w:rsidR="00782665">
        <w:rPr>
          <w:i w:val="0"/>
          <w:lang w:val="it-IT"/>
        </w:rPr>
        <w:t>Gestione Autenticazione</w:t>
      </w:r>
      <w:bookmarkEnd w:id="39"/>
    </w:p>
    <w:p w14:paraId="58EA1368" w14:textId="080FAEBD" w:rsidR="00AF5361" w:rsidRPr="00AF5361" w:rsidRDefault="00782665" w:rsidP="00AF5361">
      <w:pPr>
        <w:jc w:val="center"/>
        <w:rPr>
          <w:lang w:val="it-IT"/>
        </w:rPr>
      </w:pPr>
      <w:r>
        <w:rPr>
          <w:noProof/>
          <w:lang w:val="it-IT"/>
        </w:rPr>
        <w:drawing>
          <wp:inline distT="0" distB="0" distL="0" distR="0" wp14:anchorId="5CAF493F" wp14:editId="3269B5D9">
            <wp:extent cx="5760085" cy="3388995"/>
            <wp:effectExtent l="0" t="0" r="571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stioneAutenticazione.png"/>
                    <pic:cNvPicPr/>
                  </pic:nvPicPr>
                  <pic:blipFill>
                    <a:blip r:embed="rId39"/>
                    <a:stretch>
                      <a:fillRect/>
                    </a:stretch>
                  </pic:blipFill>
                  <pic:spPr>
                    <a:xfrm>
                      <a:off x="0" y="0"/>
                      <a:ext cx="5760085" cy="3388995"/>
                    </a:xfrm>
                    <a:prstGeom prst="rect">
                      <a:avLst/>
                    </a:prstGeom>
                  </pic:spPr>
                </pic:pic>
              </a:graphicData>
            </a:graphic>
          </wp:inline>
        </w:drawing>
      </w:r>
    </w:p>
    <w:p w14:paraId="5FB22C64" w14:textId="5F63845B" w:rsidR="00AF5361" w:rsidRPr="00AF5361" w:rsidRDefault="00AF5361" w:rsidP="006D67C0">
      <w:pPr>
        <w:rPr>
          <w:bCs/>
          <w:iCs/>
          <w:lang w:val="it-IT"/>
        </w:rPr>
      </w:pPr>
    </w:p>
    <w:p w14:paraId="4511EB5A" w14:textId="198746E5" w:rsidR="00AF5361" w:rsidRDefault="00AF5361" w:rsidP="00AF5361">
      <w:pPr>
        <w:rPr>
          <w:lang w:val="it-IT"/>
        </w:rPr>
      </w:pPr>
    </w:p>
    <w:p w14:paraId="75B79056" w14:textId="1E292895" w:rsidR="00AF5361" w:rsidRDefault="00AF5361" w:rsidP="00AF5361">
      <w:pPr>
        <w:rPr>
          <w:lang w:val="it-IT"/>
        </w:rPr>
      </w:pPr>
    </w:p>
    <w:p w14:paraId="2C06A0FD" w14:textId="155AE0FB" w:rsidR="00AF5361" w:rsidRDefault="00AF5361" w:rsidP="00AF5361">
      <w:pPr>
        <w:rPr>
          <w:lang w:val="it-IT"/>
        </w:rPr>
      </w:pPr>
    </w:p>
    <w:p w14:paraId="5A75B335" w14:textId="7068D0AB" w:rsidR="00AF5361" w:rsidRDefault="00AF5361" w:rsidP="00AF5361">
      <w:pPr>
        <w:rPr>
          <w:lang w:val="it-IT"/>
        </w:rPr>
      </w:pPr>
    </w:p>
    <w:p w14:paraId="001A16DA" w14:textId="03EB5DE0" w:rsidR="00AF5361" w:rsidRDefault="00AF5361" w:rsidP="00AF5361">
      <w:pPr>
        <w:rPr>
          <w:lang w:val="it-IT"/>
        </w:rPr>
      </w:pPr>
    </w:p>
    <w:p w14:paraId="777D0216" w14:textId="11C5F88C" w:rsidR="00AF5361" w:rsidRDefault="00AF5361" w:rsidP="00AF5361">
      <w:pPr>
        <w:rPr>
          <w:lang w:val="it-IT"/>
        </w:rPr>
      </w:pPr>
    </w:p>
    <w:p w14:paraId="72DCCB6D" w14:textId="1B751A1F" w:rsidR="00AF5361" w:rsidRDefault="00AF5361" w:rsidP="00AF5361">
      <w:pPr>
        <w:rPr>
          <w:lang w:val="it-IT"/>
        </w:rPr>
      </w:pPr>
    </w:p>
    <w:p w14:paraId="7677E51C" w14:textId="1E1A317E" w:rsidR="00AF5361" w:rsidRDefault="00AF5361" w:rsidP="00AF5361">
      <w:pPr>
        <w:rPr>
          <w:lang w:val="it-IT"/>
        </w:rPr>
      </w:pPr>
    </w:p>
    <w:p w14:paraId="6DE96F36" w14:textId="2F5C4C8D" w:rsidR="00782665" w:rsidRDefault="00782665" w:rsidP="00AF5361">
      <w:pPr>
        <w:rPr>
          <w:lang w:val="it-IT"/>
        </w:rPr>
      </w:pPr>
    </w:p>
    <w:p w14:paraId="02F1804A" w14:textId="05D339CE" w:rsidR="00782665" w:rsidRDefault="00782665" w:rsidP="00AF5361">
      <w:pPr>
        <w:rPr>
          <w:lang w:val="it-IT"/>
        </w:rPr>
      </w:pPr>
    </w:p>
    <w:p w14:paraId="135D39AE" w14:textId="7A7A8843" w:rsidR="00782665" w:rsidRDefault="00782665" w:rsidP="00AF5361">
      <w:pPr>
        <w:rPr>
          <w:lang w:val="it-IT"/>
        </w:rPr>
      </w:pPr>
    </w:p>
    <w:p w14:paraId="49CA6EE8" w14:textId="760DA68D" w:rsidR="00782665" w:rsidRDefault="00782665" w:rsidP="00AF5361">
      <w:pPr>
        <w:rPr>
          <w:lang w:val="it-IT"/>
        </w:rPr>
      </w:pPr>
    </w:p>
    <w:p w14:paraId="04BB5B20" w14:textId="77777777" w:rsidR="00782665" w:rsidRPr="00AF5361" w:rsidRDefault="00782665" w:rsidP="00AF5361">
      <w:pPr>
        <w:rPr>
          <w:lang w:val="it-IT"/>
        </w:rPr>
      </w:pPr>
    </w:p>
    <w:p w14:paraId="5B7EBD40" w14:textId="28A198A9" w:rsidR="00AF5361" w:rsidRDefault="00AF5361" w:rsidP="00AF5361">
      <w:pPr>
        <w:pStyle w:val="Heading3"/>
        <w:rPr>
          <w:i w:val="0"/>
          <w:lang w:val="it-IT"/>
        </w:rPr>
      </w:pPr>
      <w:r>
        <w:rPr>
          <w:i w:val="0"/>
          <w:lang w:val="it-IT"/>
        </w:rPr>
        <w:lastRenderedPageBreak/>
        <w:t xml:space="preserve"> </w:t>
      </w:r>
      <w:bookmarkStart w:id="40" w:name="_Toc533605706"/>
      <w:r>
        <w:rPr>
          <w:i w:val="0"/>
          <w:lang w:val="it-IT"/>
        </w:rPr>
        <w:t>[CD2]</w:t>
      </w:r>
      <w:r w:rsidR="00782665">
        <w:rPr>
          <w:i w:val="0"/>
          <w:lang w:val="it-IT"/>
        </w:rPr>
        <w:t xml:space="preserve"> Gestione Informazioni</w:t>
      </w:r>
      <w:bookmarkEnd w:id="40"/>
    </w:p>
    <w:p w14:paraId="696E9BA0" w14:textId="0894DC95" w:rsidR="00782665" w:rsidRPr="00782665" w:rsidRDefault="00782665" w:rsidP="00782665">
      <w:pPr>
        <w:rPr>
          <w:lang w:val="it-IT"/>
        </w:rPr>
      </w:pPr>
      <w:r>
        <w:rPr>
          <w:noProof/>
          <w:lang w:val="it-IT"/>
        </w:rPr>
        <w:drawing>
          <wp:inline distT="0" distB="0" distL="0" distR="0" wp14:anchorId="51DEEAD6" wp14:editId="6CBA1F11">
            <wp:extent cx="5760085" cy="3487420"/>
            <wp:effectExtent l="0" t="0" r="571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stioneInformazioni.png"/>
                    <pic:cNvPicPr/>
                  </pic:nvPicPr>
                  <pic:blipFill>
                    <a:blip r:embed="rId40"/>
                    <a:stretch>
                      <a:fillRect/>
                    </a:stretch>
                  </pic:blipFill>
                  <pic:spPr>
                    <a:xfrm>
                      <a:off x="0" y="0"/>
                      <a:ext cx="5760085" cy="3487420"/>
                    </a:xfrm>
                    <a:prstGeom prst="rect">
                      <a:avLst/>
                    </a:prstGeom>
                  </pic:spPr>
                </pic:pic>
              </a:graphicData>
            </a:graphic>
          </wp:inline>
        </w:drawing>
      </w:r>
    </w:p>
    <w:p w14:paraId="201452C6" w14:textId="77777777" w:rsidR="00AF5361" w:rsidRPr="00AF5361" w:rsidRDefault="00AF5361" w:rsidP="00AF5361">
      <w:pPr>
        <w:rPr>
          <w:lang w:val="it-IT"/>
        </w:rPr>
      </w:pPr>
    </w:p>
    <w:p w14:paraId="4508A8CB" w14:textId="22A37D52" w:rsidR="00AF5361" w:rsidRDefault="00AF5361" w:rsidP="00AF5361">
      <w:pPr>
        <w:rPr>
          <w:lang w:val="it-IT"/>
        </w:rPr>
      </w:pPr>
    </w:p>
    <w:p w14:paraId="3260CB67" w14:textId="77777777" w:rsidR="00AF5361" w:rsidRPr="00AF5361" w:rsidRDefault="00AF5361" w:rsidP="00AF5361">
      <w:pPr>
        <w:rPr>
          <w:lang w:val="it-IT"/>
        </w:rPr>
      </w:pPr>
    </w:p>
    <w:p w14:paraId="29D56BDD" w14:textId="598A45B8" w:rsidR="00AF5361" w:rsidRDefault="00AF5361" w:rsidP="00AF5361">
      <w:pPr>
        <w:pStyle w:val="Heading3"/>
        <w:rPr>
          <w:i w:val="0"/>
          <w:lang w:val="it-IT"/>
        </w:rPr>
      </w:pPr>
      <w:r>
        <w:rPr>
          <w:i w:val="0"/>
          <w:lang w:val="it-IT"/>
        </w:rPr>
        <w:t xml:space="preserve"> </w:t>
      </w:r>
      <w:bookmarkStart w:id="41" w:name="_Toc533605707"/>
      <w:r>
        <w:rPr>
          <w:i w:val="0"/>
          <w:lang w:val="it-IT"/>
        </w:rPr>
        <w:t xml:space="preserve">[CD3] </w:t>
      </w:r>
      <w:r w:rsidR="00782665">
        <w:rPr>
          <w:i w:val="0"/>
          <w:lang w:val="it-IT"/>
        </w:rPr>
        <w:t>Gestione Commento</w:t>
      </w:r>
      <w:bookmarkEnd w:id="41"/>
    </w:p>
    <w:p w14:paraId="35AEE6D0" w14:textId="61663A32" w:rsidR="00782665" w:rsidRPr="00782665" w:rsidRDefault="00782665" w:rsidP="00782665">
      <w:pPr>
        <w:rPr>
          <w:lang w:val="it-IT"/>
        </w:rPr>
      </w:pPr>
      <w:r>
        <w:rPr>
          <w:noProof/>
          <w:lang w:val="it-IT"/>
        </w:rPr>
        <w:drawing>
          <wp:inline distT="0" distB="0" distL="0" distR="0" wp14:anchorId="29D36B0E" wp14:editId="0B0007AF">
            <wp:extent cx="5760085" cy="2716530"/>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stioneCommento.png"/>
                    <pic:cNvPicPr/>
                  </pic:nvPicPr>
                  <pic:blipFill>
                    <a:blip r:embed="rId41"/>
                    <a:stretch>
                      <a:fillRect/>
                    </a:stretch>
                  </pic:blipFill>
                  <pic:spPr>
                    <a:xfrm>
                      <a:off x="0" y="0"/>
                      <a:ext cx="5760085" cy="2716530"/>
                    </a:xfrm>
                    <a:prstGeom prst="rect">
                      <a:avLst/>
                    </a:prstGeom>
                  </pic:spPr>
                </pic:pic>
              </a:graphicData>
            </a:graphic>
          </wp:inline>
        </w:drawing>
      </w:r>
    </w:p>
    <w:p w14:paraId="60CEFD39" w14:textId="3A133104" w:rsidR="00AF5361" w:rsidRDefault="00AF5361" w:rsidP="00AF5361">
      <w:pPr>
        <w:pStyle w:val="Heading3"/>
        <w:rPr>
          <w:i w:val="0"/>
          <w:lang w:val="it-IT"/>
        </w:rPr>
      </w:pPr>
      <w:r>
        <w:rPr>
          <w:i w:val="0"/>
          <w:lang w:val="it-IT"/>
        </w:rPr>
        <w:lastRenderedPageBreak/>
        <w:t xml:space="preserve"> </w:t>
      </w:r>
      <w:bookmarkStart w:id="42" w:name="_Toc533605708"/>
      <w:r>
        <w:rPr>
          <w:i w:val="0"/>
          <w:lang w:val="it-IT"/>
        </w:rPr>
        <w:t xml:space="preserve">[CD4] </w:t>
      </w:r>
      <w:r w:rsidR="00782665">
        <w:rPr>
          <w:i w:val="0"/>
          <w:lang w:val="it-IT"/>
        </w:rPr>
        <w:t>Gestione Lezioni</w:t>
      </w:r>
      <w:bookmarkEnd w:id="42"/>
    </w:p>
    <w:p w14:paraId="0D4C3069" w14:textId="2ECFB5F1" w:rsidR="00782665" w:rsidRPr="00782665" w:rsidRDefault="00782665" w:rsidP="00782665">
      <w:pPr>
        <w:rPr>
          <w:lang w:val="it-IT"/>
        </w:rPr>
      </w:pPr>
      <w:r>
        <w:rPr>
          <w:noProof/>
          <w:lang w:val="it-IT"/>
        </w:rPr>
        <w:drawing>
          <wp:inline distT="0" distB="0" distL="0" distR="0" wp14:anchorId="7183AA13" wp14:editId="66D3CEE6">
            <wp:extent cx="5760085" cy="4490720"/>
            <wp:effectExtent l="0" t="0" r="571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estioneLezioni.png"/>
                    <pic:cNvPicPr/>
                  </pic:nvPicPr>
                  <pic:blipFill>
                    <a:blip r:embed="rId42"/>
                    <a:stretch>
                      <a:fillRect/>
                    </a:stretch>
                  </pic:blipFill>
                  <pic:spPr>
                    <a:xfrm>
                      <a:off x="0" y="0"/>
                      <a:ext cx="5760085" cy="4490720"/>
                    </a:xfrm>
                    <a:prstGeom prst="rect">
                      <a:avLst/>
                    </a:prstGeom>
                  </pic:spPr>
                </pic:pic>
              </a:graphicData>
            </a:graphic>
          </wp:inline>
        </w:drawing>
      </w:r>
    </w:p>
    <w:p w14:paraId="58AFF338" w14:textId="07B6023A" w:rsidR="00AF5361" w:rsidRPr="00AF5361" w:rsidRDefault="00AF5361" w:rsidP="00AF5361">
      <w:pPr>
        <w:pStyle w:val="Heading3"/>
        <w:rPr>
          <w:i w:val="0"/>
          <w:lang w:val="it-IT"/>
        </w:rPr>
      </w:pPr>
      <w:r>
        <w:rPr>
          <w:i w:val="0"/>
          <w:lang w:val="it-IT"/>
        </w:rPr>
        <w:t xml:space="preserve"> </w:t>
      </w:r>
      <w:bookmarkStart w:id="43" w:name="_Toc533605709"/>
      <w:r>
        <w:rPr>
          <w:i w:val="0"/>
          <w:lang w:val="it-IT"/>
        </w:rPr>
        <w:t xml:space="preserve">[CD5] </w:t>
      </w:r>
      <w:r w:rsidR="00782665">
        <w:rPr>
          <w:i w:val="0"/>
          <w:lang w:val="it-IT"/>
        </w:rPr>
        <w:t>Gestione Corso</w:t>
      </w:r>
      <w:bookmarkEnd w:id="43"/>
    </w:p>
    <w:p w14:paraId="01C33C53" w14:textId="370AF412" w:rsidR="00AF5361" w:rsidRPr="00AF5361" w:rsidRDefault="00782665" w:rsidP="00AF5361">
      <w:pPr>
        <w:pStyle w:val="Heading3"/>
        <w:rPr>
          <w:i w:val="0"/>
          <w:lang w:val="it-IT"/>
        </w:rPr>
      </w:pPr>
      <w:bookmarkStart w:id="44" w:name="_Toc533605710"/>
      <w:r>
        <w:rPr>
          <w:i w:val="0"/>
          <w:noProof/>
          <w:lang w:val="it-IT"/>
        </w:rPr>
        <w:drawing>
          <wp:inline distT="0" distB="0" distL="0" distR="0" wp14:anchorId="76C07B03" wp14:editId="3905A856">
            <wp:extent cx="5760085" cy="3643630"/>
            <wp:effectExtent l="0" t="0" r="571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stioneCorso.png"/>
                    <pic:cNvPicPr/>
                  </pic:nvPicPr>
                  <pic:blipFill>
                    <a:blip r:embed="rId43"/>
                    <a:stretch>
                      <a:fillRect/>
                    </a:stretch>
                  </pic:blipFill>
                  <pic:spPr>
                    <a:xfrm>
                      <a:off x="0" y="0"/>
                      <a:ext cx="5760085" cy="3643630"/>
                    </a:xfrm>
                    <a:prstGeom prst="rect">
                      <a:avLst/>
                    </a:prstGeom>
                  </pic:spPr>
                </pic:pic>
              </a:graphicData>
            </a:graphic>
          </wp:inline>
        </w:drawing>
      </w:r>
      <w:bookmarkEnd w:id="44"/>
    </w:p>
    <w:p w14:paraId="1F3F5079" w14:textId="77777777" w:rsidR="00AF5361" w:rsidRPr="00AF5361" w:rsidRDefault="00AF5361" w:rsidP="00AF5361">
      <w:pPr>
        <w:rPr>
          <w:lang w:val="it-IT"/>
        </w:rPr>
      </w:pPr>
    </w:p>
    <w:p w14:paraId="12D65F47" w14:textId="77777777" w:rsidR="00AF5361" w:rsidRDefault="00AF5361" w:rsidP="0026167D">
      <w:pPr>
        <w:pStyle w:val="Heading3"/>
        <w:rPr>
          <w:lang w:val="it-IT"/>
        </w:rPr>
      </w:pPr>
    </w:p>
    <w:p w14:paraId="699C38DE" w14:textId="2A755F0C" w:rsidR="00880F68" w:rsidRDefault="00FE5166" w:rsidP="00880F68">
      <w:pPr>
        <w:pStyle w:val="Heading3"/>
        <w:rPr>
          <w:i w:val="0"/>
          <w:lang w:val="it-IT"/>
        </w:rPr>
      </w:pPr>
      <w:bookmarkStart w:id="45" w:name="_Toc533605711"/>
      <w:r w:rsidRPr="00880F68">
        <w:rPr>
          <w:i w:val="0"/>
          <w:lang w:val="it-IT"/>
        </w:rPr>
        <w:t>3</w:t>
      </w:r>
      <w:r w:rsidR="0026167D" w:rsidRPr="00880F68">
        <w:rPr>
          <w:i w:val="0"/>
          <w:lang w:val="it-IT"/>
        </w:rPr>
        <w:t>.</w:t>
      </w:r>
      <w:r w:rsidR="009B516B" w:rsidRPr="00880F68">
        <w:rPr>
          <w:i w:val="0"/>
          <w:lang w:val="it-IT"/>
        </w:rPr>
        <w:t>5</w:t>
      </w:r>
      <w:r w:rsidR="0026167D" w:rsidRPr="00880F68">
        <w:rPr>
          <w:i w:val="0"/>
          <w:lang w:val="it-IT"/>
        </w:rPr>
        <w:t xml:space="preserve">.4 </w:t>
      </w:r>
      <w:r w:rsidR="004A29E6" w:rsidRPr="00880F68">
        <w:rPr>
          <w:i w:val="0"/>
          <w:lang w:val="it-IT"/>
        </w:rPr>
        <w:t>Modelli dinamici</w:t>
      </w:r>
      <w:bookmarkEnd w:id="37"/>
      <w:bookmarkEnd w:id="45"/>
    </w:p>
    <w:p w14:paraId="5C974103" w14:textId="1BEEBF7D" w:rsidR="00B0344E" w:rsidRDefault="00B0344E" w:rsidP="00B0344E">
      <w:pPr>
        <w:rPr>
          <w:lang w:val="it-IT"/>
        </w:rPr>
      </w:pPr>
      <w:r>
        <w:rPr>
          <w:lang w:val="it-IT"/>
        </w:rPr>
        <w:t xml:space="preserve">I modelli dinamici rappresentano la variazione del comportamento oggetti in due punti di vista differenti: </w:t>
      </w:r>
    </w:p>
    <w:p w14:paraId="3134CDC4" w14:textId="747D2566" w:rsidR="00B0344E" w:rsidRPr="00B0344E" w:rsidRDefault="00B0344E" w:rsidP="00B0344E">
      <w:pPr>
        <w:pStyle w:val="ListParagraph"/>
        <w:numPr>
          <w:ilvl w:val="0"/>
          <w:numId w:val="35"/>
        </w:numPr>
        <w:rPr>
          <w:lang w:val="it-IT"/>
        </w:rPr>
      </w:pPr>
      <w:r w:rsidRPr="00B0344E">
        <w:rPr>
          <w:lang w:val="it-IT"/>
        </w:rPr>
        <w:t>Tramite lo statechart diagram possiamo analizzare la variazione di stato di un singolo oggetto al variare di particolari condizioni o all’esecuzione di una specifica azione all’interno del Sistema.</w:t>
      </w:r>
    </w:p>
    <w:p w14:paraId="45DA98DF" w14:textId="31164253" w:rsidR="00B0344E" w:rsidRPr="00B0344E" w:rsidRDefault="00B0344E" w:rsidP="00B0344E">
      <w:pPr>
        <w:pStyle w:val="ListParagraph"/>
        <w:numPr>
          <w:ilvl w:val="0"/>
          <w:numId w:val="35"/>
        </w:numPr>
        <w:rPr>
          <w:lang w:val="it-IT"/>
        </w:rPr>
      </w:pPr>
      <w:r w:rsidRPr="00B0344E">
        <w:rPr>
          <w:lang w:val="it-IT"/>
        </w:rPr>
        <w:t>Tramite I sequence diagram possiamo, invece, vedere come gli oggetti</w:t>
      </w:r>
      <w:r>
        <w:rPr>
          <w:lang w:val="it-IT"/>
        </w:rPr>
        <w:t>, tramite particolari operazioni, possono interagire tra di loro.</w:t>
      </w:r>
    </w:p>
    <w:p w14:paraId="4520E722" w14:textId="404A81D0" w:rsidR="006047EA" w:rsidRPr="00140502" w:rsidRDefault="00880F68" w:rsidP="00880F68">
      <w:pPr>
        <w:pStyle w:val="Heading3"/>
        <w:rPr>
          <w:i w:val="0"/>
          <w:lang w:val="it-IT"/>
        </w:rPr>
      </w:pPr>
      <w:bookmarkStart w:id="46" w:name="_Toc533605712"/>
      <w:r w:rsidRPr="00140502">
        <w:rPr>
          <w:i w:val="0"/>
          <w:lang w:val="it-IT"/>
        </w:rPr>
        <w:t>3.5.4.1 Statechart Diagram</w:t>
      </w:r>
      <w:bookmarkEnd w:id="46"/>
    </w:p>
    <w:p w14:paraId="0562E94C" w14:textId="10FFDBCB" w:rsidR="00B0344E" w:rsidRPr="00B0344E" w:rsidRDefault="00B0344E" w:rsidP="00B0344E">
      <w:pPr>
        <w:rPr>
          <w:lang w:val="it-IT"/>
        </w:rPr>
      </w:pPr>
      <w:r>
        <w:rPr>
          <w:lang w:val="it-IT"/>
        </w:rPr>
        <w:t>Lo statechart diagram vede un’analisi delle variazioni di stato su una singola entità a secondo di particolari condizioni o azioni che si possono effettuare all’interno del sistema.</w:t>
      </w:r>
    </w:p>
    <w:p w14:paraId="50FBB391" w14:textId="56CAE1EF" w:rsidR="00880F68" w:rsidRDefault="00880F68" w:rsidP="00880F68">
      <w:pPr>
        <w:pStyle w:val="Heading3"/>
        <w:rPr>
          <w:i w:val="0"/>
          <w:lang w:val="it-IT"/>
        </w:rPr>
      </w:pPr>
      <w:bookmarkStart w:id="47" w:name="_Toc533605713"/>
      <w:r>
        <w:rPr>
          <w:i w:val="0"/>
          <w:lang w:val="it-IT"/>
        </w:rPr>
        <w:t>[S</w:t>
      </w:r>
      <w:r w:rsidR="00607679">
        <w:rPr>
          <w:i w:val="0"/>
          <w:lang w:val="it-IT"/>
        </w:rPr>
        <w:t>C</w:t>
      </w:r>
      <w:r>
        <w:rPr>
          <w:i w:val="0"/>
          <w:lang w:val="it-IT"/>
        </w:rPr>
        <w:t xml:space="preserve">D1] </w:t>
      </w:r>
      <w:r w:rsidR="00B0344E">
        <w:rPr>
          <w:i w:val="0"/>
          <w:lang w:val="it-IT"/>
        </w:rPr>
        <w:t>Gestione stati di Corso</w:t>
      </w:r>
      <w:bookmarkEnd w:id="47"/>
    </w:p>
    <w:p w14:paraId="1C4630D3" w14:textId="10F2B644" w:rsidR="00F9696B" w:rsidRPr="00F9696B" w:rsidRDefault="00B0344E" w:rsidP="00F9696B">
      <w:pPr>
        <w:rPr>
          <w:lang w:val="it-IT"/>
        </w:rPr>
      </w:pPr>
      <w:r>
        <w:rPr>
          <w:noProof/>
          <w:lang w:val="it-IT"/>
        </w:rPr>
        <w:drawing>
          <wp:inline distT="0" distB="0" distL="0" distR="0" wp14:anchorId="4A4717D5" wp14:editId="7E80B9E4">
            <wp:extent cx="5760085" cy="293687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teCorso.png"/>
                    <pic:cNvPicPr/>
                  </pic:nvPicPr>
                  <pic:blipFill>
                    <a:blip r:embed="rId44"/>
                    <a:stretch>
                      <a:fillRect/>
                    </a:stretch>
                  </pic:blipFill>
                  <pic:spPr>
                    <a:xfrm>
                      <a:off x="0" y="0"/>
                      <a:ext cx="5760085" cy="2936875"/>
                    </a:xfrm>
                    <a:prstGeom prst="rect">
                      <a:avLst/>
                    </a:prstGeom>
                  </pic:spPr>
                </pic:pic>
              </a:graphicData>
            </a:graphic>
          </wp:inline>
        </w:drawing>
      </w:r>
    </w:p>
    <w:p w14:paraId="12BED7B3" w14:textId="77777777" w:rsidR="00880F68" w:rsidRDefault="00880F68" w:rsidP="00880F68">
      <w:pPr>
        <w:pStyle w:val="Heading3"/>
        <w:rPr>
          <w:i w:val="0"/>
          <w:lang w:val="it-IT"/>
        </w:rPr>
      </w:pPr>
    </w:p>
    <w:p w14:paraId="1CBA1359" w14:textId="4BCBD9A8" w:rsidR="00880F68" w:rsidRDefault="00880F68" w:rsidP="00880F68">
      <w:pPr>
        <w:pStyle w:val="Heading3"/>
        <w:rPr>
          <w:i w:val="0"/>
          <w:lang w:val="it-IT"/>
        </w:rPr>
      </w:pPr>
      <w:bookmarkStart w:id="48" w:name="_Toc533605714"/>
      <w:r w:rsidRPr="00AF5361">
        <w:rPr>
          <w:i w:val="0"/>
          <w:lang w:val="it-IT"/>
        </w:rPr>
        <w:t>3.5</w:t>
      </w:r>
      <w:r>
        <w:rPr>
          <w:i w:val="0"/>
          <w:lang w:val="it-IT"/>
        </w:rPr>
        <w:t>.4.2 Sequence Diagram</w:t>
      </w:r>
      <w:bookmarkEnd w:id="48"/>
    </w:p>
    <w:p w14:paraId="220C0FE9" w14:textId="5479E702" w:rsidR="00607679" w:rsidRDefault="00607679" w:rsidP="00607679">
      <w:pPr>
        <w:pStyle w:val="Heading3"/>
        <w:rPr>
          <w:i w:val="0"/>
          <w:lang w:val="it-IT"/>
        </w:rPr>
      </w:pPr>
      <w:bookmarkStart w:id="49" w:name="_Toc533605715"/>
      <w:r>
        <w:rPr>
          <w:i w:val="0"/>
          <w:lang w:val="it-IT"/>
        </w:rPr>
        <w:t xml:space="preserve">[SCD1] </w:t>
      </w:r>
      <w:r w:rsidR="008509BD">
        <w:rPr>
          <w:i w:val="0"/>
          <w:lang w:val="it-IT"/>
        </w:rPr>
        <w:t>Login</w:t>
      </w:r>
      <w:bookmarkEnd w:id="49"/>
    </w:p>
    <w:p w14:paraId="63A02041" w14:textId="1D04EF97" w:rsidR="00C528A2" w:rsidRPr="00C528A2" w:rsidRDefault="00C528A2" w:rsidP="00C528A2">
      <w:pPr>
        <w:rPr>
          <w:lang w:val="it-IT"/>
        </w:rPr>
      </w:pPr>
      <w:r>
        <w:rPr>
          <w:noProof/>
          <w:lang w:val="it-IT"/>
        </w:rPr>
        <w:drawing>
          <wp:inline distT="0" distB="0" distL="0" distR="0" wp14:anchorId="61683F9B" wp14:editId="7EE31184">
            <wp:extent cx="5760085" cy="2169795"/>
            <wp:effectExtent l="0" t="0" r="571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in.png"/>
                    <pic:cNvPicPr/>
                  </pic:nvPicPr>
                  <pic:blipFill>
                    <a:blip r:embed="rId45"/>
                    <a:stretch>
                      <a:fillRect/>
                    </a:stretch>
                  </pic:blipFill>
                  <pic:spPr>
                    <a:xfrm>
                      <a:off x="0" y="0"/>
                      <a:ext cx="5760085" cy="2169795"/>
                    </a:xfrm>
                    <a:prstGeom prst="rect">
                      <a:avLst/>
                    </a:prstGeom>
                  </pic:spPr>
                </pic:pic>
              </a:graphicData>
            </a:graphic>
          </wp:inline>
        </w:drawing>
      </w:r>
    </w:p>
    <w:p w14:paraId="0B69E4DC" w14:textId="6823E245" w:rsidR="008509BD" w:rsidRDefault="008509BD" w:rsidP="008509BD">
      <w:pPr>
        <w:pStyle w:val="Heading3"/>
        <w:rPr>
          <w:i w:val="0"/>
          <w:lang w:val="it-IT"/>
        </w:rPr>
      </w:pPr>
      <w:bookmarkStart w:id="50" w:name="_Toc533605716"/>
      <w:r>
        <w:rPr>
          <w:i w:val="0"/>
          <w:lang w:val="it-IT"/>
        </w:rPr>
        <w:lastRenderedPageBreak/>
        <w:t>[SCD</w:t>
      </w:r>
      <w:r w:rsidR="00C528A2">
        <w:rPr>
          <w:i w:val="0"/>
          <w:lang w:val="it-IT"/>
        </w:rPr>
        <w:t>2</w:t>
      </w:r>
      <w:r>
        <w:rPr>
          <w:i w:val="0"/>
          <w:lang w:val="it-IT"/>
        </w:rPr>
        <w:t>] Logout</w:t>
      </w:r>
      <w:bookmarkEnd w:id="50"/>
    </w:p>
    <w:p w14:paraId="43AC71DE" w14:textId="1587BC2E" w:rsidR="00C528A2" w:rsidRPr="00C528A2" w:rsidRDefault="00C528A2" w:rsidP="00C528A2">
      <w:pPr>
        <w:rPr>
          <w:lang w:val="it-IT"/>
        </w:rPr>
      </w:pPr>
      <w:r>
        <w:rPr>
          <w:noProof/>
          <w:lang w:val="it-IT"/>
        </w:rPr>
        <w:drawing>
          <wp:inline distT="0" distB="0" distL="0" distR="0" wp14:anchorId="134ADB93" wp14:editId="26072A87">
            <wp:extent cx="5760085" cy="3322955"/>
            <wp:effectExtent l="0" t="0" r="571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out.png"/>
                    <pic:cNvPicPr/>
                  </pic:nvPicPr>
                  <pic:blipFill>
                    <a:blip r:embed="rId46"/>
                    <a:stretch>
                      <a:fillRect/>
                    </a:stretch>
                  </pic:blipFill>
                  <pic:spPr>
                    <a:xfrm>
                      <a:off x="0" y="0"/>
                      <a:ext cx="5760085" cy="3322955"/>
                    </a:xfrm>
                    <a:prstGeom prst="rect">
                      <a:avLst/>
                    </a:prstGeom>
                  </pic:spPr>
                </pic:pic>
              </a:graphicData>
            </a:graphic>
          </wp:inline>
        </w:drawing>
      </w:r>
    </w:p>
    <w:p w14:paraId="74215F21" w14:textId="77777777" w:rsidR="00C528A2" w:rsidRDefault="008509BD" w:rsidP="008509BD">
      <w:pPr>
        <w:pStyle w:val="Heading3"/>
        <w:rPr>
          <w:i w:val="0"/>
          <w:lang w:val="it-IT"/>
        </w:rPr>
      </w:pPr>
      <w:bookmarkStart w:id="51" w:name="_Toc533605717"/>
      <w:r>
        <w:rPr>
          <w:i w:val="0"/>
          <w:lang w:val="it-IT"/>
        </w:rPr>
        <w:lastRenderedPageBreak/>
        <w:t>[SCD</w:t>
      </w:r>
      <w:r w:rsidR="00C528A2">
        <w:rPr>
          <w:i w:val="0"/>
          <w:lang w:val="it-IT"/>
        </w:rPr>
        <w:t>3</w:t>
      </w:r>
      <w:r>
        <w:rPr>
          <w:i w:val="0"/>
          <w:lang w:val="it-IT"/>
        </w:rPr>
        <w:t>] Registrazione</w:t>
      </w:r>
      <w:bookmarkEnd w:id="51"/>
    </w:p>
    <w:p w14:paraId="6F986E28" w14:textId="3F4B6934" w:rsidR="008509BD" w:rsidRDefault="00C528A2" w:rsidP="008509BD">
      <w:pPr>
        <w:pStyle w:val="Heading3"/>
        <w:rPr>
          <w:i w:val="0"/>
          <w:lang w:val="it-IT"/>
        </w:rPr>
      </w:pPr>
      <w:bookmarkStart w:id="52" w:name="_Toc531883280"/>
      <w:bookmarkStart w:id="53" w:name="_Toc533605718"/>
      <w:r>
        <w:rPr>
          <w:i w:val="0"/>
          <w:noProof/>
          <w:lang w:val="it-IT"/>
        </w:rPr>
        <w:drawing>
          <wp:inline distT="0" distB="0" distL="0" distR="0" wp14:anchorId="1EC15777" wp14:editId="0D857AF8">
            <wp:extent cx="5760085" cy="2653665"/>
            <wp:effectExtent l="0" t="0" r="571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gistrazione1.png"/>
                    <pic:cNvPicPr/>
                  </pic:nvPicPr>
                  <pic:blipFill>
                    <a:blip r:embed="rId47"/>
                    <a:stretch>
                      <a:fillRect/>
                    </a:stretch>
                  </pic:blipFill>
                  <pic:spPr>
                    <a:xfrm>
                      <a:off x="0" y="0"/>
                      <a:ext cx="5760085" cy="2653665"/>
                    </a:xfrm>
                    <a:prstGeom prst="rect">
                      <a:avLst/>
                    </a:prstGeom>
                  </pic:spPr>
                </pic:pic>
              </a:graphicData>
            </a:graphic>
          </wp:inline>
        </w:drawing>
      </w:r>
      <w:bookmarkEnd w:id="52"/>
      <w:bookmarkEnd w:id="53"/>
    </w:p>
    <w:p w14:paraId="1248C193" w14:textId="322F3FF1" w:rsidR="00C528A2" w:rsidRPr="00C528A2" w:rsidRDefault="00C528A2" w:rsidP="00C528A2">
      <w:pPr>
        <w:rPr>
          <w:lang w:val="it-IT"/>
        </w:rPr>
      </w:pPr>
      <w:r>
        <w:rPr>
          <w:noProof/>
          <w:lang w:val="it-IT"/>
        </w:rPr>
        <w:drawing>
          <wp:inline distT="0" distB="0" distL="0" distR="0" wp14:anchorId="59B4CEB3" wp14:editId="755598C6">
            <wp:extent cx="5760085" cy="2599690"/>
            <wp:effectExtent l="0" t="0" r="571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zione2.png"/>
                    <pic:cNvPicPr/>
                  </pic:nvPicPr>
                  <pic:blipFill>
                    <a:blip r:embed="rId48"/>
                    <a:stretch>
                      <a:fillRect/>
                    </a:stretch>
                  </pic:blipFill>
                  <pic:spPr>
                    <a:xfrm>
                      <a:off x="0" y="0"/>
                      <a:ext cx="5760085" cy="2599690"/>
                    </a:xfrm>
                    <a:prstGeom prst="rect">
                      <a:avLst/>
                    </a:prstGeom>
                  </pic:spPr>
                </pic:pic>
              </a:graphicData>
            </a:graphic>
          </wp:inline>
        </w:drawing>
      </w:r>
    </w:p>
    <w:p w14:paraId="482C1701" w14:textId="77777777" w:rsidR="00C528A2" w:rsidRDefault="00C528A2" w:rsidP="00C528A2">
      <w:pPr>
        <w:pStyle w:val="Heading3"/>
        <w:rPr>
          <w:i w:val="0"/>
          <w:lang w:val="it-IT"/>
        </w:rPr>
      </w:pPr>
    </w:p>
    <w:p w14:paraId="5676C413" w14:textId="67E1E151" w:rsidR="00C528A2" w:rsidRDefault="008509BD" w:rsidP="00C528A2">
      <w:pPr>
        <w:pStyle w:val="Heading3"/>
        <w:rPr>
          <w:i w:val="0"/>
          <w:lang w:val="it-IT"/>
        </w:rPr>
      </w:pPr>
      <w:bookmarkStart w:id="54" w:name="_Toc533605719"/>
      <w:r>
        <w:rPr>
          <w:i w:val="0"/>
          <w:lang w:val="it-IT"/>
        </w:rPr>
        <w:t>[SCD</w:t>
      </w:r>
      <w:r w:rsidR="00C528A2">
        <w:rPr>
          <w:i w:val="0"/>
          <w:lang w:val="it-IT"/>
        </w:rPr>
        <w:t>4</w:t>
      </w:r>
      <w:r>
        <w:rPr>
          <w:i w:val="0"/>
          <w:lang w:val="it-IT"/>
        </w:rPr>
        <w:t>] Password dimenticata</w:t>
      </w:r>
      <w:bookmarkEnd w:id="54"/>
    </w:p>
    <w:p w14:paraId="52E675E2" w14:textId="77777777" w:rsidR="00C528A2" w:rsidRPr="00C528A2" w:rsidRDefault="00C528A2" w:rsidP="00C528A2">
      <w:pPr>
        <w:rPr>
          <w:lang w:val="it-IT"/>
        </w:rPr>
      </w:pPr>
    </w:p>
    <w:p w14:paraId="053C8412" w14:textId="7DC42881" w:rsidR="00C528A2" w:rsidRPr="00C528A2" w:rsidRDefault="00C528A2" w:rsidP="00C528A2">
      <w:pPr>
        <w:rPr>
          <w:lang w:val="it-IT"/>
        </w:rPr>
      </w:pPr>
      <w:r>
        <w:rPr>
          <w:noProof/>
          <w:lang w:val="it-IT"/>
        </w:rPr>
        <w:drawing>
          <wp:inline distT="0" distB="0" distL="0" distR="0" wp14:anchorId="6952C7C9" wp14:editId="5F6A03FC">
            <wp:extent cx="5760085" cy="2462530"/>
            <wp:effectExtent l="0" t="0" r="571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asswordDimenticata.png"/>
                    <pic:cNvPicPr/>
                  </pic:nvPicPr>
                  <pic:blipFill>
                    <a:blip r:embed="rId49"/>
                    <a:stretch>
                      <a:fillRect/>
                    </a:stretch>
                  </pic:blipFill>
                  <pic:spPr>
                    <a:xfrm>
                      <a:off x="0" y="0"/>
                      <a:ext cx="5760085" cy="2462530"/>
                    </a:xfrm>
                    <a:prstGeom prst="rect">
                      <a:avLst/>
                    </a:prstGeom>
                  </pic:spPr>
                </pic:pic>
              </a:graphicData>
            </a:graphic>
          </wp:inline>
        </w:drawing>
      </w:r>
    </w:p>
    <w:p w14:paraId="382E25A6" w14:textId="77777777" w:rsidR="00C528A2" w:rsidRDefault="008509BD" w:rsidP="008509BD">
      <w:pPr>
        <w:pStyle w:val="Heading3"/>
        <w:rPr>
          <w:i w:val="0"/>
          <w:lang w:val="it-IT"/>
        </w:rPr>
      </w:pPr>
      <w:bookmarkStart w:id="55" w:name="_Toc533605720"/>
      <w:r>
        <w:rPr>
          <w:i w:val="0"/>
          <w:lang w:val="it-IT"/>
        </w:rPr>
        <w:lastRenderedPageBreak/>
        <w:t>[SCD</w:t>
      </w:r>
      <w:r w:rsidR="00C528A2">
        <w:rPr>
          <w:i w:val="0"/>
          <w:lang w:val="it-IT"/>
        </w:rPr>
        <w:t>5</w:t>
      </w:r>
      <w:r>
        <w:rPr>
          <w:i w:val="0"/>
          <w:lang w:val="it-IT"/>
        </w:rPr>
        <w:t>] Ricerca corso</w:t>
      </w:r>
      <w:bookmarkEnd w:id="55"/>
    </w:p>
    <w:p w14:paraId="74C3DF62" w14:textId="647A0567" w:rsidR="008509BD" w:rsidRPr="008509BD" w:rsidRDefault="00C528A2" w:rsidP="008509BD">
      <w:pPr>
        <w:pStyle w:val="Heading3"/>
        <w:rPr>
          <w:i w:val="0"/>
          <w:lang w:val="it-IT"/>
        </w:rPr>
      </w:pPr>
      <w:bookmarkStart w:id="56" w:name="_Toc531883283"/>
      <w:bookmarkStart w:id="57" w:name="_Toc533605721"/>
      <w:r>
        <w:rPr>
          <w:i w:val="0"/>
          <w:noProof/>
          <w:lang w:val="it-IT"/>
        </w:rPr>
        <w:drawing>
          <wp:inline distT="0" distB="0" distL="0" distR="0" wp14:anchorId="072578CC" wp14:editId="4D78AC23">
            <wp:extent cx="5760085" cy="3123565"/>
            <wp:effectExtent l="0" t="0" r="571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icercaCorso.png"/>
                    <pic:cNvPicPr/>
                  </pic:nvPicPr>
                  <pic:blipFill>
                    <a:blip r:embed="rId50"/>
                    <a:stretch>
                      <a:fillRect/>
                    </a:stretch>
                  </pic:blipFill>
                  <pic:spPr>
                    <a:xfrm>
                      <a:off x="0" y="0"/>
                      <a:ext cx="5760085" cy="3123565"/>
                    </a:xfrm>
                    <a:prstGeom prst="rect">
                      <a:avLst/>
                    </a:prstGeom>
                  </pic:spPr>
                </pic:pic>
              </a:graphicData>
            </a:graphic>
          </wp:inline>
        </w:drawing>
      </w:r>
      <w:bookmarkEnd w:id="56"/>
      <w:bookmarkEnd w:id="57"/>
    </w:p>
    <w:p w14:paraId="5768A475" w14:textId="77777777" w:rsidR="00C528A2" w:rsidRDefault="008509BD" w:rsidP="008509BD">
      <w:pPr>
        <w:pStyle w:val="Heading3"/>
        <w:rPr>
          <w:i w:val="0"/>
          <w:lang w:val="it-IT"/>
        </w:rPr>
      </w:pPr>
      <w:bookmarkStart w:id="58" w:name="_Toc533605722"/>
      <w:r>
        <w:rPr>
          <w:i w:val="0"/>
          <w:lang w:val="it-IT"/>
        </w:rPr>
        <w:t>[SCD</w:t>
      </w:r>
      <w:r w:rsidR="00C528A2">
        <w:rPr>
          <w:i w:val="0"/>
          <w:lang w:val="it-IT"/>
        </w:rPr>
        <w:t>6</w:t>
      </w:r>
      <w:r>
        <w:rPr>
          <w:i w:val="0"/>
          <w:lang w:val="it-IT"/>
        </w:rPr>
        <w:t>] Modifica e-mail</w:t>
      </w:r>
      <w:bookmarkEnd w:id="58"/>
    </w:p>
    <w:p w14:paraId="6DFD69AB" w14:textId="656B1099" w:rsidR="008509BD" w:rsidRDefault="00C528A2" w:rsidP="008509BD">
      <w:pPr>
        <w:pStyle w:val="Heading3"/>
        <w:rPr>
          <w:i w:val="0"/>
          <w:lang w:val="it-IT"/>
        </w:rPr>
      </w:pPr>
      <w:bookmarkStart w:id="59" w:name="_Toc531883285"/>
      <w:bookmarkStart w:id="60" w:name="_Toc533605723"/>
      <w:r>
        <w:rPr>
          <w:i w:val="0"/>
          <w:noProof/>
          <w:lang w:val="it-IT"/>
        </w:rPr>
        <w:drawing>
          <wp:inline distT="0" distB="0" distL="0" distR="0" wp14:anchorId="1674ADE1" wp14:editId="38730CB6">
            <wp:extent cx="5760085" cy="2653030"/>
            <wp:effectExtent l="0" t="0" r="571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ificaEmail.png"/>
                    <pic:cNvPicPr/>
                  </pic:nvPicPr>
                  <pic:blipFill>
                    <a:blip r:embed="rId51"/>
                    <a:stretch>
                      <a:fillRect/>
                    </a:stretch>
                  </pic:blipFill>
                  <pic:spPr>
                    <a:xfrm>
                      <a:off x="0" y="0"/>
                      <a:ext cx="5760085" cy="2653030"/>
                    </a:xfrm>
                    <a:prstGeom prst="rect">
                      <a:avLst/>
                    </a:prstGeom>
                  </pic:spPr>
                </pic:pic>
              </a:graphicData>
            </a:graphic>
          </wp:inline>
        </w:drawing>
      </w:r>
      <w:bookmarkEnd w:id="59"/>
      <w:bookmarkEnd w:id="60"/>
    </w:p>
    <w:p w14:paraId="674F39D8" w14:textId="77777777" w:rsidR="00C528A2" w:rsidRDefault="008509BD" w:rsidP="008509BD">
      <w:pPr>
        <w:pStyle w:val="Heading3"/>
        <w:rPr>
          <w:i w:val="0"/>
          <w:lang w:val="it-IT"/>
        </w:rPr>
      </w:pPr>
      <w:bookmarkStart w:id="61" w:name="_Toc533605724"/>
      <w:r>
        <w:rPr>
          <w:i w:val="0"/>
          <w:lang w:val="it-IT"/>
        </w:rPr>
        <w:t>[SCD</w:t>
      </w:r>
      <w:r w:rsidR="00C528A2">
        <w:rPr>
          <w:i w:val="0"/>
          <w:lang w:val="it-IT"/>
        </w:rPr>
        <w:t>7</w:t>
      </w:r>
      <w:r>
        <w:rPr>
          <w:i w:val="0"/>
          <w:lang w:val="it-IT"/>
        </w:rPr>
        <w:t>] Modifica password</w:t>
      </w:r>
      <w:bookmarkEnd w:id="61"/>
    </w:p>
    <w:p w14:paraId="6852CAED" w14:textId="274D9B65" w:rsidR="008509BD" w:rsidRDefault="00C528A2" w:rsidP="008509BD">
      <w:pPr>
        <w:pStyle w:val="Heading3"/>
        <w:rPr>
          <w:i w:val="0"/>
          <w:lang w:val="it-IT"/>
        </w:rPr>
      </w:pPr>
      <w:bookmarkStart w:id="62" w:name="_Toc531883287"/>
      <w:bookmarkStart w:id="63" w:name="_Toc533605725"/>
      <w:r>
        <w:rPr>
          <w:i w:val="0"/>
          <w:noProof/>
          <w:lang w:val="it-IT"/>
        </w:rPr>
        <w:drawing>
          <wp:inline distT="0" distB="0" distL="0" distR="0" wp14:anchorId="0D381882" wp14:editId="6A28F71B">
            <wp:extent cx="5760085" cy="219773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odificaPassword.png"/>
                    <pic:cNvPicPr/>
                  </pic:nvPicPr>
                  <pic:blipFill>
                    <a:blip r:embed="rId52"/>
                    <a:stretch>
                      <a:fillRect/>
                    </a:stretch>
                  </pic:blipFill>
                  <pic:spPr>
                    <a:xfrm>
                      <a:off x="0" y="0"/>
                      <a:ext cx="5760085" cy="2197735"/>
                    </a:xfrm>
                    <a:prstGeom prst="rect">
                      <a:avLst/>
                    </a:prstGeom>
                  </pic:spPr>
                </pic:pic>
              </a:graphicData>
            </a:graphic>
          </wp:inline>
        </w:drawing>
      </w:r>
      <w:bookmarkEnd w:id="62"/>
      <w:bookmarkEnd w:id="63"/>
    </w:p>
    <w:p w14:paraId="57104C57" w14:textId="77777777" w:rsidR="00C528A2" w:rsidRDefault="00C528A2" w:rsidP="008509BD">
      <w:pPr>
        <w:pStyle w:val="Heading3"/>
        <w:rPr>
          <w:i w:val="0"/>
          <w:lang w:val="it-IT"/>
        </w:rPr>
      </w:pPr>
    </w:p>
    <w:p w14:paraId="339066A5" w14:textId="3F799A15" w:rsidR="00C528A2" w:rsidRDefault="008509BD" w:rsidP="00C528A2">
      <w:pPr>
        <w:pStyle w:val="Heading3"/>
        <w:rPr>
          <w:i w:val="0"/>
          <w:lang w:val="it-IT"/>
        </w:rPr>
      </w:pPr>
      <w:bookmarkStart w:id="64" w:name="_Toc533605726"/>
      <w:r>
        <w:rPr>
          <w:i w:val="0"/>
          <w:lang w:val="it-IT"/>
        </w:rPr>
        <w:lastRenderedPageBreak/>
        <w:t>[SCD</w:t>
      </w:r>
      <w:r w:rsidR="00C528A2">
        <w:rPr>
          <w:i w:val="0"/>
          <w:lang w:val="it-IT"/>
        </w:rPr>
        <w:t>8</w:t>
      </w:r>
      <w:r>
        <w:rPr>
          <w:i w:val="0"/>
          <w:lang w:val="it-IT"/>
        </w:rPr>
        <w:t>] Modifica carta</w:t>
      </w:r>
      <w:bookmarkEnd w:id="64"/>
    </w:p>
    <w:p w14:paraId="3718E5EE" w14:textId="5139AE2E" w:rsidR="00C528A2" w:rsidRDefault="00C528A2" w:rsidP="00C528A2">
      <w:pPr>
        <w:rPr>
          <w:lang w:val="it-IT"/>
        </w:rPr>
      </w:pPr>
    </w:p>
    <w:p w14:paraId="2CDC08EF" w14:textId="349B85FD" w:rsidR="00C528A2" w:rsidRDefault="00826EE8" w:rsidP="00C528A2">
      <w:pPr>
        <w:rPr>
          <w:lang w:val="it-IT"/>
        </w:rPr>
      </w:pPr>
      <w:r>
        <w:rPr>
          <w:noProof/>
          <w:lang w:val="it-IT"/>
        </w:rPr>
        <w:drawing>
          <wp:inline distT="0" distB="0" distL="0" distR="0" wp14:anchorId="4D6FFFD8" wp14:editId="2FE3C793">
            <wp:extent cx="5760085" cy="232981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72928545f8ebd414229c63f30e62b0.png"/>
                    <pic:cNvPicPr/>
                  </pic:nvPicPr>
                  <pic:blipFill>
                    <a:blip r:embed="rId53"/>
                    <a:stretch>
                      <a:fillRect/>
                    </a:stretch>
                  </pic:blipFill>
                  <pic:spPr>
                    <a:xfrm>
                      <a:off x="0" y="0"/>
                      <a:ext cx="5760085" cy="2329815"/>
                    </a:xfrm>
                    <a:prstGeom prst="rect">
                      <a:avLst/>
                    </a:prstGeom>
                  </pic:spPr>
                </pic:pic>
              </a:graphicData>
            </a:graphic>
          </wp:inline>
        </w:drawing>
      </w:r>
    </w:p>
    <w:p w14:paraId="53172AD7" w14:textId="3AD36182" w:rsidR="00C528A2" w:rsidRDefault="00C528A2" w:rsidP="00C528A2">
      <w:pPr>
        <w:rPr>
          <w:lang w:val="it-IT"/>
        </w:rPr>
      </w:pPr>
    </w:p>
    <w:p w14:paraId="386617EF" w14:textId="3AC4C4B0" w:rsidR="008509BD" w:rsidRDefault="008509BD" w:rsidP="008509BD">
      <w:pPr>
        <w:pStyle w:val="Heading3"/>
        <w:rPr>
          <w:i w:val="0"/>
          <w:lang w:val="it-IT"/>
        </w:rPr>
      </w:pPr>
      <w:bookmarkStart w:id="65" w:name="_Toc533605727"/>
      <w:r>
        <w:rPr>
          <w:i w:val="0"/>
          <w:lang w:val="it-IT"/>
        </w:rPr>
        <w:t>[SCD</w:t>
      </w:r>
      <w:r w:rsidR="00C528A2">
        <w:rPr>
          <w:i w:val="0"/>
          <w:lang w:val="it-IT"/>
        </w:rPr>
        <w:t>9</w:t>
      </w:r>
      <w:r>
        <w:rPr>
          <w:i w:val="0"/>
          <w:lang w:val="it-IT"/>
        </w:rPr>
        <w:t>] Iscrizione corso</w:t>
      </w:r>
      <w:bookmarkEnd w:id="65"/>
    </w:p>
    <w:p w14:paraId="29BA55BA" w14:textId="363531F4" w:rsidR="00C528A2" w:rsidRDefault="00C528A2" w:rsidP="00C528A2">
      <w:pPr>
        <w:rPr>
          <w:lang w:val="it-IT"/>
        </w:rPr>
      </w:pPr>
      <w:r>
        <w:rPr>
          <w:noProof/>
          <w:lang w:val="it-IT"/>
        </w:rPr>
        <w:drawing>
          <wp:inline distT="0" distB="0" distL="0" distR="0" wp14:anchorId="78E94765" wp14:editId="4E809732">
            <wp:extent cx="5760085" cy="427228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scrizioneCorso1.png"/>
                    <pic:cNvPicPr/>
                  </pic:nvPicPr>
                  <pic:blipFill>
                    <a:blip r:embed="rId54"/>
                    <a:stretch>
                      <a:fillRect/>
                    </a:stretch>
                  </pic:blipFill>
                  <pic:spPr>
                    <a:xfrm>
                      <a:off x="0" y="0"/>
                      <a:ext cx="5760085" cy="4272280"/>
                    </a:xfrm>
                    <a:prstGeom prst="rect">
                      <a:avLst/>
                    </a:prstGeom>
                  </pic:spPr>
                </pic:pic>
              </a:graphicData>
            </a:graphic>
          </wp:inline>
        </w:drawing>
      </w:r>
    </w:p>
    <w:p w14:paraId="31CA40D9" w14:textId="40D8512E" w:rsidR="00C528A2" w:rsidRPr="00C528A2" w:rsidRDefault="00C528A2" w:rsidP="00C528A2">
      <w:pPr>
        <w:rPr>
          <w:lang w:val="it-IT"/>
        </w:rPr>
      </w:pPr>
      <w:r>
        <w:rPr>
          <w:noProof/>
          <w:lang w:val="it-IT"/>
        </w:rPr>
        <w:lastRenderedPageBreak/>
        <w:drawing>
          <wp:inline distT="0" distB="0" distL="0" distR="0" wp14:anchorId="45AF3690" wp14:editId="3D584321">
            <wp:extent cx="5760085" cy="428053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scrizioneCorso2.png"/>
                    <pic:cNvPicPr/>
                  </pic:nvPicPr>
                  <pic:blipFill>
                    <a:blip r:embed="rId55"/>
                    <a:stretch>
                      <a:fillRect/>
                    </a:stretch>
                  </pic:blipFill>
                  <pic:spPr>
                    <a:xfrm>
                      <a:off x="0" y="0"/>
                      <a:ext cx="5760085" cy="4280535"/>
                    </a:xfrm>
                    <a:prstGeom prst="rect">
                      <a:avLst/>
                    </a:prstGeom>
                  </pic:spPr>
                </pic:pic>
              </a:graphicData>
            </a:graphic>
          </wp:inline>
        </w:drawing>
      </w:r>
    </w:p>
    <w:p w14:paraId="7BC3A5DC" w14:textId="7E141DBB" w:rsidR="008509BD" w:rsidRDefault="008509BD" w:rsidP="008509BD">
      <w:pPr>
        <w:pStyle w:val="Heading3"/>
        <w:rPr>
          <w:i w:val="0"/>
          <w:lang w:val="it-IT"/>
        </w:rPr>
      </w:pPr>
      <w:bookmarkStart w:id="66" w:name="_Toc533605728"/>
      <w:r>
        <w:rPr>
          <w:i w:val="0"/>
          <w:lang w:val="it-IT"/>
        </w:rPr>
        <w:t>[SCD</w:t>
      </w:r>
      <w:r w:rsidR="00C528A2">
        <w:rPr>
          <w:i w:val="0"/>
          <w:lang w:val="it-IT"/>
        </w:rPr>
        <w:t>10</w:t>
      </w:r>
      <w:r>
        <w:rPr>
          <w:i w:val="0"/>
          <w:lang w:val="it-IT"/>
        </w:rPr>
        <w:t>] Crea corso</w:t>
      </w:r>
      <w:bookmarkEnd w:id="66"/>
    </w:p>
    <w:p w14:paraId="64C5797B" w14:textId="147A3FB6" w:rsidR="00C528A2" w:rsidRDefault="00C528A2" w:rsidP="00C528A2">
      <w:pPr>
        <w:rPr>
          <w:lang w:val="it-IT"/>
        </w:rPr>
      </w:pPr>
      <w:r>
        <w:rPr>
          <w:noProof/>
          <w:lang w:val="it-IT"/>
        </w:rPr>
        <w:drawing>
          <wp:inline distT="0" distB="0" distL="0" distR="0" wp14:anchorId="671BA877" wp14:editId="7B4801CE">
            <wp:extent cx="5760085" cy="2284095"/>
            <wp:effectExtent l="0" t="0" r="571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Corso1.png"/>
                    <pic:cNvPicPr/>
                  </pic:nvPicPr>
                  <pic:blipFill>
                    <a:blip r:embed="rId56"/>
                    <a:stretch>
                      <a:fillRect/>
                    </a:stretch>
                  </pic:blipFill>
                  <pic:spPr>
                    <a:xfrm>
                      <a:off x="0" y="0"/>
                      <a:ext cx="5760085" cy="2284095"/>
                    </a:xfrm>
                    <a:prstGeom prst="rect">
                      <a:avLst/>
                    </a:prstGeom>
                  </pic:spPr>
                </pic:pic>
              </a:graphicData>
            </a:graphic>
          </wp:inline>
        </w:drawing>
      </w:r>
    </w:p>
    <w:p w14:paraId="30EAF6F8" w14:textId="6419E456" w:rsidR="00C528A2" w:rsidRPr="00C528A2" w:rsidRDefault="00F41E16" w:rsidP="00C528A2">
      <w:pPr>
        <w:rPr>
          <w:lang w:val="it-IT"/>
        </w:rPr>
      </w:pPr>
      <w:r>
        <w:rPr>
          <w:noProof/>
          <w:lang w:val="it-IT"/>
        </w:rPr>
        <w:lastRenderedPageBreak/>
        <w:drawing>
          <wp:inline distT="0" distB="0" distL="0" distR="0" wp14:anchorId="5059A4A3" wp14:editId="29EEC727">
            <wp:extent cx="5760085" cy="239014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reaCorso2.png"/>
                    <pic:cNvPicPr/>
                  </pic:nvPicPr>
                  <pic:blipFill>
                    <a:blip r:embed="rId57"/>
                    <a:stretch>
                      <a:fillRect/>
                    </a:stretch>
                  </pic:blipFill>
                  <pic:spPr>
                    <a:xfrm>
                      <a:off x="0" y="0"/>
                      <a:ext cx="5760085" cy="2390140"/>
                    </a:xfrm>
                    <a:prstGeom prst="rect">
                      <a:avLst/>
                    </a:prstGeom>
                  </pic:spPr>
                </pic:pic>
              </a:graphicData>
            </a:graphic>
          </wp:inline>
        </w:drawing>
      </w:r>
    </w:p>
    <w:p w14:paraId="23D591F1" w14:textId="617612B6" w:rsidR="00C528A2" w:rsidRDefault="008509BD" w:rsidP="00C528A2">
      <w:pPr>
        <w:pStyle w:val="Heading3"/>
        <w:rPr>
          <w:i w:val="0"/>
          <w:lang w:val="it-IT"/>
        </w:rPr>
      </w:pPr>
      <w:bookmarkStart w:id="67" w:name="_Toc533605729"/>
      <w:r>
        <w:rPr>
          <w:i w:val="0"/>
          <w:lang w:val="it-IT"/>
        </w:rPr>
        <w:t>[SCD1</w:t>
      </w:r>
      <w:r w:rsidR="00C528A2">
        <w:rPr>
          <w:i w:val="0"/>
          <w:lang w:val="it-IT"/>
        </w:rPr>
        <w:t>1</w:t>
      </w:r>
      <w:r>
        <w:rPr>
          <w:i w:val="0"/>
          <w:lang w:val="it-IT"/>
        </w:rPr>
        <w:t>] Modifica corso</w:t>
      </w:r>
      <w:bookmarkEnd w:id="67"/>
    </w:p>
    <w:p w14:paraId="09B8AD08" w14:textId="0CD2C860" w:rsidR="00C528A2" w:rsidRDefault="00C528A2" w:rsidP="00C528A2">
      <w:pPr>
        <w:rPr>
          <w:lang w:val="it-IT"/>
        </w:rPr>
      </w:pPr>
    </w:p>
    <w:p w14:paraId="1D5B20D9" w14:textId="49CC7BAE" w:rsidR="00C528A2" w:rsidRDefault="00C528A2" w:rsidP="00C528A2">
      <w:pPr>
        <w:rPr>
          <w:lang w:val="it-IT"/>
        </w:rPr>
      </w:pPr>
    </w:p>
    <w:p w14:paraId="678E7781" w14:textId="5F8B6B59" w:rsidR="00C528A2" w:rsidRDefault="00C528A2" w:rsidP="00C528A2">
      <w:pPr>
        <w:rPr>
          <w:lang w:val="it-IT"/>
        </w:rPr>
      </w:pPr>
    </w:p>
    <w:p w14:paraId="02A22D39" w14:textId="22AD88CC" w:rsidR="00C528A2" w:rsidRDefault="00C528A2" w:rsidP="00C528A2">
      <w:pPr>
        <w:rPr>
          <w:lang w:val="it-IT"/>
        </w:rPr>
      </w:pPr>
    </w:p>
    <w:p w14:paraId="7665D093" w14:textId="3AFF9FC6" w:rsidR="00C528A2" w:rsidRDefault="00C528A2" w:rsidP="00C528A2">
      <w:pPr>
        <w:rPr>
          <w:lang w:val="it-IT"/>
        </w:rPr>
      </w:pPr>
    </w:p>
    <w:p w14:paraId="7BA138E1" w14:textId="73101AA7" w:rsidR="00C528A2" w:rsidRDefault="00C528A2" w:rsidP="00C528A2">
      <w:pPr>
        <w:rPr>
          <w:lang w:val="it-IT"/>
        </w:rPr>
      </w:pPr>
    </w:p>
    <w:p w14:paraId="4BDB6FE1" w14:textId="3C5FE447" w:rsidR="00C528A2" w:rsidRDefault="00C528A2" w:rsidP="00C528A2">
      <w:pPr>
        <w:rPr>
          <w:lang w:val="it-IT"/>
        </w:rPr>
      </w:pPr>
    </w:p>
    <w:p w14:paraId="45C553F4" w14:textId="3E32A184" w:rsidR="00C528A2" w:rsidRDefault="00C528A2" w:rsidP="00C528A2">
      <w:pPr>
        <w:rPr>
          <w:lang w:val="it-IT"/>
        </w:rPr>
      </w:pPr>
    </w:p>
    <w:p w14:paraId="7CFE3664" w14:textId="77777777" w:rsidR="00C528A2" w:rsidRPr="00C528A2" w:rsidRDefault="00C528A2" w:rsidP="00C528A2">
      <w:pPr>
        <w:rPr>
          <w:lang w:val="it-IT"/>
        </w:rPr>
      </w:pPr>
    </w:p>
    <w:p w14:paraId="680028F3" w14:textId="3C6E3778" w:rsidR="008509BD" w:rsidRDefault="008509BD" w:rsidP="008509BD">
      <w:pPr>
        <w:pStyle w:val="Heading3"/>
        <w:rPr>
          <w:i w:val="0"/>
          <w:lang w:val="it-IT"/>
        </w:rPr>
      </w:pPr>
      <w:bookmarkStart w:id="68" w:name="_Toc533605730"/>
      <w:r>
        <w:rPr>
          <w:i w:val="0"/>
          <w:lang w:val="it-IT"/>
        </w:rPr>
        <w:lastRenderedPageBreak/>
        <w:t>[SCD1</w:t>
      </w:r>
      <w:r w:rsidR="00C528A2">
        <w:rPr>
          <w:i w:val="0"/>
          <w:lang w:val="it-IT"/>
        </w:rPr>
        <w:t>2</w:t>
      </w:r>
      <w:r>
        <w:rPr>
          <w:i w:val="0"/>
          <w:lang w:val="it-IT"/>
        </w:rPr>
        <w:t>] Inserisci lezione</w:t>
      </w:r>
      <w:bookmarkEnd w:id="68"/>
    </w:p>
    <w:p w14:paraId="6B52C989" w14:textId="6CA7BD6B" w:rsidR="00C528A2" w:rsidRDefault="00C528A2" w:rsidP="00C528A2">
      <w:pPr>
        <w:rPr>
          <w:lang w:val="it-IT"/>
        </w:rPr>
      </w:pPr>
      <w:r>
        <w:rPr>
          <w:noProof/>
          <w:lang w:val="it-IT"/>
        </w:rPr>
        <w:drawing>
          <wp:inline distT="0" distB="0" distL="0" distR="0" wp14:anchorId="71B7F2DA" wp14:editId="39FE524A">
            <wp:extent cx="5760085" cy="3109595"/>
            <wp:effectExtent l="0" t="0" r="571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serisciLezione1.png"/>
                    <pic:cNvPicPr/>
                  </pic:nvPicPr>
                  <pic:blipFill>
                    <a:blip r:embed="rId58"/>
                    <a:stretch>
                      <a:fillRect/>
                    </a:stretch>
                  </pic:blipFill>
                  <pic:spPr>
                    <a:xfrm>
                      <a:off x="0" y="0"/>
                      <a:ext cx="5760085" cy="3109595"/>
                    </a:xfrm>
                    <a:prstGeom prst="rect">
                      <a:avLst/>
                    </a:prstGeom>
                  </pic:spPr>
                </pic:pic>
              </a:graphicData>
            </a:graphic>
          </wp:inline>
        </w:drawing>
      </w:r>
    </w:p>
    <w:p w14:paraId="7A1A9838" w14:textId="4B13C1CE" w:rsidR="00C528A2" w:rsidRPr="00C528A2" w:rsidRDefault="00C528A2" w:rsidP="00C528A2">
      <w:pPr>
        <w:rPr>
          <w:lang w:val="it-IT"/>
        </w:rPr>
      </w:pPr>
      <w:r>
        <w:rPr>
          <w:noProof/>
          <w:lang w:val="it-IT"/>
        </w:rPr>
        <w:lastRenderedPageBreak/>
        <w:drawing>
          <wp:inline distT="0" distB="0" distL="0" distR="0" wp14:anchorId="4FFED7C6" wp14:editId="7513CA23">
            <wp:extent cx="5760085" cy="7071360"/>
            <wp:effectExtent l="0" t="0" r="571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serisciLezione2.png"/>
                    <pic:cNvPicPr/>
                  </pic:nvPicPr>
                  <pic:blipFill>
                    <a:blip r:embed="rId59"/>
                    <a:stretch>
                      <a:fillRect/>
                    </a:stretch>
                  </pic:blipFill>
                  <pic:spPr>
                    <a:xfrm>
                      <a:off x="0" y="0"/>
                      <a:ext cx="5760085" cy="7071360"/>
                    </a:xfrm>
                    <a:prstGeom prst="rect">
                      <a:avLst/>
                    </a:prstGeom>
                  </pic:spPr>
                </pic:pic>
              </a:graphicData>
            </a:graphic>
          </wp:inline>
        </w:drawing>
      </w:r>
    </w:p>
    <w:p w14:paraId="61C4CABE" w14:textId="77777777" w:rsidR="00C528A2" w:rsidRDefault="00C528A2" w:rsidP="008509BD">
      <w:pPr>
        <w:pStyle w:val="Heading3"/>
        <w:rPr>
          <w:i w:val="0"/>
          <w:lang w:val="it-IT"/>
        </w:rPr>
      </w:pPr>
    </w:p>
    <w:p w14:paraId="5E93ED5C" w14:textId="77777777" w:rsidR="00C528A2" w:rsidRDefault="00C528A2" w:rsidP="008509BD">
      <w:pPr>
        <w:pStyle w:val="Heading3"/>
        <w:rPr>
          <w:i w:val="0"/>
          <w:lang w:val="it-IT"/>
        </w:rPr>
      </w:pPr>
    </w:p>
    <w:p w14:paraId="36026642" w14:textId="77777777" w:rsidR="00C528A2" w:rsidRDefault="00C528A2" w:rsidP="008509BD">
      <w:pPr>
        <w:pStyle w:val="Heading3"/>
        <w:rPr>
          <w:i w:val="0"/>
          <w:lang w:val="it-IT"/>
        </w:rPr>
      </w:pPr>
    </w:p>
    <w:p w14:paraId="22251BF2" w14:textId="485AE807" w:rsidR="00C528A2" w:rsidRDefault="00C528A2" w:rsidP="008509BD">
      <w:pPr>
        <w:pStyle w:val="Heading3"/>
        <w:rPr>
          <w:i w:val="0"/>
          <w:lang w:val="it-IT"/>
        </w:rPr>
      </w:pPr>
    </w:p>
    <w:p w14:paraId="62842B9C" w14:textId="0389DC10" w:rsidR="00F41E16" w:rsidRDefault="00F41E16" w:rsidP="00F41E16">
      <w:pPr>
        <w:rPr>
          <w:lang w:val="it-IT"/>
        </w:rPr>
      </w:pPr>
    </w:p>
    <w:p w14:paraId="5ACC03DD" w14:textId="77777777" w:rsidR="00F41E16" w:rsidRPr="00F41E16" w:rsidRDefault="00F41E16" w:rsidP="00F41E16">
      <w:pPr>
        <w:rPr>
          <w:lang w:val="it-IT"/>
        </w:rPr>
      </w:pPr>
    </w:p>
    <w:p w14:paraId="73E788F9" w14:textId="04ADD8AD" w:rsidR="008509BD" w:rsidRDefault="008509BD" w:rsidP="008509BD">
      <w:pPr>
        <w:pStyle w:val="Heading3"/>
        <w:rPr>
          <w:i w:val="0"/>
          <w:lang w:val="it-IT"/>
        </w:rPr>
      </w:pPr>
      <w:bookmarkStart w:id="69" w:name="_Toc533605731"/>
      <w:r>
        <w:rPr>
          <w:i w:val="0"/>
          <w:lang w:val="it-IT"/>
        </w:rPr>
        <w:lastRenderedPageBreak/>
        <w:t>[SCD1</w:t>
      </w:r>
      <w:r w:rsidR="00C528A2">
        <w:rPr>
          <w:i w:val="0"/>
          <w:lang w:val="it-IT"/>
        </w:rPr>
        <w:t>3</w:t>
      </w:r>
      <w:r>
        <w:rPr>
          <w:i w:val="0"/>
          <w:lang w:val="it-IT"/>
        </w:rPr>
        <w:t>] Crea commento</w:t>
      </w:r>
      <w:bookmarkEnd w:id="69"/>
    </w:p>
    <w:p w14:paraId="239CC4E6" w14:textId="74E87A0D" w:rsidR="00C528A2" w:rsidRPr="00C528A2" w:rsidRDefault="00F41E16" w:rsidP="00C528A2">
      <w:pPr>
        <w:rPr>
          <w:lang w:val="it-IT"/>
        </w:rPr>
      </w:pPr>
      <w:r>
        <w:rPr>
          <w:noProof/>
          <w:lang w:val="it-IT"/>
        </w:rPr>
        <w:drawing>
          <wp:inline distT="0" distB="0" distL="0" distR="0" wp14:anchorId="159F3232" wp14:editId="3270ED24">
            <wp:extent cx="5760085" cy="1847850"/>
            <wp:effectExtent l="0" t="0" r="571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reaCommento.png"/>
                    <pic:cNvPicPr/>
                  </pic:nvPicPr>
                  <pic:blipFill>
                    <a:blip r:embed="rId60"/>
                    <a:stretch>
                      <a:fillRect/>
                    </a:stretch>
                  </pic:blipFill>
                  <pic:spPr>
                    <a:xfrm>
                      <a:off x="0" y="0"/>
                      <a:ext cx="5760085" cy="1847850"/>
                    </a:xfrm>
                    <a:prstGeom prst="rect">
                      <a:avLst/>
                    </a:prstGeom>
                  </pic:spPr>
                </pic:pic>
              </a:graphicData>
            </a:graphic>
          </wp:inline>
        </w:drawing>
      </w:r>
    </w:p>
    <w:p w14:paraId="13F0B18D" w14:textId="3146512D" w:rsidR="008509BD" w:rsidRDefault="008509BD" w:rsidP="008509BD">
      <w:pPr>
        <w:pStyle w:val="Heading3"/>
        <w:rPr>
          <w:i w:val="0"/>
          <w:lang w:val="it-IT"/>
        </w:rPr>
      </w:pPr>
      <w:bookmarkStart w:id="70" w:name="_Toc533605732"/>
      <w:r>
        <w:rPr>
          <w:i w:val="0"/>
          <w:lang w:val="it-IT"/>
        </w:rPr>
        <w:t>[SCD1</w:t>
      </w:r>
      <w:r w:rsidR="00C528A2">
        <w:rPr>
          <w:i w:val="0"/>
          <w:lang w:val="it-IT"/>
        </w:rPr>
        <w:t>4</w:t>
      </w:r>
      <w:r>
        <w:rPr>
          <w:i w:val="0"/>
          <w:lang w:val="it-IT"/>
        </w:rPr>
        <w:t xml:space="preserve">] </w:t>
      </w:r>
      <w:r w:rsidR="00C528A2">
        <w:rPr>
          <w:i w:val="0"/>
          <w:lang w:val="it-IT"/>
        </w:rPr>
        <w:t>Accetta corso supervisionato</w:t>
      </w:r>
      <w:bookmarkEnd w:id="70"/>
    </w:p>
    <w:p w14:paraId="71A4EFAE" w14:textId="13195905" w:rsidR="00F41E16" w:rsidRPr="00F41E16" w:rsidRDefault="00F41E16" w:rsidP="00F41E16">
      <w:pPr>
        <w:rPr>
          <w:lang w:val="it-IT"/>
        </w:rPr>
      </w:pPr>
      <w:r>
        <w:rPr>
          <w:noProof/>
          <w:lang w:val="it-IT"/>
        </w:rPr>
        <w:drawing>
          <wp:inline distT="0" distB="0" distL="0" distR="0" wp14:anchorId="4E78CB37" wp14:editId="02E6D053">
            <wp:extent cx="5760085" cy="2139950"/>
            <wp:effectExtent l="0" t="0" r="571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cettaCorso.png"/>
                    <pic:cNvPicPr/>
                  </pic:nvPicPr>
                  <pic:blipFill>
                    <a:blip r:embed="rId61"/>
                    <a:stretch>
                      <a:fillRect/>
                    </a:stretch>
                  </pic:blipFill>
                  <pic:spPr>
                    <a:xfrm>
                      <a:off x="0" y="0"/>
                      <a:ext cx="5760085" cy="2139950"/>
                    </a:xfrm>
                    <a:prstGeom prst="rect">
                      <a:avLst/>
                    </a:prstGeom>
                  </pic:spPr>
                </pic:pic>
              </a:graphicData>
            </a:graphic>
          </wp:inline>
        </w:drawing>
      </w:r>
    </w:p>
    <w:p w14:paraId="3C79BB69" w14:textId="6BD2A7C9" w:rsidR="00C528A2" w:rsidRDefault="00C528A2" w:rsidP="00C528A2">
      <w:pPr>
        <w:pStyle w:val="Heading3"/>
        <w:rPr>
          <w:i w:val="0"/>
          <w:lang w:val="it-IT"/>
        </w:rPr>
      </w:pPr>
      <w:bookmarkStart w:id="71" w:name="_Toc533605733"/>
      <w:r>
        <w:rPr>
          <w:i w:val="0"/>
          <w:lang w:val="it-IT"/>
        </w:rPr>
        <w:t>[SCD15] Rifiuta corso supervisionato</w:t>
      </w:r>
      <w:bookmarkEnd w:id="71"/>
    </w:p>
    <w:p w14:paraId="0B7BCD99" w14:textId="21AF5DE1" w:rsidR="00F41E16" w:rsidRPr="00F41E16" w:rsidRDefault="00F41E16" w:rsidP="00F41E16">
      <w:pPr>
        <w:rPr>
          <w:lang w:val="it-IT"/>
        </w:rPr>
      </w:pPr>
      <w:r>
        <w:rPr>
          <w:noProof/>
          <w:lang w:val="it-IT"/>
        </w:rPr>
        <w:drawing>
          <wp:inline distT="0" distB="0" distL="0" distR="0" wp14:anchorId="5FB13629" wp14:editId="02B7F033">
            <wp:extent cx="5760085" cy="2750820"/>
            <wp:effectExtent l="0" t="0" r="5715"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ifiutaCorso.png"/>
                    <pic:cNvPicPr/>
                  </pic:nvPicPr>
                  <pic:blipFill>
                    <a:blip r:embed="rId62"/>
                    <a:stretch>
                      <a:fillRect/>
                    </a:stretch>
                  </pic:blipFill>
                  <pic:spPr>
                    <a:xfrm>
                      <a:off x="0" y="0"/>
                      <a:ext cx="5760085" cy="2750820"/>
                    </a:xfrm>
                    <a:prstGeom prst="rect">
                      <a:avLst/>
                    </a:prstGeom>
                  </pic:spPr>
                </pic:pic>
              </a:graphicData>
            </a:graphic>
          </wp:inline>
        </w:drawing>
      </w:r>
    </w:p>
    <w:p w14:paraId="4A8ECFB0" w14:textId="35D3B475" w:rsidR="00607679" w:rsidRPr="00F9696B" w:rsidRDefault="00607679" w:rsidP="00F9696B">
      <w:pPr>
        <w:rPr>
          <w:lang w:val="it-IT"/>
        </w:rPr>
      </w:pPr>
    </w:p>
    <w:p w14:paraId="443E51C8" w14:textId="77777777" w:rsidR="00880F68" w:rsidRPr="00880F68" w:rsidRDefault="00880F68" w:rsidP="00880F68">
      <w:pPr>
        <w:rPr>
          <w:lang w:val="it-IT"/>
        </w:rPr>
      </w:pPr>
    </w:p>
    <w:p w14:paraId="76AE1E42" w14:textId="77777777" w:rsidR="006047EA" w:rsidRDefault="006047EA" w:rsidP="00B00DCC">
      <w:pPr>
        <w:pStyle w:val="Heading3"/>
        <w:jc w:val="center"/>
        <w:rPr>
          <w:lang w:val="it-IT"/>
        </w:rPr>
      </w:pPr>
    </w:p>
    <w:p w14:paraId="57FA169C" w14:textId="71E2E256" w:rsidR="00B00DCC" w:rsidRPr="0011466B" w:rsidRDefault="00FE5166" w:rsidP="0011466B">
      <w:pPr>
        <w:pStyle w:val="Heading3"/>
        <w:rPr>
          <w:i w:val="0"/>
          <w:lang w:val="it-IT"/>
        </w:rPr>
      </w:pPr>
      <w:bookmarkStart w:id="72" w:name="_Toc531864294"/>
      <w:bookmarkStart w:id="73" w:name="_Toc533605734"/>
      <w:r w:rsidRPr="0011466B">
        <w:rPr>
          <w:i w:val="0"/>
          <w:lang w:val="it-IT"/>
        </w:rPr>
        <w:t>3</w:t>
      </w:r>
      <w:r w:rsidR="0026167D" w:rsidRPr="0011466B">
        <w:rPr>
          <w:i w:val="0"/>
          <w:lang w:val="it-IT"/>
        </w:rPr>
        <w:t>.</w:t>
      </w:r>
      <w:r w:rsidR="009B516B" w:rsidRPr="0011466B">
        <w:rPr>
          <w:i w:val="0"/>
          <w:lang w:val="it-IT"/>
        </w:rPr>
        <w:t>5</w:t>
      </w:r>
      <w:r w:rsidR="0026167D" w:rsidRPr="0011466B">
        <w:rPr>
          <w:i w:val="0"/>
          <w:lang w:val="it-IT"/>
        </w:rPr>
        <w:t xml:space="preserve">.5 </w:t>
      </w:r>
      <w:r w:rsidR="004A29E6" w:rsidRPr="0011466B">
        <w:rPr>
          <w:i w:val="0"/>
          <w:lang w:val="it-IT"/>
        </w:rPr>
        <w:t>Interfaccia utente e</w:t>
      </w:r>
      <w:r w:rsidR="0026167D" w:rsidRPr="0011466B">
        <w:rPr>
          <w:i w:val="0"/>
          <w:lang w:val="it-IT"/>
        </w:rPr>
        <w:t xml:space="preserve"> mockup</w:t>
      </w:r>
      <w:bookmarkEnd w:id="72"/>
      <w:bookmarkEnd w:id="73"/>
    </w:p>
    <w:p w14:paraId="7C025745" w14:textId="77777777" w:rsidR="00B00DCC" w:rsidRDefault="00B00DCC" w:rsidP="00B00DCC">
      <w:pPr>
        <w:pStyle w:val="Heading3"/>
        <w:jc w:val="center"/>
        <w:rPr>
          <w:lang w:val="it-IT"/>
        </w:rPr>
      </w:pPr>
    </w:p>
    <w:p w14:paraId="696D9FBE" w14:textId="16525095" w:rsidR="00B00DCC" w:rsidRPr="0011466B" w:rsidRDefault="0011466B" w:rsidP="0011466B">
      <w:pPr>
        <w:pStyle w:val="Heading3"/>
        <w:jc w:val="both"/>
        <w:rPr>
          <w:b w:val="0"/>
          <w:i w:val="0"/>
          <w:lang w:val="it-IT"/>
        </w:rPr>
      </w:pPr>
      <w:bookmarkStart w:id="74" w:name="_Toc531883297"/>
      <w:bookmarkStart w:id="75" w:name="_Toc533605735"/>
      <w:r>
        <w:rPr>
          <w:b w:val="0"/>
          <w:i w:val="0"/>
          <w:lang w:val="it-IT"/>
        </w:rPr>
        <w:t>Questa sezione illustra esempi grafici dell’interfaccia proposta in modo da completare l’analisi secondo una visione grafica e concreta della piattaforma da implementare.</w:t>
      </w:r>
      <w:bookmarkEnd w:id="74"/>
      <w:bookmarkEnd w:id="75"/>
    </w:p>
    <w:p w14:paraId="77100006" w14:textId="77777777" w:rsidR="00B00DCC" w:rsidRDefault="00B00DCC" w:rsidP="00B00DCC">
      <w:pPr>
        <w:pStyle w:val="Heading3"/>
        <w:jc w:val="center"/>
        <w:rPr>
          <w:lang w:val="it-IT"/>
        </w:rPr>
      </w:pPr>
    </w:p>
    <w:p w14:paraId="48A2E8F4" w14:textId="19DC5286" w:rsidR="00B00DCC" w:rsidRDefault="0011466B" w:rsidP="0011466B">
      <w:pPr>
        <w:pStyle w:val="Heading3"/>
        <w:rPr>
          <w:lang w:val="it-IT"/>
        </w:rPr>
      </w:pPr>
      <w:bookmarkStart w:id="76" w:name="_Toc531864295"/>
      <w:bookmarkStart w:id="77" w:name="_Toc533605736"/>
      <w:r w:rsidRPr="0011466B">
        <w:rPr>
          <w:i w:val="0"/>
          <w:lang w:val="it-IT"/>
        </w:rPr>
        <w:t>3.5.5.1</w:t>
      </w:r>
      <w:r>
        <w:rPr>
          <w:lang w:val="it-IT"/>
        </w:rPr>
        <w:t xml:space="preserve"> </w:t>
      </w:r>
      <w:r w:rsidR="00F91BC4" w:rsidRPr="0011466B">
        <w:rPr>
          <w:i w:val="0"/>
          <w:lang w:val="it-IT"/>
        </w:rPr>
        <w:t>Pagina di benvenuto</w:t>
      </w:r>
      <w:bookmarkEnd w:id="76"/>
      <w:bookmarkEnd w:id="77"/>
    </w:p>
    <w:p w14:paraId="3985AD42" w14:textId="77777777" w:rsidR="00B00DCC" w:rsidRDefault="00B00DCC" w:rsidP="00B00DCC">
      <w:pPr>
        <w:pStyle w:val="Heading3"/>
        <w:jc w:val="center"/>
        <w:rPr>
          <w:lang w:val="it-IT"/>
        </w:rPr>
      </w:pPr>
    </w:p>
    <w:p w14:paraId="3E5866BD" w14:textId="23657DE4" w:rsidR="002F69D2" w:rsidRDefault="00B51237" w:rsidP="00B00DCC">
      <w:pPr>
        <w:pStyle w:val="Heading3"/>
        <w:jc w:val="center"/>
        <w:rPr>
          <w:lang w:val="it-IT"/>
        </w:rPr>
      </w:pPr>
      <w:bookmarkStart w:id="78" w:name="_Toc533605737"/>
      <w:r>
        <w:rPr>
          <w:noProof/>
          <w:lang w:val="it-IT"/>
        </w:rPr>
        <w:drawing>
          <wp:inline distT="0" distB="0" distL="0" distR="0" wp14:anchorId="079B4CA1" wp14:editId="0725A294">
            <wp:extent cx="5760085" cy="583438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ina_Principale.png"/>
                    <pic:cNvPicPr/>
                  </pic:nvPicPr>
                  <pic:blipFill>
                    <a:blip r:embed="rId63"/>
                    <a:stretch>
                      <a:fillRect/>
                    </a:stretch>
                  </pic:blipFill>
                  <pic:spPr>
                    <a:xfrm>
                      <a:off x="0" y="0"/>
                      <a:ext cx="5760085" cy="5834380"/>
                    </a:xfrm>
                    <a:prstGeom prst="rect">
                      <a:avLst/>
                    </a:prstGeom>
                  </pic:spPr>
                </pic:pic>
              </a:graphicData>
            </a:graphic>
          </wp:inline>
        </w:drawing>
      </w:r>
      <w:bookmarkEnd w:id="78"/>
    </w:p>
    <w:p w14:paraId="3B630A06" w14:textId="1825D79C" w:rsidR="00F91BC4" w:rsidRDefault="00F91BC4" w:rsidP="00B00DCC">
      <w:pPr>
        <w:jc w:val="center"/>
        <w:rPr>
          <w:lang w:val="it-IT"/>
        </w:rPr>
      </w:pPr>
    </w:p>
    <w:p w14:paraId="7ECD416D" w14:textId="77777777" w:rsidR="00F91BC4" w:rsidRDefault="00F91BC4" w:rsidP="00B00DCC">
      <w:pPr>
        <w:jc w:val="center"/>
        <w:rPr>
          <w:lang w:val="it-IT"/>
        </w:rPr>
      </w:pPr>
    </w:p>
    <w:p w14:paraId="2EF90842" w14:textId="22BE8B11" w:rsidR="00F91BC4" w:rsidRDefault="00F91BC4" w:rsidP="00B00DCC">
      <w:pPr>
        <w:jc w:val="center"/>
        <w:rPr>
          <w:lang w:val="it-IT"/>
        </w:rPr>
      </w:pPr>
    </w:p>
    <w:p w14:paraId="11D83553" w14:textId="77777777" w:rsidR="00F91BC4" w:rsidRDefault="00F91BC4" w:rsidP="00B00DCC">
      <w:pPr>
        <w:jc w:val="center"/>
        <w:rPr>
          <w:lang w:val="it-IT"/>
        </w:rPr>
      </w:pPr>
    </w:p>
    <w:p w14:paraId="5B025511" w14:textId="077475EA" w:rsidR="00A55275" w:rsidRPr="0011466B" w:rsidRDefault="0011466B" w:rsidP="0011466B">
      <w:pPr>
        <w:pStyle w:val="Heading3"/>
        <w:rPr>
          <w:i w:val="0"/>
          <w:lang w:val="it-IT"/>
        </w:rPr>
      </w:pPr>
      <w:bookmarkStart w:id="79" w:name="_Toc531864297"/>
      <w:bookmarkStart w:id="80" w:name="_Toc533605738"/>
      <w:r w:rsidRPr="0011466B">
        <w:rPr>
          <w:i w:val="0"/>
          <w:lang w:val="it-IT"/>
        </w:rPr>
        <w:lastRenderedPageBreak/>
        <w:t xml:space="preserve">3.5.5.2 </w:t>
      </w:r>
      <w:r w:rsidR="00F91BC4" w:rsidRPr="0011466B">
        <w:rPr>
          <w:i w:val="0"/>
          <w:lang w:val="it-IT"/>
        </w:rPr>
        <w:t xml:space="preserve">Caso </w:t>
      </w:r>
      <w:r w:rsidR="00A55275" w:rsidRPr="0011466B">
        <w:rPr>
          <w:i w:val="0"/>
          <w:lang w:val="it-IT"/>
        </w:rPr>
        <w:t>di Password Dimenticata</w:t>
      </w:r>
      <w:bookmarkEnd w:id="79"/>
      <w:bookmarkEnd w:id="80"/>
    </w:p>
    <w:p w14:paraId="2C8A6A7F" w14:textId="77777777" w:rsidR="00A55275" w:rsidRPr="00A55275" w:rsidRDefault="00A55275" w:rsidP="00A55275">
      <w:pPr>
        <w:rPr>
          <w:lang w:val="it-IT"/>
        </w:rPr>
      </w:pPr>
    </w:p>
    <w:p w14:paraId="2FD8E205" w14:textId="5B070E58" w:rsidR="00F91BC4" w:rsidRDefault="00B51237" w:rsidP="00F91BC4">
      <w:pPr>
        <w:rPr>
          <w:lang w:val="it-IT"/>
        </w:rPr>
      </w:pPr>
      <w:r>
        <w:rPr>
          <w:noProof/>
          <w:lang w:val="it-IT"/>
        </w:rPr>
        <w:drawing>
          <wp:inline distT="0" distB="0" distL="0" distR="0" wp14:anchorId="38BE2820" wp14:editId="1B75F1A8">
            <wp:extent cx="5760085" cy="603440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o_PasswordDimenticata.png"/>
                    <pic:cNvPicPr/>
                  </pic:nvPicPr>
                  <pic:blipFill>
                    <a:blip r:embed="rId64"/>
                    <a:stretch>
                      <a:fillRect/>
                    </a:stretch>
                  </pic:blipFill>
                  <pic:spPr>
                    <a:xfrm>
                      <a:off x="0" y="0"/>
                      <a:ext cx="5760085" cy="6034405"/>
                    </a:xfrm>
                    <a:prstGeom prst="rect">
                      <a:avLst/>
                    </a:prstGeom>
                  </pic:spPr>
                </pic:pic>
              </a:graphicData>
            </a:graphic>
          </wp:inline>
        </w:drawing>
      </w:r>
    </w:p>
    <w:p w14:paraId="4988784C" w14:textId="137BC5DE" w:rsidR="00A55275" w:rsidRDefault="00A55275" w:rsidP="00F91BC4">
      <w:pPr>
        <w:rPr>
          <w:lang w:val="it-IT"/>
        </w:rPr>
      </w:pPr>
    </w:p>
    <w:p w14:paraId="0E62895A" w14:textId="753C01E8" w:rsidR="00A55275" w:rsidRDefault="00A55275" w:rsidP="00F91BC4">
      <w:pPr>
        <w:rPr>
          <w:lang w:val="it-IT"/>
        </w:rPr>
      </w:pPr>
    </w:p>
    <w:p w14:paraId="1A2214AC" w14:textId="287FD9D6" w:rsidR="00A55275" w:rsidRDefault="00A55275" w:rsidP="00F91BC4">
      <w:pPr>
        <w:rPr>
          <w:lang w:val="it-IT"/>
        </w:rPr>
      </w:pPr>
    </w:p>
    <w:p w14:paraId="4BD4A7EE" w14:textId="6866083A" w:rsidR="00A55275" w:rsidRDefault="00A55275" w:rsidP="00F91BC4">
      <w:pPr>
        <w:rPr>
          <w:lang w:val="it-IT"/>
        </w:rPr>
      </w:pPr>
    </w:p>
    <w:p w14:paraId="2D568EEF" w14:textId="362BAE10" w:rsidR="00A55275" w:rsidRDefault="00A55275" w:rsidP="00F91BC4">
      <w:pPr>
        <w:rPr>
          <w:lang w:val="it-IT"/>
        </w:rPr>
      </w:pPr>
    </w:p>
    <w:p w14:paraId="44C161CC" w14:textId="49D19B9C" w:rsidR="00A55275" w:rsidRDefault="00A55275" w:rsidP="00F91BC4">
      <w:pPr>
        <w:rPr>
          <w:lang w:val="it-IT"/>
        </w:rPr>
      </w:pPr>
    </w:p>
    <w:p w14:paraId="094B9AF9" w14:textId="3484FA21" w:rsidR="00A55275" w:rsidRDefault="00A55275" w:rsidP="00F91BC4">
      <w:pPr>
        <w:rPr>
          <w:lang w:val="it-IT"/>
        </w:rPr>
      </w:pPr>
    </w:p>
    <w:p w14:paraId="15644392" w14:textId="32FA9F65" w:rsidR="00A55275" w:rsidRDefault="00A55275" w:rsidP="00F91BC4">
      <w:pPr>
        <w:rPr>
          <w:lang w:val="it-IT"/>
        </w:rPr>
      </w:pPr>
    </w:p>
    <w:p w14:paraId="4BE32BA9" w14:textId="3456A138" w:rsidR="00A55275" w:rsidRPr="0011466B" w:rsidRDefault="0011466B" w:rsidP="0011466B">
      <w:pPr>
        <w:pStyle w:val="Heading3"/>
        <w:rPr>
          <w:i w:val="0"/>
          <w:lang w:val="it-IT"/>
        </w:rPr>
      </w:pPr>
      <w:bookmarkStart w:id="81" w:name="_Toc531864298"/>
      <w:bookmarkStart w:id="82" w:name="_Toc533605739"/>
      <w:r w:rsidRPr="0011466B">
        <w:rPr>
          <w:i w:val="0"/>
          <w:lang w:val="it-IT"/>
        </w:rPr>
        <w:t xml:space="preserve">3.5.5.3 </w:t>
      </w:r>
      <w:r w:rsidR="00A55275" w:rsidRPr="0011466B">
        <w:rPr>
          <w:i w:val="0"/>
          <w:lang w:val="it-IT"/>
        </w:rPr>
        <w:t xml:space="preserve">Caso di Notifica nella pagina di </w:t>
      </w:r>
      <w:r>
        <w:rPr>
          <w:i w:val="0"/>
          <w:lang w:val="it-IT"/>
        </w:rPr>
        <w:t>b</w:t>
      </w:r>
      <w:r w:rsidR="00A55275" w:rsidRPr="0011466B">
        <w:rPr>
          <w:i w:val="0"/>
          <w:lang w:val="it-IT"/>
        </w:rPr>
        <w:t>envenuto</w:t>
      </w:r>
      <w:bookmarkEnd w:id="81"/>
      <w:bookmarkEnd w:id="82"/>
    </w:p>
    <w:p w14:paraId="53C1AD06" w14:textId="77777777" w:rsidR="00A55275" w:rsidRDefault="00A55275" w:rsidP="00A55275">
      <w:pPr>
        <w:jc w:val="center"/>
        <w:rPr>
          <w:lang w:val="it-IT"/>
        </w:rPr>
      </w:pPr>
    </w:p>
    <w:p w14:paraId="6AE2CA11" w14:textId="47A5A4DA" w:rsidR="00A55275" w:rsidRDefault="00B51237" w:rsidP="00F91BC4">
      <w:pPr>
        <w:rPr>
          <w:lang w:val="it-IT"/>
        </w:rPr>
      </w:pPr>
      <w:r>
        <w:rPr>
          <w:noProof/>
          <w:lang w:val="it-IT"/>
        </w:rPr>
        <w:drawing>
          <wp:inline distT="0" distB="0" distL="0" distR="0" wp14:anchorId="38B2112B" wp14:editId="57750860">
            <wp:extent cx="5760085" cy="6358255"/>
            <wp:effectExtent l="0" t="0" r="571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a:blip r:embed="rId23"/>
                    <a:stretch>
                      <a:fillRect/>
                    </a:stretch>
                  </pic:blipFill>
                  <pic:spPr>
                    <a:xfrm>
                      <a:off x="0" y="0"/>
                      <a:ext cx="5760085" cy="6358255"/>
                    </a:xfrm>
                    <a:prstGeom prst="rect">
                      <a:avLst/>
                    </a:prstGeom>
                  </pic:spPr>
                </pic:pic>
              </a:graphicData>
            </a:graphic>
          </wp:inline>
        </w:drawing>
      </w:r>
    </w:p>
    <w:p w14:paraId="648A401F" w14:textId="3B735DE5" w:rsidR="00A55275" w:rsidRDefault="00A55275" w:rsidP="00F91BC4">
      <w:pPr>
        <w:rPr>
          <w:lang w:val="it-IT"/>
        </w:rPr>
      </w:pPr>
    </w:p>
    <w:p w14:paraId="53E5DADB" w14:textId="3409D408" w:rsidR="00A55275" w:rsidRDefault="00A55275" w:rsidP="00F91BC4">
      <w:pPr>
        <w:rPr>
          <w:lang w:val="it-IT"/>
        </w:rPr>
      </w:pPr>
    </w:p>
    <w:p w14:paraId="507A2921" w14:textId="59A366C5" w:rsidR="00A55275" w:rsidRDefault="00A55275" w:rsidP="00F91BC4">
      <w:pPr>
        <w:rPr>
          <w:lang w:val="it-IT"/>
        </w:rPr>
      </w:pPr>
    </w:p>
    <w:p w14:paraId="366AFD43" w14:textId="09FF63CD" w:rsidR="00A55275" w:rsidRPr="0011466B" w:rsidRDefault="0011466B" w:rsidP="0011466B">
      <w:pPr>
        <w:pStyle w:val="Heading3"/>
        <w:rPr>
          <w:i w:val="0"/>
          <w:lang w:val="it-IT"/>
        </w:rPr>
      </w:pPr>
      <w:bookmarkStart w:id="83" w:name="_Toc531864299"/>
      <w:bookmarkStart w:id="84" w:name="_Toc533605740"/>
      <w:r w:rsidRPr="0011466B">
        <w:rPr>
          <w:i w:val="0"/>
          <w:lang w:val="it-IT"/>
        </w:rPr>
        <w:lastRenderedPageBreak/>
        <w:t xml:space="preserve">3.5.5.4 </w:t>
      </w:r>
      <w:r w:rsidR="00A55275" w:rsidRPr="0011466B">
        <w:rPr>
          <w:i w:val="0"/>
          <w:lang w:val="it-IT"/>
        </w:rPr>
        <w:t>Homepage</w:t>
      </w:r>
      <w:bookmarkEnd w:id="83"/>
      <w:bookmarkEnd w:id="84"/>
    </w:p>
    <w:p w14:paraId="43E01C90" w14:textId="77777777" w:rsidR="00A55275" w:rsidRDefault="00A55275" w:rsidP="00A55275">
      <w:pPr>
        <w:jc w:val="center"/>
        <w:rPr>
          <w:lang w:val="it-IT"/>
        </w:rPr>
      </w:pPr>
    </w:p>
    <w:p w14:paraId="0C6A6163" w14:textId="0A544B10" w:rsidR="00A55275" w:rsidRDefault="00B51237" w:rsidP="00B51237">
      <w:pPr>
        <w:jc w:val="center"/>
        <w:rPr>
          <w:lang w:val="it-IT"/>
        </w:rPr>
      </w:pPr>
      <w:r>
        <w:rPr>
          <w:noProof/>
          <w:lang w:val="it-IT"/>
        </w:rPr>
        <w:drawing>
          <wp:inline distT="0" distB="0" distL="0" distR="0" wp14:anchorId="5ED05909" wp14:editId="43C84BA6">
            <wp:extent cx="4374831" cy="727537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Utente.png"/>
                    <pic:cNvPicPr/>
                  </pic:nvPicPr>
                  <pic:blipFill>
                    <a:blip r:embed="rId65"/>
                    <a:stretch>
                      <a:fillRect/>
                    </a:stretch>
                  </pic:blipFill>
                  <pic:spPr>
                    <a:xfrm>
                      <a:off x="0" y="0"/>
                      <a:ext cx="4379953" cy="7283895"/>
                    </a:xfrm>
                    <a:prstGeom prst="rect">
                      <a:avLst/>
                    </a:prstGeom>
                  </pic:spPr>
                </pic:pic>
              </a:graphicData>
            </a:graphic>
          </wp:inline>
        </w:drawing>
      </w:r>
    </w:p>
    <w:p w14:paraId="5F6B5467" w14:textId="4E56B26D" w:rsidR="00A55275" w:rsidRDefault="00A55275" w:rsidP="00F91BC4">
      <w:pPr>
        <w:rPr>
          <w:lang w:val="it-IT"/>
        </w:rPr>
      </w:pPr>
    </w:p>
    <w:p w14:paraId="4A35F9F5" w14:textId="242EECE2" w:rsidR="00A55275" w:rsidRDefault="00A55275" w:rsidP="00F91BC4">
      <w:pPr>
        <w:rPr>
          <w:lang w:val="it-IT"/>
        </w:rPr>
      </w:pPr>
    </w:p>
    <w:p w14:paraId="2A13F7B5" w14:textId="5B12A741" w:rsidR="00A55275" w:rsidRDefault="00A55275" w:rsidP="00F91BC4">
      <w:pPr>
        <w:rPr>
          <w:lang w:val="it-IT"/>
        </w:rPr>
      </w:pPr>
    </w:p>
    <w:p w14:paraId="26904B56" w14:textId="3144AA9F" w:rsidR="00A55275" w:rsidRPr="0011466B" w:rsidRDefault="0011466B" w:rsidP="0011466B">
      <w:pPr>
        <w:pStyle w:val="Heading3"/>
        <w:rPr>
          <w:i w:val="0"/>
          <w:lang w:val="it-IT"/>
        </w:rPr>
      </w:pPr>
      <w:bookmarkStart w:id="85" w:name="_Toc531864300"/>
      <w:bookmarkStart w:id="86" w:name="_Toc533605741"/>
      <w:r w:rsidRPr="0011466B">
        <w:rPr>
          <w:i w:val="0"/>
          <w:lang w:val="it-IT"/>
        </w:rPr>
        <w:lastRenderedPageBreak/>
        <w:t xml:space="preserve">3.5.5.5 </w:t>
      </w:r>
      <w:r w:rsidR="00A55275" w:rsidRPr="0011466B">
        <w:rPr>
          <w:i w:val="0"/>
          <w:lang w:val="it-IT"/>
        </w:rPr>
        <w:t>Risultati Ricerca di un Corso:</w:t>
      </w:r>
      <w:bookmarkEnd w:id="85"/>
      <w:bookmarkEnd w:id="86"/>
    </w:p>
    <w:p w14:paraId="065E631E" w14:textId="6E0D3942" w:rsidR="00A55275" w:rsidRDefault="00A55275" w:rsidP="00F91BC4">
      <w:pPr>
        <w:rPr>
          <w:lang w:val="it-IT"/>
        </w:rPr>
      </w:pPr>
    </w:p>
    <w:p w14:paraId="0C5A7E22" w14:textId="4611FA3E" w:rsidR="00A55275" w:rsidRDefault="00A55275" w:rsidP="00A55275">
      <w:pPr>
        <w:jc w:val="center"/>
        <w:rPr>
          <w:lang w:val="it-IT"/>
        </w:rPr>
      </w:pPr>
      <w:r>
        <w:rPr>
          <w:noProof/>
          <w:lang w:val="it-IT"/>
        </w:rPr>
        <w:drawing>
          <wp:inline distT="0" distB="0" distL="0" distR="0" wp14:anchorId="51C7121F" wp14:editId="5D0F0C65">
            <wp:extent cx="4711700" cy="416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Caso_RicercaCorso.png"/>
                    <pic:cNvPicPr/>
                  </pic:nvPicPr>
                  <pic:blipFill>
                    <a:blip r:embed="rId66"/>
                    <a:stretch>
                      <a:fillRect/>
                    </a:stretch>
                  </pic:blipFill>
                  <pic:spPr>
                    <a:xfrm>
                      <a:off x="0" y="0"/>
                      <a:ext cx="4711700" cy="4165600"/>
                    </a:xfrm>
                    <a:prstGeom prst="rect">
                      <a:avLst/>
                    </a:prstGeom>
                  </pic:spPr>
                </pic:pic>
              </a:graphicData>
            </a:graphic>
          </wp:inline>
        </w:drawing>
      </w:r>
    </w:p>
    <w:p w14:paraId="3AB9F22B" w14:textId="2F6BC6E1" w:rsidR="00A55275" w:rsidRPr="0011466B" w:rsidRDefault="0011466B" w:rsidP="0011466B">
      <w:pPr>
        <w:pStyle w:val="Heading3"/>
        <w:rPr>
          <w:i w:val="0"/>
          <w:lang w:val="it-IT"/>
        </w:rPr>
      </w:pPr>
      <w:bookmarkStart w:id="87" w:name="_Toc531864301"/>
      <w:bookmarkStart w:id="88" w:name="_Toc533605742"/>
      <w:r w:rsidRPr="0011466B">
        <w:rPr>
          <w:i w:val="0"/>
          <w:lang w:val="it-IT"/>
        </w:rPr>
        <w:t xml:space="preserve">3.5.5.6 </w:t>
      </w:r>
      <w:r w:rsidR="00A55275" w:rsidRPr="0011466B">
        <w:rPr>
          <w:i w:val="0"/>
          <w:lang w:val="it-IT"/>
        </w:rPr>
        <w:t>Caso di nessun risultato trovato:</w:t>
      </w:r>
      <w:bookmarkEnd w:id="87"/>
      <w:bookmarkEnd w:id="88"/>
    </w:p>
    <w:p w14:paraId="6B99C5DE" w14:textId="77777777" w:rsidR="00A55275" w:rsidRPr="00A55275" w:rsidRDefault="00A55275" w:rsidP="00A55275">
      <w:pPr>
        <w:rPr>
          <w:lang w:val="it-IT"/>
        </w:rPr>
      </w:pPr>
    </w:p>
    <w:p w14:paraId="79C2ED2E" w14:textId="0548CEBD" w:rsidR="00A55275" w:rsidRDefault="00B00DCC" w:rsidP="00B00DCC">
      <w:pPr>
        <w:jc w:val="center"/>
        <w:rPr>
          <w:lang w:val="it-IT"/>
        </w:rPr>
      </w:pPr>
      <w:r>
        <w:rPr>
          <w:noProof/>
          <w:lang w:val="it-IT"/>
        </w:rPr>
        <w:drawing>
          <wp:inline distT="0" distB="0" distL="0" distR="0" wp14:anchorId="581D8C63" wp14:editId="2ED35741">
            <wp:extent cx="4711700" cy="292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Caso_NessunRisultatoTrovato.png"/>
                    <pic:cNvPicPr/>
                  </pic:nvPicPr>
                  <pic:blipFill>
                    <a:blip r:embed="rId67"/>
                    <a:stretch>
                      <a:fillRect/>
                    </a:stretch>
                  </pic:blipFill>
                  <pic:spPr>
                    <a:xfrm>
                      <a:off x="0" y="0"/>
                      <a:ext cx="4711700" cy="2921000"/>
                    </a:xfrm>
                    <a:prstGeom prst="rect">
                      <a:avLst/>
                    </a:prstGeom>
                  </pic:spPr>
                </pic:pic>
              </a:graphicData>
            </a:graphic>
          </wp:inline>
        </w:drawing>
      </w:r>
    </w:p>
    <w:p w14:paraId="51C60B25" w14:textId="760AEC7A" w:rsidR="00B00DCC" w:rsidRDefault="00B00DCC" w:rsidP="00B51237">
      <w:pPr>
        <w:rPr>
          <w:lang w:val="it-IT"/>
        </w:rPr>
      </w:pPr>
    </w:p>
    <w:p w14:paraId="2DBA3265" w14:textId="6D81947A" w:rsidR="00A55275" w:rsidRPr="0011466B" w:rsidRDefault="0011466B" w:rsidP="0011466B">
      <w:pPr>
        <w:pStyle w:val="Heading3"/>
        <w:rPr>
          <w:i w:val="0"/>
          <w:lang w:val="it-IT"/>
        </w:rPr>
      </w:pPr>
      <w:bookmarkStart w:id="89" w:name="_Toc531864303"/>
      <w:bookmarkStart w:id="90" w:name="_Toc533605743"/>
      <w:r w:rsidRPr="0011466B">
        <w:rPr>
          <w:i w:val="0"/>
          <w:lang w:val="it-IT"/>
        </w:rPr>
        <w:lastRenderedPageBreak/>
        <w:t>3.5.5.</w:t>
      </w:r>
      <w:r w:rsidR="00B51237">
        <w:rPr>
          <w:i w:val="0"/>
          <w:lang w:val="it-IT"/>
        </w:rPr>
        <w:t>7</w:t>
      </w:r>
      <w:r w:rsidRPr="0011466B">
        <w:rPr>
          <w:i w:val="0"/>
          <w:lang w:val="it-IT"/>
        </w:rPr>
        <w:t xml:space="preserve"> </w:t>
      </w:r>
      <w:r w:rsidR="00A55275" w:rsidRPr="0011466B">
        <w:rPr>
          <w:i w:val="0"/>
          <w:lang w:val="it-IT"/>
        </w:rPr>
        <w:t>Homepage Supervisore:</w:t>
      </w:r>
      <w:bookmarkEnd w:id="89"/>
      <w:bookmarkEnd w:id="90"/>
    </w:p>
    <w:p w14:paraId="3AF87205" w14:textId="77777777" w:rsidR="00A55275" w:rsidRPr="00A55275" w:rsidRDefault="00A55275" w:rsidP="00A55275">
      <w:pPr>
        <w:rPr>
          <w:lang w:val="it-IT"/>
        </w:rPr>
      </w:pPr>
    </w:p>
    <w:p w14:paraId="419DCC3B" w14:textId="349B66D4" w:rsidR="00A55275" w:rsidRDefault="00A55275" w:rsidP="00A55275">
      <w:pPr>
        <w:jc w:val="right"/>
        <w:rPr>
          <w:lang w:val="it-IT"/>
        </w:rPr>
      </w:pPr>
      <w:r>
        <w:rPr>
          <w:noProof/>
          <w:lang w:val="it-IT"/>
        </w:rPr>
        <w:drawing>
          <wp:inline distT="0" distB="0" distL="0" distR="0" wp14:anchorId="48C49E3E" wp14:editId="5BFFE627">
            <wp:extent cx="4754880" cy="29673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Home_Supervisore.png"/>
                    <pic:cNvPicPr/>
                  </pic:nvPicPr>
                  <pic:blipFill>
                    <a:blip r:embed="rId68"/>
                    <a:stretch>
                      <a:fillRect/>
                    </a:stretch>
                  </pic:blipFill>
                  <pic:spPr>
                    <a:xfrm>
                      <a:off x="0" y="0"/>
                      <a:ext cx="4780888" cy="2983586"/>
                    </a:xfrm>
                    <a:prstGeom prst="rect">
                      <a:avLst/>
                    </a:prstGeom>
                  </pic:spPr>
                </pic:pic>
              </a:graphicData>
            </a:graphic>
          </wp:inline>
        </w:drawing>
      </w:r>
    </w:p>
    <w:p w14:paraId="4DD1B3C4" w14:textId="26BFD570" w:rsidR="00B00DCC" w:rsidRPr="0011466B" w:rsidRDefault="0011466B" w:rsidP="0011466B">
      <w:pPr>
        <w:pStyle w:val="Heading3"/>
        <w:rPr>
          <w:i w:val="0"/>
          <w:lang w:val="it-IT"/>
        </w:rPr>
      </w:pPr>
      <w:bookmarkStart w:id="91" w:name="_Toc531864304"/>
      <w:bookmarkStart w:id="92" w:name="_Toc533605744"/>
      <w:r w:rsidRPr="0011466B">
        <w:rPr>
          <w:i w:val="0"/>
          <w:lang w:val="it-IT"/>
        </w:rPr>
        <w:t>3.5.5.</w:t>
      </w:r>
      <w:r w:rsidR="00B51237">
        <w:rPr>
          <w:i w:val="0"/>
          <w:lang w:val="it-IT"/>
        </w:rPr>
        <w:t>8</w:t>
      </w:r>
      <w:r w:rsidRPr="0011466B">
        <w:rPr>
          <w:i w:val="0"/>
          <w:lang w:val="it-IT"/>
        </w:rPr>
        <w:t xml:space="preserve"> </w:t>
      </w:r>
      <w:r w:rsidR="00A55275" w:rsidRPr="0011466B">
        <w:rPr>
          <w:i w:val="0"/>
          <w:lang w:val="it-IT"/>
        </w:rPr>
        <w:t>Finestra di accettazione del corso:</w:t>
      </w:r>
      <w:bookmarkEnd w:id="91"/>
      <w:bookmarkEnd w:id="92"/>
    </w:p>
    <w:p w14:paraId="346251C8" w14:textId="77777777" w:rsidR="00A55275" w:rsidRPr="00A55275" w:rsidRDefault="00A55275" w:rsidP="00A55275">
      <w:pPr>
        <w:rPr>
          <w:lang w:val="it-IT"/>
        </w:rPr>
      </w:pPr>
    </w:p>
    <w:p w14:paraId="7C86BE90" w14:textId="6722E7D7" w:rsidR="00B00DCC" w:rsidRDefault="00B00DCC" w:rsidP="00B00DCC">
      <w:pPr>
        <w:jc w:val="center"/>
        <w:rPr>
          <w:lang w:val="it-IT"/>
        </w:rPr>
      </w:pPr>
      <w:r>
        <w:rPr>
          <w:noProof/>
          <w:lang w:val="it-IT"/>
        </w:rPr>
        <w:drawing>
          <wp:inline distT="0" distB="0" distL="0" distR="0" wp14:anchorId="6EF7BA3A" wp14:editId="5D48DAE7">
            <wp:extent cx="4191000" cy="344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ConfermaCorso_Supervisore.png"/>
                    <pic:cNvPicPr/>
                  </pic:nvPicPr>
                  <pic:blipFill>
                    <a:blip r:embed="rId16"/>
                    <a:stretch>
                      <a:fillRect/>
                    </a:stretch>
                  </pic:blipFill>
                  <pic:spPr>
                    <a:xfrm>
                      <a:off x="0" y="0"/>
                      <a:ext cx="4191000" cy="3441700"/>
                    </a:xfrm>
                    <a:prstGeom prst="rect">
                      <a:avLst/>
                    </a:prstGeom>
                  </pic:spPr>
                </pic:pic>
              </a:graphicData>
            </a:graphic>
          </wp:inline>
        </w:drawing>
      </w:r>
    </w:p>
    <w:p w14:paraId="2C24AFD3" w14:textId="286BED46" w:rsidR="00E30DBE" w:rsidRDefault="00E30DBE" w:rsidP="00E30DBE">
      <w:pPr>
        <w:pStyle w:val="Heading3"/>
        <w:jc w:val="center"/>
        <w:rPr>
          <w:lang w:val="it-IT"/>
        </w:rPr>
      </w:pPr>
    </w:p>
    <w:p w14:paraId="4F7A6A20" w14:textId="26462358" w:rsidR="00B51237" w:rsidRDefault="00B51237" w:rsidP="00B51237">
      <w:pPr>
        <w:rPr>
          <w:lang w:val="it-IT"/>
        </w:rPr>
      </w:pPr>
    </w:p>
    <w:p w14:paraId="6BC6B903" w14:textId="77777777" w:rsidR="00B51237" w:rsidRPr="00B51237" w:rsidRDefault="00B51237" w:rsidP="00B51237">
      <w:pPr>
        <w:rPr>
          <w:lang w:val="it-IT"/>
        </w:rPr>
      </w:pPr>
    </w:p>
    <w:p w14:paraId="4124FF7E" w14:textId="52B3EADA" w:rsidR="00B00DCC" w:rsidRPr="0011466B" w:rsidRDefault="0011466B" w:rsidP="0011466B">
      <w:pPr>
        <w:pStyle w:val="Heading3"/>
        <w:rPr>
          <w:i w:val="0"/>
          <w:lang w:val="it-IT"/>
        </w:rPr>
      </w:pPr>
      <w:bookmarkStart w:id="93" w:name="_Toc531864305"/>
      <w:bookmarkStart w:id="94" w:name="_Toc533605745"/>
      <w:r w:rsidRPr="0011466B">
        <w:rPr>
          <w:i w:val="0"/>
          <w:lang w:val="it-IT"/>
        </w:rPr>
        <w:lastRenderedPageBreak/>
        <w:t>3.5.5.</w:t>
      </w:r>
      <w:r w:rsidR="00B51237">
        <w:rPr>
          <w:i w:val="0"/>
          <w:lang w:val="it-IT"/>
        </w:rPr>
        <w:t>9</w:t>
      </w:r>
      <w:r w:rsidRPr="0011466B">
        <w:rPr>
          <w:i w:val="0"/>
          <w:lang w:val="it-IT"/>
        </w:rPr>
        <w:t xml:space="preserve"> </w:t>
      </w:r>
      <w:r w:rsidR="00A55275" w:rsidRPr="0011466B">
        <w:rPr>
          <w:i w:val="0"/>
          <w:lang w:val="it-IT"/>
        </w:rPr>
        <w:t>Finestra di rifiuto di un corso:</w:t>
      </w:r>
      <w:bookmarkEnd w:id="93"/>
      <w:bookmarkEnd w:id="94"/>
    </w:p>
    <w:p w14:paraId="7E2CC9E5" w14:textId="77777777" w:rsidR="00A55275" w:rsidRPr="00A55275" w:rsidRDefault="00A55275" w:rsidP="00A55275">
      <w:pPr>
        <w:rPr>
          <w:lang w:val="it-IT"/>
        </w:rPr>
      </w:pPr>
    </w:p>
    <w:p w14:paraId="1C37DA6D" w14:textId="174A4FE1" w:rsidR="00B00DCC" w:rsidRDefault="00B00DCC" w:rsidP="00B00DCC">
      <w:pPr>
        <w:jc w:val="center"/>
        <w:rPr>
          <w:lang w:val="it-IT"/>
        </w:rPr>
      </w:pPr>
      <w:r>
        <w:rPr>
          <w:noProof/>
          <w:lang w:val="it-IT"/>
        </w:rPr>
        <w:drawing>
          <wp:inline distT="0" distB="0" distL="0" distR="0" wp14:anchorId="6B2570BB" wp14:editId="45706E5E">
            <wp:extent cx="4953000" cy="294355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RifiutaCorso_Supervisore.png"/>
                    <pic:cNvPicPr/>
                  </pic:nvPicPr>
                  <pic:blipFill>
                    <a:blip r:embed="rId69"/>
                    <a:stretch>
                      <a:fillRect/>
                    </a:stretch>
                  </pic:blipFill>
                  <pic:spPr>
                    <a:xfrm>
                      <a:off x="0" y="0"/>
                      <a:ext cx="4957140" cy="2946019"/>
                    </a:xfrm>
                    <a:prstGeom prst="rect">
                      <a:avLst/>
                    </a:prstGeom>
                  </pic:spPr>
                </pic:pic>
              </a:graphicData>
            </a:graphic>
          </wp:inline>
        </w:drawing>
      </w:r>
    </w:p>
    <w:p w14:paraId="18E71D9E" w14:textId="7567F6AF" w:rsidR="00A55275" w:rsidRDefault="00A55275" w:rsidP="00B00DCC">
      <w:pPr>
        <w:jc w:val="center"/>
        <w:rPr>
          <w:lang w:val="it-IT"/>
        </w:rPr>
      </w:pPr>
    </w:p>
    <w:p w14:paraId="306F91EF" w14:textId="433E4921" w:rsidR="00A55275" w:rsidRDefault="00A55275" w:rsidP="00B00DCC">
      <w:pPr>
        <w:jc w:val="center"/>
        <w:rPr>
          <w:lang w:val="it-IT"/>
        </w:rPr>
      </w:pPr>
    </w:p>
    <w:p w14:paraId="47883F85" w14:textId="5B458B01" w:rsidR="00A55275" w:rsidRDefault="00A55275" w:rsidP="00B00DCC">
      <w:pPr>
        <w:jc w:val="center"/>
        <w:rPr>
          <w:lang w:val="it-IT"/>
        </w:rPr>
      </w:pPr>
    </w:p>
    <w:p w14:paraId="15F28F17" w14:textId="15682426" w:rsidR="00B51237" w:rsidRDefault="00B51237" w:rsidP="00B00DCC">
      <w:pPr>
        <w:jc w:val="center"/>
        <w:rPr>
          <w:lang w:val="it-IT"/>
        </w:rPr>
      </w:pPr>
    </w:p>
    <w:p w14:paraId="573F8185" w14:textId="624D504F" w:rsidR="00B51237" w:rsidRDefault="00B51237" w:rsidP="00B00DCC">
      <w:pPr>
        <w:jc w:val="center"/>
        <w:rPr>
          <w:lang w:val="it-IT"/>
        </w:rPr>
      </w:pPr>
    </w:p>
    <w:p w14:paraId="4B0ED538" w14:textId="0BE74643" w:rsidR="00B51237" w:rsidRDefault="00B51237" w:rsidP="00B00DCC">
      <w:pPr>
        <w:jc w:val="center"/>
        <w:rPr>
          <w:lang w:val="it-IT"/>
        </w:rPr>
      </w:pPr>
    </w:p>
    <w:p w14:paraId="427F3734" w14:textId="5B76FD80" w:rsidR="00B51237" w:rsidRDefault="00B51237" w:rsidP="00B00DCC">
      <w:pPr>
        <w:jc w:val="center"/>
        <w:rPr>
          <w:lang w:val="it-IT"/>
        </w:rPr>
      </w:pPr>
    </w:p>
    <w:p w14:paraId="7EE80B69" w14:textId="7FB8B09A" w:rsidR="00B51237" w:rsidRDefault="00B51237" w:rsidP="00B00DCC">
      <w:pPr>
        <w:jc w:val="center"/>
        <w:rPr>
          <w:lang w:val="it-IT"/>
        </w:rPr>
      </w:pPr>
    </w:p>
    <w:p w14:paraId="6B5BEFEA" w14:textId="7955B35B" w:rsidR="00B51237" w:rsidRDefault="00B51237" w:rsidP="00B00DCC">
      <w:pPr>
        <w:jc w:val="center"/>
        <w:rPr>
          <w:lang w:val="it-IT"/>
        </w:rPr>
      </w:pPr>
    </w:p>
    <w:p w14:paraId="67CE902F" w14:textId="3DFD4A63" w:rsidR="00B51237" w:rsidRDefault="00B51237" w:rsidP="00B00DCC">
      <w:pPr>
        <w:jc w:val="center"/>
        <w:rPr>
          <w:lang w:val="it-IT"/>
        </w:rPr>
      </w:pPr>
    </w:p>
    <w:p w14:paraId="391B8FEE" w14:textId="7FF62F8D" w:rsidR="00B51237" w:rsidRDefault="00B51237" w:rsidP="00B00DCC">
      <w:pPr>
        <w:jc w:val="center"/>
        <w:rPr>
          <w:lang w:val="it-IT"/>
        </w:rPr>
      </w:pPr>
    </w:p>
    <w:p w14:paraId="228B31A8" w14:textId="7836A601" w:rsidR="00B51237" w:rsidRDefault="00B51237" w:rsidP="00B00DCC">
      <w:pPr>
        <w:jc w:val="center"/>
        <w:rPr>
          <w:lang w:val="it-IT"/>
        </w:rPr>
      </w:pPr>
    </w:p>
    <w:p w14:paraId="638B7670" w14:textId="6CEE9FA6" w:rsidR="00B51237" w:rsidRDefault="00B51237" w:rsidP="00B00DCC">
      <w:pPr>
        <w:jc w:val="center"/>
        <w:rPr>
          <w:lang w:val="it-IT"/>
        </w:rPr>
      </w:pPr>
    </w:p>
    <w:p w14:paraId="196F980C" w14:textId="77777777" w:rsidR="00B51237" w:rsidRDefault="00B51237" w:rsidP="00B00DCC">
      <w:pPr>
        <w:jc w:val="center"/>
        <w:rPr>
          <w:lang w:val="it-IT"/>
        </w:rPr>
      </w:pPr>
    </w:p>
    <w:p w14:paraId="142AFA96" w14:textId="40FA02C8" w:rsidR="00A55275" w:rsidRPr="0011466B" w:rsidRDefault="0011466B" w:rsidP="0011466B">
      <w:pPr>
        <w:pStyle w:val="Heading3"/>
        <w:rPr>
          <w:i w:val="0"/>
          <w:lang w:val="it-IT"/>
        </w:rPr>
      </w:pPr>
      <w:bookmarkStart w:id="95" w:name="_Toc531864306"/>
      <w:bookmarkStart w:id="96" w:name="_Toc533605746"/>
      <w:r w:rsidRPr="0011466B">
        <w:rPr>
          <w:i w:val="0"/>
          <w:lang w:val="it-IT"/>
        </w:rPr>
        <w:lastRenderedPageBreak/>
        <w:t>3.5.5.1</w:t>
      </w:r>
      <w:r w:rsidR="00B51237">
        <w:rPr>
          <w:i w:val="0"/>
          <w:lang w:val="it-IT"/>
        </w:rPr>
        <w:t>0</w:t>
      </w:r>
      <w:r w:rsidRPr="0011466B">
        <w:rPr>
          <w:i w:val="0"/>
          <w:lang w:val="it-IT"/>
        </w:rPr>
        <w:t xml:space="preserve"> </w:t>
      </w:r>
      <w:r w:rsidR="00A55275" w:rsidRPr="0011466B">
        <w:rPr>
          <w:i w:val="0"/>
          <w:lang w:val="it-IT"/>
        </w:rPr>
        <w:t xml:space="preserve">Caso di </w:t>
      </w:r>
      <w:r>
        <w:rPr>
          <w:i w:val="0"/>
          <w:lang w:val="it-IT"/>
        </w:rPr>
        <w:t>m</w:t>
      </w:r>
      <w:r w:rsidR="00A55275" w:rsidRPr="0011466B">
        <w:rPr>
          <w:i w:val="0"/>
          <w:lang w:val="it-IT"/>
        </w:rPr>
        <w:t xml:space="preserve">odifica di </w:t>
      </w:r>
      <w:r w:rsidR="008D3060" w:rsidRPr="0011466B">
        <w:rPr>
          <w:i w:val="0"/>
          <w:lang w:val="it-IT"/>
        </w:rPr>
        <w:t>un’e-mail</w:t>
      </w:r>
      <w:r w:rsidR="00A55275" w:rsidRPr="0011466B">
        <w:rPr>
          <w:i w:val="0"/>
          <w:lang w:val="it-IT"/>
        </w:rPr>
        <w:t>:</w:t>
      </w:r>
      <w:bookmarkEnd w:id="95"/>
      <w:bookmarkEnd w:id="96"/>
    </w:p>
    <w:p w14:paraId="398E0782" w14:textId="77777777" w:rsidR="00E30DBE" w:rsidRPr="00E30DBE" w:rsidRDefault="00E30DBE" w:rsidP="00E30DBE">
      <w:pPr>
        <w:rPr>
          <w:lang w:val="it-IT"/>
        </w:rPr>
      </w:pPr>
    </w:p>
    <w:p w14:paraId="498B2639" w14:textId="11C5864F" w:rsidR="00B00DCC" w:rsidRDefault="00B51237" w:rsidP="00B00DCC">
      <w:pPr>
        <w:jc w:val="center"/>
        <w:rPr>
          <w:lang w:val="it-IT"/>
        </w:rPr>
      </w:pPr>
      <w:r>
        <w:rPr>
          <w:noProof/>
          <w:lang w:val="it-IT"/>
        </w:rPr>
        <w:drawing>
          <wp:inline distT="0" distB="0" distL="0" distR="0" wp14:anchorId="61BE2D4F" wp14:editId="5858E70F">
            <wp:extent cx="4508500" cy="382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so_ModificaMail.png"/>
                    <pic:cNvPicPr/>
                  </pic:nvPicPr>
                  <pic:blipFill>
                    <a:blip r:embed="rId70"/>
                    <a:stretch>
                      <a:fillRect/>
                    </a:stretch>
                  </pic:blipFill>
                  <pic:spPr>
                    <a:xfrm>
                      <a:off x="0" y="0"/>
                      <a:ext cx="4508500" cy="3822700"/>
                    </a:xfrm>
                    <a:prstGeom prst="rect">
                      <a:avLst/>
                    </a:prstGeom>
                  </pic:spPr>
                </pic:pic>
              </a:graphicData>
            </a:graphic>
          </wp:inline>
        </w:drawing>
      </w:r>
    </w:p>
    <w:p w14:paraId="1DA6F40B" w14:textId="28ECFC33" w:rsidR="00A55275" w:rsidRDefault="00A55275" w:rsidP="00B00DCC">
      <w:pPr>
        <w:jc w:val="center"/>
        <w:rPr>
          <w:lang w:val="it-IT"/>
        </w:rPr>
      </w:pPr>
    </w:p>
    <w:p w14:paraId="2693FED4" w14:textId="16A3DDBD" w:rsidR="00A55275" w:rsidRDefault="00A55275" w:rsidP="00B00DCC">
      <w:pPr>
        <w:jc w:val="center"/>
        <w:rPr>
          <w:lang w:val="it-IT"/>
        </w:rPr>
      </w:pPr>
    </w:p>
    <w:p w14:paraId="277E6385" w14:textId="36BCA036" w:rsidR="00A55275" w:rsidRDefault="00A55275" w:rsidP="00B00DCC">
      <w:pPr>
        <w:jc w:val="center"/>
        <w:rPr>
          <w:lang w:val="it-IT"/>
        </w:rPr>
      </w:pPr>
    </w:p>
    <w:p w14:paraId="7D5B089C" w14:textId="28665670" w:rsidR="00A55275" w:rsidRDefault="00A55275" w:rsidP="00B00DCC">
      <w:pPr>
        <w:jc w:val="center"/>
        <w:rPr>
          <w:lang w:val="it-IT"/>
        </w:rPr>
      </w:pPr>
    </w:p>
    <w:p w14:paraId="790ED3A3" w14:textId="48DA02F5" w:rsidR="00A55275" w:rsidRDefault="00A55275" w:rsidP="00B00DCC">
      <w:pPr>
        <w:jc w:val="center"/>
        <w:rPr>
          <w:lang w:val="it-IT"/>
        </w:rPr>
      </w:pPr>
    </w:p>
    <w:p w14:paraId="6EB05CD3" w14:textId="7EE5F319" w:rsidR="00A55275" w:rsidRDefault="00A55275" w:rsidP="00B00DCC">
      <w:pPr>
        <w:jc w:val="center"/>
        <w:rPr>
          <w:lang w:val="it-IT"/>
        </w:rPr>
      </w:pPr>
    </w:p>
    <w:p w14:paraId="56AC0E60" w14:textId="21B0624D" w:rsidR="00A55275" w:rsidRDefault="00A55275" w:rsidP="00B00DCC">
      <w:pPr>
        <w:jc w:val="center"/>
        <w:rPr>
          <w:lang w:val="it-IT"/>
        </w:rPr>
      </w:pPr>
    </w:p>
    <w:p w14:paraId="06B7ED42" w14:textId="5915A2D0" w:rsidR="00A55275" w:rsidRDefault="00A55275" w:rsidP="00B00DCC">
      <w:pPr>
        <w:jc w:val="center"/>
        <w:rPr>
          <w:lang w:val="it-IT"/>
        </w:rPr>
      </w:pPr>
    </w:p>
    <w:p w14:paraId="2E13FB5A" w14:textId="4F9E73DA" w:rsidR="00A55275" w:rsidRDefault="00A55275" w:rsidP="00B00DCC">
      <w:pPr>
        <w:jc w:val="center"/>
        <w:rPr>
          <w:lang w:val="it-IT"/>
        </w:rPr>
      </w:pPr>
    </w:p>
    <w:p w14:paraId="5032FECB" w14:textId="4F657F4C" w:rsidR="00A55275" w:rsidRDefault="00A55275" w:rsidP="00B51237">
      <w:pPr>
        <w:rPr>
          <w:lang w:val="it-IT"/>
        </w:rPr>
      </w:pPr>
    </w:p>
    <w:p w14:paraId="2FF4C447" w14:textId="68834E1F" w:rsidR="00A55275" w:rsidRPr="0011466B" w:rsidRDefault="0011466B" w:rsidP="0011466B">
      <w:pPr>
        <w:pStyle w:val="Heading3"/>
        <w:jc w:val="both"/>
        <w:rPr>
          <w:i w:val="0"/>
          <w:lang w:val="it-IT"/>
        </w:rPr>
      </w:pPr>
      <w:bookmarkStart w:id="97" w:name="_Toc531864307"/>
      <w:bookmarkStart w:id="98" w:name="_Toc533605747"/>
      <w:r w:rsidRPr="0011466B">
        <w:rPr>
          <w:i w:val="0"/>
          <w:lang w:val="it-IT"/>
        </w:rPr>
        <w:lastRenderedPageBreak/>
        <w:t>3.5.5.1</w:t>
      </w:r>
      <w:r w:rsidR="00B51237">
        <w:rPr>
          <w:i w:val="0"/>
          <w:lang w:val="it-IT"/>
        </w:rPr>
        <w:t>1</w:t>
      </w:r>
      <w:r w:rsidRPr="0011466B">
        <w:rPr>
          <w:i w:val="0"/>
          <w:lang w:val="it-IT"/>
        </w:rPr>
        <w:t xml:space="preserve"> </w:t>
      </w:r>
      <w:r w:rsidR="00A55275" w:rsidRPr="0011466B">
        <w:rPr>
          <w:i w:val="0"/>
          <w:lang w:val="it-IT"/>
        </w:rPr>
        <w:t xml:space="preserve">Caso di </w:t>
      </w:r>
      <w:r>
        <w:rPr>
          <w:i w:val="0"/>
          <w:lang w:val="it-IT"/>
        </w:rPr>
        <w:t>c</w:t>
      </w:r>
      <w:r w:rsidR="00A55275" w:rsidRPr="0011466B">
        <w:rPr>
          <w:i w:val="0"/>
          <w:lang w:val="it-IT"/>
        </w:rPr>
        <w:t>onferma dell’</w:t>
      </w:r>
      <w:r>
        <w:rPr>
          <w:i w:val="0"/>
          <w:lang w:val="it-IT"/>
        </w:rPr>
        <w:t>e-</w:t>
      </w:r>
      <w:r w:rsidR="00A55275" w:rsidRPr="0011466B">
        <w:rPr>
          <w:i w:val="0"/>
          <w:lang w:val="it-IT"/>
        </w:rPr>
        <w:t>mail:</w:t>
      </w:r>
      <w:bookmarkEnd w:id="97"/>
      <w:bookmarkEnd w:id="98"/>
    </w:p>
    <w:p w14:paraId="50BA2E12" w14:textId="25611D3C" w:rsidR="00B00DCC" w:rsidRDefault="00B51237" w:rsidP="00B00DCC">
      <w:pPr>
        <w:jc w:val="center"/>
        <w:rPr>
          <w:lang w:val="it-IT"/>
        </w:rPr>
      </w:pPr>
      <w:r>
        <w:rPr>
          <w:noProof/>
          <w:lang w:val="it-IT"/>
        </w:rPr>
        <w:drawing>
          <wp:inline distT="0" distB="0" distL="0" distR="0" wp14:anchorId="19AB3E3F" wp14:editId="1418E80B">
            <wp:extent cx="4508500" cy="397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o_ConfermaEmail.png"/>
                    <pic:cNvPicPr/>
                  </pic:nvPicPr>
                  <pic:blipFill>
                    <a:blip r:embed="rId71"/>
                    <a:stretch>
                      <a:fillRect/>
                    </a:stretch>
                  </pic:blipFill>
                  <pic:spPr>
                    <a:xfrm>
                      <a:off x="0" y="0"/>
                      <a:ext cx="4508500" cy="3975100"/>
                    </a:xfrm>
                    <a:prstGeom prst="rect">
                      <a:avLst/>
                    </a:prstGeom>
                  </pic:spPr>
                </pic:pic>
              </a:graphicData>
            </a:graphic>
          </wp:inline>
        </w:drawing>
      </w:r>
    </w:p>
    <w:p w14:paraId="291E4F19" w14:textId="3C024BF6" w:rsidR="00A55275" w:rsidRPr="0011466B" w:rsidRDefault="0011466B" w:rsidP="0011466B">
      <w:pPr>
        <w:pStyle w:val="Heading3"/>
        <w:rPr>
          <w:i w:val="0"/>
          <w:lang w:val="it-IT"/>
        </w:rPr>
      </w:pPr>
      <w:bookmarkStart w:id="99" w:name="_Toc531864308"/>
      <w:bookmarkStart w:id="100" w:name="_Toc533605748"/>
      <w:r w:rsidRPr="0011466B">
        <w:rPr>
          <w:i w:val="0"/>
          <w:lang w:val="it-IT"/>
        </w:rPr>
        <w:t>3.5.5.1</w:t>
      </w:r>
      <w:r w:rsidR="00B51237">
        <w:rPr>
          <w:i w:val="0"/>
          <w:lang w:val="it-IT"/>
        </w:rPr>
        <w:t>2</w:t>
      </w:r>
      <w:r w:rsidRPr="0011466B">
        <w:rPr>
          <w:i w:val="0"/>
          <w:lang w:val="it-IT"/>
        </w:rPr>
        <w:t xml:space="preserve"> </w:t>
      </w:r>
      <w:r w:rsidR="00A55275" w:rsidRPr="0011466B">
        <w:rPr>
          <w:i w:val="0"/>
          <w:lang w:val="it-IT"/>
        </w:rPr>
        <w:t>Caso di errore durante la modifica e-mail:</w:t>
      </w:r>
      <w:bookmarkEnd w:id="99"/>
      <w:bookmarkEnd w:id="100"/>
    </w:p>
    <w:p w14:paraId="362C8EFA" w14:textId="3E6C29DA" w:rsidR="00A55275" w:rsidRDefault="00B51237" w:rsidP="00A55275">
      <w:pPr>
        <w:jc w:val="center"/>
        <w:rPr>
          <w:lang w:val="it-IT"/>
        </w:rPr>
      </w:pPr>
      <w:r>
        <w:rPr>
          <w:noProof/>
          <w:lang w:val="it-IT"/>
        </w:rPr>
        <w:drawing>
          <wp:inline distT="0" distB="0" distL="0" distR="0" wp14:anchorId="568E6144" wp14:editId="53770DBB">
            <wp:extent cx="4508500" cy="3924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oErrore_ModificaMail.png"/>
                    <pic:cNvPicPr/>
                  </pic:nvPicPr>
                  <pic:blipFill>
                    <a:blip r:embed="rId72"/>
                    <a:stretch>
                      <a:fillRect/>
                    </a:stretch>
                  </pic:blipFill>
                  <pic:spPr>
                    <a:xfrm>
                      <a:off x="0" y="0"/>
                      <a:ext cx="4508500" cy="3924300"/>
                    </a:xfrm>
                    <a:prstGeom prst="rect">
                      <a:avLst/>
                    </a:prstGeom>
                  </pic:spPr>
                </pic:pic>
              </a:graphicData>
            </a:graphic>
          </wp:inline>
        </w:drawing>
      </w:r>
    </w:p>
    <w:p w14:paraId="5F73A0C4" w14:textId="428D6DE7" w:rsidR="00A55275" w:rsidRDefault="00A55275" w:rsidP="00A55275">
      <w:pPr>
        <w:jc w:val="center"/>
        <w:rPr>
          <w:lang w:val="it-IT"/>
        </w:rPr>
      </w:pPr>
    </w:p>
    <w:p w14:paraId="58A38710" w14:textId="20D9282C" w:rsidR="00BB542B" w:rsidRPr="0011466B" w:rsidRDefault="0011466B" w:rsidP="0011466B">
      <w:pPr>
        <w:pStyle w:val="Heading3"/>
        <w:rPr>
          <w:i w:val="0"/>
          <w:lang w:val="it-IT"/>
        </w:rPr>
      </w:pPr>
      <w:bookmarkStart w:id="101" w:name="_Toc531864309"/>
      <w:bookmarkStart w:id="102" w:name="_Toc533605749"/>
      <w:r w:rsidRPr="0011466B">
        <w:rPr>
          <w:i w:val="0"/>
          <w:lang w:val="it-IT"/>
        </w:rPr>
        <w:lastRenderedPageBreak/>
        <w:t>3.5.5.1</w:t>
      </w:r>
      <w:r w:rsidR="00B51237">
        <w:rPr>
          <w:i w:val="0"/>
          <w:lang w:val="it-IT"/>
        </w:rPr>
        <w:t>3</w:t>
      </w:r>
      <w:r w:rsidRPr="0011466B">
        <w:rPr>
          <w:i w:val="0"/>
          <w:lang w:val="it-IT"/>
        </w:rPr>
        <w:t xml:space="preserve"> </w:t>
      </w:r>
      <w:r w:rsidR="00A55275" w:rsidRPr="0011466B">
        <w:rPr>
          <w:i w:val="0"/>
          <w:lang w:val="it-IT"/>
        </w:rPr>
        <w:t>Caso di Modifica Password:</w:t>
      </w:r>
      <w:bookmarkEnd w:id="101"/>
      <w:bookmarkEnd w:id="102"/>
    </w:p>
    <w:p w14:paraId="124739AB" w14:textId="77777777" w:rsidR="00BB542B" w:rsidRPr="00BB542B" w:rsidRDefault="00BB542B" w:rsidP="00BB542B">
      <w:pPr>
        <w:rPr>
          <w:lang w:val="it-IT"/>
        </w:rPr>
      </w:pPr>
    </w:p>
    <w:p w14:paraId="68D25C35" w14:textId="06F2F85F" w:rsidR="00B00DCC" w:rsidRDefault="0030500B" w:rsidP="00B00DCC">
      <w:pPr>
        <w:jc w:val="center"/>
        <w:rPr>
          <w:lang w:val="it-IT"/>
        </w:rPr>
      </w:pPr>
      <w:r>
        <w:rPr>
          <w:noProof/>
          <w:lang w:val="it-IT"/>
        </w:rPr>
        <w:drawing>
          <wp:inline distT="0" distB="0" distL="0" distR="0" wp14:anchorId="322EFC99" wp14:editId="629BBC23">
            <wp:extent cx="4508500" cy="4165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so_ModificaPassword.png"/>
                    <pic:cNvPicPr/>
                  </pic:nvPicPr>
                  <pic:blipFill>
                    <a:blip r:embed="rId73"/>
                    <a:stretch>
                      <a:fillRect/>
                    </a:stretch>
                  </pic:blipFill>
                  <pic:spPr>
                    <a:xfrm>
                      <a:off x="0" y="0"/>
                      <a:ext cx="4508500" cy="4165600"/>
                    </a:xfrm>
                    <a:prstGeom prst="rect">
                      <a:avLst/>
                    </a:prstGeom>
                  </pic:spPr>
                </pic:pic>
              </a:graphicData>
            </a:graphic>
          </wp:inline>
        </w:drawing>
      </w:r>
    </w:p>
    <w:p w14:paraId="41EC3922" w14:textId="4BA03738" w:rsidR="00BB542B" w:rsidRDefault="00BB542B" w:rsidP="00B00DCC">
      <w:pPr>
        <w:jc w:val="center"/>
        <w:rPr>
          <w:lang w:val="it-IT"/>
        </w:rPr>
      </w:pPr>
    </w:p>
    <w:p w14:paraId="5C7338F5" w14:textId="4B5CF222" w:rsidR="00BB542B" w:rsidRDefault="00BB542B" w:rsidP="00B00DCC">
      <w:pPr>
        <w:jc w:val="center"/>
        <w:rPr>
          <w:lang w:val="it-IT"/>
        </w:rPr>
      </w:pPr>
    </w:p>
    <w:p w14:paraId="47C1E81B" w14:textId="74F220E8" w:rsidR="00BB542B" w:rsidRDefault="00BB542B" w:rsidP="00B00DCC">
      <w:pPr>
        <w:jc w:val="center"/>
        <w:rPr>
          <w:lang w:val="it-IT"/>
        </w:rPr>
      </w:pPr>
    </w:p>
    <w:p w14:paraId="07E560F7" w14:textId="05C5A0CD" w:rsidR="00BB542B" w:rsidRDefault="00BB542B" w:rsidP="00B00DCC">
      <w:pPr>
        <w:jc w:val="center"/>
        <w:rPr>
          <w:lang w:val="it-IT"/>
        </w:rPr>
      </w:pPr>
    </w:p>
    <w:p w14:paraId="09B68D60" w14:textId="3B5A587E" w:rsidR="00BB542B" w:rsidRDefault="00BB542B" w:rsidP="00B00DCC">
      <w:pPr>
        <w:jc w:val="center"/>
        <w:rPr>
          <w:lang w:val="it-IT"/>
        </w:rPr>
      </w:pPr>
    </w:p>
    <w:p w14:paraId="1401B198" w14:textId="2006C333" w:rsidR="00BB542B" w:rsidRDefault="00BB542B" w:rsidP="00B00DCC">
      <w:pPr>
        <w:jc w:val="center"/>
        <w:rPr>
          <w:lang w:val="it-IT"/>
        </w:rPr>
      </w:pPr>
    </w:p>
    <w:p w14:paraId="3E7B5119" w14:textId="1BE2F032" w:rsidR="00BB542B" w:rsidRDefault="00BB542B" w:rsidP="00B00DCC">
      <w:pPr>
        <w:jc w:val="center"/>
        <w:rPr>
          <w:lang w:val="it-IT"/>
        </w:rPr>
      </w:pPr>
    </w:p>
    <w:p w14:paraId="6C2565E9" w14:textId="71C37AE0" w:rsidR="00BB542B" w:rsidRDefault="00BB542B" w:rsidP="00B00DCC">
      <w:pPr>
        <w:jc w:val="center"/>
        <w:rPr>
          <w:lang w:val="it-IT"/>
        </w:rPr>
      </w:pPr>
    </w:p>
    <w:p w14:paraId="734DDE7B" w14:textId="0D5CFF4F" w:rsidR="00BB542B" w:rsidRDefault="00BB542B" w:rsidP="00B00DCC">
      <w:pPr>
        <w:jc w:val="center"/>
        <w:rPr>
          <w:lang w:val="it-IT"/>
        </w:rPr>
      </w:pPr>
    </w:p>
    <w:p w14:paraId="43BB3F75" w14:textId="017E4978" w:rsidR="00BB542B" w:rsidRDefault="00BB542B" w:rsidP="00B00DCC">
      <w:pPr>
        <w:jc w:val="center"/>
        <w:rPr>
          <w:lang w:val="it-IT"/>
        </w:rPr>
      </w:pPr>
    </w:p>
    <w:p w14:paraId="64D52B87" w14:textId="744DAF75" w:rsidR="00BB542B" w:rsidRDefault="00BB542B" w:rsidP="00B00DCC">
      <w:pPr>
        <w:jc w:val="center"/>
        <w:rPr>
          <w:lang w:val="it-IT"/>
        </w:rPr>
      </w:pPr>
    </w:p>
    <w:p w14:paraId="323F5180" w14:textId="77777777" w:rsidR="0011466B" w:rsidRDefault="0011466B" w:rsidP="0011466B">
      <w:pPr>
        <w:pStyle w:val="Heading3"/>
        <w:rPr>
          <w:i w:val="0"/>
          <w:lang w:val="it-IT"/>
        </w:rPr>
      </w:pPr>
      <w:bookmarkStart w:id="103" w:name="_Toc533605750"/>
      <w:bookmarkStart w:id="104" w:name="_Toc531864310"/>
      <w:r w:rsidRPr="0011466B">
        <w:rPr>
          <w:i w:val="0"/>
          <w:lang w:val="it-IT"/>
        </w:rPr>
        <w:lastRenderedPageBreak/>
        <w:t xml:space="preserve">3.5.5.15 </w:t>
      </w:r>
      <w:r w:rsidR="00BB542B" w:rsidRPr="0011466B">
        <w:rPr>
          <w:i w:val="0"/>
          <w:lang w:val="it-IT"/>
        </w:rPr>
        <w:t>Caso di Modifica Password in maniera errata:</w:t>
      </w:r>
      <w:bookmarkEnd w:id="103"/>
    </w:p>
    <w:p w14:paraId="43B2B078" w14:textId="0B026C74" w:rsidR="00BB542B" w:rsidRDefault="0030500B" w:rsidP="0011466B">
      <w:pPr>
        <w:pStyle w:val="Heading3"/>
        <w:jc w:val="center"/>
        <w:rPr>
          <w:lang w:val="it-IT"/>
        </w:rPr>
      </w:pPr>
      <w:bookmarkStart w:id="105" w:name="_Toc533605751"/>
      <w:bookmarkEnd w:id="104"/>
      <w:r>
        <w:rPr>
          <w:noProof/>
          <w:lang w:val="it-IT"/>
        </w:rPr>
        <w:drawing>
          <wp:inline distT="0" distB="0" distL="0" distR="0" wp14:anchorId="77074879" wp14:editId="1F28D145">
            <wp:extent cx="4521200" cy="5016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so_ErroreModificaPassword.png"/>
                    <pic:cNvPicPr/>
                  </pic:nvPicPr>
                  <pic:blipFill>
                    <a:blip r:embed="rId74"/>
                    <a:stretch>
                      <a:fillRect/>
                    </a:stretch>
                  </pic:blipFill>
                  <pic:spPr>
                    <a:xfrm>
                      <a:off x="0" y="0"/>
                      <a:ext cx="4521200" cy="5016500"/>
                    </a:xfrm>
                    <a:prstGeom prst="rect">
                      <a:avLst/>
                    </a:prstGeom>
                  </pic:spPr>
                </pic:pic>
              </a:graphicData>
            </a:graphic>
          </wp:inline>
        </w:drawing>
      </w:r>
      <w:bookmarkEnd w:id="105"/>
    </w:p>
    <w:p w14:paraId="635110EA" w14:textId="1D19CB00" w:rsidR="00BB542B" w:rsidRDefault="00BB542B" w:rsidP="00B00DCC">
      <w:pPr>
        <w:jc w:val="center"/>
        <w:rPr>
          <w:b/>
          <w:lang w:val="it-IT"/>
        </w:rPr>
      </w:pPr>
    </w:p>
    <w:p w14:paraId="018D75A0" w14:textId="2AE63E90" w:rsidR="00BB542B" w:rsidRDefault="00BB542B" w:rsidP="00B00DCC">
      <w:pPr>
        <w:jc w:val="center"/>
        <w:rPr>
          <w:b/>
          <w:lang w:val="it-IT"/>
        </w:rPr>
      </w:pPr>
    </w:p>
    <w:p w14:paraId="5DFAE012" w14:textId="7C72FBFF" w:rsidR="00BB542B" w:rsidRDefault="00BB542B" w:rsidP="00B00DCC">
      <w:pPr>
        <w:jc w:val="center"/>
        <w:rPr>
          <w:b/>
          <w:lang w:val="it-IT"/>
        </w:rPr>
      </w:pPr>
    </w:p>
    <w:p w14:paraId="623A6BE8" w14:textId="764A904D" w:rsidR="00BB542B" w:rsidRDefault="00BB542B" w:rsidP="00B00DCC">
      <w:pPr>
        <w:jc w:val="center"/>
        <w:rPr>
          <w:b/>
          <w:lang w:val="it-IT"/>
        </w:rPr>
      </w:pPr>
    </w:p>
    <w:p w14:paraId="258EBED4" w14:textId="703B915F" w:rsidR="00BB542B" w:rsidRDefault="00BB542B" w:rsidP="00B00DCC">
      <w:pPr>
        <w:jc w:val="center"/>
        <w:rPr>
          <w:b/>
          <w:lang w:val="it-IT"/>
        </w:rPr>
      </w:pPr>
    </w:p>
    <w:p w14:paraId="3844D8DB" w14:textId="44402067" w:rsidR="00BB542B" w:rsidRDefault="00BB542B" w:rsidP="00B00DCC">
      <w:pPr>
        <w:jc w:val="center"/>
        <w:rPr>
          <w:b/>
          <w:lang w:val="it-IT"/>
        </w:rPr>
      </w:pPr>
    </w:p>
    <w:p w14:paraId="6B27D6E6" w14:textId="726C1A55" w:rsidR="00BB542B" w:rsidRDefault="00BB542B" w:rsidP="00B00DCC">
      <w:pPr>
        <w:jc w:val="center"/>
        <w:rPr>
          <w:b/>
          <w:lang w:val="it-IT"/>
        </w:rPr>
      </w:pPr>
    </w:p>
    <w:p w14:paraId="383B148F" w14:textId="4D907828" w:rsidR="00BB542B" w:rsidRDefault="00BB542B" w:rsidP="00B00DCC">
      <w:pPr>
        <w:jc w:val="center"/>
        <w:rPr>
          <w:b/>
          <w:lang w:val="it-IT"/>
        </w:rPr>
      </w:pPr>
    </w:p>
    <w:p w14:paraId="3A5E77F0" w14:textId="552C111F" w:rsidR="00BB542B" w:rsidRDefault="00BB542B" w:rsidP="00B00DCC">
      <w:pPr>
        <w:jc w:val="center"/>
        <w:rPr>
          <w:b/>
          <w:lang w:val="it-IT"/>
        </w:rPr>
      </w:pPr>
    </w:p>
    <w:p w14:paraId="1699B16C" w14:textId="08A7A818" w:rsidR="00BB542B" w:rsidRDefault="00BB542B" w:rsidP="00B00DCC">
      <w:pPr>
        <w:jc w:val="center"/>
        <w:rPr>
          <w:b/>
          <w:lang w:val="it-IT"/>
        </w:rPr>
      </w:pPr>
    </w:p>
    <w:p w14:paraId="22E84D27" w14:textId="0DAE7D85" w:rsidR="00BB542B" w:rsidRDefault="00BB542B" w:rsidP="00B00DCC">
      <w:pPr>
        <w:jc w:val="center"/>
        <w:rPr>
          <w:b/>
          <w:lang w:val="it-IT"/>
        </w:rPr>
      </w:pPr>
    </w:p>
    <w:p w14:paraId="07793D87" w14:textId="145D1838" w:rsidR="00BB542B" w:rsidRPr="0011466B" w:rsidRDefault="0011466B" w:rsidP="0011466B">
      <w:pPr>
        <w:pStyle w:val="Heading3"/>
        <w:rPr>
          <w:i w:val="0"/>
          <w:lang w:val="it-IT"/>
        </w:rPr>
      </w:pPr>
      <w:bookmarkStart w:id="106" w:name="_Toc531864311"/>
      <w:bookmarkStart w:id="107" w:name="_Toc533605752"/>
      <w:r w:rsidRPr="0011466B">
        <w:rPr>
          <w:i w:val="0"/>
          <w:lang w:val="it-IT"/>
        </w:rPr>
        <w:t xml:space="preserve">3.5.5.16 </w:t>
      </w:r>
      <w:r w:rsidR="00BB542B" w:rsidRPr="0011466B">
        <w:rPr>
          <w:i w:val="0"/>
          <w:lang w:val="it-IT"/>
        </w:rPr>
        <w:t>Modifica Carta di Credito:</w:t>
      </w:r>
      <w:bookmarkEnd w:id="106"/>
      <w:bookmarkEnd w:id="107"/>
    </w:p>
    <w:p w14:paraId="4A7786E0" w14:textId="77777777" w:rsidR="00BB542B" w:rsidRPr="00BB542B" w:rsidRDefault="00BB542B" w:rsidP="00BB542B">
      <w:pPr>
        <w:rPr>
          <w:lang w:val="it-IT"/>
        </w:rPr>
      </w:pPr>
    </w:p>
    <w:p w14:paraId="3EE40120" w14:textId="3C03755A" w:rsidR="00BB542B" w:rsidRDefault="0030500B" w:rsidP="00B00DCC">
      <w:pPr>
        <w:jc w:val="center"/>
        <w:rPr>
          <w:b/>
          <w:lang w:val="it-IT"/>
        </w:rPr>
      </w:pPr>
      <w:r>
        <w:rPr>
          <w:b/>
          <w:noProof/>
          <w:lang w:val="it-IT"/>
        </w:rPr>
        <w:drawing>
          <wp:inline distT="0" distB="0" distL="0" distR="0" wp14:anchorId="6BB9C4BA" wp14:editId="7C0C19F5">
            <wp:extent cx="4559300" cy="5651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so_Cambio_Carta.png"/>
                    <pic:cNvPicPr/>
                  </pic:nvPicPr>
                  <pic:blipFill>
                    <a:blip r:embed="rId75"/>
                    <a:stretch>
                      <a:fillRect/>
                    </a:stretch>
                  </pic:blipFill>
                  <pic:spPr>
                    <a:xfrm>
                      <a:off x="0" y="0"/>
                      <a:ext cx="4559300" cy="5651500"/>
                    </a:xfrm>
                    <a:prstGeom prst="rect">
                      <a:avLst/>
                    </a:prstGeom>
                  </pic:spPr>
                </pic:pic>
              </a:graphicData>
            </a:graphic>
          </wp:inline>
        </w:drawing>
      </w:r>
    </w:p>
    <w:p w14:paraId="6FEE7622" w14:textId="2A36E8B2" w:rsidR="001F236C" w:rsidRDefault="001F236C" w:rsidP="00B00DCC">
      <w:pPr>
        <w:jc w:val="center"/>
        <w:rPr>
          <w:b/>
          <w:lang w:val="it-IT"/>
        </w:rPr>
      </w:pPr>
    </w:p>
    <w:p w14:paraId="1789AF56" w14:textId="18183256" w:rsidR="001F236C" w:rsidRDefault="001F236C" w:rsidP="00B00DCC">
      <w:pPr>
        <w:jc w:val="center"/>
        <w:rPr>
          <w:b/>
          <w:lang w:val="it-IT"/>
        </w:rPr>
      </w:pPr>
    </w:p>
    <w:p w14:paraId="734FDAA4" w14:textId="5983B7C5" w:rsidR="001F236C" w:rsidRDefault="001F236C" w:rsidP="00B00DCC">
      <w:pPr>
        <w:jc w:val="center"/>
        <w:rPr>
          <w:b/>
          <w:lang w:val="it-IT"/>
        </w:rPr>
      </w:pPr>
    </w:p>
    <w:p w14:paraId="2D2DD383" w14:textId="5218255A" w:rsidR="001F236C" w:rsidRDefault="001F236C" w:rsidP="00B00DCC">
      <w:pPr>
        <w:jc w:val="center"/>
        <w:rPr>
          <w:b/>
          <w:lang w:val="it-IT"/>
        </w:rPr>
      </w:pPr>
    </w:p>
    <w:p w14:paraId="035DC298" w14:textId="3EFEECFA" w:rsidR="001F236C" w:rsidRDefault="001F236C" w:rsidP="00B00DCC">
      <w:pPr>
        <w:jc w:val="center"/>
        <w:rPr>
          <w:b/>
          <w:lang w:val="it-IT"/>
        </w:rPr>
      </w:pPr>
    </w:p>
    <w:p w14:paraId="54D60FA8" w14:textId="33237BE5" w:rsidR="001F236C" w:rsidRDefault="001F236C" w:rsidP="00B00DCC">
      <w:pPr>
        <w:jc w:val="center"/>
        <w:rPr>
          <w:b/>
          <w:lang w:val="it-IT"/>
        </w:rPr>
      </w:pPr>
    </w:p>
    <w:p w14:paraId="7354CE30" w14:textId="17770B04" w:rsidR="001F236C" w:rsidRPr="0011466B" w:rsidRDefault="001F236C" w:rsidP="0011466B">
      <w:pPr>
        <w:rPr>
          <w:b/>
          <w:lang w:val="it-IT"/>
        </w:rPr>
      </w:pPr>
    </w:p>
    <w:p w14:paraId="28905167" w14:textId="7A900340" w:rsidR="001F236C" w:rsidRPr="0011466B" w:rsidRDefault="0011466B" w:rsidP="0011466B">
      <w:pPr>
        <w:pStyle w:val="Heading3"/>
        <w:rPr>
          <w:i w:val="0"/>
          <w:lang w:val="it-IT"/>
        </w:rPr>
      </w:pPr>
      <w:bookmarkStart w:id="108" w:name="_Toc531864312"/>
      <w:bookmarkStart w:id="109" w:name="_Toc533605753"/>
      <w:r w:rsidRPr="0011466B">
        <w:rPr>
          <w:i w:val="0"/>
          <w:lang w:val="it-IT"/>
        </w:rPr>
        <w:t xml:space="preserve">3.5.5.17 </w:t>
      </w:r>
      <w:r w:rsidR="001F236C" w:rsidRPr="0011466B">
        <w:rPr>
          <w:i w:val="0"/>
          <w:lang w:val="it-IT"/>
        </w:rPr>
        <w:t>Caso di modifica password errata:</w:t>
      </w:r>
      <w:bookmarkEnd w:id="108"/>
      <w:bookmarkEnd w:id="109"/>
    </w:p>
    <w:p w14:paraId="4CEE4A6E" w14:textId="61DD9156" w:rsidR="001F236C" w:rsidRDefault="0030500B" w:rsidP="001F236C">
      <w:pPr>
        <w:pStyle w:val="Heading3"/>
        <w:jc w:val="center"/>
        <w:rPr>
          <w:lang w:val="it-IT"/>
        </w:rPr>
      </w:pPr>
      <w:bookmarkStart w:id="110" w:name="_Toc533605754"/>
      <w:r>
        <w:rPr>
          <w:noProof/>
          <w:lang w:val="it-IT"/>
        </w:rPr>
        <w:drawing>
          <wp:inline distT="0" distB="0" distL="0" distR="0" wp14:anchorId="0C1D88E1" wp14:editId="29F5596D">
            <wp:extent cx="4508500" cy="582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o_Cambio_Carta_Errato.png"/>
                    <pic:cNvPicPr/>
                  </pic:nvPicPr>
                  <pic:blipFill>
                    <a:blip r:embed="rId76"/>
                    <a:stretch>
                      <a:fillRect/>
                    </a:stretch>
                  </pic:blipFill>
                  <pic:spPr>
                    <a:xfrm>
                      <a:off x="0" y="0"/>
                      <a:ext cx="4508500" cy="5829300"/>
                    </a:xfrm>
                    <a:prstGeom prst="rect">
                      <a:avLst/>
                    </a:prstGeom>
                  </pic:spPr>
                </pic:pic>
              </a:graphicData>
            </a:graphic>
          </wp:inline>
        </w:drawing>
      </w:r>
      <w:bookmarkEnd w:id="110"/>
    </w:p>
    <w:p w14:paraId="4DCC8ADB" w14:textId="3AF7C59B" w:rsidR="001F236C" w:rsidRDefault="001F236C" w:rsidP="001F236C">
      <w:pPr>
        <w:rPr>
          <w:lang w:val="it-IT"/>
        </w:rPr>
      </w:pPr>
    </w:p>
    <w:p w14:paraId="4E64A12D" w14:textId="05881B56" w:rsidR="001F236C" w:rsidRDefault="001F236C" w:rsidP="001F236C">
      <w:pPr>
        <w:rPr>
          <w:lang w:val="it-IT"/>
        </w:rPr>
      </w:pPr>
    </w:p>
    <w:p w14:paraId="518D5981" w14:textId="36AF8A99" w:rsidR="001F236C" w:rsidRDefault="001F236C" w:rsidP="001F236C">
      <w:pPr>
        <w:rPr>
          <w:lang w:val="it-IT"/>
        </w:rPr>
      </w:pPr>
    </w:p>
    <w:p w14:paraId="0764D62B" w14:textId="4278E725" w:rsidR="001F236C" w:rsidRDefault="001F236C" w:rsidP="001F236C">
      <w:pPr>
        <w:rPr>
          <w:lang w:val="it-IT"/>
        </w:rPr>
      </w:pPr>
    </w:p>
    <w:p w14:paraId="334840C5" w14:textId="75E9A698" w:rsidR="001F236C" w:rsidRDefault="001F236C" w:rsidP="001F236C">
      <w:pPr>
        <w:rPr>
          <w:lang w:val="it-IT"/>
        </w:rPr>
      </w:pPr>
    </w:p>
    <w:p w14:paraId="1FA91E0A" w14:textId="35F2332F" w:rsidR="001F236C" w:rsidRDefault="001F236C" w:rsidP="001F236C">
      <w:pPr>
        <w:rPr>
          <w:lang w:val="it-IT"/>
        </w:rPr>
      </w:pPr>
    </w:p>
    <w:p w14:paraId="27A26BD7" w14:textId="1D0FE1D0" w:rsidR="001F236C" w:rsidRDefault="001F236C" w:rsidP="001F236C">
      <w:pPr>
        <w:rPr>
          <w:lang w:val="it-IT"/>
        </w:rPr>
      </w:pPr>
    </w:p>
    <w:p w14:paraId="05569FB7" w14:textId="6739D6F7" w:rsidR="001F236C" w:rsidRPr="0011466B" w:rsidRDefault="001F236C" w:rsidP="0011466B">
      <w:pPr>
        <w:rPr>
          <w:lang w:val="it-IT"/>
        </w:rPr>
      </w:pPr>
    </w:p>
    <w:p w14:paraId="30F8B75E" w14:textId="1898D7C9" w:rsidR="001F236C" w:rsidRPr="0011466B" w:rsidRDefault="0011466B" w:rsidP="0011466B">
      <w:pPr>
        <w:pStyle w:val="Heading3"/>
        <w:rPr>
          <w:i w:val="0"/>
          <w:lang w:val="it-IT"/>
        </w:rPr>
      </w:pPr>
      <w:bookmarkStart w:id="111" w:name="_Toc531864314"/>
      <w:bookmarkStart w:id="112" w:name="_Toc533605755"/>
      <w:r w:rsidRPr="0011466B">
        <w:rPr>
          <w:i w:val="0"/>
          <w:lang w:val="it-IT"/>
        </w:rPr>
        <w:t xml:space="preserve">3.5.5.18 </w:t>
      </w:r>
      <w:r w:rsidR="001F236C" w:rsidRPr="0011466B">
        <w:rPr>
          <w:i w:val="0"/>
          <w:lang w:val="it-IT"/>
        </w:rPr>
        <w:t>Caso di Modifica avvenuta con successo:</w:t>
      </w:r>
      <w:bookmarkEnd w:id="111"/>
      <w:bookmarkEnd w:id="112"/>
    </w:p>
    <w:p w14:paraId="7AC47A6F" w14:textId="59F200FE" w:rsidR="00B00DCC" w:rsidRDefault="0030500B" w:rsidP="00B00DCC">
      <w:pPr>
        <w:jc w:val="center"/>
        <w:rPr>
          <w:noProof/>
          <w:lang w:val="it-IT"/>
        </w:rPr>
      </w:pPr>
      <w:r>
        <w:rPr>
          <w:noProof/>
          <w:lang w:val="it-IT"/>
        </w:rPr>
        <w:drawing>
          <wp:inline distT="0" distB="0" distL="0" distR="0" wp14:anchorId="341CF3C7" wp14:editId="2F4DA1FA">
            <wp:extent cx="5760085" cy="342201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otificaModifica_Utente.png"/>
                    <pic:cNvPicPr/>
                  </pic:nvPicPr>
                  <pic:blipFill>
                    <a:blip r:embed="rId77"/>
                    <a:stretch>
                      <a:fillRect/>
                    </a:stretch>
                  </pic:blipFill>
                  <pic:spPr>
                    <a:xfrm>
                      <a:off x="0" y="0"/>
                      <a:ext cx="5760085" cy="3422015"/>
                    </a:xfrm>
                    <a:prstGeom prst="rect">
                      <a:avLst/>
                    </a:prstGeom>
                  </pic:spPr>
                </pic:pic>
              </a:graphicData>
            </a:graphic>
          </wp:inline>
        </w:drawing>
      </w:r>
    </w:p>
    <w:p w14:paraId="74B25BD4" w14:textId="7979C1B5" w:rsidR="001F236C" w:rsidRPr="001F236C" w:rsidRDefault="001F236C" w:rsidP="001F236C">
      <w:pPr>
        <w:rPr>
          <w:lang w:val="it-IT"/>
        </w:rPr>
      </w:pPr>
    </w:p>
    <w:p w14:paraId="4F0939F5" w14:textId="300159ED" w:rsidR="001F236C" w:rsidRPr="001F236C" w:rsidRDefault="001F236C" w:rsidP="001F236C">
      <w:pPr>
        <w:rPr>
          <w:lang w:val="it-IT"/>
        </w:rPr>
      </w:pPr>
    </w:p>
    <w:p w14:paraId="3EE39E7B" w14:textId="3D43B62A" w:rsidR="001F236C" w:rsidRPr="001F236C" w:rsidRDefault="001F236C" w:rsidP="001F236C">
      <w:pPr>
        <w:rPr>
          <w:lang w:val="it-IT"/>
        </w:rPr>
      </w:pPr>
    </w:p>
    <w:p w14:paraId="69B04F28" w14:textId="2BD9B2EF" w:rsidR="001F236C" w:rsidRPr="001F236C" w:rsidRDefault="001F236C" w:rsidP="001F236C">
      <w:pPr>
        <w:rPr>
          <w:lang w:val="it-IT"/>
        </w:rPr>
      </w:pPr>
    </w:p>
    <w:p w14:paraId="59B248E6" w14:textId="27A383BC" w:rsidR="001F236C" w:rsidRPr="001F236C" w:rsidRDefault="001F236C" w:rsidP="001F236C">
      <w:pPr>
        <w:rPr>
          <w:lang w:val="it-IT"/>
        </w:rPr>
      </w:pPr>
    </w:p>
    <w:p w14:paraId="47019784" w14:textId="231E8317" w:rsidR="001F236C" w:rsidRPr="001F236C" w:rsidRDefault="001F236C" w:rsidP="001F236C">
      <w:pPr>
        <w:rPr>
          <w:lang w:val="it-IT"/>
        </w:rPr>
      </w:pPr>
    </w:p>
    <w:p w14:paraId="6497BE8D" w14:textId="2C762614" w:rsidR="001F236C" w:rsidRPr="001F236C" w:rsidRDefault="001F236C" w:rsidP="001F236C">
      <w:pPr>
        <w:rPr>
          <w:lang w:val="it-IT"/>
        </w:rPr>
      </w:pPr>
    </w:p>
    <w:p w14:paraId="4B9F9499" w14:textId="4414886D" w:rsidR="001F236C" w:rsidRPr="001F236C" w:rsidRDefault="001F236C" w:rsidP="001F236C">
      <w:pPr>
        <w:rPr>
          <w:lang w:val="it-IT"/>
        </w:rPr>
      </w:pPr>
    </w:p>
    <w:p w14:paraId="62C28514" w14:textId="5B78350B" w:rsidR="001F236C" w:rsidRPr="001F236C" w:rsidRDefault="001F236C" w:rsidP="001F236C">
      <w:pPr>
        <w:rPr>
          <w:lang w:val="it-IT"/>
        </w:rPr>
      </w:pPr>
    </w:p>
    <w:p w14:paraId="2D97CC9A" w14:textId="3390EF1C" w:rsidR="001F236C" w:rsidRPr="001F236C" w:rsidRDefault="001F236C" w:rsidP="001F236C">
      <w:pPr>
        <w:rPr>
          <w:lang w:val="it-IT"/>
        </w:rPr>
      </w:pPr>
    </w:p>
    <w:p w14:paraId="5A31E3BB" w14:textId="46FA5F9D" w:rsidR="001F236C" w:rsidRPr="001F236C" w:rsidRDefault="001F236C" w:rsidP="001F236C">
      <w:pPr>
        <w:rPr>
          <w:lang w:val="it-IT"/>
        </w:rPr>
      </w:pPr>
    </w:p>
    <w:p w14:paraId="0E32EC58" w14:textId="52A1AB6F" w:rsidR="001F236C" w:rsidRPr="001F236C" w:rsidRDefault="001F236C" w:rsidP="001F236C">
      <w:pPr>
        <w:rPr>
          <w:lang w:val="it-IT"/>
        </w:rPr>
      </w:pPr>
    </w:p>
    <w:p w14:paraId="1F3A9565" w14:textId="258215E4" w:rsidR="001F236C" w:rsidRDefault="001F236C" w:rsidP="001F236C">
      <w:pPr>
        <w:rPr>
          <w:noProof/>
          <w:lang w:val="it-IT"/>
        </w:rPr>
      </w:pPr>
    </w:p>
    <w:p w14:paraId="2EBBAFED" w14:textId="23ED34CD" w:rsidR="001F236C" w:rsidRPr="0011466B" w:rsidRDefault="001F236C" w:rsidP="0011466B">
      <w:pPr>
        <w:tabs>
          <w:tab w:val="left" w:pos="3929"/>
        </w:tabs>
        <w:rPr>
          <w:lang w:val="it-IT"/>
        </w:rPr>
      </w:pPr>
    </w:p>
    <w:p w14:paraId="5E0F6E85" w14:textId="53D61119" w:rsidR="001F236C" w:rsidRPr="0011466B" w:rsidRDefault="0011466B" w:rsidP="0011466B">
      <w:pPr>
        <w:pStyle w:val="Heading3"/>
        <w:rPr>
          <w:i w:val="0"/>
          <w:lang w:val="it-IT"/>
        </w:rPr>
      </w:pPr>
      <w:bookmarkStart w:id="113" w:name="_Toc531864315"/>
      <w:bookmarkStart w:id="114" w:name="_Toc533605756"/>
      <w:r w:rsidRPr="0011466B">
        <w:rPr>
          <w:i w:val="0"/>
          <w:lang w:val="it-IT"/>
        </w:rPr>
        <w:t xml:space="preserve">3.5.5.19 </w:t>
      </w:r>
      <w:r w:rsidR="001F236C" w:rsidRPr="0011466B">
        <w:rPr>
          <w:i w:val="0"/>
          <w:lang w:val="it-IT"/>
        </w:rPr>
        <w:t>Creazione Corso:</w:t>
      </w:r>
      <w:bookmarkEnd w:id="113"/>
      <w:bookmarkEnd w:id="114"/>
    </w:p>
    <w:p w14:paraId="1C260615" w14:textId="77777777" w:rsidR="001F236C" w:rsidRPr="001F236C" w:rsidRDefault="001F236C" w:rsidP="001F236C">
      <w:pPr>
        <w:rPr>
          <w:lang w:val="it-IT"/>
        </w:rPr>
      </w:pPr>
    </w:p>
    <w:p w14:paraId="783C3C90" w14:textId="41E37FF8" w:rsidR="001F236C" w:rsidRDefault="008D3060" w:rsidP="001F236C">
      <w:pPr>
        <w:tabs>
          <w:tab w:val="left" w:pos="3929"/>
        </w:tabs>
        <w:jc w:val="center"/>
        <w:rPr>
          <w:lang w:val="it-IT"/>
        </w:rPr>
      </w:pPr>
      <w:r>
        <w:rPr>
          <w:noProof/>
          <w:lang w:val="it-IT"/>
        </w:rPr>
        <w:drawing>
          <wp:inline distT="0" distB="0" distL="0" distR="0" wp14:anchorId="4FB12C41" wp14:editId="7E82EFC2">
            <wp:extent cx="4432300" cy="5067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_Corso.png"/>
                    <pic:cNvPicPr/>
                  </pic:nvPicPr>
                  <pic:blipFill>
                    <a:blip r:embed="rId19"/>
                    <a:stretch>
                      <a:fillRect/>
                    </a:stretch>
                  </pic:blipFill>
                  <pic:spPr>
                    <a:xfrm>
                      <a:off x="0" y="0"/>
                      <a:ext cx="4432300" cy="5067300"/>
                    </a:xfrm>
                    <a:prstGeom prst="rect">
                      <a:avLst/>
                    </a:prstGeom>
                  </pic:spPr>
                </pic:pic>
              </a:graphicData>
            </a:graphic>
          </wp:inline>
        </w:drawing>
      </w:r>
    </w:p>
    <w:p w14:paraId="37864175" w14:textId="28F6A9C2" w:rsidR="001F236C" w:rsidRDefault="001F236C" w:rsidP="001F236C">
      <w:pPr>
        <w:tabs>
          <w:tab w:val="left" w:pos="3929"/>
        </w:tabs>
        <w:jc w:val="center"/>
        <w:rPr>
          <w:lang w:val="it-IT"/>
        </w:rPr>
      </w:pPr>
    </w:p>
    <w:p w14:paraId="19DB36A5" w14:textId="09CC1024" w:rsidR="001F236C" w:rsidRDefault="001F236C" w:rsidP="001F236C">
      <w:pPr>
        <w:tabs>
          <w:tab w:val="left" w:pos="3929"/>
        </w:tabs>
        <w:jc w:val="center"/>
        <w:rPr>
          <w:lang w:val="it-IT"/>
        </w:rPr>
      </w:pPr>
    </w:p>
    <w:p w14:paraId="07C826C5" w14:textId="68D77304" w:rsidR="003A3648" w:rsidRPr="0011466B" w:rsidRDefault="0011466B" w:rsidP="0011466B">
      <w:pPr>
        <w:pStyle w:val="Heading3"/>
        <w:rPr>
          <w:i w:val="0"/>
          <w:lang w:val="it-IT"/>
        </w:rPr>
      </w:pPr>
      <w:bookmarkStart w:id="115" w:name="_Toc531864316"/>
      <w:bookmarkStart w:id="116" w:name="_Toc533605757"/>
      <w:r w:rsidRPr="0011466B">
        <w:rPr>
          <w:i w:val="0"/>
          <w:lang w:val="it-IT"/>
        </w:rPr>
        <w:t xml:space="preserve">3.5.5.20 </w:t>
      </w:r>
      <w:r w:rsidR="003A3648" w:rsidRPr="0011466B">
        <w:rPr>
          <w:i w:val="0"/>
          <w:lang w:val="it-IT"/>
        </w:rPr>
        <w:t>Modifica del corso:</w:t>
      </w:r>
      <w:bookmarkEnd w:id="115"/>
      <w:bookmarkEnd w:id="116"/>
    </w:p>
    <w:p w14:paraId="2C645604" w14:textId="77777777" w:rsidR="0011466B" w:rsidRPr="0011466B" w:rsidRDefault="0011466B" w:rsidP="0011466B">
      <w:pPr>
        <w:rPr>
          <w:lang w:val="it-IT"/>
        </w:rPr>
      </w:pPr>
    </w:p>
    <w:p w14:paraId="247C926E" w14:textId="76C5F27E" w:rsidR="00C9181F" w:rsidRPr="00C9181F" w:rsidRDefault="008D3060" w:rsidP="00C9181F">
      <w:pPr>
        <w:jc w:val="center"/>
        <w:rPr>
          <w:lang w:val="it-IT"/>
        </w:rPr>
      </w:pPr>
      <w:r>
        <w:rPr>
          <w:noProof/>
          <w:lang w:val="it-IT"/>
        </w:rPr>
        <w:lastRenderedPageBreak/>
        <w:drawing>
          <wp:inline distT="0" distB="0" distL="0" distR="0" wp14:anchorId="22F4C8D2" wp14:editId="6ED1E56F">
            <wp:extent cx="4419600" cy="5473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ify_Corso.png"/>
                    <pic:cNvPicPr/>
                  </pic:nvPicPr>
                  <pic:blipFill>
                    <a:blip r:embed="rId78"/>
                    <a:stretch>
                      <a:fillRect/>
                    </a:stretch>
                  </pic:blipFill>
                  <pic:spPr>
                    <a:xfrm>
                      <a:off x="0" y="0"/>
                      <a:ext cx="4419600" cy="5473700"/>
                    </a:xfrm>
                    <a:prstGeom prst="rect">
                      <a:avLst/>
                    </a:prstGeom>
                  </pic:spPr>
                </pic:pic>
              </a:graphicData>
            </a:graphic>
          </wp:inline>
        </w:drawing>
      </w:r>
    </w:p>
    <w:p w14:paraId="7493F164" w14:textId="5D61B26C" w:rsidR="001F236C" w:rsidRDefault="001F236C" w:rsidP="003A3648">
      <w:pPr>
        <w:tabs>
          <w:tab w:val="left" w:pos="3929"/>
        </w:tabs>
        <w:rPr>
          <w:lang w:val="it-IT"/>
        </w:rPr>
      </w:pPr>
    </w:p>
    <w:p w14:paraId="03634902" w14:textId="20CC9927" w:rsidR="0030500B" w:rsidRPr="0030500B" w:rsidRDefault="001F236C" w:rsidP="0030500B">
      <w:pPr>
        <w:pStyle w:val="Heading3"/>
        <w:numPr>
          <w:ilvl w:val="2"/>
          <w:numId w:val="4"/>
        </w:numPr>
        <w:rPr>
          <w:i w:val="0"/>
          <w:lang w:val="it-IT"/>
        </w:rPr>
      </w:pPr>
      <w:bookmarkStart w:id="117" w:name="_Toc531864317"/>
      <w:bookmarkStart w:id="118" w:name="_Toc533605758"/>
      <w:r w:rsidRPr="0011466B">
        <w:rPr>
          <w:i w:val="0"/>
          <w:lang w:val="it-IT"/>
        </w:rPr>
        <w:lastRenderedPageBreak/>
        <w:t>Caso di errore nella creazione di un corso:</w:t>
      </w:r>
      <w:bookmarkEnd w:id="117"/>
      <w:bookmarkEnd w:id="118"/>
    </w:p>
    <w:p w14:paraId="2D0DC977" w14:textId="0D4F4EEB" w:rsidR="001F236C" w:rsidRDefault="008D3060" w:rsidP="001F236C">
      <w:pPr>
        <w:tabs>
          <w:tab w:val="left" w:pos="3929"/>
        </w:tabs>
        <w:jc w:val="center"/>
        <w:rPr>
          <w:lang w:val="it-IT"/>
        </w:rPr>
      </w:pPr>
      <w:r>
        <w:rPr>
          <w:noProof/>
          <w:lang w:val="it-IT"/>
        </w:rPr>
        <w:drawing>
          <wp:inline distT="0" distB="0" distL="0" distR="0" wp14:anchorId="3693451E" wp14:editId="12E74006">
            <wp:extent cx="4419600" cy="5715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rore_CreaCorso.png"/>
                    <pic:cNvPicPr/>
                  </pic:nvPicPr>
                  <pic:blipFill>
                    <a:blip r:embed="rId79"/>
                    <a:stretch>
                      <a:fillRect/>
                    </a:stretch>
                  </pic:blipFill>
                  <pic:spPr>
                    <a:xfrm>
                      <a:off x="0" y="0"/>
                      <a:ext cx="4419600" cy="5715000"/>
                    </a:xfrm>
                    <a:prstGeom prst="rect">
                      <a:avLst/>
                    </a:prstGeom>
                  </pic:spPr>
                </pic:pic>
              </a:graphicData>
            </a:graphic>
          </wp:inline>
        </w:drawing>
      </w:r>
    </w:p>
    <w:p w14:paraId="14F3736A" w14:textId="3F0FBF2D" w:rsidR="001F236C" w:rsidRPr="0011466B" w:rsidRDefault="001F236C" w:rsidP="0011466B">
      <w:pPr>
        <w:tabs>
          <w:tab w:val="left" w:pos="3929"/>
        </w:tabs>
        <w:rPr>
          <w:lang w:val="it-IT"/>
        </w:rPr>
      </w:pPr>
    </w:p>
    <w:p w14:paraId="5A260261" w14:textId="013128A9" w:rsidR="001F236C" w:rsidRPr="0011466B" w:rsidRDefault="0011466B" w:rsidP="0011466B">
      <w:pPr>
        <w:pStyle w:val="Heading3"/>
        <w:rPr>
          <w:i w:val="0"/>
          <w:lang w:val="it-IT"/>
        </w:rPr>
      </w:pPr>
      <w:bookmarkStart w:id="119" w:name="_Toc531864318"/>
      <w:bookmarkStart w:id="120" w:name="_Toc533605759"/>
      <w:r w:rsidRPr="0011466B">
        <w:rPr>
          <w:i w:val="0"/>
          <w:lang w:val="it-IT"/>
        </w:rPr>
        <w:lastRenderedPageBreak/>
        <w:t xml:space="preserve">3.5.5.22 </w:t>
      </w:r>
      <w:r w:rsidR="001F236C" w:rsidRPr="0011466B">
        <w:rPr>
          <w:i w:val="0"/>
          <w:lang w:val="it-IT"/>
        </w:rPr>
        <w:t>Pagamento per iscrizione ad un corso:</w:t>
      </w:r>
      <w:bookmarkEnd w:id="119"/>
      <w:bookmarkEnd w:id="120"/>
    </w:p>
    <w:p w14:paraId="7A1D04A5" w14:textId="095A779F" w:rsidR="00B00DCC" w:rsidRDefault="00B00DCC" w:rsidP="00B00DCC">
      <w:pPr>
        <w:jc w:val="center"/>
        <w:rPr>
          <w:lang w:val="it-IT"/>
        </w:rPr>
      </w:pPr>
      <w:r>
        <w:rPr>
          <w:noProof/>
          <w:lang w:val="it-IT"/>
        </w:rPr>
        <w:drawing>
          <wp:inline distT="0" distB="0" distL="0" distR="0" wp14:anchorId="28004BE1" wp14:editId="5818C80D">
            <wp:extent cx="4635500" cy="405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Pagamento_Corso.png"/>
                    <pic:cNvPicPr/>
                  </pic:nvPicPr>
                  <pic:blipFill>
                    <a:blip r:embed="rId80"/>
                    <a:stretch>
                      <a:fillRect/>
                    </a:stretch>
                  </pic:blipFill>
                  <pic:spPr>
                    <a:xfrm>
                      <a:off x="0" y="0"/>
                      <a:ext cx="4635500" cy="4051300"/>
                    </a:xfrm>
                    <a:prstGeom prst="rect">
                      <a:avLst/>
                    </a:prstGeom>
                  </pic:spPr>
                </pic:pic>
              </a:graphicData>
            </a:graphic>
          </wp:inline>
        </w:drawing>
      </w:r>
    </w:p>
    <w:p w14:paraId="6EABCDD9" w14:textId="5004FBC9" w:rsidR="001F236C" w:rsidRDefault="001F236C" w:rsidP="00B00DCC">
      <w:pPr>
        <w:jc w:val="center"/>
        <w:rPr>
          <w:lang w:val="it-IT"/>
        </w:rPr>
      </w:pPr>
    </w:p>
    <w:p w14:paraId="6A3C34E5" w14:textId="22C61E18" w:rsidR="001F236C" w:rsidRDefault="001F236C" w:rsidP="00B00DCC">
      <w:pPr>
        <w:jc w:val="center"/>
        <w:rPr>
          <w:lang w:val="it-IT"/>
        </w:rPr>
      </w:pPr>
    </w:p>
    <w:p w14:paraId="257D3D96" w14:textId="50B0662D" w:rsidR="001F236C" w:rsidRDefault="001F236C" w:rsidP="00B00DCC">
      <w:pPr>
        <w:jc w:val="center"/>
        <w:rPr>
          <w:lang w:val="it-IT"/>
        </w:rPr>
      </w:pPr>
    </w:p>
    <w:p w14:paraId="1A4CBF84" w14:textId="0D5BE567" w:rsidR="001F236C" w:rsidRDefault="001F236C" w:rsidP="00B00DCC">
      <w:pPr>
        <w:jc w:val="center"/>
        <w:rPr>
          <w:lang w:val="it-IT"/>
        </w:rPr>
      </w:pPr>
    </w:p>
    <w:p w14:paraId="197C479C" w14:textId="4FD3DF12" w:rsidR="001F236C" w:rsidRDefault="001F236C" w:rsidP="00B00DCC">
      <w:pPr>
        <w:jc w:val="center"/>
        <w:rPr>
          <w:lang w:val="it-IT"/>
        </w:rPr>
      </w:pPr>
    </w:p>
    <w:p w14:paraId="0E21A69C" w14:textId="3C0165D2" w:rsidR="001F236C" w:rsidRDefault="001F236C" w:rsidP="00B00DCC">
      <w:pPr>
        <w:jc w:val="center"/>
        <w:rPr>
          <w:lang w:val="it-IT"/>
        </w:rPr>
      </w:pPr>
    </w:p>
    <w:p w14:paraId="1CABF724" w14:textId="0C34EF5B" w:rsidR="001F236C" w:rsidRDefault="001F236C" w:rsidP="00B00DCC">
      <w:pPr>
        <w:jc w:val="center"/>
        <w:rPr>
          <w:lang w:val="it-IT"/>
        </w:rPr>
      </w:pPr>
    </w:p>
    <w:p w14:paraId="65CF3047" w14:textId="587BF2CD" w:rsidR="001F236C" w:rsidRDefault="001F236C" w:rsidP="00B00DCC">
      <w:pPr>
        <w:jc w:val="center"/>
        <w:rPr>
          <w:lang w:val="it-IT"/>
        </w:rPr>
      </w:pPr>
    </w:p>
    <w:p w14:paraId="261E889A" w14:textId="7C6B4586" w:rsidR="001F236C" w:rsidRDefault="001F236C" w:rsidP="00B00DCC">
      <w:pPr>
        <w:jc w:val="center"/>
        <w:rPr>
          <w:lang w:val="it-IT"/>
        </w:rPr>
      </w:pPr>
    </w:p>
    <w:p w14:paraId="3A570DC1" w14:textId="38B78A7E" w:rsidR="001F236C" w:rsidRDefault="001F236C" w:rsidP="00B00DCC">
      <w:pPr>
        <w:jc w:val="center"/>
        <w:rPr>
          <w:lang w:val="it-IT"/>
        </w:rPr>
      </w:pPr>
    </w:p>
    <w:p w14:paraId="7448D465" w14:textId="2909119E" w:rsidR="001F236C" w:rsidRDefault="001F236C" w:rsidP="00B00DCC">
      <w:pPr>
        <w:jc w:val="center"/>
        <w:rPr>
          <w:lang w:val="it-IT"/>
        </w:rPr>
      </w:pPr>
    </w:p>
    <w:p w14:paraId="5BF595AA" w14:textId="777B8E98" w:rsidR="001F236C" w:rsidRDefault="001F236C" w:rsidP="00B00DCC">
      <w:pPr>
        <w:jc w:val="center"/>
        <w:rPr>
          <w:lang w:val="it-IT"/>
        </w:rPr>
      </w:pPr>
    </w:p>
    <w:p w14:paraId="5A1A5660" w14:textId="3F709623" w:rsidR="001F236C" w:rsidRDefault="001F236C" w:rsidP="00B00DCC">
      <w:pPr>
        <w:jc w:val="center"/>
        <w:rPr>
          <w:lang w:val="it-IT"/>
        </w:rPr>
      </w:pPr>
    </w:p>
    <w:p w14:paraId="5D3CA0D1" w14:textId="72022071" w:rsidR="001F236C" w:rsidRPr="0011466B" w:rsidRDefault="0011466B" w:rsidP="0011466B">
      <w:pPr>
        <w:pStyle w:val="Heading3"/>
        <w:rPr>
          <w:i w:val="0"/>
          <w:lang w:val="it-IT"/>
        </w:rPr>
      </w:pPr>
      <w:bookmarkStart w:id="121" w:name="_Toc531864319"/>
      <w:bookmarkStart w:id="122" w:name="_Toc533605760"/>
      <w:r w:rsidRPr="0011466B">
        <w:rPr>
          <w:i w:val="0"/>
          <w:lang w:val="it-IT"/>
        </w:rPr>
        <w:lastRenderedPageBreak/>
        <w:t xml:space="preserve">3.5.5.23 </w:t>
      </w:r>
      <w:r w:rsidR="001F236C" w:rsidRPr="0011466B">
        <w:rPr>
          <w:i w:val="0"/>
          <w:lang w:val="it-IT"/>
        </w:rPr>
        <w:t>Pagamento del corso fallita:</w:t>
      </w:r>
      <w:bookmarkEnd w:id="121"/>
      <w:bookmarkEnd w:id="122"/>
    </w:p>
    <w:p w14:paraId="59083FCE" w14:textId="4253BA82" w:rsidR="00B00DCC" w:rsidRDefault="00B00DCC" w:rsidP="00B00DCC">
      <w:pPr>
        <w:jc w:val="center"/>
        <w:rPr>
          <w:lang w:val="it-IT"/>
        </w:rPr>
      </w:pPr>
      <w:r>
        <w:rPr>
          <w:noProof/>
          <w:lang w:val="it-IT"/>
        </w:rPr>
        <w:drawing>
          <wp:inline distT="0" distB="0" distL="0" distR="0" wp14:anchorId="7A64DC2A" wp14:editId="49BF87E5">
            <wp:extent cx="4635500" cy="436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Errore_PagamentoCorso.png"/>
                    <pic:cNvPicPr/>
                  </pic:nvPicPr>
                  <pic:blipFill>
                    <a:blip r:embed="rId81"/>
                    <a:stretch>
                      <a:fillRect/>
                    </a:stretch>
                  </pic:blipFill>
                  <pic:spPr>
                    <a:xfrm>
                      <a:off x="0" y="0"/>
                      <a:ext cx="4635500" cy="4368800"/>
                    </a:xfrm>
                    <a:prstGeom prst="rect">
                      <a:avLst/>
                    </a:prstGeom>
                  </pic:spPr>
                </pic:pic>
              </a:graphicData>
            </a:graphic>
          </wp:inline>
        </w:drawing>
      </w:r>
    </w:p>
    <w:p w14:paraId="2126E379" w14:textId="6BF14F0E" w:rsidR="001F236C" w:rsidRDefault="001F236C" w:rsidP="00B00DCC">
      <w:pPr>
        <w:jc w:val="center"/>
        <w:rPr>
          <w:lang w:val="it-IT"/>
        </w:rPr>
      </w:pPr>
    </w:p>
    <w:p w14:paraId="2372AB79" w14:textId="0128FD47" w:rsidR="001F236C" w:rsidRDefault="001F236C" w:rsidP="00B00DCC">
      <w:pPr>
        <w:jc w:val="center"/>
        <w:rPr>
          <w:lang w:val="it-IT"/>
        </w:rPr>
      </w:pPr>
    </w:p>
    <w:p w14:paraId="1C8948BD" w14:textId="59B83A20" w:rsidR="001F236C" w:rsidRDefault="001F236C" w:rsidP="00B00DCC">
      <w:pPr>
        <w:jc w:val="center"/>
        <w:rPr>
          <w:lang w:val="it-IT"/>
        </w:rPr>
      </w:pPr>
    </w:p>
    <w:p w14:paraId="0B9ABD33" w14:textId="4A5907F9" w:rsidR="001F236C" w:rsidRDefault="001F236C" w:rsidP="00B00DCC">
      <w:pPr>
        <w:jc w:val="center"/>
        <w:rPr>
          <w:lang w:val="it-IT"/>
        </w:rPr>
      </w:pPr>
    </w:p>
    <w:p w14:paraId="5493A902" w14:textId="3FC78B7E" w:rsidR="001F236C" w:rsidRDefault="001F236C" w:rsidP="00B00DCC">
      <w:pPr>
        <w:jc w:val="center"/>
        <w:rPr>
          <w:lang w:val="it-IT"/>
        </w:rPr>
      </w:pPr>
    </w:p>
    <w:p w14:paraId="653F2B7A" w14:textId="4373C4D5" w:rsidR="001F236C" w:rsidRDefault="001F236C" w:rsidP="00B00DCC">
      <w:pPr>
        <w:jc w:val="center"/>
        <w:rPr>
          <w:lang w:val="it-IT"/>
        </w:rPr>
      </w:pPr>
    </w:p>
    <w:p w14:paraId="4B52ED3B" w14:textId="4763BFB5" w:rsidR="001F236C" w:rsidRDefault="001F236C" w:rsidP="00B00DCC">
      <w:pPr>
        <w:jc w:val="center"/>
        <w:rPr>
          <w:lang w:val="it-IT"/>
        </w:rPr>
      </w:pPr>
    </w:p>
    <w:p w14:paraId="58BE6356" w14:textId="1AF5B941" w:rsidR="001F236C" w:rsidRDefault="001F236C" w:rsidP="00B00DCC">
      <w:pPr>
        <w:jc w:val="center"/>
        <w:rPr>
          <w:lang w:val="it-IT"/>
        </w:rPr>
      </w:pPr>
    </w:p>
    <w:p w14:paraId="5FD0B260" w14:textId="6457FCD1" w:rsidR="001F236C" w:rsidRDefault="001F236C" w:rsidP="00B00DCC">
      <w:pPr>
        <w:jc w:val="center"/>
        <w:rPr>
          <w:lang w:val="it-IT"/>
        </w:rPr>
      </w:pPr>
    </w:p>
    <w:p w14:paraId="1E8AC601" w14:textId="4CDAD34D" w:rsidR="001F236C" w:rsidRDefault="001F236C" w:rsidP="00B00DCC">
      <w:pPr>
        <w:jc w:val="center"/>
        <w:rPr>
          <w:lang w:val="it-IT"/>
        </w:rPr>
      </w:pPr>
    </w:p>
    <w:p w14:paraId="01E920FF" w14:textId="196C0AFF" w:rsidR="001F236C" w:rsidRDefault="001F236C" w:rsidP="00B00DCC">
      <w:pPr>
        <w:jc w:val="center"/>
        <w:rPr>
          <w:lang w:val="it-IT"/>
        </w:rPr>
      </w:pPr>
    </w:p>
    <w:p w14:paraId="60EE9434" w14:textId="54657610" w:rsidR="001F236C" w:rsidRPr="0011466B" w:rsidRDefault="001F236C" w:rsidP="0011466B">
      <w:pPr>
        <w:rPr>
          <w:lang w:val="it-IT"/>
        </w:rPr>
      </w:pPr>
    </w:p>
    <w:p w14:paraId="536F3939" w14:textId="18568B30" w:rsidR="001F236C" w:rsidRPr="0011466B" w:rsidRDefault="0011466B" w:rsidP="0011466B">
      <w:pPr>
        <w:pStyle w:val="Heading3"/>
        <w:rPr>
          <w:i w:val="0"/>
          <w:lang w:val="it-IT"/>
        </w:rPr>
      </w:pPr>
      <w:bookmarkStart w:id="123" w:name="_Toc531864320"/>
      <w:bookmarkStart w:id="124" w:name="_Toc533605761"/>
      <w:r w:rsidRPr="0011466B">
        <w:rPr>
          <w:i w:val="0"/>
          <w:lang w:val="it-IT"/>
        </w:rPr>
        <w:lastRenderedPageBreak/>
        <w:t xml:space="preserve">3.5.5.24 </w:t>
      </w:r>
      <w:r w:rsidR="001F236C" w:rsidRPr="0011466B">
        <w:rPr>
          <w:i w:val="0"/>
          <w:lang w:val="it-IT"/>
        </w:rPr>
        <w:t>Pagina principale di un corso per gli Studenti non iscritti:</w:t>
      </w:r>
      <w:bookmarkEnd w:id="123"/>
      <w:bookmarkEnd w:id="124"/>
    </w:p>
    <w:p w14:paraId="56F07287" w14:textId="616677FD" w:rsidR="001F236C" w:rsidRDefault="001F236C" w:rsidP="00B00DCC">
      <w:pPr>
        <w:jc w:val="center"/>
        <w:rPr>
          <w:lang w:val="it-IT"/>
        </w:rPr>
      </w:pPr>
    </w:p>
    <w:p w14:paraId="331601AC" w14:textId="640BAC33" w:rsidR="001F236C" w:rsidRDefault="001F236C" w:rsidP="00B00DCC">
      <w:pPr>
        <w:jc w:val="center"/>
        <w:rPr>
          <w:lang w:val="it-IT"/>
        </w:rPr>
      </w:pPr>
      <w:r>
        <w:rPr>
          <w:noProof/>
          <w:lang w:val="it-IT"/>
        </w:rPr>
        <w:drawing>
          <wp:inline distT="0" distB="0" distL="0" distR="0" wp14:anchorId="7FC90D67" wp14:editId="455CEFE5">
            <wp:extent cx="5760085" cy="3348990"/>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4Pagina_Corso_StudenteNonIscritto.png"/>
                    <pic:cNvPicPr/>
                  </pic:nvPicPr>
                  <pic:blipFill>
                    <a:blip r:embed="rId82"/>
                    <a:stretch>
                      <a:fillRect/>
                    </a:stretch>
                  </pic:blipFill>
                  <pic:spPr>
                    <a:xfrm>
                      <a:off x="0" y="0"/>
                      <a:ext cx="5760085" cy="3348990"/>
                    </a:xfrm>
                    <a:prstGeom prst="rect">
                      <a:avLst/>
                    </a:prstGeom>
                  </pic:spPr>
                </pic:pic>
              </a:graphicData>
            </a:graphic>
          </wp:inline>
        </w:drawing>
      </w:r>
    </w:p>
    <w:p w14:paraId="2EDA19D6" w14:textId="3EA6ECC9" w:rsidR="001F236C" w:rsidRDefault="001F236C" w:rsidP="00B00DCC">
      <w:pPr>
        <w:jc w:val="center"/>
        <w:rPr>
          <w:lang w:val="it-IT"/>
        </w:rPr>
      </w:pPr>
    </w:p>
    <w:p w14:paraId="24D6B9F5" w14:textId="5CA8A4CC" w:rsidR="001F236C" w:rsidRDefault="001F236C" w:rsidP="00B00DCC">
      <w:pPr>
        <w:jc w:val="center"/>
        <w:rPr>
          <w:lang w:val="it-IT"/>
        </w:rPr>
      </w:pPr>
    </w:p>
    <w:p w14:paraId="4CC71A2C" w14:textId="0D43F1B0" w:rsidR="001F236C" w:rsidRDefault="001F236C" w:rsidP="00B00DCC">
      <w:pPr>
        <w:jc w:val="center"/>
        <w:rPr>
          <w:lang w:val="it-IT"/>
        </w:rPr>
      </w:pPr>
    </w:p>
    <w:p w14:paraId="029BAF67" w14:textId="29A4BA51" w:rsidR="001F236C" w:rsidRDefault="001F236C" w:rsidP="00B00DCC">
      <w:pPr>
        <w:jc w:val="center"/>
        <w:rPr>
          <w:lang w:val="it-IT"/>
        </w:rPr>
      </w:pPr>
    </w:p>
    <w:p w14:paraId="2F8C7C3D" w14:textId="3B86ED3A" w:rsidR="001F236C" w:rsidRDefault="001F236C" w:rsidP="00B00DCC">
      <w:pPr>
        <w:jc w:val="center"/>
        <w:rPr>
          <w:lang w:val="it-IT"/>
        </w:rPr>
      </w:pPr>
    </w:p>
    <w:p w14:paraId="4247A555" w14:textId="519E90DC" w:rsidR="001F236C" w:rsidRDefault="001F236C" w:rsidP="00B00DCC">
      <w:pPr>
        <w:jc w:val="center"/>
        <w:rPr>
          <w:lang w:val="it-IT"/>
        </w:rPr>
      </w:pPr>
    </w:p>
    <w:p w14:paraId="4B281FBD" w14:textId="5D566B01" w:rsidR="001F236C" w:rsidRDefault="001F236C" w:rsidP="00B00DCC">
      <w:pPr>
        <w:jc w:val="center"/>
        <w:rPr>
          <w:lang w:val="it-IT"/>
        </w:rPr>
      </w:pPr>
    </w:p>
    <w:p w14:paraId="5753DAEE" w14:textId="4702C6EF" w:rsidR="001F236C" w:rsidRDefault="001F236C" w:rsidP="00B00DCC">
      <w:pPr>
        <w:jc w:val="center"/>
        <w:rPr>
          <w:lang w:val="it-IT"/>
        </w:rPr>
      </w:pPr>
    </w:p>
    <w:p w14:paraId="50969CEF" w14:textId="3D0F5C0F" w:rsidR="001F236C" w:rsidRDefault="001F236C" w:rsidP="00B00DCC">
      <w:pPr>
        <w:jc w:val="center"/>
        <w:rPr>
          <w:lang w:val="it-IT"/>
        </w:rPr>
      </w:pPr>
    </w:p>
    <w:p w14:paraId="114B801F" w14:textId="187EE27B" w:rsidR="001F236C" w:rsidRDefault="001F236C" w:rsidP="00B00DCC">
      <w:pPr>
        <w:jc w:val="center"/>
        <w:rPr>
          <w:lang w:val="it-IT"/>
        </w:rPr>
      </w:pPr>
    </w:p>
    <w:p w14:paraId="56C34B85" w14:textId="1D35080F" w:rsidR="001F236C" w:rsidRDefault="001F236C" w:rsidP="00B00DCC">
      <w:pPr>
        <w:jc w:val="center"/>
        <w:rPr>
          <w:lang w:val="it-IT"/>
        </w:rPr>
      </w:pPr>
    </w:p>
    <w:p w14:paraId="1682D9A7" w14:textId="34E4A9F8" w:rsidR="001F236C" w:rsidRDefault="001F236C" w:rsidP="00B00DCC">
      <w:pPr>
        <w:jc w:val="center"/>
        <w:rPr>
          <w:lang w:val="it-IT"/>
        </w:rPr>
      </w:pPr>
    </w:p>
    <w:p w14:paraId="1D3B36C4" w14:textId="5EC05807" w:rsidR="001F236C" w:rsidRDefault="001F236C" w:rsidP="001F236C">
      <w:pPr>
        <w:rPr>
          <w:lang w:val="it-IT"/>
        </w:rPr>
      </w:pPr>
    </w:p>
    <w:p w14:paraId="13FDEE7F" w14:textId="330C1AD2" w:rsidR="001F236C" w:rsidRPr="008D3060" w:rsidRDefault="0011466B" w:rsidP="008D3060">
      <w:pPr>
        <w:pStyle w:val="Heading3"/>
        <w:rPr>
          <w:i w:val="0"/>
          <w:lang w:val="it-IT"/>
        </w:rPr>
      </w:pPr>
      <w:bookmarkStart w:id="125" w:name="_Toc531864321"/>
      <w:bookmarkStart w:id="126" w:name="_Toc533605762"/>
      <w:r w:rsidRPr="008D3060">
        <w:rPr>
          <w:i w:val="0"/>
          <w:lang w:val="it-IT"/>
        </w:rPr>
        <w:lastRenderedPageBreak/>
        <w:t xml:space="preserve">3.5.5.25 </w:t>
      </w:r>
      <w:r w:rsidR="001F236C" w:rsidRPr="008D3060">
        <w:rPr>
          <w:i w:val="0"/>
          <w:lang w:val="it-IT"/>
        </w:rPr>
        <w:t>Pagina di presentazione del corso per altri casi:</w:t>
      </w:r>
      <w:bookmarkEnd w:id="125"/>
      <w:bookmarkEnd w:id="126"/>
    </w:p>
    <w:p w14:paraId="304828EA" w14:textId="42BF7D10" w:rsidR="001F236C" w:rsidRDefault="001F236C" w:rsidP="001F236C">
      <w:pPr>
        <w:rPr>
          <w:lang w:val="it-IT"/>
        </w:rPr>
      </w:pPr>
      <w:r>
        <w:rPr>
          <w:noProof/>
          <w:lang w:val="it-IT"/>
        </w:rPr>
        <w:drawing>
          <wp:inline distT="0" distB="0" distL="0" distR="0" wp14:anchorId="758B2CAE" wp14:editId="37FC2265">
            <wp:extent cx="5760085" cy="701357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Pagina_Corso_AltriCasi.png"/>
                    <pic:cNvPicPr/>
                  </pic:nvPicPr>
                  <pic:blipFill>
                    <a:blip r:embed="rId83"/>
                    <a:stretch>
                      <a:fillRect/>
                    </a:stretch>
                  </pic:blipFill>
                  <pic:spPr>
                    <a:xfrm>
                      <a:off x="0" y="0"/>
                      <a:ext cx="5760085" cy="7013575"/>
                    </a:xfrm>
                    <a:prstGeom prst="rect">
                      <a:avLst/>
                    </a:prstGeom>
                  </pic:spPr>
                </pic:pic>
              </a:graphicData>
            </a:graphic>
          </wp:inline>
        </w:drawing>
      </w:r>
    </w:p>
    <w:p w14:paraId="472DA701" w14:textId="1A03ADEC" w:rsidR="001F236C" w:rsidRDefault="001F236C" w:rsidP="001F236C">
      <w:pPr>
        <w:rPr>
          <w:lang w:val="it-IT"/>
        </w:rPr>
      </w:pPr>
    </w:p>
    <w:p w14:paraId="1A33FBBF" w14:textId="574D8D07" w:rsidR="001F236C" w:rsidRDefault="001F236C" w:rsidP="001F236C">
      <w:pPr>
        <w:jc w:val="right"/>
        <w:rPr>
          <w:lang w:val="it-IT"/>
        </w:rPr>
      </w:pPr>
    </w:p>
    <w:p w14:paraId="552819B0" w14:textId="7E6E4E19" w:rsidR="001F236C" w:rsidRDefault="001F236C" w:rsidP="001F236C">
      <w:pPr>
        <w:jc w:val="right"/>
        <w:rPr>
          <w:lang w:val="it-IT"/>
        </w:rPr>
      </w:pPr>
    </w:p>
    <w:p w14:paraId="1FE4C36C" w14:textId="275A7D37" w:rsidR="001F236C" w:rsidRDefault="001F236C" w:rsidP="001F236C">
      <w:pPr>
        <w:jc w:val="center"/>
        <w:rPr>
          <w:lang w:val="it-IT"/>
        </w:rPr>
      </w:pPr>
    </w:p>
    <w:p w14:paraId="55827C19" w14:textId="2BAC12EE" w:rsidR="001F236C" w:rsidRPr="008D3060" w:rsidRDefault="001F236C" w:rsidP="008D3060">
      <w:pPr>
        <w:rPr>
          <w:lang w:val="it-IT"/>
        </w:rPr>
      </w:pPr>
    </w:p>
    <w:p w14:paraId="035EF7E7" w14:textId="44AB49F8" w:rsidR="001F236C" w:rsidRPr="008D3060" w:rsidRDefault="008D3060" w:rsidP="008D3060">
      <w:pPr>
        <w:pStyle w:val="Heading3"/>
        <w:rPr>
          <w:i w:val="0"/>
          <w:lang w:val="it-IT"/>
        </w:rPr>
      </w:pPr>
      <w:bookmarkStart w:id="127" w:name="_Toc531864322"/>
      <w:bookmarkStart w:id="128" w:name="_Toc533605763"/>
      <w:r w:rsidRPr="008D3060">
        <w:rPr>
          <w:i w:val="0"/>
          <w:lang w:val="it-IT"/>
        </w:rPr>
        <w:lastRenderedPageBreak/>
        <w:t xml:space="preserve">3.5.5.26 </w:t>
      </w:r>
      <w:r w:rsidR="001F236C" w:rsidRPr="008D3060">
        <w:rPr>
          <w:i w:val="0"/>
          <w:lang w:val="it-IT"/>
        </w:rPr>
        <w:t>Pagina di una lezione secondo la vista da Docente:</w:t>
      </w:r>
      <w:bookmarkEnd w:id="127"/>
      <w:bookmarkEnd w:id="128"/>
    </w:p>
    <w:p w14:paraId="650EA48F" w14:textId="5D1873E2" w:rsidR="001F236C" w:rsidRDefault="001F236C" w:rsidP="001F236C">
      <w:pPr>
        <w:jc w:val="center"/>
        <w:rPr>
          <w:lang w:val="it-IT"/>
        </w:rPr>
      </w:pPr>
      <w:r>
        <w:rPr>
          <w:noProof/>
          <w:lang w:val="it-IT"/>
        </w:rPr>
        <w:drawing>
          <wp:inline distT="0" distB="0" distL="0" distR="0" wp14:anchorId="3087E591" wp14:editId="22764C28">
            <wp:extent cx="5760085" cy="851916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6Pagina_Lezione_Docente.png"/>
                    <pic:cNvPicPr/>
                  </pic:nvPicPr>
                  <pic:blipFill>
                    <a:blip r:embed="rId84"/>
                    <a:stretch>
                      <a:fillRect/>
                    </a:stretch>
                  </pic:blipFill>
                  <pic:spPr>
                    <a:xfrm>
                      <a:off x="0" y="0"/>
                      <a:ext cx="5760085" cy="8519160"/>
                    </a:xfrm>
                    <a:prstGeom prst="rect">
                      <a:avLst/>
                    </a:prstGeom>
                  </pic:spPr>
                </pic:pic>
              </a:graphicData>
            </a:graphic>
          </wp:inline>
        </w:drawing>
      </w:r>
    </w:p>
    <w:p w14:paraId="0E227AE6" w14:textId="14437A87" w:rsidR="001F236C" w:rsidRDefault="001F236C" w:rsidP="001F236C">
      <w:pPr>
        <w:jc w:val="center"/>
        <w:rPr>
          <w:lang w:val="it-IT"/>
        </w:rPr>
      </w:pPr>
    </w:p>
    <w:p w14:paraId="7BC0592B" w14:textId="126E441D" w:rsidR="001F236C" w:rsidRPr="008D3060" w:rsidRDefault="008D3060" w:rsidP="008D3060">
      <w:pPr>
        <w:pStyle w:val="Heading3"/>
        <w:rPr>
          <w:i w:val="0"/>
          <w:lang w:val="it-IT"/>
        </w:rPr>
      </w:pPr>
      <w:bookmarkStart w:id="129" w:name="_Toc531864323"/>
      <w:bookmarkStart w:id="130" w:name="_Toc533605764"/>
      <w:r w:rsidRPr="008D3060">
        <w:rPr>
          <w:i w:val="0"/>
          <w:lang w:val="it-IT"/>
        </w:rPr>
        <w:lastRenderedPageBreak/>
        <w:t xml:space="preserve">3.5.5.27 </w:t>
      </w:r>
      <w:r w:rsidR="001F236C" w:rsidRPr="008D3060">
        <w:rPr>
          <w:i w:val="0"/>
          <w:lang w:val="it-IT"/>
        </w:rPr>
        <w:t xml:space="preserve">Pagina di una lezione </w:t>
      </w:r>
      <w:r w:rsidR="00BD697F" w:rsidRPr="008D3060">
        <w:rPr>
          <w:i w:val="0"/>
          <w:lang w:val="it-IT"/>
        </w:rPr>
        <w:t>secondo la vista di uno Studente Iscritto:</w:t>
      </w:r>
      <w:bookmarkEnd w:id="129"/>
      <w:bookmarkEnd w:id="130"/>
    </w:p>
    <w:p w14:paraId="143C7DB5" w14:textId="3BBE692B" w:rsidR="001F236C" w:rsidRDefault="001F236C" w:rsidP="001F236C">
      <w:pPr>
        <w:jc w:val="center"/>
        <w:rPr>
          <w:lang w:val="it-IT"/>
        </w:rPr>
      </w:pPr>
      <w:r>
        <w:rPr>
          <w:noProof/>
          <w:lang w:val="it-IT"/>
        </w:rPr>
        <w:drawing>
          <wp:inline distT="0" distB="0" distL="0" distR="0" wp14:anchorId="025C68DA" wp14:editId="27AC2FF3">
            <wp:extent cx="5760085" cy="82219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7Pagina_Lezione StudenteIscritto.png"/>
                    <pic:cNvPicPr/>
                  </pic:nvPicPr>
                  <pic:blipFill>
                    <a:blip r:embed="rId85"/>
                    <a:stretch>
                      <a:fillRect/>
                    </a:stretch>
                  </pic:blipFill>
                  <pic:spPr>
                    <a:xfrm>
                      <a:off x="0" y="0"/>
                      <a:ext cx="5760085" cy="8221980"/>
                    </a:xfrm>
                    <a:prstGeom prst="rect">
                      <a:avLst/>
                    </a:prstGeom>
                  </pic:spPr>
                </pic:pic>
              </a:graphicData>
            </a:graphic>
          </wp:inline>
        </w:drawing>
      </w:r>
    </w:p>
    <w:p w14:paraId="12D56B4B" w14:textId="2081D977" w:rsidR="00BD697F" w:rsidRDefault="00BD697F" w:rsidP="001F236C">
      <w:pPr>
        <w:jc w:val="center"/>
        <w:rPr>
          <w:lang w:val="it-IT"/>
        </w:rPr>
      </w:pPr>
    </w:p>
    <w:p w14:paraId="30806D11" w14:textId="49E4FFEA" w:rsidR="00BD697F" w:rsidRDefault="00BD697F" w:rsidP="001F236C">
      <w:pPr>
        <w:jc w:val="center"/>
        <w:rPr>
          <w:lang w:val="it-IT"/>
        </w:rPr>
      </w:pPr>
    </w:p>
    <w:p w14:paraId="713A8C92" w14:textId="25A551B8" w:rsidR="00BD697F" w:rsidRDefault="008D3060" w:rsidP="008D3060">
      <w:pPr>
        <w:pStyle w:val="Heading3"/>
        <w:rPr>
          <w:i w:val="0"/>
          <w:lang w:val="it-IT"/>
        </w:rPr>
      </w:pPr>
      <w:bookmarkStart w:id="131" w:name="_Toc531864324"/>
      <w:bookmarkStart w:id="132" w:name="_Toc533605765"/>
      <w:r w:rsidRPr="008D3060">
        <w:rPr>
          <w:i w:val="0"/>
          <w:lang w:val="it-IT"/>
        </w:rPr>
        <w:lastRenderedPageBreak/>
        <w:t xml:space="preserve">3.5.5.28 </w:t>
      </w:r>
      <w:r w:rsidR="00BD697F" w:rsidRPr="008D3060">
        <w:rPr>
          <w:i w:val="0"/>
          <w:lang w:val="it-IT"/>
        </w:rPr>
        <w:t>Caso di conferma di eliminazione di un commento:</w:t>
      </w:r>
      <w:bookmarkEnd w:id="131"/>
      <w:bookmarkEnd w:id="132"/>
    </w:p>
    <w:p w14:paraId="523CB6EA" w14:textId="77777777" w:rsidR="008D3060" w:rsidRPr="008D3060" w:rsidRDefault="008D3060" w:rsidP="008D3060">
      <w:pPr>
        <w:rPr>
          <w:lang w:val="it-IT"/>
        </w:rPr>
      </w:pPr>
    </w:p>
    <w:p w14:paraId="6C2B4070" w14:textId="318B4E3B" w:rsidR="00B00DCC" w:rsidRDefault="00B00DCC" w:rsidP="00B00DCC">
      <w:pPr>
        <w:jc w:val="center"/>
        <w:rPr>
          <w:lang w:val="it-IT"/>
        </w:rPr>
      </w:pPr>
      <w:r>
        <w:rPr>
          <w:noProof/>
          <w:lang w:val="it-IT"/>
        </w:rPr>
        <w:drawing>
          <wp:inline distT="0" distB="0" distL="0" distR="0" wp14:anchorId="02867A97" wp14:editId="7444DAA3">
            <wp:extent cx="5308600" cy="2755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8Conferma_Cancellazione_Commento.png"/>
                    <pic:cNvPicPr/>
                  </pic:nvPicPr>
                  <pic:blipFill>
                    <a:blip r:embed="rId86"/>
                    <a:stretch>
                      <a:fillRect/>
                    </a:stretch>
                  </pic:blipFill>
                  <pic:spPr>
                    <a:xfrm>
                      <a:off x="0" y="0"/>
                      <a:ext cx="5308600" cy="2755900"/>
                    </a:xfrm>
                    <a:prstGeom prst="rect">
                      <a:avLst/>
                    </a:prstGeom>
                  </pic:spPr>
                </pic:pic>
              </a:graphicData>
            </a:graphic>
          </wp:inline>
        </w:drawing>
      </w:r>
    </w:p>
    <w:p w14:paraId="2FA0247F" w14:textId="2DA4FA66" w:rsidR="00B00DCC" w:rsidRDefault="00B00DCC" w:rsidP="00B00DCC">
      <w:pPr>
        <w:jc w:val="center"/>
        <w:rPr>
          <w:lang w:val="it-IT"/>
        </w:rPr>
      </w:pPr>
    </w:p>
    <w:p w14:paraId="2D26ED5D" w14:textId="7E421C40" w:rsidR="00B00DCC" w:rsidRDefault="008D3060" w:rsidP="008D3060">
      <w:pPr>
        <w:pStyle w:val="Heading3"/>
        <w:rPr>
          <w:i w:val="0"/>
          <w:lang w:val="it-IT"/>
        </w:rPr>
      </w:pPr>
      <w:bookmarkStart w:id="133" w:name="_Toc531864325"/>
      <w:bookmarkStart w:id="134" w:name="_Toc533605766"/>
      <w:r w:rsidRPr="008D3060">
        <w:rPr>
          <w:i w:val="0"/>
          <w:lang w:val="it-IT"/>
        </w:rPr>
        <w:t xml:space="preserve">3.5.5.29 </w:t>
      </w:r>
      <w:r w:rsidR="00BD697F" w:rsidRPr="008D3060">
        <w:rPr>
          <w:i w:val="0"/>
          <w:lang w:val="it-IT"/>
        </w:rPr>
        <w:t>Visualizzazione di una lezione secondo la vista del Supervisore:</w:t>
      </w:r>
      <w:bookmarkEnd w:id="133"/>
      <w:bookmarkEnd w:id="134"/>
    </w:p>
    <w:p w14:paraId="4942BD02" w14:textId="77777777" w:rsidR="008D3060" w:rsidRPr="008D3060" w:rsidRDefault="008D3060" w:rsidP="008D3060">
      <w:pPr>
        <w:rPr>
          <w:lang w:val="it-IT"/>
        </w:rPr>
      </w:pPr>
    </w:p>
    <w:p w14:paraId="05084AE4" w14:textId="643F51A0" w:rsidR="005034E3" w:rsidRDefault="00B00DCC" w:rsidP="00B00DCC">
      <w:pPr>
        <w:jc w:val="center"/>
        <w:rPr>
          <w:lang w:val="it-IT"/>
        </w:rPr>
      </w:pPr>
      <w:r>
        <w:rPr>
          <w:noProof/>
          <w:lang w:val="it-IT"/>
        </w:rPr>
        <w:drawing>
          <wp:inline distT="0" distB="0" distL="0" distR="0" wp14:anchorId="09E993BA" wp14:editId="10848725">
            <wp:extent cx="4508500" cy="400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9Pagina_Lezione_Supervisore.png"/>
                    <pic:cNvPicPr/>
                  </pic:nvPicPr>
                  <pic:blipFill>
                    <a:blip r:embed="rId87"/>
                    <a:stretch>
                      <a:fillRect/>
                    </a:stretch>
                  </pic:blipFill>
                  <pic:spPr>
                    <a:xfrm>
                      <a:off x="0" y="0"/>
                      <a:ext cx="4508500" cy="4000500"/>
                    </a:xfrm>
                    <a:prstGeom prst="rect">
                      <a:avLst/>
                    </a:prstGeom>
                  </pic:spPr>
                </pic:pic>
              </a:graphicData>
            </a:graphic>
          </wp:inline>
        </w:drawing>
      </w:r>
    </w:p>
    <w:p w14:paraId="11413254" w14:textId="3BF4416C" w:rsidR="005034E3" w:rsidRDefault="005034E3" w:rsidP="00B00DCC">
      <w:pPr>
        <w:jc w:val="center"/>
        <w:rPr>
          <w:lang w:val="it-IT"/>
        </w:rPr>
      </w:pPr>
    </w:p>
    <w:p w14:paraId="45B8BD4A" w14:textId="2DB26996" w:rsidR="00815316" w:rsidRPr="00815316" w:rsidRDefault="00815316" w:rsidP="00815316">
      <w:pPr>
        <w:rPr>
          <w:lang w:val="it-IT"/>
        </w:rPr>
      </w:pPr>
    </w:p>
    <w:p w14:paraId="606A248B" w14:textId="0B34ED39" w:rsidR="0026167D" w:rsidRPr="002F69D2" w:rsidRDefault="002F69D2" w:rsidP="00FE5166">
      <w:pPr>
        <w:pStyle w:val="Heading3"/>
        <w:rPr>
          <w:b w:val="0"/>
          <w:i w:val="0"/>
          <w:lang w:val="it-IT"/>
        </w:rPr>
      </w:pPr>
      <w:r>
        <w:rPr>
          <w:lang w:val="it-IT"/>
        </w:rPr>
        <w:br/>
      </w:r>
      <w:r>
        <w:rPr>
          <w:lang w:val="it-IT"/>
        </w:rPr>
        <w:tab/>
      </w:r>
    </w:p>
    <w:p w14:paraId="1253DD08" w14:textId="7867AB93" w:rsidR="00F91BC4" w:rsidRPr="00F91BC4" w:rsidRDefault="0026167D" w:rsidP="009B516B">
      <w:pPr>
        <w:pStyle w:val="TOCHeading"/>
        <w:numPr>
          <w:ilvl w:val="0"/>
          <w:numId w:val="5"/>
        </w:numPr>
        <w:rPr>
          <w:lang w:val="it-IT"/>
        </w:rPr>
      </w:pPr>
      <w:r>
        <w:rPr>
          <w:lang w:val="it-IT"/>
        </w:rPr>
        <w:t>Glossar</w:t>
      </w:r>
      <w:r w:rsidR="004A29E6">
        <w:rPr>
          <w:lang w:val="it-IT"/>
        </w:rPr>
        <w:t>i</w:t>
      </w:r>
      <w:r w:rsidR="00F91BC4">
        <w:rPr>
          <w:lang w:val="it-IT"/>
        </w:rPr>
        <w:t>o</w:t>
      </w:r>
    </w:p>
    <w:p w14:paraId="2C6A979D" w14:textId="084E3FE8" w:rsidR="00841964" w:rsidRDefault="00841964" w:rsidP="00841964">
      <w:pPr>
        <w:pStyle w:val="ListParagraph"/>
        <w:numPr>
          <w:ilvl w:val="0"/>
          <w:numId w:val="6"/>
        </w:numPr>
        <w:rPr>
          <w:lang w:val="it-IT"/>
        </w:rPr>
      </w:pPr>
      <w:r>
        <w:rPr>
          <w:b/>
          <w:lang w:val="it-IT"/>
        </w:rPr>
        <w:t>Scadenza delle iscrizioni:</w:t>
      </w:r>
      <w:r>
        <w:rPr>
          <w:lang w:val="it-IT"/>
        </w:rPr>
        <w:t xml:space="preserve"> Data reale in cui un utente può iscriversi ad un corso. Al raggiungimento della data, il corso sarà sempre disponibile per gli studenti iscritti, ma non vi sarà la possibilità di iscrizione.</w:t>
      </w:r>
    </w:p>
    <w:p w14:paraId="3CF6634D" w14:textId="3B557D3D" w:rsidR="00F91BC4" w:rsidRDefault="00F91BC4" w:rsidP="00841964">
      <w:pPr>
        <w:pStyle w:val="ListParagraph"/>
        <w:numPr>
          <w:ilvl w:val="0"/>
          <w:numId w:val="6"/>
        </w:numPr>
        <w:rPr>
          <w:lang w:val="it-IT"/>
        </w:rPr>
      </w:pPr>
      <w:r>
        <w:rPr>
          <w:b/>
          <w:lang w:val="it-IT"/>
        </w:rPr>
        <w:t>Pagina di benvenuto:</w:t>
      </w:r>
      <w:r>
        <w:rPr>
          <w:lang w:val="it-IT"/>
        </w:rPr>
        <w:t xml:space="preserve"> Raffigura la pagina in cui effettuare il login e la registrazione</w:t>
      </w:r>
    </w:p>
    <w:p w14:paraId="104723C0" w14:textId="77777777" w:rsidR="00841964" w:rsidRDefault="00841964" w:rsidP="00841964">
      <w:pPr>
        <w:pStyle w:val="ListParagraph"/>
        <w:numPr>
          <w:ilvl w:val="0"/>
          <w:numId w:val="6"/>
        </w:numPr>
        <w:rPr>
          <w:lang w:val="it-IT"/>
        </w:rPr>
      </w:pPr>
      <w:r>
        <w:rPr>
          <w:b/>
          <w:lang w:val="it-IT"/>
        </w:rPr>
        <w:t>Categoria corso:</w:t>
      </w:r>
      <w:r>
        <w:rPr>
          <w:lang w:val="it-IT"/>
        </w:rPr>
        <w:t xml:space="preserve"> è una proprietà propria di un corso, raffigura la tipologia di contenuti che si trovano al suo interno.</w:t>
      </w:r>
    </w:p>
    <w:p w14:paraId="14333BB1" w14:textId="5412810D" w:rsidR="00841964" w:rsidRDefault="00841964" w:rsidP="00841964">
      <w:pPr>
        <w:pStyle w:val="ListParagraph"/>
        <w:numPr>
          <w:ilvl w:val="0"/>
          <w:numId w:val="6"/>
        </w:numPr>
        <w:rPr>
          <w:lang w:val="it-IT"/>
        </w:rPr>
      </w:pPr>
      <w:r>
        <w:rPr>
          <w:b/>
          <w:lang w:val="it-IT"/>
        </w:rPr>
        <w:t>Iscrizione:</w:t>
      </w:r>
      <w:r>
        <w:rPr>
          <w:lang w:val="it-IT"/>
        </w:rPr>
        <w:t xml:space="preserve"> Acquisto di un corso conseguita dalla possibilità di visualizzare i contenuti propri del corso stesso.</w:t>
      </w:r>
    </w:p>
    <w:p w14:paraId="64EDA4D7" w14:textId="46746599" w:rsidR="008649F7" w:rsidRDefault="008649F7" w:rsidP="00841964">
      <w:pPr>
        <w:pStyle w:val="ListParagraph"/>
        <w:numPr>
          <w:ilvl w:val="0"/>
          <w:numId w:val="6"/>
        </w:numPr>
        <w:rPr>
          <w:lang w:val="it-IT"/>
        </w:rPr>
      </w:pPr>
      <w:r>
        <w:rPr>
          <w:b/>
          <w:lang w:val="it-IT"/>
        </w:rPr>
        <w:t>Corso in attesa:</w:t>
      </w:r>
      <w:r>
        <w:rPr>
          <w:lang w:val="it-IT"/>
        </w:rPr>
        <w:t xml:space="preserve"> Corso in fase di analisi dei contenuti, ogni corso in attesa è presente all’interno della tabella dei corsi messa a disposizione per un supervisore.</w:t>
      </w:r>
    </w:p>
    <w:p w14:paraId="7A6A6B88" w14:textId="2DCA4C21" w:rsidR="008501EE" w:rsidRDefault="008501EE" w:rsidP="00841964">
      <w:pPr>
        <w:pStyle w:val="ListParagraph"/>
        <w:numPr>
          <w:ilvl w:val="0"/>
          <w:numId w:val="6"/>
        </w:numPr>
        <w:rPr>
          <w:lang w:val="it-IT"/>
        </w:rPr>
      </w:pPr>
      <w:r>
        <w:rPr>
          <w:b/>
          <w:lang w:val="it-IT"/>
        </w:rPr>
        <w:t>Corso attivo:</w:t>
      </w:r>
      <w:r>
        <w:rPr>
          <w:lang w:val="it-IT"/>
        </w:rPr>
        <w:t xml:space="preserve"> Corso visibile a tutti gli studenti. Questa tipologia di corsi è acquistabile, per cui è possibile iscriversi e sbloccare i contenuti al suo interno.</w:t>
      </w:r>
    </w:p>
    <w:p w14:paraId="2BD0544E" w14:textId="236FFE93" w:rsidR="008501EE" w:rsidRDefault="008501EE" w:rsidP="00841964">
      <w:pPr>
        <w:pStyle w:val="ListParagraph"/>
        <w:numPr>
          <w:ilvl w:val="0"/>
          <w:numId w:val="6"/>
        </w:numPr>
        <w:rPr>
          <w:lang w:val="it-IT"/>
        </w:rPr>
      </w:pPr>
      <w:r>
        <w:rPr>
          <w:b/>
          <w:lang w:val="it-IT"/>
        </w:rPr>
        <w:t>Corso disattivato:</w:t>
      </w:r>
      <w:r>
        <w:rPr>
          <w:lang w:val="it-IT"/>
        </w:rPr>
        <w:t xml:space="preserve"> Corso visibile a tutti gli studenti che si sono iscritti prima della scadenza delle iscrizioni.</w:t>
      </w:r>
    </w:p>
    <w:p w14:paraId="1A860DC5" w14:textId="693C0770" w:rsidR="008501EE" w:rsidRDefault="008501EE" w:rsidP="00841964">
      <w:pPr>
        <w:pStyle w:val="ListParagraph"/>
        <w:numPr>
          <w:ilvl w:val="0"/>
          <w:numId w:val="6"/>
        </w:numPr>
        <w:rPr>
          <w:lang w:val="it-IT"/>
        </w:rPr>
      </w:pPr>
      <w:r>
        <w:rPr>
          <w:b/>
          <w:lang w:val="it-IT"/>
        </w:rPr>
        <w:t xml:space="preserve">Analisi dei contenuti: </w:t>
      </w:r>
      <w:r>
        <w:rPr>
          <w:lang w:val="it-IT"/>
        </w:rPr>
        <w:t>Azione del supervisore di visionare ogni video-lezione di un corso cosi da poter valutarne i contenuti e decidere se siano idonei o meno per la loro pubblicazione.</w:t>
      </w:r>
    </w:p>
    <w:p w14:paraId="5A98BA51" w14:textId="2ACF5AC8" w:rsidR="008501EE" w:rsidRPr="008501EE" w:rsidRDefault="008501EE" w:rsidP="008501EE">
      <w:pPr>
        <w:pStyle w:val="ListParagraph"/>
        <w:numPr>
          <w:ilvl w:val="0"/>
          <w:numId w:val="6"/>
        </w:numPr>
        <w:rPr>
          <w:lang w:val="it-IT"/>
        </w:rPr>
      </w:pPr>
      <w:r>
        <w:rPr>
          <w:b/>
          <w:lang w:val="it-IT"/>
        </w:rPr>
        <w:t xml:space="preserve">Update delle informazioni: </w:t>
      </w:r>
      <w:r>
        <w:rPr>
          <w:lang w:val="it-IT"/>
        </w:rPr>
        <w:t>Aggiornamento delle informazioni di un account (e-mail, password e, in caso non sia un supervisore, anche della carta di credito salvata).</w:t>
      </w:r>
    </w:p>
    <w:p w14:paraId="6555C968" w14:textId="5042620C" w:rsidR="002F69D2" w:rsidRPr="002F69D2" w:rsidRDefault="002F69D2" w:rsidP="00841964">
      <w:pPr>
        <w:rPr>
          <w:lang w:val="it-IT"/>
        </w:rPr>
      </w:pPr>
    </w:p>
    <w:sectPr w:rsidR="002F69D2" w:rsidRPr="002F69D2">
      <w:footerReference w:type="even" r:id="rId88"/>
      <w:footerReference w:type="default" r:id="rId89"/>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0685CA" w14:textId="77777777" w:rsidR="00144556" w:rsidRDefault="00144556">
      <w:pPr>
        <w:spacing w:after="0" w:line="240" w:lineRule="auto"/>
      </w:pPr>
      <w:r>
        <w:separator/>
      </w:r>
    </w:p>
  </w:endnote>
  <w:endnote w:type="continuationSeparator" w:id="0">
    <w:p w14:paraId="0D2D9D74" w14:textId="77777777" w:rsidR="00144556" w:rsidRDefault="001445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38705659"/>
      <w:docPartObj>
        <w:docPartGallery w:val="Page Numbers (Bottom of Page)"/>
        <w:docPartUnique/>
      </w:docPartObj>
    </w:sdtPr>
    <w:sdtEndPr>
      <w:rPr>
        <w:rStyle w:val="PageNumber"/>
      </w:rPr>
    </w:sdtEndPr>
    <w:sdtContent>
      <w:p w14:paraId="02C17D92" w14:textId="610D0968" w:rsidR="00FB5F97" w:rsidRDefault="00FB5F97" w:rsidP="004026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C49CC3" w14:textId="77777777" w:rsidR="00FB5F97" w:rsidRDefault="00FB5F97" w:rsidP="004026F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color w:val="0070C0"/>
      </w:rPr>
      <w:id w:val="782997673"/>
      <w:docPartObj>
        <w:docPartGallery w:val="Page Numbers (Bottom of Page)"/>
        <w:docPartUnique/>
      </w:docPartObj>
    </w:sdtPr>
    <w:sdtEndPr>
      <w:rPr>
        <w:rStyle w:val="PageNumber"/>
      </w:rPr>
    </w:sdtEndPr>
    <w:sdtContent>
      <w:p w14:paraId="49B26CDA" w14:textId="031DF21D" w:rsidR="00FB5F97" w:rsidRPr="009A7657" w:rsidRDefault="00FB5F97" w:rsidP="004026F8">
        <w:pPr>
          <w:pStyle w:val="Footer"/>
          <w:framePr w:wrap="none" w:vAnchor="text" w:hAnchor="margin" w:xAlign="right" w:y="1"/>
          <w:rPr>
            <w:rStyle w:val="PageNumber"/>
            <w:color w:val="0070C0"/>
          </w:rPr>
        </w:pPr>
        <w:r w:rsidRPr="009A7657">
          <w:rPr>
            <w:rStyle w:val="PageNumber"/>
            <w:color w:val="0070C0"/>
          </w:rPr>
          <w:fldChar w:fldCharType="begin"/>
        </w:r>
        <w:r w:rsidRPr="009A7657">
          <w:rPr>
            <w:rStyle w:val="PageNumber"/>
            <w:color w:val="0070C0"/>
          </w:rPr>
          <w:instrText xml:space="preserve"> PAGE </w:instrText>
        </w:r>
        <w:r w:rsidRPr="009A7657">
          <w:rPr>
            <w:rStyle w:val="PageNumber"/>
            <w:color w:val="0070C0"/>
          </w:rPr>
          <w:fldChar w:fldCharType="separate"/>
        </w:r>
        <w:r w:rsidRPr="009A7657">
          <w:rPr>
            <w:rStyle w:val="PageNumber"/>
            <w:noProof/>
            <w:color w:val="0070C0"/>
          </w:rPr>
          <w:t>3</w:t>
        </w:r>
        <w:r w:rsidRPr="009A7657">
          <w:rPr>
            <w:rStyle w:val="PageNumber"/>
            <w:color w:val="0070C0"/>
          </w:rPr>
          <w:fldChar w:fldCharType="end"/>
        </w:r>
      </w:p>
    </w:sdtContent>
  </w:sdt>
  <w:p w14:paraId="379F74B8" w14:textId="77777777" w:rsidR="00FB5F97" w:rsidRPr="009A7657" w:rsidRDefault="00FB5F97" w:rsidP="004026F8">
    <w:pPr>
      <w:pStyle w:val="Footer"/>
      <w:ind w:right="360"/>
      <w:rPr>
        <w:color w:val="0070C0"/>
        <w:lang w:val="it-IT"/>
      </w:rPr>
    </w:pPr>
    <w:r w:rsidRPr="009A7657">
      <w:rPr>
        <w:color w:val="0070C0"/>
        <w:lang w:val="it-IT"/>
      </w:rPr>
      <w:t>rad - 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6AAA4F" w14:textId="77777777" w:rsidR="00144556" w:rsidRDefault="00144556">
      <w:pPr>
        <w:spacing w:after="0" w:line="240" w:lineRule="auto"/>
      </w:pPr>
      <w:r>
        <w:separator/>
      </w:r>
    </w:p>
  </w:footnote>
  <w:footnote w:type="continuationSeparator" w:id="0">
    <w:p w14:paraId="1FCC143A" w14:textId="77777777" w:rsidR="00144556" w:rsidRDefault="001445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0187C"/>
    <w:multiLevelType w:val="hybridMultilevel"/>
    <w:tmpl w:val="47062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3AFA"/>
    <w:multiLevelType w:val="multilevel"/>
    <w:tmpl w:val="0D5605FA"/>
    <w:lvl w:ilvl="0">
      <w:start w:val="1"/>
      <w:numFmt w:val="decimal"/>
      <w:lvlText w:val="%1."/>
      <w:lvlJc w:val="left"/>
      <w:pPr>
        <w:ind w:left="720" w:hanging="360"/>
      </w:p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511B8A"/>
    <w:multiLevelType w:val="hybridMultilevel"/>
    <w:tmpl w:val="8C784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A19F6"/>
    <w:multiLevelType w:val="hybridMultilevel"/>
    <w:tmpl w:val="A1222D5A"/>
    <w:lvl w:ilvl="0" w:tplc="F9F4C4C8">
      <w:start w:val="1"/>
      <w:numFmt w:val="decimal"/>
      <w:lvlText w:val="%1)"/>
      <w:lvlJc w:val="left"/>
      <w:pPr>
        <w:ind w:left="1065"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4" w15:restartNumberingAfterBreak="0">
    <w:nsid w:val="13B07A10"/>
    <w:multiLevelType w:val="hybridMultilevel"/>
    <w:tmpl w:val="5EB24B16"/>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3A3AE4"/>
    <w:multiLevelType w:val="hybridMultilevel"/>
    <w:tmpl w:val="FC4ED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F5FF1"/>
    <w:multiLevelType w:val="hybridMultilevel"/>
    <w:tmpl w:val="AF2492E8"/>
    <w:lvl w:ilvl="0" w:tplc="75244508">
      <w:start w:val="1"/>
      <w:numFmt w:val="decimal"/>
      <w:lvlText w:val="%1)"/>
      <w:lvlJc w:val="left"/>
      <w:pPr>
        <w:ind w:left="720" w:hanging="360"/>
      </w:pPr>
      <w:rPr>
        <w:rFonts w:cs="Calibr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BD3FDF"/>
    <w:multiLevelType w:val="hybridMultilevel"/>
    <w:tmpl w:val="1D048BE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6E962BB"/>
    <w:multiLevelType w:val="multilevel"/>
    <w:tmpl w:val="E38051F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8E36FC"/>
    <w:multiLevelType w:val="hybridMultilevel"/>
    <w:tmpl w:val="75F8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B33D7"/>
    <w:multiLevelType w:val="hybridMultilevel"/>
    <w:tmpl w:val="7E4E0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212FA8"/>
    <w:multiLevelType w:val="hybridMultilevel"/>
    <w:tmpl w:val="1464B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B521BA"/>
    <w:multiLevelType w:val="hybridMultilevel"/>
    <w:tmpl w:val="3DE4CD84"/>
    <w:lvl w:ilvl="0" w:tplc="A9BAB9A4">
      <w:start w:val="1"/>
      <w:numFmt w:val="decimal"/>
      <w:lvlText w:val="%1."/>
      <w:lvlJc w:val="left"/>
      <w:pPr>
        <w:ind w:left="1050"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15" w15:restartNumberingAfterBreak="0">
    <w:nsid w:val="365C2C18"/>
    <w:multiLevelType w:val="hybridMultilevel"/>
    <w:tmpl w:val="AB6A7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C21147"/>
    <w:multiLevelType w:val="hybridMultilevel"/>
    <w:tmpl w:val="04385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935444E"/>
    <w:multiLevelType w:val="hybridMultilevel"/>
    <w:tmpl w:val="40DA36E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8" w15:restartNumberingAfterBreak="0">
    <w:nsid w:val="49C4231E"/>
    <w:multiLevelType w:val="hybridMultilevel"/>
    <w:tmpl w:val="DD0A4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3F0CBA"/>
    <w:multiLevelType w:val="hybridMultilevel"/>
    <w:tmpl w:val="A160690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0A216D"/>
    <w:multiLevelType w:val="hybridMultilevel"/>
    <w:tmpl w:val="0F0C9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61E1E"/>
    <w:multiLevelType w:val="hybridMultilevel"/>
    <w:tmpl w:val="58C6F77A"/>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D275CAA"/>
    <w:multiLevelType w:val="hybridMultilevel"/>
    <w:tmpl w:val="426EC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1C9186C"/>
    <w:multiLevelType w:val="hybridMultilevel"/>
    <w:tmpl w:val="45948F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545522B"/>
    <w:multiLevelType w:val="hybridMultilevel"/>
    <w:tmpl w:val="E4ECE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55D7CC7"/>
    <w:multiLevelType w:val="hybridMultilevel"/>
    <w:tmpl w:val="674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5746A3"/>
    <w:multiLevelType w:val="hybridMultilevel"/>
    <w:tmpl w:val="BF4AEC7E"/>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8" w15:restartNumberingAfterBreak="0">
    <w:nsid w:val="6C4A1B81"/>
    <w:multiLevelType w:val="hybridMultilevel"/>
    <w:tmpl w:val="1760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2A7223"/>
    <w:multiLevelType w:val="multilevel"/>
    <w:tmpl w:val="FD0086BC"/>
    <w:lvl w:ilvl="0">
      <w:start w:val="1"/>
      <w:numFmt w:val="decimal"/>
      <w:lvlText w:val="%1."/>
      <w:lvlJc w:val="left"/>
      <w:pPr>
        <w:ind w:left="720" w:hanging="360"/>
      </w:pPr>
    </w:lvl>
    <w:lvl w:ilvl="1">
      <w:start w:val="5"/>
      <w:numFmt w:val="decimal"/>
      <w:isLgl/>
      <w:lvlText w:val="%1.%2"/>
      <w:lvlJc w:val="left"/>
      <w:pPr>
        <w:ind w:left="980" w:hanging="620"/>
      </w:pPr>
      <w:rPr>
        <w:rFonts w:hint="default"/>
      </w:rPr>
    </w:lvl>
    <w:lvl w:ilvl="2">
      <w:start w:val="2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F4741F3"/>
    <w:multiLevelType w:val="hybridMultilevel"/>
    <w:tmpl w:val="6EF88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43035E2"/>
    <w:multiLevelType w:val="hybridMultilevel"/>
    <w:tmpl w:val="B3E27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5406715"/>
    <w:multiLevelType w:val="hybridMultilevel"/>
    <w:tmpl w:val="B5307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6311788"/>
    <w:multiLevelType w:val="hybridMultilevel"/>
    <w:tmpl w:val="5E7C20EC"/>
    <w:lvl w:ilvl="0" w:tplc="A9BAB9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34" w15:restartNumberingAfterBreak="0">
    <w:nsid w:val="7961550F"/>
    <w:multiLevelType w:val="hybridMultilevel"/>
    <w:tmpl w:val="B2C49A84"/>
    <w:lvl w:ilvl="0" w:tplc="04090001">
      <w:start w:val="1"/>
      <w:numFmt w:val="bullet"/>
      <w:lvlText w:val=""/>
      <w:lvlJc w:val="left"/>
      <w:pPr>
        <w:ind w:left="1283" w:hanging="360"/>
      </w:pPr>
      <w:rPr>
        <w:rFonts w:ascii="Symbol" w:hAnsi="Symbol"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num w:numId="1">
    <w:abstractNumId w:val="20"/>
  </w:num>
  <w:num w:numId="2">
    <w:abstractNumId w:val="7"/>
  </w:num>
  <w:num w:numId="3">
    <w:abstractNumId w:val="12"/>
  </w:num>
  <w:num w:numId="4">
    <w:abstractNumId w:val="29"/>
  </w:num>
  <w:num w:numId="5">
    <w:abstractNumId w:val="1"/>
  </w:num>
  <w:num w:numId="6">
    <w:abstractNumId w:val="10"/>
  </w:num>
  <w:num w:numId="7">
    <w:abstractNumId w:val="21"/>
  </w:num>
  <w:num w:numId="8">
    <w:abstractNumId w:val="5"/>
  </w:num>
  <w:num w:numId="9">
    <w:abstractNumId w:val="28"/>
  </w:num>
  <w:num w:numId="10">
    <w:abstractNumId w:val="26"/>
  </w:num>
  <w:num w:numId="11">
    <w:abstractNumId w:val="17"/>
  </w:num>
  <w:num w:numId="12">
    <w:abstractNumId w:val="30"/>
  </w:num>
  <w:num w:numId="13">
    <w:abstractNumId w:val="18"/>
  </w:num>
  <w:num w:numId="14">
    <w:abstractNumId w:val="2"/>
  </w:num>
  <w:num w:numId="15">
    <w:abstractNumId w:val="11"/>
  </w:num>
  <w:num w:numId="16">
    <w:abstractNumId w:val="13"/>
  </w:num>
  <w:num w:numId="17">
    <w:abstractNumId w:val="31"/>
  </w:num>
  <w:num w:numId="18">
    <w:abstractNumId w:val="34"/>
  </w:num>
  <w:num w:numId="19">
    <w:abstractNumId w:val="15"/>
  </w:num>
  <w:num w:numId="20">
    <w:abstractNumId w:val="27"/>
  </w:num>
  <w:num w:numId="21">
    <w:abstractNumId w:val="25"/>
  </w:num>
  <w:num w:numId="22">
    <w:abstractNumId w:val="33"/>
  </w:num>
  <w:num w:numId="23">
    <w:abstractNumId w:val="14"/>
  </w:num>
  <w:num w:numId="24">
    <w:abstractNumId w:val="9"/>
  </w:num>
  <w:num w:numId="25">
    <w:abstractNumId w:val="24"/>
  </w:num>
  <w:num w:numId="26">
    <w:abstractNumId w:val="6"/>
  </w:num>
  <w:num w:numId="27">
    <w:abstractNumId w:val="32"/>
  </w:num>
  <w:num w:numId="28">
    <w:abstractNumId w:val="23"/>
  </w:num>
  <w:num w:numId="29">
    <w:abstractNumId w:val="4"/>
  </w:num>
  <w:num w:numId="30">
    <w:abstractNumId w:val="22"/>
  </w:num>
  <w:num w:numId="31">
    <w:abstractNumId w:val="8"/>
  </w:num>
  <w:num w:numId="32">
    <w:abstractNumId w:val="3"/>
  </w:num>
  <w:num w:numId="33">
    <w:abstractNumId w:val="16"/>
  </w:num>
  <w:num w:numId="34">
    <w:abstractNumId w:val="19"/>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8"/>
  <w:activeWritingStyle w:appName="MSWord" w:lang="it-IT" w:vendorID="64" w:dllVersion="6" w:nlCheck="1" w:checkStyle="0"/>
  <w:activeWritingStyle w:appName="MSWord" w:lang="en-US" w:vendorID="64" w:dllVersion="6" w:nlCheck="1" w:checkStyle="1"/>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activeWritingStyle w:appName="MSWord" w:lang="en-US" w:vendorID="64" w:dllVersion="0" w:nlCheck="1" w:checkStyle="0"/>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167D"/>
    <w:rsid w:val="00036F26"/>
    <w:rsid w:val="0006444D"/>
    <w:rsid w:val="00072E55"/>
    <w:rsid w:val="00074C8B"/>
    <w:rsid w:val="0008008E"/>
    <w:rsid w:val="000A573B"/>
    <w:rsid w:val="000C1120"/>
    <w:rsid w:val="000D6C2D"/>
    <w:rsid w:val="000E2A48"/>
    <w:rsid w:val="00107983"/>
    <w:rsid w:val="0011272D"/>
    <w:rsid w:val="001131D0"/>
    <w:rsid w:val="0011466B"/>
    <w:rsid w:val="00136C8D"/>
    <w:rsid w:val="00136F27"/>
    <w:rsid w:val="00140502"/>
    <w:rsid w:val="00143B49"/>
    <w:rsid w:val="00144556"/>
    <w:rsid w:val="00146B10"/>
    <w:rsid w:val="00153A27"/>
    <w:rsid w:val="00165167"/>
    <w:rsid w:val="001A1EC4"/>
    <w:rsid w:val="001A457F"/>
    <w:rsid w:val="001B7254"/>
    <w:rsid w:val="001E373A"/>
    <w:rsid w:val="001E37C2"/>
    <w:rsid w:val="001F236C"/>
    <w:rsid w:val="001F36A5"/>
    <w:rsid w:val="002124F1"/>
    <w:rsid w:val="00220DA0"/>
    <w:rsid w:val="00221EA5"/>
    <w:rsid w:val="00240C03"/>
    <w:rsid w:val="0026167D"/>
    <w:rsid w:val="00297D9C"/>
    <w:rsid w:val="002A6882"/>
    <w:rsid w:val="002A69FC"/>
    <w:rsid w:val="002B05FC"/>
    <w:rsid w:val="002B10F9"/>
    <w:rsid w:val="002C0577"/>
    <w:rsid w:val="002C5716"/>
    <w:rsid w:val="002F69D2"/>
    <w:rsid w:val="002F7F31"/>
    <w:rsid w:val="0030500B"/>
    <w:rsid w:val="00322073"/>
    <w:rsid w:val="00324CEF"/>
    <w:rsid w:val="00343AB4"/>
    <w:rsid w:val="003440C3"/>
    <w:rsid w:val="00355F0B"/>
    <w:rsid w:val="00357EA4"/>
    <w:rsid w:val="0036154E"/>
    <w:rsid w:val="00362BB0"/>
    <w:rsid w:val="00365A06"/>
    <w:rsid w:val="00382AA3"/>
    <w:rsid w:val="003A3648"/>
    <w:rsid w:val="003A3E4D"/>
    <w:rsid w:val="003A414E"/>
    <w:rsid w:val="003B3E3C"/>
    <w:rsid w:val="003B4B87"/>
    <w:rsid w:val="003D718D"/>
    <w:rsid w:val="004026F8"/>
    <w:rsid w:val="0042197B"/>
    <w:rsid w:val="00424128"/>
    <w:rsid w:val="004310EF"/>
    <w:rsid w:val="00447A23"/>
    <w:rsid w:val="00447C65"/>
    <w:rsid w:val="00451AE1"/>
    <w:rsid w:val="00462CA1"/>
    <w:rsid w:val="00485A74"/>
    <w:rsid w:val="00486A1D"/>
    <w:rsid w:val="00491E10"/>
    <w:rsid w:val="00493119"/>
    <w:rsid w:val="004A0CDE"/>
    <w:rsid w:val="004A29E6"/>
    <w:rsid w:val="004D0BA2"/>
    <w:rsid w:val="004D3AFE"/>
    <w:rsid w:val="004D511F"/>
    <w:rsid w:val="004E14AF"/>
    <w:rsid w:val="004F30C3"/>
    <w:rsid w:val="004F36D5"/>
    <w:rsid w:val="005034E3"/>
    <w:rsid w:val="005040E0"/>
    <w:rsid w:val="00523C3A"/>
    <w:rsid w:val="0053435D"/>
    <w:rsid w:val="00543756"/>
    <w:rsid w:val="00545EE8"/>
    <w:rsid w:val="00556F1B"/>
    <w:rsid w:val="00565C86"/>
    <w:rsid w:val="00584F42"/>
    <w:rsid w:val="005952AB"/>
    <w:rsid w:val="00595512"/>
    <w:rsid w:val="005A28DB"/>
    <w:rsid w:val="005B4A06"/>
    <w:rsid w:val="005C0884"/>
    <w:rsid w:val="005C68A1"/>
    <w:rsid w:val="005D67B3"/>
    <w:rsid w:val="005E4ACF"/>
    <w:rsid w:val="005F134C"/>
    <w:rsid w:val="006047EA"/>
    <w:rsid w:val="00607679"/>
    <w:rsid w:val="0065280E"/>
    <w:rsid w:val="00655821"/>
    <w:rsid w:val="00661635"/>
    <w:rsid w:val="0067690C"/>
    <w:rsid w:val="00682D30"/>
    <w:rsid w:val="00687A6B"/>
    <w:rsid w:val="0069499F"/>
    <w:rsid w:val="00694A7D"/>
    <w:rsid w:val="006A166A"/>
    <w:rsid w:val="006A7449"/>
    <w:rsid w:val="006B4A8D"/>
    <w:rsid w:val="006B59DE"/>
    <w:rsid w:val="006B7564"/>
    <w:rsid w:val="006C283E"/>
    <w:rsid w:val="006C3B75"/>
    <w:rsid w:val="006C623A"/>
    <w:rsid w:val="006D67C0"/>
    <w:rsid w:val="006F008D"/>
    <w:rsid w:val="00724AD5"/>
    <w:rsid w:val="00733CA6"/>
    <w:rsid w:val="00734922"/>
    <w:rsid w:val="007510A9"/>
    <w:rsid w:val="00752606"/>
    <w:rsid w:val="0078094E"/>
    <w:rsid w:val="00782665"/>
    <w:rsid w:val="00782C6C"/>
    <w:rsid w:val="007A52BA"/>
    <w:rsid w:val="007D5C6E"/>
    <w:rsid w:val="007E3996"/>
    <w:rsid w:val="007F04D1"/>
    <w:rsid w:val="007F54B3"/>
    <w:rsid w:val="00800126"/>
    <w:rsid w:val="00807A9C"/>
    <w:rsid w:val="00815316"/>
    <w:rsid w:val="00817C84"/>
    <w:rsid w:val="008233F1"/>
    <w:rsid w:val="00826EE8"/>
    <w:rsid w:val="00841964"/>
    <w:rsid w:val="008501EE"/>
    <w:rsid w:val="008509BD"/>
    <w:rsid w:val="00856004"/>
    <w:rsid w:val="008649F7"/>
    <w:rsid w:val="00866255"/>
    <w:rsid w:val="0087310B"/>
    <w:rsid w:val="00880F68"/>
    <w:rsid w:val="0088245F"/>
    <w:rsid w:val="0088247C"/>
    <w:rsid w:val="008B26E1"/>
    <w:rsid w:val="008B5A1C"/>
    <w:rsid w:val="008C4F4D"/>
    <w:rsid w:val="008D3060"/>
    <w:rsid w:val="008E04EF"/>
    <w:rsid w:val="00907AA6"/>
    <w:rsid w:val="00910CB4"/>
    <w:rsid w:val="00914709"/>
    <w:rsid w:val="009148B8"/>
    <w:rsid w:val="00914B45"/>
    <w:rsid w:val="009171B8"/>
    <w:rsid w:val="00954F56"/>
    <w:rsid w:val="00970098"/>
    <w:rsid w:val="009768AE"/>
    <w:rsid w:val="0098296B"/>
    <w:rsid w:val="009872C9"/>
    <w:rsid w:val="009A7657"/>
    <w:rsid w:val="009B0B10"/>
    <w:rsid w:val="009B516B"/>
    <w:rsid w:val="009D4D4A"/>
    <w:rsid w:val="00A17EDB"/>
    <w:rsid w:val="00A20A0B"/>
    <w:rsid w:val="00A22731"/>
    <w:rsid w:val="00A55275"/>
    <w:rsid w:val="00A6267E"/>
    <w:rsid w:val="00A952E3"/>
    <w:rsid w:val="00A97A64"/>
    <w:rsid w:val="00AA29AA"/>
    <w:rsid w:val="00AB3DF5"/>
    <w:rsid w:val="00AE5233"/>
    <w:rsid w:val="00AF5361"/>
    <w:rsid w:val="00AF684F"/>
    <w:rsid w:val="00B00DCC"/>
    <w:rsid w:val="00B0274A"/>
    <w:rsid w:val="00B0344E"/>
    <w:rsid w:val="00B24722"/>
    <w:rsid w:val="00B24F06"/>
    <w:rsid w:val="00B37A1D"/>
    <w:rsid w:val="00B506B0"/>
    <w:rsid w:val="00B51237"/>
    <w:rsid w:val="00B55FCF"/>
    <w:rsid w:val="00B801CB"/>
    <w:rsid w:val="00BB542B"/>
    <w:rsid w:val="00BD697F"/>
    <w:rsid w:val="00BF24A5"/>
    <w:rsid w:val="00C136C3"/>
    <w:rsid w:val="00C528A2"/>
    <w:rsid w:val="00C6297F"/>
    <w:rsid w:val="00C71201"/>
    <w:rsid w:val="00C76E2B"/>
    <w:rsid w:val="00C9181F"/>
    <w:rsid w:val="00CA7368"/>
    <w:rsid w:val="00CE3E01"/>
    <w:rsid w:val="00CF5069"/>
    <w:rsid w:val="00D01C26"/>
    <w:rsid w:val="00D021BD"/>
    <w:rsid w:val="00D07F2F"/>
    <w:rsid w:val="00D14E2F"/>
    <w:rsid w:val="00D14F44"/>
    <w:rsid w:val="00D20B14"/>
    <w:rsid w:val="00D20E9C"/>
    <w:rsid w:val="00D235E9"/>
    <w:rsid w:val="00D45947"/>
    <w:rsid w:val="00D56FCD"/>
    <w:rsid w:val="00D76012"/>
    <w:rsid w:val="00D92E89"/>
    <w:rsid w:val="00DB40B5"/>
    <w:rsid w:val="00DB7853"/>
    <w:rsid w:val="00DC7151"/>
    <w:rsid w:val="00DE7A1F"/>
    <w:rsid w:val="00DF3166"/>
    <w:rsid w:val="00DF69A6"/>
    <w:rsid w:val="00E00913"/>
    <w:rsid w:val="00E00C11"/>
    <w:rsid w:val="00E24393"/>
    <w:rsid w:val="00E30DBE"/>
    <w:rsid w:val="00E41FD2"/>
    <w:rsid w:val="00E4397A"/>
    <w:rsid w:val="00E4475C"/>
    <w:rsid w:val="00E5253F"/>
    <w:rsid w:val="00E52C7B"/>
    <w:rsid w:val="00E712F1"/>
    <w:rsid w:val="00E743CA"/>
    <w:rsid w:val="00E85FC7"/>
    <w:rsid w:val="00EB5F8F"/>
    <w:rsid w:val="00ED0818"/>
    <w:rsid w:val="00ED0E01"/>
    <w:rsid w:val="00EF5F08"/>
    <w:rsid w:val="00F01CCE"/>
    <w:rsid w:val="00F056AC"/>
    <w:rsid w:val="00F10DA0"/>
    <w:rsid w:val="00F25781"/>
    <w:rsid w:val="00F41E16"/>
    <w:rsid w:val="00F42A64"/>
    <w:rsid w:val="00F5741F"/>
    <w:rsid w:val="00F72196"/>
    <w:rsid w:val="00F7349E"/>
    <w:rsid w:val="00F83C22"/>
    <w:rsid w:val="00F91BC4"/>
    <w:rsid w:val="00F9696B"/>
    <w:rsid w:val="00FA2A9D"/>
    <w:rsid w:val="00FB1360"/>
    <w:rsid w:val="00FB5F97"/>
    <w:rsid w:val="00FB6579"/>
    <w:rsid w:val="00FC654B"/>
    <w:rsid w:val="00FC6AFF"/>
    <w:rsid w:val="00FD73AF"/>
    <w:rsid w:val="00FE5166"/>
    <w:rsid w:val="00FE5434"/>
    <w:rsid w:val="00FE5B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647E0C"/>
  <w15:docId w15:val="{81E27931-56AF-2E44-821A-26D52F51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unhideWhenUsed/>
    <w:qFormat/>
    <w:rsid w:val="00556F1B"/>
    <w:pPr>
      <w:keepNext/>
      <w:keepLines/>
      <w:spacing w:before="40" w:after="0"/>
      <w:outlineLvl w:val="4"/>
    </w:pPr>
    <w:rPr>
      <w:rFonts w:asciiTheme="majorHAnsi" w:eastAsiaTheme="majorEastAsia" w:hAnsiTheme="majorHAnsi" w:cstheme="majorBidi"/>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oSpacing"/>
    <w:uiPriority w:val="99"/>
    <w:qFormat/>
    <w:rPr>
      <w:color w:val="FFFFFF" w:themeColor="background1"/>
      <w:sz w:val="22"/>
      <w:szCs w:val="22"/>
    </w:rPr>
  </w:style>
  <w:style w:type="paragraph" w:customStyle="1" w:styleId="Spaziotabella">
    <w:name w:val="Spazio tabella"/>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rsid w:val="00556F1B"/>
    <w:pPr>
      <w:pBdr>
        <w:bottom w:val="none" w:sz="0" w:space="0" w:color="auto"/>
      </w:pBdr>
      <w:spacing w:after="400"/>
      <w:outlineLvl w:val="9"/>
    </w:pPr>
    <w:rPr>
      <w:color w:val="0070C0"/>
      <w:sz w:val="72"/>
      <w:szCs w:val="72"/>
    </w:rPr>
  </w:style>
  <w:style w:type="paragraph" w:styleId="TOC1">
    <w:name w:val="toc 1"/>
    <w:basedOn w:val="Normal"/>
    <w:next w:val="Normal"/>
    <w:autoRedefine/>
    <w:uiPriority w:val="39"/>
    <w:unhideWhenUsed/>
    <w:pPr>
      <w:spacing w:before="120" w:after="0"/>
    </w:pPr>
    <w:rPr>
      <w:b/>
      <w:bCs/>
      <w:i/>
      <w:iCs/>
      <w:sz w:val="24"/>
      <w:szCs w:val="24"/>
    </w:rPr>
  </w:style>
  <w:style w:type="paragraph" w:styleId="TOC2">
    <w:name w:val="toc 2"/>
    <w:basedOn w:val="Normal"/>
    <w:next w:val="Normal"/>
    <w:autoRedefine/>
    <w:uiPriority w:val="39"/>
    <w:unhideWhenUsed/>
    <w:pPr>
      <w:spacing w:before="120" w:after="0"/>
      <w:ind w:left="200"/>
    </w:pPr>
    <w:rPr>
      <w:b/>
      <w:bCs/>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Pidipaginaalt">
    <w:name w:val="Piè di pagina alt."/>
    <w:basedOn w:val="Normal"/>
    <w:uiPriority w:val="99"/>
    <w:unhideWhenUsed/>
    <w:qFormat/>
    <w:pPr>
      <w:spacing w:after="0" w:line="240" w:lineRule="auto"/>
    </w:pPr>
    <w:rPr>
      <w:i/>
      <w:iCs/>
      <w:sz w:val="18"/>
      <w:szCs w:val="18"/>
    </w:rPr>
  </w:style>
  <w:style w:type="table" w:customStyle="1" w:styleId="Tabellasuggerimento">
    <w:name w:val="Tabella suggerimento"/>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DF1010" w:themeColor="accent1" w:themeShade="BF"/>
    </w:rPr>
  </w:style>
  <w:style w:type="table" w:customStyle="1" w:styleId="Tabellafinanziaria">
    <w:name w:val="Tabella finanziaria"/>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style>
  <w:style w:type="paragraph" w:styleId="TOC4">
    <w:name w:val="toc 4"/>
    <w:basedOn w:val="Normal"/>
    <w:next w:val="Normal"/>
    <w:autoRedefine/>
    <w:uiPriority w:val="39"/>
    <w:semiHidden/>
    <w:unhideWhenUsed/>
    <w:pPr>
      <w:spacing w:after="0"/>
      <w:ind w:left="600"/>
    </w:pPr>
  </w:style>
  <w:style w:type="paragraph" w:customStyle="1" w:styleId="Kontaktopplysninger">
    <w:name w:val="Kontaktopplysninger"/>
    <w:basedOn w:val="NoSpacing"/>
    <w:uiPriority w:val="99"/>
    <w:qFormat/>
    <w:rsid w:val="007D5C6E"/>
    <w:rPr>
      <w:color w:val="FFFFFF" w:themeColor="background1"/>
      <w:sz w:val="22"/>
      <w:szCs w:val="22"/>
    </w:rPr>
  </w:style>
  <w:style w:type="paragraph" w:customStyle="1" w:styleId="Tabellomrde">
    <w:name w:val="Tabellområde"/>
    <w:basedOn w:val="NoSpacing"/>
    <w:uiPriority w:val="99"/>
    <w:rsid w:val="007D5C6E"/>
    <w:pPr>
      <w:spacing w:line="14" w:lineRule="exact"/>
    </w:pPr>
  </w:style>
  <w:style w:type="paragraph" w:styleId="BalloonText">
    <w:name w:val="Balloon Text"/>
    <w:basedOn w:val="Normal"/>
    <w:link w:val="BalloonTextChar"/>
    <w:uiPriority w:val="99"/>
    <w:semiHidden/>
    <w:unhideWhenUsed/>
    <w:rsid w:val="006B4A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4A8D"/>
    <w:rPr>
      <w:rFonts w:ascii="Tahoma" w:hAnsi="Tahoma" w:cs="Tahoma"/>
      <w:sz w:val="16"/>
      <w:szCs w:val="16"/>
    </w:rPr>
  </w:style>
  <w:style w:type="character" w:customStyle="1" w:styleId="Heading5Char">
    <w:name w:val="Heading 5 Char"/>
    <w:basedOn w:val="DefaultParagraphFont"/>
    <w:link w:val="Heading5"/>
    <w:uiPriority w:val="9"/>
    <w:rsid w:val="00556F1B"/>
    <w:rPr>
      <w:rFonts w:asciiTheme="majorHAnsi" w:eastAsiaTheme="majorEastAsia" w:hAnsiTheme="majorHAnsi" w:cstheme="majorBidi"/>
      <w:color w:val="DF1010" w:themeColor="accent1" w:themeShade="BF"/>
    </w:rPr>
  </w:style>
  <w:style w:type="paragraph" w:styleId="ListParagraph">
    <w:name w:val="List Paragraph"/>
    <w:basedOn w:val="Normal"/>
    <w:uiPriority w:val="34"/>
    <w:qFormat/>
    <w:rsid w:val="00DB40B5"/>
    <w:pPr>
      <w:ind w:left="720"/>
      <w:contextualSpacing/>
    </w:pPr>
  </w:style>
  <w:style w:type="character" w:styleId="Strong">
    <w:name w:val="Strong"/>
    <w:basedOn w:val="DefaultParagraphFont"/>
    <w:uiPriority w:val="22"/>
    <w:qFormat/>
    <w:rsid w:val="00694A7D"/>
    <w:rPr>
      <w:b/>
      <w:bCs/>
    </w:rPr>
  </w:style>
  <w:style w:type="paragraph" w:styleId="EndnoteText">
    <w:name w:val="endnote text"/>
    <w:basedOn w:val="Normal"/>
    <w:link w:val="EndnoteTextChar"/>
    <w:uiPriority w:val="99"/>
    <w:semiHidden/>
    <w:unhideWhenUsed/>
    <w:rsid w:val="008501EE"/>
    <w:pPr>
      <w:spacing w:after="0" w:line="240" w:lineRule="auto"/>
    </w:pPr>
  </w:style>
  <w:style w:type="character" w:customStyle="1" w:styleId="EndnoteTextChar">
    <w:name w:val="Endnote Text Char"/>
    <w:basedOn w:val="DefaultParagraphFont"/>
    <w:link w:val="EndnoteText"/>
    <w:uiPriority w:val="99"/>
    <w:semiHidden/>
    <w:rsid w:val="008501EE"/>
  </w:style>
  <w:style w:type="character" w:styleId="EndnoteReference">
    <w:name w:val="endnote reference"/>
    <w:basedOn w:val="DefaultParagraphFont"/>
    <w:uiPriority w:val="99"/>
    <w:semiHidden/>
    <w:unhideWhenUsed/>
    <w:rsid w:val="008501EE"/>
    <w:rPr>
      <w:vertAlign w:val="superscript"/>
    </w:rPr>
  </w:style>
  <w:style w:type="paragraph" w:styleId="Index1">
    <w:name w:val="index 1"/>
    <w:basedOn w:val="Normal"/>
    <w:next w:val="Normal"/>
    <w:autoRedefine/>
    <w:uiPriority w:val="99"/>
    <w:unhideWhenUsed/>
    <w:rsid w:val="008501EE"/>
    <w:pPr>
      <w:spacing w:after="0"/>
      <w:ind w:left="200" w:hanging="200"/>
    </w:pPr>
    <w:rPr>
      <w:sz w:val="18"/>
      <w:szCs w:val="18"/>
    </w:rPr>
  </w:style>
  <w:style w:type="paragraph" w:styleId="Index2">
    <w:name w:val="index 2"/>
    <w:basedOn w:val="Normal"/>
    <w:next w:val="Normal"/>
    <w:autoRedefine/>
    <w:uiPriority w:val="99"/>
    <w:unhideWhenUsed/>
    <w:rsid w:val="008501EE"/>
    <w:pPr>
      <w:spacing w:after="0"/>
      <w:ind w:left="400" w:hanging="200"/>
    </w:pPr>
    <w:rPr>
      <w:sz w:val="18"/>
      <w:szCs w:val="18"/>
    </w:rPr>
  </w:style>
  <w:style w:type="paragraph" w:styleId="Index3">
    <w:name w:val="index 3"/>
    <w:basedOn w:val="Normal"/>
    <w:next w:val="Normal"/>
    <w:autoRedefine/>
    <w:uiPriority w:val="99"/>
    <w:unhideWhenUsed/>
    <w:rsid w:val="008501EE"/>
    <w:pPr>
      <w:spacing w:after="0"/>
      <w:ind w:left="600" w:hanging="200"/>
    </w:pPr>
    <w:rPr>
      <w:sz w:val="18"/>
      <w:szCs w:val="18"/>
    </w:rPr>
  </w:style>
  <w:style w:type="paragraph" w:styleId="Index4">
    <w:name w:val="index 4"/>
    <w:basedOn w:val="Normal"/>
    <w:next w:val="Normal"/>
    <w:autoRedefine/>
    <w:uiPriority w:val="99"/>
    <w:unhideWhenUsed/>
    <w:rsid w:val="008501EE"/>
    <w:pPr>
      <w:spacing w:after="0"/>
      <w:ind w:left="800" w:hanging="200"/>
    </w:pPr>
    <w:rPr>
      <w:sz w:val="18"/>
      <w:szCs w:val="18"/>
    </w:rPr>
  </w:style>
  <w:style w:type="paragraph" w:styleId="Index5">
    <w:name w:val="index 5"/>
    <w:basedOn w:val="Normal"/>
    <w:next w:val="Normal"/>
    <w:autoRedefine/>
    <w:uiPriority w:val="99"/>
    <w:unhideWhenUsed/>
    <w:rsid w:val="008501EE"/>
    <w:pPr>
      <w:spacing w:after="0"/>
      <w:ind w:left="1000" w:hanging="200"/>
    </w:pPr>
    <w:rPr>
      <w:sz w:val="18"/>
      <w:szCs w:val="18"/>
    </w:rPr>
  </w:style>
  <w:style w:type="paragraph" w:styleId="Index6">
    <w:name w:val="index 6"/>
    <w:basedOn w:val="Normal"/>
    <w:next w:val="Normal"/>
    <w:autoRedefine/>
    <w:uiPriority w:val="99"/>
    <w:unhideWhenUsed/>
    <w:rsid w:val="008501EE"/>
    <w:pPr>
      <w:spacing w:after="0"/>
      <w:ind w:left="1200" w:hanging="200"/>
    </w:pPr>
    <w:rPr>
      <w:sz w:val="18"/>
      <w:szCs w:val="18"/>
    </w:rPr>
  </w:style>
  <w:style w:type="paragraph" w:styleId="Index7">
    <w:name w:val="index 7"/>
    <w:basedOn w:val="Normal"/>
    <w:next w:val="Normal"/>
    <w:autoRedefine/>
    <w:uiPriority w:val="99"/>
    <w:unhideWhenUsed/>
    <w:rsid w:val="008501EE"/>
    <w:pPr>
      <w:spacing w:after="0"/>
      <w:ind w:left="1400" w:hanging="200"/>
    </w:pPr>
    <w:rPr>
      <w:sz w:val="18"/>
      <w:szCs w:val="18"/>
    </w:rPr>
  </w:style>
  <w:style w:type="paragraph" w:styleId="Index8">
    <w:name w:val="index 8"/>
    <w:basedOn w:val="Normal"/>
    <w:next w:val="Normal"/>
    <w:autoRedefine/>
    <w:uiPriority w:val="99"/>
    <w:unhideWhenUsed/>
    <w:rsid w:val="008501EE"/>
    <w:pPr>
      <w:spacing w:after="0"/>
      <w:ind w:left="1600" w:hanging="200"/>
    </w:pPr>
    <w:rPr>
      <w:sz w:val="18"/>
      <w:szCs w:val="18"/>
    </w:rPr>
  </w:style>
  <w:style w:type="paragraph" w:styleId="Index9">
    <w:name w:val="index 9"/>
    <w:basedOn w:val="Normal"/>
    <w:next w:val="Normal"/>
    <w:autoRedefine/>
    <w:uiPriority w:val="99"/>
    <w:unhideWhenUsed/>
    <w:rsid w:val="008501EE"/>
    <w:pPr>
      <w:spacing w:after="0"/>
      <w:ind w:left="1800" w:hanging="200"/>
    </w:pPr>
    <w:rPr>
      <w:sz w:val="18"/>
      <w:szCs w:val="18"/>
    </w:rPr>
  </w:style>
  <w:style w:type="paragraph" w:styleId="IndexHeading">
    <w:name w:val="index heading"/>
    <w:basedOn w:val="Normal"/>
    <w:next w:val="Index1"/>
    <w:uiPriority w:val="99"/>
    <w:unhideWhenUsed/>
    <w:rsid w:val="008501EE"/>
    <w:pPr>
      <w:spacing w:before="240" w:after="120"/>
      <w:jc w:val="center"/>
    </w:pPr>
    <w:rPr>
      <w:b/>
      <w:bCs/>
      <w:sz w:val="26"/>
      <w:szCs w:val="26"/>
    </w:rPr>
  </w:style>
  <w:style w:type="character" w:styleId="PageNumber">
    <w:name w:val="page number"/>
    <w:basedOn w:val="DefaultParagraphFont"/>
    <w:uiPriority w:val="99"/>
    <w:semiHidden/>
    <w:unhideWhenUsed/>
    <w:rsid w:val="004026F8"/>
  </w:style>
  <w:style w:type="paragraph" w:styleId="TOC5">
    <w:name w:val="toc 5"/>
    <w:basedOn w:val="Normal"/>
    <w:next w:val="Normal"/>
    <w:autoRedefine/>
    <w:uiPriority w:val="39"/>
    <w:semiHidden/>
    <w:unhideWhenUsed/>
    <w:rsid w:val="004026F8"/>
    <w:pPr>
      <w:spacing w:after="0"/>
      <w:ind w:left="800"/>
    </w:pPr>
  </w:style>
  <w:style w:type="paragraph" w:styleId="TOC6">
    <w:name w:val="toc 6"/>
    <w:basedOn w:val="Normal"/>
    <w:next w:val="Normal"/>
    <w:autoRedefine/>
    <w:uiPriority w:val="39"/>
    <w:semiHidden/>
    <w:unhideWhenUsed/>
    <w:rsid w:val="004026F8"/>
    <w:pPr>
      <w:spacing w:after="0"/>
      <w:ind w:left="1000"/>
    </w:pPr>
  </w:style>
  <w:style w:type="paragraph" w:styleId="TOC7">
    <w:name w:val="toc 7"/>
    <w:basedOn w:val="Normal"/>
    <w:next w:val="Normal"/>
    <w:autoRedefine/>
    <w:uiPriority w:val="39"/>
    <w:semiHidden/>
    <w:unhideWhenUsed/>
    <w:rsid w:val="004026F8"/>
    <w:pPr>
      <w:spacing w:after="0"/>
      <w:ind w:left="1200"/>
    </w:pPr>
  </w:style>
  <w:style w:type="paragraph" w:styleId="TOC8">
    <w:name w:val="toc 8"/>
    <w:basedOn w:val="Normal"/>
    <w:next w:val="Normal"/>
    <w:autoRedefine/>
    <w:uiPriority w:val="39"/>
    <w:semiHidden/>
    <w:unhideWhenUsed/>
    <w:rsid w:val="004026F8"/>
    <w:pPr>
      <w:spacing w:after="0"/>
      <w:ind w:left="1400"/>
    </w:pPr>
  </w:style>
  <w:style w:type="paragraph" w:styleId="TOC9">
    <w:name w:val="toc 9"/>
    <w:basedOn w:val="Normal"/>
    <w:next w:val="Normal"/>
    <w:autoRedefine/>
    <w:uiPriority w:val="39"/>
    <w:semiHidden/>
    <w:unhideWhenUsed/>
    <w:rsid w:val="004026F8"/>
    <w:pPr>
      <w:spacing w:after="0"/>
      <w:ind w:left="1600"/>
    </w:pPr>
  </w:style>
  <w:style w:type="table" w:styleId="GridTable4-Accent4">
    <w:name w:val="Grid Table 4 Accent 4"/>
    <w:basedOn w:val="TableNormal"/>
    <w:uiPriority w:val="49"/>
    <w:rsid w:val="0067690C"/>
    <w:pPr>
      <w:spacing w:after="0" w:line="240" w:lineRule="auto"/>
    </w:pPr>
    <w:tblPr>
      <w:tblStyleRowBandSize w:val="1"/>
      <w:tblStyleColBandSize w:val="1"/>
      <w:tblBorders>
        <w:top w:val="single" w:sz="4" w:space="0" w:color="A0CDD8" w:themeColor="accent4" w:themeTint="99"/>
        <w:left w:val="single" w:sz="4" w:space="0" w:color="A0CDD8" w:themeColor="accent4" w:themeTint="99"/>
        <w:bottom w:val="single" w:sz="4" w:space="0" w:color="A0CDD8" w:themeColor="accent4" w:themeTint="99"/>
        <w:right w:val="single" w:sz="4" w:space="0" w:color="A0CDD8" w:themeColor="accent4" w:themeTint="99"/>
        <w:insideH w:val="single" w:sz="4" w:space="0" w:color="A0CDD8" w:themeColor="accent4" w:themeTint="99"/>
        <w:insideV w:val="single" w:sz="4" w:space="0" w:color="A0CDD8" w:themeColor="accent4" w:themeTint="99"/>
      </w:tblBorders>
    </w:tblPr>
    <w:tblStylePr w:type="firstRow">
      <w:rPr>
        <w:b/>
        <w:bCs/>
        <w:color w:val="FFFFFF" w:themeColor="background1"/>
      </w:rPr>
      <w:tblPr/>
      <w:tcPr>
        <w:tcBorders>
          <w:top w:val="single" w:sz="4" w:space="0" w:color="61ADBF" w:themeColor="accent4"/>
          <w:left w:val="single" w:sz="4" w:space="0" w:color="61ADBF" w:themeColor="accent4"/>
          <w:bottom w:val="single" w:sz="4" w:space="0" w:color="61ADBF" w:themeColor="accent4"/>
          <w:right w:val="single" w:sz="4" w:space="0" w:color="61ADBF" w:themeColor="accent4"/>
          <w:insideH w:val="nil"/>
          <w:insideV w:val="nil"/>
        </w:tcBorders>
        <w:shd w:val="clear" w:color="auto" w:fill="61ADBF" w:themeFill="accent4"/>
      </w:tcPr>
    </w:tblStylePr>
    <w:tblStylePr w:type="lastRow">
      <w:rPr>
        <w:b/>
        <w:bCs/>
      </w:rPr>
      <w:tblPr/>
      <w:tcPr>
        <w:tcBorders>
          <w:top w:val="double" w:sz="4" w:space="0" w:color="61ADBF" w:themeColor="accent4"/>
        </w:tcBorders>
      </w:tcPr>
    </w:tblStylePr>
    <w:tblStylePr w:type="firstCol">
      <w:rPr>
        <w:b/>
        <w:bCs/>
      </w:rPr>
    </w:tblStylePr>
    <w:tblStylePr w:type="lastCol">
      <w:rPr>
        <w:b/>
        <w:bCs/>
      </w:rPr>
    </w:tblStylePr>
    <w:tblStylePr w:type="band1Vert">
      <w:tblPr/>
      <w:tcPr>
        <w:shd w:val="clear" w:color="auto" w:fill="DFEEF2" w:themeFill="accent4" w:themeFillTint="33"/>
      </w:tcPr>
    </w:tblStylePr>
    <w:tblStylePr w:type="band1Horz">
      <w:tblPr/>
      <w:tcPr>
        <w:shd w:val="clear" w:color="auto" w:fill="DFEEF2" w:themeFill="accent4" w:themeFillTint="33"/>
      </w:tcPr>
    </w:tblStylePr>
  </w:style>
  <w:style w:type="character" w:styleId="SubtleEmphasis">
    <w:name w:val="Subtle Emphasis"/>
    <w:basedOn w:val="DefaultParagraphFont"/>
    <w:uiPriority w:val="19"/>
    <w:qFormat/>
    <w:rsid w:val="0067690C"/>
    <w:rPr>
      <w:i/>
      <w:iCs/>
      <w:color w:val="404040" w:themeColor="text1" w:themeTint="BF"/>
    </w:rPr>
  </w:style>
  <w:style w:type="character" w:styleId="FollowedHyperlink">
    <w:name w:val="FollowedHyperlink"/>
    <w:basedOn w:val="DefaultParagraphFont"/>
    <w:uiPriority w:val="99"/>
    <w:semiHidden/>
    <w:unhideWhenUsed/>
    <w:rsid w:val="00D20B14"/>
    <w:rPr>
      <w:color w:val="A364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33834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ariorossi19@mail.com" TargetMode="External"/><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footer" Target="footer2.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tyles" Target="style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mailto:mses97@tiscali.it"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mailto:mariorossi19@mail.com"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mailto:msesx97@tiscali.it"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jp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webSettings" Target="web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hyperlink" Target="mailto:mario_s97@libero.it" TargetMode="External"/><Relationship Id="rId24" Type="http://schemas.openxmlformats.org/officeDocument/2006/relationships/hyperlink" Target="mailto:mariorossi19@mail.com"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Composizione gruppo]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33A4D77D-68B8-384F-82D2-EF8FC000F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C:\Users\margar\AppData\Roaming\Microsoft\Templates\Piano aziendale (schema Rosso).dotx</Template>
  <TotalTime>1224</TotalTime>
  <Pages>98</Pages>
  <Words>11606</Words>
  <Characters>66160</Characters>
  <Application>Microsoft Office Word</Application>
  <DocSecurity>0</DocSecurity>
  <Lines>551</Lines>
  <Paragraphs>155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RAD Requirement Analysis Document</vt:lpstr>
      <vt:lpstr>RAD Requirement Analysis Document</vt:lpstr>
    </vt:vector>
  </TitlesOfParts>
  <Company/>
  <LinksUpToDate>false</LinksUpToDate>
  <CharactersWithSpaces>77611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Requirement Analysis Document</dc:title>
  <dc:subject>YouLearn Platform Project</dc:subject>
  <dc:creator>margar</dc:creator>
  <cp:keywords/>
  <dc:description/>
  <cp:lastModifiedBy>MARIO SESSA</cp:lastModifiedBy>
  <cp:revision>43</cp:revision>
  <dcterms:created xsi:type="dcterms:W3CDTF">2015-10-30T11:24:00Z</dcterms:created>
  <dcterms:modified xsi:type="dcterms:W3CDTF">2019-01-02T14:58:00Z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