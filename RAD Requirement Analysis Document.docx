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End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60577D" w:rsidRPr="00556F1B" w:rsidRDefault="00F45D21"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60577D" w:rsidRPr="00556F1B">
                                      <w:rPr>
                                        <w:color w:val="0070C0"/>
                                      </w:rPr>
                                      <w:t>RAD Requirement Analysis Document</w:t>
                                    </w:r>
                                  </w:sdtContent>
                                </w:sdt>
                              </w:p>
                              <w:p w14:paraId="143316D5" w14:textId="77777777" w:rsidR="0060577D" w:rsidRPr="00357EA4" w:rsidRDefault="00F45D21"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60577D">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60577D" w:rsidRPr="00556F1B" w:rsidRDefault="0060577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60577D" w:rsidRPr="00357EA4" w:rsidRDefault="0060577D"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2"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lastRenderedPageBreak/>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93DC572"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Modifiche class Diagram, Statechart e creazione tabelle dell</w:t>
                </w:r>
                <w:bookmarkStart w:id="0" w:name="_GoBack"/>
                <w:bookmarkEnd w:id="0"/>
                <w:r w:rsidRPr="0000437A">
                  <w:rPr>
                    <w:rFonts w:asciiTheme="majorHAnsi" w:hAnsiTheme="majorHAnsi"/>
                    <w:sz w:val="40"/>
                    <w:szCs w:val="40"/>
                    <w:lang w:val="it-IT"/>
                  </w:rPr>
                  <w:t>e classi</w:t>
                </w:r>
                <w:r>
                  <w:rPr>
                    <w:rFonts w:asciiTheme="majorHAnsi" w:hAnsiTheme="majorHAnsi"/>
                    <w:sz w:val="40"/>
                    <w:szCs w:val="40"/>
                    <w:lang w:val="it-IT"/>
                  </w:rPr>
                  <w:t>.</w:t>
                </w:r>
              </w:p>
            </w:tc>
            <w:tc>
              <w:tcPr>
                <w:tcW w:w="1352"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OCHeading"/>
              </w:pPr>
            </w:p>
            <w:p w14:paraId="06B2323F" w14:textId="5A1E5AA4" w:rsidR="00140502" w:rsidRPr="00394FF0" w:rsidRDefault="00F45D21">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F45D21" w:rsidP="0067690C">
          <w:pPr>
            <w:rPr>
              <w:rFonts w:asciiTheme="majorHAnsi" w:hAnsiTheme="majorHAnsi"/>
              <w:lang w:val="it-IT"/>
            </w:rPr>
          </w:pPr>
        </w:p>
      </w:sdtContent>
    </w:sdt>
    <w:p w14:paraId="566C4A4B" w14:textId="43AD724C" w:rsidR="0026167D" w:rsidRPr="00394FF0" w:rsidRDefault="0026167D" w:rsidP="0067690C">
      <w:pPr>
        <w:pStyle w:val="TOCHeading"/>
        <w:rPr>
          <w:lang w:val="it-IT"/>
        </w:rPr>
      </w:pPr>
      <w:r w:rsidRPr="00394FF0">
        <w:rPr>
          <w:lang w:val="it-IT"/>
        </w:rPr>
        <w:t>1. Int</w:t>
      </w:r>
      <w:r w:rsidR="004A29E6" w:rsidRPr="00394FF0">
        <w:rPr>
          <w:lang w:val="it-IT"/>
        </w:rPr>
        <w:t>roduzione</w:t>
      </w:r>
    </w:p>
    <w:p w14:paraId="136AF172" w14:textId="77777777" w:rsidR="0026167D" w:rsidRPr="00394FF0" w:rsidRDefault="0026167D" w:rsidP="0026167D">
      <w:pPr>
        <w:pStyle w:val="Heading2"/>
        <w:rPr>
          <w:rFonts w:asciiTheme="majorHAnsi" w:hAnsiTheme="majorHAnsi"/>
          <w:lang w:val="it-IT"/>
        </w:rPr>
      </w:pPr>
      <w:bookmarkStart w:id="1" w:name="_Toc531864271"/>
      <w:bookmarkStart w:id="2"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1"/>
      <w:bookmarkEnd w:id="2"/>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Heading2"/>
        <w:rPr>
          <w:rFonts w:asciiTheme="majorHAnsi" w:hAnsiTheme="majorHAnsi"/>
          <w:lang w:val="it-IT"/>
        </w:rPr>
      </w:pPr>
      <w:bookmarkStart w:id="3" w:name="_Toc531864272"/>
      <w:bookmarkStart w:id="4"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3"/>
      <w:bookmarkEnd w:id="4"/>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Heading2"/>
        <w:rPr>
          <w:rFonts w:asciiTheme="majorHAnsi" w:hAnsiTheme="majorHAnsi"/>
          <w:lang w:val="it-IT"/>
        </w:rPr>
      </w:pPr>
      <w:bookmarkStart w:id="5" w:name="_Toc531864273"/>
      <w:bookmarkStart w:id="6"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5"/>
      <w:bookmarkEnd w:id="6"/>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ListParagraph"/>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ListParagraph"/>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Heading2"/>
        <w:numPr>
          <w:ilvl w:val="1"/>
          <w:numId w:val="24"/>
        </w:numPr>
        <w:rPr>
          <w:rFonts w:asciiTheme="majorHAnsi" w:hAnsiTheme="majorHAnsi"/>
          <w:lang w:val="it-IT"/>
        </w:rPr>
      </w:pPr>
      <w:bookmarkStart w:id="7" w:name="_Toc531864274"/>
      <w:bookmarkStart w:id="8" w:name="_Toc533605692"/>
      <w:r w:rsidRPr="00394FF0">
        <w:rPr>
          <w:rFonts w:asciiTheme="majorHAnsi" w:hAnsiTheme="majorHAnsi"/>
          <w:lang w:val="it-IT"/>
        </w:rPr>
        <w:lastRenderedPageBreak/>
        <w:t>Definizioni, acronimi e abbreviazioni</w:t>
      </w:r>
      <w:bookmarkEnd w:id="7"/>
      <w:bookmarkEnd w:id="8"/>
    </w:p>
    <w:p w14:paraId="09978D8C" w14:textId="31A34DC6" w:rsidR="006B7564" w:rsidRPr="00394FF0" w:rsidRDefault="00324CEF" w:rsidP="006B7564">
      <w:pPr>
        <w:pStyle w:val="Heading2"/>
        <w:numPr>
          <w:ilvl w:val="0"/>
          <w:numId w:val="6"/>
        </w:numPr>
        <w:rPr>
          <w:rFonts w:asciiTheme="majorHAnsi" w:hAnsiTheme="majorHAnsi"/>
          <w:b w:val="0"/>
          <w:sz w:val="20"/>
          <w:szCs w:val="20"/>
          <w:lang w:val="it-IT"/>
        </w:rPr>
      </w:pPr>
      <w:bookmarkStart w:id="9" w:name="_Toc531864275"/>
      <w:bookmarkStart w:id="10" w:name="_Toc531883248"/>
      <w:bookmarkStart w:id="11"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9"/>
      <w:bookmarkEnd w:id="10"/>
      <w:bookmarkEnd w:id="11"/>
    </w:p>
    <w:p w14:paraId="354C2B8B"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7E280B95" w:rsidR="006B7564"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ListParagraph"/>
        <w:numPr>
          <w:ilvl w:val="0"/>
          <w:numId w:val="6"/>
        </w:numPr>
        <w:rPr>
          <w:rFonts w:asciiTheme="majorHAnsi" w:hAnsiTheme="majorHAnsi"/>
          <w:lang w:val="it-IT"/>
        </w:rPr>
      </w:pPr>
      <w:r>
        <w:rPr>
          <w:rFonts w:asciiTheme="majorHAnsi" w:hAnsiTheme="majorHAnsi"/>
          <w:b/>
          <w:lang w:val="it-IT"/>
        </w:rPr>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ListParagraph"/>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ListParagraph"/>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Heading2"/>
        <w:rPr>
          <w:rFonts w:asciiTheme="majorHAnsi" w:hAnsiTheme="majorHAnsi"/>
          <w:b w:val="0"/>
          <w:sz w:val="20"/>
          <w:szCs w:val="20"/>
          <w:lang w:val="it-IT"/>
        </w:rPr>
      </w:pPr>
      <w:bookmarkStart w:id="12" w:name="_Toc531864276"/>
      <w:bookmarkStart w:id="13"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2"/>
      <w:bookmarkEnd w:id="13"/>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Heading2"/>
        <w:rPr>
          <w:rFonts w:asciiTheme="majorHAnsi" w:hAnsiTheme="majorHAnsi"/>
          <w:lang w:val="it-IT"/>
        </w:rPr>
      </w:pPr>
      <w:bookmarkStart w:id="14" w:name="_Toc531864277"/>
      <w:bookmarkStart w:id="15"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4"/>
      <w:bookmarkEnd w:id="15"/>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lastRenderedPageBreak/>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OCHeading"/>
        <w:rPr>
          <w:lang w:val="it-IT"/>
        </w:rPr>
      </w:pPr>
      <w:r w:rsidRPr="00394FF0">
        <w:rPr>
          <w:lang w:val="it-IT"/>
        </w:rPr>
        <w:t>2</w:t>
      </w:r>
      <w:r w:rsidRPr="00394FF0">
        <w:rPr>
          <w:rStyle w:val="SubtleEmphasis"/>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OCHeading"/>
        <w:rPr>
          <w:lang w:val="it-IT"/>
        </w:rPr>
      </w:pPr>
      <w:r w:rsidRPr="00394FF0">
        <w:rPr>
          <w:lang w:val="it-IT"/>
        </w:rPr>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Heading2"/>
        <w:rPr>
          <w:rFonts w:asciiTheme="majorHAnsi" w:hAnsiTheme="majorHAnsi"/>
          <w:lang w:val="it-IT"/>
        </w:rPr>
      </w:pPr>
      <w:bookmarkStart w:id="16" w:name="_Toc531864278"/>
      <w:bookmarkStart w:id="17"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6"/>
      <w:bookmarkEnd w:id="17"/>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Heading2"/>
        <w:rPr>
          <w:rFonts w:asciiTheme="majorHAnsi" w:hAnsiTheme="majorHAnsi"/>
          <w:lang w:val="it-IT"/>
        </w:rPr>
      </w:pPr>
      <w:bookmarkStart w:id="18" w:name="_Toc531864279"/>
      <w:bookmarkStart w:id="19"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8"/>
      <w:bookmarkEnd w:id="19"/>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w:t>
            </w:r>
            <w:r w:rsidRPr="00394FF0">
              <w:rPr>
                <w:rFonts w:asciiTheme="majorHAnsi" w:hAnsiTheme="majorHAnsi" w:cs="Calibri"/>
                <w:lang w:val="it-IT"/>
              </w:rPr>
              <w:lastRenderedPageBreak/>
              <w:t xml:space="preserve">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lastRenderedPageBreak/>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Heading2"/>
        <w:rPr>
          <w:rFonts w:asciiTheme="majorHAnsi" w:hAnsiTheme="majorHAnsi"/>
          <w:lang w:val="it-IT"/>
        </w:rPr>
      </w:pPr>
    </w:p>
    <w:p w14:paraId="2EB88EB7" w14:textId="3A230EF8" w:rsidR="009148B8" w:rsidRPr="00394FF0" w:rsidRDefault="004A29E6" w:rsidP="00C76E2B">
      <w:pPr>
        <w:pStyle w:val="Heading2"/>
        <w:numPr>
          <w:ilvl w:val="1"/>
          <w:numId w:val="5"/>
        </w:numPr>
        <w:rPr>
          <w:rFonts w:asciiTheme="majorHAnsi" w:hAnsiTheme="majorHAnsi"/>
          <w:lang w:val="it-IT"/>
        </w:rPr>
      </w:pPr>
      <w:bookmarkStart w:id="20" w:name="_Toc531864280"/>
      <w:bookmarkStart w:id="21"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20"/>
      <w:bookmarkEnd w:id="21"/>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00437A"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00437A"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lastRenderedPageBreak/>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00437A"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50907" w:rsidRDefault="00C76E2B" w:rsidP="00C76E2B">
            <w:pPr>
              <w:rPr>
                <w:b/>
                <w:sz w:val="28"/>
                <w:lang w:val="it-IT"/>
              </w:rPr>
            </w:pPr>
            <w:r w:rsidRPr="00350907">
              <w:rPr>
                <w:b/>
                <w:sz w:val="28"/>
                <w:lang w:val="it-IT"/>
              </w:rPr>
              <w:t>RNF_3</w:t>
            </w:r>
          </w:p>
        </w:tc>
        <w:tc>
          <w:tcPr>
            <w:tcW w:w="3096" w:type="dxa"/>
          </w:tcPr>
          <w:p w14:paraId="540C7849" w14:textId="7CDA6EAB"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Usabilità</w:t>
            </w:r>
          </w:p>
        </w:tc>
        <w:tc>
          <w:tcPr>
            <w:tcW w:w="3096" w:type="dxa"/>
          </w:tcPr>
          <w:p w14:paraId="7D6F6D98" w14:textId="12482655"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Il sistema mette a disposizione un manuale utente in grado di far comprendere all’utente il funzionamento del sistema in tutti i suoi aspetti.</w:t>
            </w:r>
          </w:p>
        </w:tc>
      </w:tr>
      <w:tr w:rsidR="00C76E2B" w:rsidRPr="0000437A"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00437A"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00437A"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00437A"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00437A"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00437A"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50907" w:rsidRDefault="00C76E2B" w:rsidP="00C76E2B">
            <w:pPr>
              <w:rPr>
                <w:b/>
                <w:sz w:val="32"/>
                <w:lang w:val="it-IT"/>
              </w:rPr>
            </w:pPr>
            <w:r w:rsidRPr="00350907">
              <w:rPr>
                <w:b/>
                <w:sz w:val="32"/>
                <w:lang w:val="it-IT"/>
              </w:rPr>
              <w:t>RNF_9</w:t>
            </w:r>
          </w:p>
        </w:tc>
        <w:tc>
          <w:tcPr>
            <w:tcW w:w="3096" w:type="dxa"/>
          </w:tcPr>
          <w:p w14:paraId="15B8972F" w14:textId="1F618A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Prestazioni</w:t>
            </w:r>
          </w:p>
        </w:tc>
        <w:tc>
          <w:tcPr>
            <w:tcW w:w="3096" w:type="dxa"/>
          </w:tcPr>
          <w:p w14:paraId="658C95E0" w14:textId="690B80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 xml:space="preserve">Il sistema può subire un massimo di 2 secondi di ritardo quando è in uno stato di stress </w:t>
            </w:r>
            <w:r w:rsidRPr="00350907">
              <w:rPr>
                <w:rFonts w:asciiTheme="majorHAnsi" w:hAnsiTheme="majorHAnsi"/>
                <w:b/>
                <w:sz w:val="32"/>
                <w:lang w:val="it-IT"/>
              </w:rPr>
              <w:lastRenderedPageBreak/>
              <w:t>(Eccessivo numero di richieste di servizi del sistema da parte di un dominio di utenti molto ampio)</w:t>
            </w:r>
          </w:p>
        </w:tc>
      </w:tr>
      <w:tr w:rsidR="00C76E2B" w:rsidRPr="0000437A"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lastRenderedPageBreak/>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96"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00437A"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 fase di progettazione verranno utilizzati strumenti grafici come Balsamiq per la creazione di mockup e diagrammi navigazionali e Visual Paradigm per la creazione di diagrammi UML.</w:t>
            </w:r>
          </w:p>
        </w:tc>
      </w:tr>
      <w:tr w:rsidR="00C76E2B" w:rsidRPr="0000437A"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00437A"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Si utilizza un API esterna per completare le transazioni su piattaforme come Paypal, Postepay e Mastercard.</w:t>
            </w:r>
          </w:p>
        </w:tc>
      </w:tr>
      <w:tr w:rsidR="00C76E2B" w:rsidRPr="0000437A"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2" w:name="_Toc531864288"/>
    </w:p>
    <w:p w14:paraId="18AAF5FC" w14:textId="77777777" w:rsidR="009B516B" w:rsidRPr="00394FF0" w:rsidRDefault="009B516B" w:rsidP="009B516B">
      <w:pPr>
        <w:pStyle w:val="Heading2"/>
        <w:numPr>
          <w:ilvl w:val="1"/>
          <w:numId w:val="5"/>
        </w:numPr>
        <w:rPr>
          <w:rFonts w:asciiTheme="majorHAnsi" w:hAnsiTheme="majorHAnsi"/>
          <w:lang w:val="it-IT"/>
        </w:rPr>
      </w:pPr>
      <w:bookmarkStart w:id="23" w:name="_Toc533605699"/>
      <w:r w:rsidRPr="00394FF0">
        <w:rPr>
          <w:rFonts w:asciiTheme="majorHAnsi" w:hAnsiTheme="majorHAnsi"/>
          <w:lang w:val="it-IT"/>
        </w:rPr>
        <w:t>Ereditarietà degli attori</w:t>
      </w:r>
      <w:bookmarkEnd w:id="23"/>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Heading2"/>
        <w:rPr>
          <w:rFonts w:asciiTheme="majorHAnsi" w:hAnsiTheme="majorHAnsi"/>
          <w:lang w:val="it-IT"/>
        </w:rPr>
      </w:pPr>
      <w:r w:rsidRPr="00394FF0">
        <w:rPr>
          <w:rFonts w:asciiTheme="majorHAnsi" w:hAnsiTheme="majorHAnsi"/>
          <w:lang w:val="it-IT"/>
        </w:rPr>
        <w:t xml:space="preserve">     </w:t>
      </w:r>
      <w:bookmarkStart w:id="24"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2"/>
      <w:bookmarkEnd w:id="24"/>
    </w:p>
    <w:p w14:paraId="1FEA8133" w14:textId="716CB8F9" w:rsidR="00165167" w:rsidRPr="00394FF0" w:rsidRDefault="00165167" w:rsidP="008501EE">
      <w:pPr>
        <w:pStyle w:val="Heading3"/>
        <w:rPr>
          <w:rFonts w:asciiTheme="majorHAnsi" w:hAnsiTheme="majorHAnsi"/>
          <w:b w:val="0"/>
          <w:i w:val="0"/>
          <w:sz w:val="20"/>
          <w:szCs w:val="20"/>
          <w:lang w:val="it-IT"/>
        </w:rPr>
      </w:pPr>
      <w:bookmarkStart w:id="25" w:name="_Toc531883256"/>
      <w:bookmarkStart w:id="26" w:name="_Toc533605701"/>
      <w:bookmarkStart w:id="27"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5"/>
      <w:bookmarkEnd w:id="26"/>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Heading3"/>
        <w:rPr>
          <w:rFonts w:asciiTheme="majorHAnsi" w:hAnsiTheme="majorHAnsi"/>
          <w:lang w:val="it-IT"/>
        </w:rPr>
      </w:pPr>
      <w:bookmarkStart w:id="28"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7"/>
      <w:bookmarkEnd w:id="28"/>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seguente:ì</w:t>
      </w:r>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 xml:space="preserve">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Inserimento Titolo corso</w:t>
      </w:r>
    </w:p>
    <w:p w14:paraId="205B63B1"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Inserimento Descrizione</w:t>
      </w:r>
    </w:p>
    <w:p w14:paraId="6D0C478D"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Una selectbox intitolata “Categoria”</w:t>
      </w:r>
    </w:p>
    <w:p w14:paraId="0B21ECA7"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Scadenza iscrizione corso</w:t>
      </w:r>
    </w:p>
    <w:p w14:paraId="2F80830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lastRenderedPageBreak/>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ricliccare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Mario è un docente che sta dentro la sua homepage. Mario vuole vuole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lastRenderedPageBreak/>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Player video della lezione</w:t>
      </w:r>
    </w:p>
    <w:p w14:paraId="50AA3E7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Titolo</w:t>
      </w:r>
    </w:p>
    <w:p w14:paraId="2E2A69B7"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Nome docente</w:t>
      </w:r>
    </w:p>
    <w:p w14:paraId="2C266434"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r w:rsidRPr="00394FF0">
        <w:rPr>
          <w:rFonts w:asciiTheme="majorHAnsi" w:hAnsiTheme="majorHAnsi"/>
          <w:lang w:val="it-IT"/>
        </w:rPr>
        <w:lastRenderedPageBreak/>
        <w:t>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Player video della lezione</w:t>
      </w:r>
    </w:p>
    <w:p w14:paraId="3E109618"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Titolo</w:t>
      </w:r>
    </w:p>
    <w:p w14:paraId="1D5ADAC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Nome docente</w:t>
      </w:r>
    </w:p>
    <w:p w14:paraId="4186F541"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Hyperlink"/>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“Paypal</w:t>
      </w:r>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Hyperlink"/>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Hyperlink"/>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Hyperlink"/>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Nome Intestatario</w:t>
      </w:r>
    </w:p>
    <w:p w14:paraId="1FCD0196"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lastRenderedPageBreak/>
        <w:t xml:space="preserve">Numero Carta </w:t>
      </w:r>
    </w:p>
    <w:p w14:paraId="16C2A772"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Data Scadenza</w:t>
      </w:r>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“Paypal” nella selectbox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“Verifica il tuo account - YouLearn” e leggendo il messaggio autogenerato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Logout</w:t>
      </w:r>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“Logout” nella barra di navigazione, venendo reindirizzato alla pagina di benvenuto, scollegandosi dal Sistema.</w:t>
      </w:r>
    </w:p>
    <w:p w14:paraId="375DE6DD" w14:textId="596A2BFB" w:rsidR="0069499F" w:rsidRPr="00394FF0" w:rsidRDefault="00FE5166" w:rsidP="00E30DBE">
      <w:pPr>
        <w:pStyle w:val="Heading3"/>
        <w:rPr>
          <w:rFonts w:asciiTheme="majorHAnsi" w:hAnsiTheme="majorHAnsi"/>
          <w:sz w:val="28"/>
          <w:szCs w:val="28"/>
          <w:lang w:val="it-IT"/>
        </w:rPr>
      </w:pPr>
      <w:bookmarkStart w:id="29" w:name="_Toc531864291"/>
      <w:bookmarkStart w:id="30"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9"/>
      <w:bookmarkEnd w:id="30"/>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In questa sezione verranno illustrate le use cases diagram.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3851F2"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3851F2"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851F2"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3851F2"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3851F2"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PasswordDimenticata</w:t>
            </w:r>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dal SuperUtente</w:t>
            </w:r>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r w:rsidRPr="00394FF0">
              <w:rPr>
                <w:rFonts w:asciiTheme="majorHAnsi" w:hAnsiTheme="majorHAnsi"/>
                <w:sz w:val="24"/>
                <w:szCs w:val="24"/>
              </w:rPr>
              <w:t>Clicca Qui!” nel caso d’uso US1</w:t>
            </w:r>
          </w:p>
        </w:tc>
      </w:tr>
      <w:tr w:rsidR="00E30DBE" w:rsidRPr="003851F2"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3851F2"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851F2"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3851F2"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3851F2"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3851F2"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Registrazione</w:t>
            </w:r>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Utente</w:t>
            </w:r>
          </w:p>
        </w:tc>
      </w:tr>
      <w:tr w:rsidR="00E30DBE" w:rsidRPr="003851F2"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3851F2"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3851F2"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851F2"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3851F2"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L’Utente accede al sistema.</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3851F2"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3.5.2.4 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Convalida</w:t>
            </w:r>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3851F2"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3851F2"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3851F2"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Utente</w:t>
                  </w:r>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3851F2"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3851F2"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3.5.2.5 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1"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ModificaEmail</w:t>
            </w:r>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3851F2"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851F2"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3851F2"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3851F2"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31"/>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3.5.2.6 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ModificaPassword</w:t>
            </w:r>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3851F2"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851F2"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3851F2"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due InputText “Nuova Password”, “Conferma Password”, un tasto “Conferma” e un tasto “Annulla”</w:t>
                  </w:r>
                </w:p>
              </w:tc>
            </w:tr>
            <w:tr w:rsidR="00E30DBE" w:rsidRPr="003851F2"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compila i due campi scrivendo la nuova password in entrambi gli InputText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3.5.2.7 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2"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ModificaCarta</w:t>
            </w:r>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Utente</w:t>
            </w:r>
          </w:p>
        </w:tc>
      </w:tr>
      <w:tr w:rsidR="00E30DBE" w:rsidRPr="003851F2"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L’Utente cambia la Password</w:t>
            </w:r>
          </w:p>
        </w:tc>
      </w:tr>
      <w:tr w:rsidR="00E30DBE" w:rsidRPr="003851F2"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tre InputText “Nome Intestatario”, “Numero Carta”, “Data di Scadenza”, un ComboBox “Tipo Carta”, un tasto “Conferma” e un tasto “Annulla”</w:t>
                  </w:r>
                </w:p>
              </w:tc>
            </w:tr>
            <w:tr w:rsidR="00E30DBE" w:rsidRPr="003851F2"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2"/>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3851F2"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3851F2"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si slogga dal sistema</w:t>
            </w:r>
          </w:p>
        </w:tc>
      </w:tr>
      <w:tr w:rsidR="00E30DBE" w:rsidRPr="003851F2"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preme il pulsante “Logout”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effettuando il logout dell’utente dal sistema</w:t>
                  </w:r>
                </w:p>
              </w:tc>
            </w:tr>
            <w:tr w:rsidR="00E30DBE" w:rsidRPr="003851F2"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3"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CreazioneCorso</w:t>
            </w:r>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3851F2"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851F2"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3851F2"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851F2"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3851F2" w14:paraId="26BFBF1A" w14:textId="77777777" w:rsidTr="0065280E">
              <w:tc>
                <w:tcPr>
                  <w:tcW w:w="3777" w:type="dxa"/>
                </w:tcPr>
                <w:p w14:paraId="0ADDFC7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851F2"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3.5.2.10 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ModificaCorso</w:t>
            </w:r>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3851F2"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3851F2"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3851F2"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3851F2"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3851F2"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851F2"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714009F4" w14:textId="476DF50C"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r>
              <w:rPr>
                <w:rFonts w:asciiTheme="majorHAnsi" w:hAnsiTheme="majorHAnsi"/>
                <w:sz w:val="24"/>
                <w:szCs w:val="24"/>
              </w:rPr>
              <w:t>VisualizzaCorsoTenuto</w:t>
            </w:r>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0AEE3FBF"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Iniziato da </w:t>
            </w:r>
            <w:r>
              <w:rPr>
                <w:rFonts w:asciiTheme="majorHAnsi" w:hAnsiTheme="majorHAnsi"/>
                <w:sz w:val="24"/>
                <w:szCs w:val="24"/>
              </w:rPr>
              <w:t>Utente</w:t>
            </w:r>
          </w:p>
        </w:tc>
      </w:tr>
      <w:tr w:rsidR="00D5131F" w:rsidRPr="003851F2"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lastRenderedPageBreak/>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77333D12"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w:t>
            </w:r>
            <w:r w:rsidRPr="00394FF0">
              <w:rPr>
                <w:rFonts w:asciiTheme="majorHAnsi" w:hAnsiTheme="majorHAnsi"/>
                <w:sz w:val="24"/>
                <w:szCs w:val="24"/>
                <w:lang w:val="it-IT"/>
              </w:rPr>
              <w:t>è loggato nel sistema</w:t>
            </w:r>
          </w:p>
        </w:tc>
      </w:tr>
      <w:tr w:rsidR="00D5131F" w:rsidRPr="00D5131F"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7035191D"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visualizza </w:t>
            </w:r>
            <w:r w:rsidRPr="00394FF0">
              <w:rPr>
                <w:rFonts w:asciiTheme="majorHAnsi" w:hAnsiTheme="majorHAnsi"/>
                <w:sz w:val="24"/>
                <w:szCs w:val="24"/>
                <w:lang w:val="it-IT"/>
              </w:rPr>
              <w:t>il corso</w:t>
            </w:r>
          </w:p>
        </w:tc>
      </w:tr>
      <w:tr w:rsidR="00D5131F" w:rsidRPr="003851F2"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5399D0D" w:rsidR="00D5131F" w:rsidRPr="00394FF0" w:rsidRDefault="00D5131F" w:rsidP="00D5131F">
                  <w:pPr>
                    <w:suppressLineNumbers/>
                    <w:jc w:val="center"/>
                    <w:rPr>
                      <w:rFonts w:asciiTheme="majorHAnsi" w:hAnsiTheme="majorHAnsi"/>
                      <w:sz w:val="24"/>
                      <w:szCs w:val="24"/>
                      <w:lang w:val="it-IT"/>
                    </w:rPr>
                  </w:pPr>
                  <w:r>
                    <w:rPr>
                      <w:rFonts w:asciiTheme="majorHAnsi" w:hAnsiTheme="majorHAnsi"/>
                      <w:sz w:val="24"/>
                      <w:szCs w:val="24"/>
                      <w:lang w:val="it-IT"/>
                    </w:rPr>
                    <w:t>Utente</w:t>
                  </w:r>
                </w:p>
                <w:p w14:paraId="3EAA25B6" w14:textId="793A2870" w:rsidR="00D5131F" w:rsidRPr="00394FF0" w:rsidRDefault="00D5131F" w:rsidP="00D5131F">
                  <w:pPr>
                    <w:suppressLineNumbers/>
                    <w:rPr>
                      <w:rFonts w:asciiTheme="majorHAnsi" w:hAnsiTheme="majorHAnsi"/>
                      <w:sz w:val="24"/>
                      <w:szCs w:val="24"/>
                      <w:lang w:val="it-IT"/>
                    </w:rPr>
                  </w:pPr>
                  <w:r>
                    <w:rPr>
                      <w:rFonts w:asciiTheme="majorHAnsi" w:hAnsiTheme="majorHAnsi"/>
                      <w:sz w:val="24"/>
                      <w:szCs w:val="24"/>
                      <w:lang w:val="it-IT"/>
                    </w:rPr>
                    <w:t xml:space="preserve">L’utente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3851F2"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3851F2"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77777777" w:rsidR="0065280E" w:rsidRPr="00394FF0" w:rsidRDefault="0065280E"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InserimentoLezione</w:t>
            </w:r>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3851F2"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3851F2"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3851F2"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3851F2"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77777777" w:rsidR="00800126" w:rsidRPr="00394FF0" w:rsidRDefault="00800126"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77777777" w:rsidR="00800126" w:rsidRPr="00394FF0" w:rsidRDefault="00800126"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77777777" w:rsidR="00800126" w:rsidRPr="00394FF0" w:rsidRDefault="00800126"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77777777" w:rsidR="00800126" w:rsidRPr="00394FF0" w:rsidRDefault="00800126"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una pagina che presenta una lista con tutte le lezioni caricate, un pulsante </w:t>
                  </w:r>
                  <w:r w:rsidRPr="00394FF0">
                    <w:rPr>
                      <w:rFonts w:asciiTheme="majorHAnsi" w:hAnsiTheme="majorHAnsi"/>
                      <w:sz w:val="24"/>
                      <w:szCs w:val="24"/>
                      <w:lang w:val="it-IT"/>
                    </w:rPr>
                    <w:lastRenderedPageBreak/>
                    <w:t>“Conferma”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7777777" w:rsidR="00800126" w:rsidRPr="00394FF0" w:rsidRDefault="00800126"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77777777" w:rsidR="00800126" w:rsidRPr="00394FF0" w:rsidRDefault="00800126"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3851F2"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0242D19F" w:rsidR="005C265B" w:rsidRPr="00394FF0" w:rsidRDefault="005C265B" w:rsidP="00D5131F">
            <w:pPr>
              <w:suppressLineNumbers/>
              <w:spacing w:after="0" w:line="240" w:lineRule="auto"/>
              <w:rPr>
                <w:rFonts w:asciiTheme="majorHAnsi" w:hAnsiTheme="majorHAnsi"/>
                <w:sz w:val="24"/>
                <w:szCs w:val="24"/>
              </w:rPr>
            </w:pPr>
            <w:r>
              <w:rPr>
                <w:rFonts w:asciiTheme="majorHAnsi" w:hAnsiTheme="majorHAnsi"/>
                <w:sz w:val="24"/>
                <w:szCs w:val="24"/>
              </w:rPr>
              <w:t>ModificaPasquale</w:t>
            </w:r>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5C265B" w:rsidRPr="003851F2"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3851F2"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lastRenderedPageBreak/>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3851F2"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3851F2"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pagina di modfica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3851F2"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RimozioneLezioneErrata</w:t>
            </w:r>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3851F2"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3851F2"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lastRenderedPageBreak/>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3851F2"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77777777" w:rsidR="00E30DBE" w:rsidRPr="00394FF0" w:rsidRDefault="00E30DBE" w:rsidP="00E30DBE">
                  <w:pPr>
                    <w:suppressLineNumbers/>
                    <w:rPr>
                      <w:rFonts w:asciiTheme="majorHAnsi" w:hAnsiTheme="majorHAnsi"/>
                      <w:sz w:val="24"/>
                      <w:szCs w:val="24"/>
                      <w:lang w:val="it-IT"/>
                    </w:rPr>
                  </w:pPr>
                </w:p>
                <w:p w14:paraId="3907EE6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della lezione senza la riga eliminata.</w:t>
                  </w:r>
                </w:p>
              </w:tc>
              <w:tc>
                <w:tcPr>
                  <w:tcW w:w="3777" w:type="dxa"/>
                </w:tcPr>
                <w:p w14:paraId="0052A0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2519A34C" w:rsidR="00E30DBE" w:rsidRPr="00394FF0" w:rsidRDefault="00E30DBE" w:rsidP="00E30DBE">
      <w:pPr>
        <w:rPr>
          <w:rFonts w:asciiTheme="majorHAnsi" w:hAnsiTheme="majorHAnsi"/>
          <w:b/>
          <w:sz w:val="24"/>
          <w:szCs w:val="24"/>
          <w:lang w:val="it-IT"/>
        </w:rPr>
      </w:pPr>
    </w:p>
    <w:p w14:paraId="639A6875" w14:textId="64E73F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ConfermaCreazioneCorso</w:t>
            </w:r>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851F2"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3851F2"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27723F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Validazione”</w:t>
                  </w:r>
                </w:p>
              </w:tc>
            </w:tr>
            <w:tr w:rsidR="00E30DBE" w:rsidRPr="003851F2"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EliminaCorso</w:t>
            </w:r>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3851F2"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lastRenderedPageBreak/>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3851F2"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03E9DF0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77777777" w:rsidR="00E30DBE" w:rsidRPr="00394FF0" w:rsidRDefault="00E30DBE"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3851F2"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VisualizzaLezioneDocente</w:t>
            </w:r>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3851F2"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3851F2"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3851F2"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sceglie dalla lista delle lezioni quella che </w:t>
                  </w:r>
                  <w:r w:rsidRPr="00394FF0">
                    <w:rPr>
                      <w:rFonts w:asciiTheme="majorHAnsi" w:hAnsiTheme="majorHAnsi"/>
                      <w:sz w:val="24"/>
                      <w:szCs w:val="24"/>
                      <w:lang w:val="it-IT"/>
                    </w:rPr>
                    <w:lastRenderedPageBreak/>
                    <w:t>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CreaCommentoDocente</w:t>
            </w:r>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851F2"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3851F2"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textarea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851F2"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62972285"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EliminazioneCommento</w:t>
            </w:r>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3851F2"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3851F2"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3851F2"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lastRenderedPageBreak/>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3851F2"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3"/>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IscrizioneCorso</w:t>
            </w:r>
          </w:p>
        </w:tc>
      </w:tr>
      <w:tr w:rsidR="00E30DBE" w:rsidRPr="003851F2"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Conversazione con SistemaDiPagamentoEsterno</w:t>
            </w:r>
          </w:p>
        </w:tc>
      </w:tr>
      <w:tr w:rsidR="00E30DBE" w:rsidRPr="003851F2"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3851F2"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46E41C"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studente </w:t>
            </w:r>
            <w:r w:rsidR="00E30DBE" w:rsidRPr="00394FF0">
              <w:rPr>
                <w:rFonts w:asciiTheme="majorHAnsi" w:hAnsiTheme="majorHAnsi"/>
                <w:sz w:val="24"/>
                <w:szCs w:val="24"/>
                <w:lang w:val="it-IT"/>
              </w:rPr>
              <w:t>si iscrive al corso</w:t>
            </w:r>
          </w:p>
        </w:tc>
      </w:tr>
      <w:tr w:rsidR="00E30DBE" w:rsidRPr="003851F2"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74D9BA8C"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accede alla apina del corso tramite il caso d’uso US17</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3851F2"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 xml:space="preserve">Prezzo” </w:t>
                  </w:r>
                  <w:r w:rsidRPr="00394FF0">
                    <w:rPr>
                      <w:rFonts w:asciiTheme="majorHAnsi" w:hAnsiTheme="majorHAnsi"/>
                      <w:i/>
                      <w:sz w:val="24"/>
                      <w:szCs w:val="24"/>
                      <w:lang w:val="it-IT"/>
                    </w:rPr>
                    <w:lastRenderedPageBreak/>
                    <w:t>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comunica con il SistemaDiPagamentoEsterno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851F2"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riesce a comunicare con il SistemaDeiPagamentiEsterno,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553D0E5" w14:textId="7FFE10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VisualizzaLezioneStudente</w:t>
            </w:r>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Studente</w:t>
            </w:r>
          </w:p>
        </w:tc>
      </w:tr>
      <w:tr w:rsidR="00E30DBE" w:rsidRPr="00235459"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235459"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235459"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235459"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05EA6E72" w14:textId="38B336B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RicercaCorso</w:t>
            </w:r>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Iniziato da </w:t>
            </w:r>
            <w:r w:rsidR="0030500B" w:rsidRPr="00394FF0">
              <w:rPr>
                <w:rFonts w:asciiTheme="majorHAnsi" w:hAnsiTheme="majorHAnsi"/>
                <w:sz w:val="24"/>
                <w:szCs w:val="24"/>
              </w:rPr>
              <w:t>Utente</w:t>
            </w:r>
          </w:p>
        </w:tc>
      </w:tr>
      <w:tr w:rsidR="00E30DBE" w:rsidRPr="00235459"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235459"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235459"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r w:rsidRPr="00394FF0">
              <w:rPr>
                <w:rFonts w:asciiTheme="majorHAnsi" w:hAnsiTheme="majorHAnsi"/>
                <w:sz w:val="24"/>
                <w:szCs w:val="24"/>
              </w:rPr>
              <w:t>Utente</w:t>
            </w:r>
            <w:r w:rsidR="00E30DBE"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235459" w14:paraId="5603CEA3" w14:textId="77777777" w:rsidTr="00E30DBE">
              <w:tc>
                <w:tcPr>
                  <w:tcW w:w="3777" w:type="dxa"/>
                </w:tcPr>
                <w:p w14:paraId="7548589E" w14:textId="77777777" w:rsidR="00E30DBE" w:rsidRPr="00394FF0" w:rsidRDefault="00E30DBE" w:rsidP="00E30DBE">
                  <w:pPr>
                    <w:suppressLineNumbers/>
                    <w:rPr>
                      <w:rFonts w:asciiTheme="majorHAnsi" w:hAnsiTheme="majorHAnsi"/>
                      <w:sz w:val="24"/>
                      <w:szCs w:val="24"/>
                      <w:lang w:val="it-IT"/>
                    </w:rPr>
                  </w:pPr>
                </w:p>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235459"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235459"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CreaCommento</w:t>
            </w:r>
            <w:r w:rsidR="0030500B" w:rsidRPr="00394FF0">
              <w:rPr>
                <w:rFonts w:asciiTheme="majorHAnsi" w:hAnsiTheme="majorHAnsi"/>
                <w:sz w:val="24"/>
                <w:szCs w:val="24"/>
              </w:rPr>
              <w:t>Studente</w:t>
            </w:r>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w:t>
            </w:r>
            <w:r w:rsidR="0030500B" w:rsidRPr="00394FF0">
              <w:rPr>
                <w:rFonts w:asciiTheme="majorHAnsi" w:hAnsiTheme="majorHAnsi"/>
                <w:sz w:val="24"/>
                <w:szCs w:val="24"/>
              </w:rPr>
              <w:t xml:space="preserve"> Studente</w:t>
            </w:r>
          </w:p>
        </w:tc>
      </w:tr>
      <w:tr w:rsidR="00AB3DF5" w:rsidRPr="00235459"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235459"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235459"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textarea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235459"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02884C88" w14:textId="05CA6395" w:rsidR="00E30DBE" w:rsidRPr="00394FF0" w:rsidRDefault="00E30DBE" w:rsidP="00E30DBE">
      <w:pPr>
        <w:rPr>
          <w:rFonts w:asciiTheme="majorHAnsi" w:hAnsiTheme="majorHAnsi"/>
          <w:b/>
          <w:sz w:val="24"/>
          <w:szCs w:val="24"/>
        </w:rPr>
      </w:pPr>
    </w:p>
    <w:p w14:paraId="6E535EA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EliminazioneCommentoStudente</w:t>
            </w:r>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Studente</w:t>
            </w:r>
          </w:p>
        </w:tc>
      </w:tr>
      <w:tr w:rsidR="00E30DBE" w:rsidRPr="00235459"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235459"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235459"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235459"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235459"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235459"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4"/>
    </w:tbl>
    <w:p w14:paraId="63C0817A" w14:textId="20A03188" w:rsidR="00E30DBE" w:rsidRPr="00394FF0" w:rsidRDefault="00E30DBE" w:rsidP="00E30DBE">
      <w:pPr>
        <w:rPr>
          <w:rFonts w:asciiTheme="majorHAnsi" w:hAnsiTheme="majorHAnsi"/>
          <w:b/>
          <w:sz w:val="24"/>
          <w:szCs w:val="24"/>
          <w:lang w:val="it-IT"/>
        </w:rPr>
      </w:pPr>
    </w:p>
    <w:p w14:paraId="3C98F3DE" w14:textId="52D04DBC" w:rsidR="0065280E" w:rsidRPr="00394FF0" w:rsidRDefault="0065280E" w:rsidP="00E30DBE">
      <w:pPr>
        <w:rPr>
          <w:rFonts w:asciiTheme="majorHAnsi" w:hAnsiTheme="majorHAnsi"/>
          <w:b/>
          <w:sz w:val="24"/>
          <w:szCs w:val="24"/>
          <w:lang w:val="it-IT"/>
        </w:rPr>
      </w:pPr>
    </w:p>
    <w:p w14:paraId="1C430715" w14:textId="527365AD" w:rsidR="0065280E" w:rsidRPr="00394FF0" w:rsidRDefault="0065280E" w:rsidP="00E30DBE">
      <w:pPr>
        <w:rPr>
          <w:rFonts w:asciiTheme="majorHAnsi" w:hAnsiTheme="majorHAnsi"/>
          <w:b/>
          <w:sz w:val="24"/>
          <w:szCs w:val="24"/>
          <w:lang w:val="it-IT"/>
        </w:rPr>
      </w:pPr>
    </w:p>
    <w:p w14:paraId="30108EC4" w14:textId="0641C4C8" w:rsidR="0065280E" w:rsidRPr="00394FF0" w:rsidRDefault="0065280E" w:rsidP="00E30DBE">
      <w:pPr>
        <w:rPr>
          <w:rFonts w:asciiTheme="majorHAnsi" w:hAnsiTheme="majorHAnsi"/>
          <w:b/>
          <w:sz w:val="24"/>
          <w:szCs w:val="24"/>
          <w:lang w:val="it-IT"/>
        </w:rPr>
      </w:pPr>
    </w:p>
    <w:p w14:paraId="2426DC63" w14:textId="01E1907E" w:rsidR="0065280E" w:rsidRPr="00394FF0" w:rsidRDefault="0065280E" w:rsidP="00E30DBE">
      <w:pPr>
        <w:rPr>
          <w:rFonts w:asciiTheme="majorHAnsi" w:hAnsiTheme="majorHAnsi"/>
          <w:b/>
          <w:sz w:val="24"/>
          <w:szCs w:val="24"/>
          <w:lang w:val="it-IT"/>
        </w:rPr>
      </w:pPr>
    </w:p>
    <w:p w14:paraId="4570F309" w14:textId="19288222" w:rsidR="0065280E" w:rsidRPr="00394FF0" w:rsidRDefault="0065280E" w:rsidP="00E30DBE">
      <w:pPr>
        <w:rPr>
          <w:rFonts w:asciiTheme="majorHAnsi" w:hAnsiTheme="majorHAnsi"/>
          <w:b/>
          <w:sz w:val="24"/>
          <w:szCs w:val="24"/>
          <w:lang w:val="it-IT"/>
        </w:rPr>
      </w:pPr>
    </w:p>
    <w:p w14:paraId="4214FF02" w14:textId="3A87D375" w:rsidR="0065280E" w:rsidRPr="00394FF0" w:rsidRDefault="0065280E" w:rsidP="00E30DBE">
      <w:pPr>
        <w:rPr>
          <w:rFonts w:asciiTheme="majorHAnsi" w:hAnsiTheme="majorHAnsi"/>
          <w:b/>
          <w:sz w:val="24"/>
          <w:szCs w:val="24"/>
          <w:lang w:val="it-IT"/>
        </w:rPr>
      </w:pPr>
    </w:p>
    <w:p w14:paraId="73207839" w14:textId="77777777" w:rsidR="00394FF0" w:rsidRDefault="00394FF0" w:rsidP="00E30DBE">
      <w:pPr>
        <w:rPr>
          <w:rFonts w:asciiTheme="majorHAnsi" w:hAnsiTheme="majorHAnsi"/>
          <w:b/>
          <w:sz w:val="24"/>
          <w:szCs w:val="24"/>
          <w:lang w:val="it-IT"/>
        </w:rPr>
      </w:pP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5"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AccettazioneCorsoSupervisionato</w:t>
            </w:r>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Supervisore</w:t>
            </w:r>
          </w:p>
        </w:tc>
      </w:tr>
      <w:tr w:rsidR="00E30DBE" w:rsidRPr="00235459"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235459"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235459"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235459"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235459"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RifiutaCorsoSupervisionato</w:t>
            </w:r>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Supervisore</w:t>
            </w:r>
          </w:p>
        </w:tc>
      </w:tr>
      <w:tr w:rsidR="00E30DBE" w:rsidRPr="00B418BB"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9F7C394"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21</w:t>
            </w:r>
          </w:p>
        </w:tc>
      </w:tr>
      <w:tr w:rsidR="00E30DBE" w:rsidRPr="00B418BB"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rifiuta la pubblicazione del corso</w:t>
            </w:r>
          </w:p>
        </w:tc>
      </w:tr>
      <w:tr w:rsidR="00E30DBE" w:rsidRPr="00B418BB"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Supervisore</w:t>
                  </w:r>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B418BB"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77777777" w:rsidR="00E30DBE" w:rsidRPr="00394FF0" w:rsidRDefault="00E30DBE"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77777777" w:rsidR="00E30DBE" w:rsidRPr="00394FF0" w:rsidRDefault="00E30DBE"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77777777" w:rsidR="00E30DBE" w:rsidRPr="00394FF0" w:rsidRDefault="00E30DBE"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77777777" w:rsidR="00E30DBE" w:rsidRPr="00394FF0" w:rsidRDefault="00E30DBE"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B418BB"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5"/>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Heading3"/>
        <w:rPr>
          <w:rFonts w:asciiTheme="majorHAnsi" w:hAnsiTheme="majorHAnsi"/>
          <w:i w:val="0"/>
          <w:lang w:val="it-IT"/>
        </w:rPr>
      </w:pPr>
      <w:bookmarkStart w:id="36" w:name="_Toc531864292"/>
      <w:bookmarkStart w:id="37" w:name="_Toc533605704"/>
      <w:r w:rsidRPr="00394FF0">
        <w:rPr>
          <w:rFonts w:asciiTheme="majorHAnsi" w:hAnsiTheme="majorHAnsi"/>
          <w:i w:val="0"/>
          <w:lang w:val="it-IT"/>
        </w:rPr>
        <w:lastRenderedPageBreak/>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6"/>
      <w:bookmarkEnd w:id="37"/>
    </w:p>
    <w:p w14:paraId="51F88C2C" w14:textId="172CEE3F" w:rsidR="00AF5361" w:rsidRPr="00394FF0" w:rsidRDefault="006D67C0" w:rsidP="00AF5361">
      <w:pPr>
        <w:rPr>
          <w:rFonts w:asciiTheme="majorHAnsi" w:hAnsiTheme="majorHAnsi"/>
          <w:bCs/>
          <w:iCs/>
          <w:lang w:val="it-IT"/>
        </w:rPr>
      </w:pPr>
      <w:bookmarkStart w:id="38" w:name="_Toc531864293"/>
      <w:r w:rsidRPr="00394FF0">
        <w:rPr>
          <w:rFonts w:asciiTheme="majorHAnsi" w:hAnsiTheme="majorHAnsi"/>
          <w:bCs/>
          <w:iCs/>
          <w:lang w:val="it-IT"/>
        </w:rPr>
        <w:t xml:space="preserve">In questa sezione vengono illustrati i class diagram inerenti </w:t>
      </w:r>
      <w:r w:rsidR="00AF5361" w:rsidRPr="00394FF0">
        <w:rPr>
          <w:rFonts w:asciiTheme="majorHAnsi" w:hAnsiTheme="majorHAnsi"/>
          <w:bCs/>
          <w:iCs/>
          <w:lang w:val="it-IT"/>
        </w:rPr>
        <w:t>alle classi (differenziate tra boundary, control, manager ed entity)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class diagram delle sole classi di tipo “entità” con i propri attributi e le proprie relazio</w:t>
      </w:r>
      <w:r w:rsidR="0060577D">
        <w:rPr>
          <w:rFonts w:asciiTheme="majorHAnsi" w:hAnsiTheme="majorHAnsi"/>
          <w:bCs/>
          <w:iCs/>
          <w:lang w:val="it-IT"/>
        </w:rPr>
        <w:t>ni:</w:t>
      </w:r>
    </w:p>
    <w:p w14:paraId="51596B7D" w14:textId="7DE6D5A0" w:rsidR="00AF5361" w:rsidRPr="00394FF0" w:rsidRDefault="00530C14" w:rsidP="00AF5361">
      <w:pPr>
        <w:rPr>
          <w:rFonts w:asciiTheme="majorHAnsi" w:hAnsiTheme="majorHAnsi"/>
          <w:bCs/>
          <w:iCs/>
          <w:lang w:val="it-IT"/>
        </w:rPr>
      </w:pPr>
      <w:r>
        <w:rPr>
          <w:rFonts w:asciiTheme="majorHAnsi" w:hAnsiTheme="majorHAnsi"/>
          <w:bCs/>
          <w:iCs/>
          <w:noProof/>
          <w:lang w:val="it-IT"/>
        </w:rPr>
        <w:drawing>
          <wp:inline distT="0" distB="0" distL="0" distR="0" wp14:anchorId="1B9E5689" wp14:editId="6E586C78">
            <wp:extent cx="5760085" cy="3260090"/>
            <wp:effectExtent l="0" t="0" r="571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39"/>
                    <a:stretch>
                      <a:fillRect/>
                    </a:stretch>
                  </pic:blipFill>
                  <pic:spPr>
                    <a:xfrm>
                      <a:off x="0" y="0"/>
                      <a:ext cx="5760085" cy="3260090"/>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39"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9"/>
    </w:p>
    <w:p w14:paraId="58EA1368" w14:textId="14ED2A00" w:rsidR="00AF5361" w:rsidRPr="00394FF0" w:rsidRDefault="0060577D" w:rsidP="00AF5361">
      <w:pPr>
        <w:jc w:val="center"/>
        <w:rPr>
          <w:rFonts w:asciiTheme="majorHAnsi" w:hAnsiTheme="majorHAnsi"/>
          <w:lang w:val="it-IT"/>
        </w:rPr>
      </w:pPr>
      <w:r>
        <w:rPr>
          <w:rFonts w:asciiTheme="majorHAnsi" w:hAnsiTheme="majorHAnsi"/>
          <w:noProof/>
          <w:lang w:val="it-IT"/>
        </w:rPr>
        <w:drawing>
          <wp:inline distT="0" distB="0" distL="0" distR="0" wp14:anchorId="6970F94B" wp14:editId="04D2690A">
            <wp:extent cx="5760085" cy="4055110"/>
            <wp:effectExtent l="0" t="0" r="5715"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ogin.PNG"/>
                    <pic:cNvPicPr/>
                  </pic:nvPicPr>
                  <pic:blipFill>
                    <a:blip r:embed="rId40"/>
                    <a:stretch>
                      <a:fillRect/>
                    </a:stretch>
                  </pic:blipFill>
                  <pic:spPr>
                    <a:xfrm>
                      <a:off x="0" y="0"/>
                      <a:ext cx="5760085" cy="4055110"/>
                    </a:xfrm>
                    <a:prstGeom prst="rect">
                      <a:avLst/>
                    </a:prstGeom>
                  </pic:spPr>
                </pic:pic>
              </a:graphicData>
            </a:graphic>
          </wp:inline>
        </w:drawing>
      </w:r>
    </w:p>
    <w:p w14:paraId="49CA6EE8" w14:textId="2AAFA9C4" w:rsidR="00782665" w:rsidRDefault="00B418BB" w:rsidP="00B418BB">
      <w:pPr>
        <w:jc w:val="center"/>
        <w:rPr>
          <w:rFonts w:asciiTheme="majorHAnsi" w:hAnsiTheme="majorHAnsi"/>
          <w:lang w:val="it-IT"/>
        </w:rPr>
      </w:pPr>
      <w:r>
        <w:rPr>
          <w:rFonts w:asciiTheme="majorHAnsi" w:hAnsiTheme="majorHAnsi"/>
          <w:noProof/>
          <w:lang w:val="it-IT"/>
        </w:rPr>
        <w:drawing>
          <wp:inline distT="0" distB="0" distL="0" distR="0" wp14:anchorId="78CDBDB3" wp14:editId="492BA6ED">
            <wp:extent cx="3143756" cy="37592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ut.PNG"/>
                    <pic:cNvPicPr/>
                  </pic:nvPicPr>
                  <pic:blipFill>
                    <a:blip r:embed="rId41"/>
                    <a:stretch>
                      <a:fillRect/>
                    </a:stretch>
                  </pic:blipFill>
                  <pic:spPr>
                    <a:xfrm>
                      <a:off x="0" y="0"/>
                      <a:ext cx="3148826" cy="3765262"/>
                    </a:xfrm>
                    <a:prstGeom prst="rect">
                      <a:avLst/>
                    </a:prstGeom>
                  </pic:spPr>
                </pic:pic>
              </a:graphicData>
            </a:graphic>
          </wp:inline>
        </w:drawing>
      </w:r>
    </w:p>
    <w:p w14:paraId="30108B9C" w14:textId="328E5D7E" w:rsidR="00B418BB" w:rsidRPr="00394FF0" w:rsidRDefault="0060577D" w:rsidP="00B418BB">
      <w:pPr>
        <w:jc w:val="center"/>
        <w:rPr>
          <w:rFonts w:asciiTheme="majorHAnsi" w:hAnsiTheme="majorHAnsi"/>
          <w:lang w:val="it-IT"/>
        </w:rPr>
      </w:pPr>
      <w:r>
        <w:rPr>
          <w:rFonts w:asciiTheme="majorHAnsi" w:hAnsiTheme="majorHAnsi"/>
          <w:noProof/>
          <w:lang w:val="it-IT"/>
        </w:rPr>
        <w:lastRenderedPageBreak/>
        <w:drawing>
          <wp:inline distT="0" distB="0" distL="0" distR="0" wp14:anchorId="1AA58331" wp14:editId="20C348A5">
            <wp:extent cx="5760085" cy="3072130"/>
            <wp:effectExtent l="0" t="0" r="5715" b="127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gistrazione.PNG"/>
                    <pic:cNvPicPr/>
                  </pic:nvPicPr>
                  <pic:blipFill>
                    <a:blip r:embed="rId42"/>
                    <a:stretch>
                      <a:fillRect/>
                    </a:stretch>
                  </pic:blipFill>
                  <pic:spPr>
                    <a:xfrm>
                      <a:off x="0" y="0"/>
                      <a:ext cx="5760085" cy="3072130"/>
                    </a:xfrm>
                    <a:prstGeom prst="rect">
                      <a:avLst/>
                    </a:prstGeom>
                  </pic:spPr>
                </pic:pic>
              </a:graphicData>
            </a:graphic>
          </wp:inline>
        </w:drawing>
      </w:r>
    </w:p>
    <w:tbl>
      <w:tblPr>
        <w:tblStyle w:val="TableGrid"/>
        <w:tblW w:w="0" w:type="auto"/>
        <w:tblLook w:val="04A0" w:firstRow="1" w:lastRow="0" w:firstColumn="1" w:lastColumn="0" w:noHBand="0" w:noVBand="1"/>
      </w:tblPr>
      <w:tblGrid>
        <w:gridCol w:w="3020"/>
        <w:gridCol w:w="3020"/>
        <w:gridCol w:w="3021"/>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530C14"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r w:rsidRPr="00890706">
              <w:rPr>
                <w:rFonts w:asciiTheme="majorHAnsi" w:hAnsiTheme="majorHAnsi"/>
                <w:b/>
                <w:lang w:val="it-IT"/>
              </w:rPr>
              <w:t>Boundary</w:t>
            </w:r>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77777777" w:rsidR="004B4CE5" w:rsidRPr="00530C14" w:rsidRDefault="004B4CE5" w:rsidP="00B418BB">
            <w:pPr>
              <w:jc w:val="center"/>
              <w:rPr>
                <w:rFonts w:asciiTheme="majorHAnsi" w:hAnsiTheme="majorHAnsi"/>
              </w:rPr>
            </w:pPr>
            <w:r w:rsidRPr="00530C14">
              <w:rPr>
                <w:rFonts w:asciiTheme="majorHAnsi" w:hAnsiTheme="majorHAnsi"/>
              </w:rPr>
              <w:t>LoginForm_Boundary</w:t>
            </w:r>
          </w:p>
          <w:p w14:paraId="2227144F" w14:textId="77777777" w:rsidR="004B4CE5" w:rsidRPr="00530C14" w:rsidRDefault="004B4CE5" w:rsidP="00B418BB">
            <w:pPr>
              <w:jc w:val="center"/>
              <w:rPr>
                <w:rFonts w:asciiTheme="majorHAnsi" w:hAnsiTheme="majorHAnsi"/>
              </w:rPr>
            </w:pPr>
          </w:p>
          <w:p w14:paraId="002C9559" w14:textId="27115A27" w:rsidR="004B4CE5" w:rsidRPr="00530C14" w:rsidRDefault="004B4CE5" w:rsidP="004B4CE5">
            <w:pPr>
              <w:jc w:val="center"/>
              <w:rPr>
                <w:rFonts w:asciiTheme="majorHAnsi" w:hAnsiTheme="majorHAnsi"/>
              </w:rPr>
            </w:pPr>
            <w:r w:rsidRPr="00530C14">
              <w:rPr>
                <w:rFonts w:asciiTheme="majorHAnsi" w:hAnsiTheme="majorHAnsi"/>
              </w:rPr>
              <w:t>Homepage_Boundary</w:t>
            </w:r>
          </w:p>
          <w:p w14:paraId="5FBC4463" w14:textId="549868F9" w:rsidR="00890706" w:rsidRPr="00530C14" w:rsidRDefault="00890706" w:rsidP="004B4CE5">
            <w:pPr>
              <w:jc w:val="center"/>
              <w:rPr>
                <w:rFonts w:asciiTheme="majorHAnsi" w:hAnsiTheme="majorHAnsi"/>
              </w:rPr>
            </w:pPr>
          </w:p>
          <w:p w14:paraId="75FFFE95" w14:textId="0885E74B" w:rsidR="00890706" w:rsidRPr="00890706" w:rsidRDefault="00890706" w:rsidP="004B4CE5">
            <w:pPr>
              <w:jc w:val="center"/>
              <w:rPr>
                <w:rFonts w:asciiTheme="majorHAnsi" w:hAnsiTheme="majorHAnsi"/>
              </w:rPr>
            </w:pPr>
            <w:r w:rsidRPr="00890706">
              <w:rPr>
                <w:rFonts w:asciiTheme="majorHAnsi" w:hAnsiTheme="majorHAnsi"/>
              </w:rPr>
              <w:t>LogoutButton_Boundary</w:t>
            </w:r>
          </w:p>
          <w:p w14:paraId="4D98BCC7" w14:textId="3BFC12B4" w:rsidR="004B4CE5" w:rsidRDefault="004B4CE5" w:rsidP="004B4CE5">
            <w:pPr>
              <w:jc w:val="center"/>
              <w:rPr>
                <w:rFonts w:asciiTheme="majorHAnsi" w:hAnsiTheme="majorHAnsi"/>
              </w:rPr>
            </w:pPr>
          </w:p>
          <w:p w14:paraId="506666E5" w14:textId="77777777" w:rsidR="00890706" w:rsidRPr="00890706" w:rsidRDefault="00890706" w:rsidP="004B4CE5">
            <w:pPr>
              <w:jc w:val="center"/>
              <w:rPr>
                <w:rFonts w:asciiTheme="majorHAnsi" w:hAnsiTheme="majorHAnsi"/>
              </w:rPr>
            </w:pPr>
          </w:p>
          <w:p w14:paraId="41E08CE3" w14:textId="0BD56CC5" w:rsidR="004B4CE5" w:rsidRPr="00890706" w:rsidRDefault="004B4CE5" w:rsidP="004B4CE5">
            <w:pPr>
              <w:jc w:val="center"/>
              <w:rPr>
                <w:rFonts w:asciiTheme="majorHAnsi" w:hAnsiTheme="majorHAnsi"/>
              </w:rPr>
            </w:pPr>
            <w:r w:rsidRPr="00890706">
              <w:rPr>
                <w:rFonts w:asciiTheme="majorHAnsi" w:hAnsiTheme="majorHAnsi"/>
              </w:rPr>
              <w:t>WelcomePage_Boundary</w:t>
            </w:r>
          </w:p>
          <w:p w14:paraId="15BA75A5" w14:textId="2D3FF7A3" w:rsidR="00A27F18" w:rsidRPr="00890706" w:rsidRDefault="00A27F18" w:rsidP="004B4CE5">
            <w:pPr>
              <w:jc w:val="center"/>
              <w:rPr>
                <w:rFonts w:asciiTheme="majorHAnsi" w:hAnsiTheme="majorHAnsi"/>
              </w:rPr>
            </w:pPr>
          </w:p>
          <w:p w14:paraId="180B85D8" w14:textId="40275509" w:rsidR="00890706" w:rsidRPr="00890706" w:rsidRDefault="00A27F18" w:rsidP="00890706">
            <w:pPr>
              <w:jc w:val="center"/>
              <w:rPr>
                <w:rFonts w:asciiTheme="majorHAnsi" w:hAnsiTheme="majorHAnsi"/>
              </w:rPr>
            </w:pPr>
            <w:r w:rsidRPr="00890706">
              <w:rPr>
                <w:rFonts w:asciiTheme="majorHAnsi" w:hAnsiTheme="majorHAnsi"/>
              </w:rPr>
              <w:t>RegistrazioneForm_Boundary</w:t>
            </w:r>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530C14" w:rsidRDefault="00B418BB" w:rsidP="00B418BB">
            <w:pPr>
              <w:jc w:val="center"/>
              <w:rPr>
                <w:rFonts w:asciiTheme="majorHAnsi" w:hAnsiTheme="majorHAnsi"/>
                <w:lang w:val="it-IT"/>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77777777" w:rsidR="00890706" w:rsidRDefault="00890706" w:rsidP="00B418BB">
            <w:pPr>
              <w:jc w:val="center"/>
              <w:rPr>
                <w:rFonts w:asciiTheme="majorHAnsi" w:hAnsiTheme="majorHAnsi"/>
                <w:lang w:val="it-IT"/>
              </w:rPr>
            </w:pPr>
            <w:r>
              <w:rPr>
                <w:rFonts w:asciiTheme="majorHAnsi" w:hAnsiTheme="majorHAnsi"/>
                <w:lang w:val="it-IT"/>
              </w:rPr>
              <w:t>Pagina principale del sito</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Pulsante per effettuare il logout</w:t>
            </w:r>
          </w:p>
          <w:p w14:paraId="1755AF78" w14:textId="77777777" w:rsidR="00890706" w:rsidRDefault="00890706" w:rsidP="00B418BB">
            <w:pPr>
              <w:jc w:val="center"/>
              <w:rPr>
                <w:rFonts w:asciiTheme="majorHAnsi" w:hAnsiTheme="majorHAnsi"/>
                <w:lang w:val="it-IT"/>
              </w:rPr>
            </w:pPr>
          </w:p>
          <w:p w14:paraId="1F52AE31" w14:textId="77777777"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530C14"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77777777" w:rsidR="00890706" w:rsidRDefault="00890706" w:rsidP="00890706">
            <w:pPr>
              <w:jc w:val="center"/>
              <w:rPr>
                <w:rFonts w:asciiTheme="majorHAnsi" w:hAnsiTheme="majorHAnsi"/>
                <w:lang w:val="it-IT"/>
              </w:rPr>
            </w:pPr>
            <w:r>
              <w:rPr>
                <w:rFonts w:asciiTheme="majorHAnsi" w:hAnsiTheme="majorHAnsi"/>
                <w:lang w:val="it-IT"/>
              </w:rPr>
              <w:t>LoginForm_Control</w:t>
            </w:r>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77777777" w:rsidR="00890706" w:rsidRDefault="00890706" w:rsidP="00890706">
            <w:pPr>
              <w:jc w:val="center"/>
              <w:rPr>
                <w:rFonts w:asciiTheme="majorHAnsi" w:hAnsiTheme="majorHAnsi"/>
                <w:lang w:val="it-IT"/>
              </w:rPr>
            </w:pPr>
            <w:r>
              <w:rPr>
                <w:rFonts w:asciiTheme="majorHAnsi" w:hAnsiTheme="majorHAnsi"/>
                <w:lang w:val="it-IT"/>
              </w:rPr>
              <w:t>Logout_Control</w:t>
            </w:r>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96FBAEC" w:rsidR="00890706" w:rsidRDefault="00890706" w:rsidP="00890706">
            <w:pPr>
              <w:jc w:val="center"/>
              <w:rPr>
                <w:rFonts w:asciiTheme="majorHAnsi" w:hAnsiTheme="majorHAnsi"/>
                <w:lang w:val="it-IT"/>
              </w:rPr>
            </w:pPr>
            <w:r>
              <w:rPr>
                <w:rFonts w:asciiTheme="majorHAnsi" w:hAnsiTheme="majorHAnsi"/>
                <w:lang w:val="it-IT"/>
              </w:rPr>
              <w:t>Registrazione_Control</w:t>
            </w:r>
          </w:p>
          <w:p w14:paraId="3E62BD49" w14:textId="6D047348" w:rsidR="00890706" w:rsidRDefault="00890706" w:rsidP="00890706">
            <w:pPr>
              <w:jc w:val="center"/>
              <w:rPr>
                <w:rFonts w:asciiTheme="majorHAnsi" w:hAnsiTheme="majorHAnsi"/>
                <w:lang w:val="it-IT"/>
              </w:rPr>
            </w:pPr>
          </w:p>
          <w:p w14:paraId="5EC78239" w14:textId="77777777" w:rsidR="00890706" w:rsidRDefault="00890706" w:rsidP="00890706">
            <w:pPr>
              <w:jc w:val="center"/>
              <w:rPr>
                <w:rFonts w:asciiTheme="majorHAnsi" w:hAnsiTheme="majorHAnsi"/>
                <w:lang w:val="it-IT"/>
              </w:rPr>
            </w:pPr>
          </w:p>
          <w:p w14:paraId="0B06DB49" w14:textId="77777777" w:rsidR="00890706" w:rsidRDefault="00890706" w:rsidP="00890706">
            <w:pPr>
              <w:jc w:val="center"/>
              <w:rPr>
                <w:rFonts w:asciiTheme="majorHAnsi" w:hAnsiTheme="majorHAnsi"/>
                <w:lang w:val="it-IT"/>
              </w:rPr>
            </w:pPr>
          </w:p>
          <w:p w14:paraId="23DDDFF0" w14:textId="77777777" w:rsidR="00890706" w:rsidRDefault="00890706" w:rsidP="00890706">
            <w:pPr>
              <w:jc w:val="center"/>
              <w:rPr>
                <w:rFonts w:asciiTheme="majorHAnsi" w:hAnsiTheme="majorHAnsi"/>
                <w:lang w:val="it-IT"/>
              </w:rPr>
            </w:pPr>
            <w:r>
              <w:rPr>
                <w:rFonts w:asciiTheme="majorHAnsi" w:hAnsiTheme="majorHAnsi"/>
                <w:lang w:val="it-IT"/>
              </w:rPr>
              <w:t xml:space="preserve">AccountManager </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1F378972" w14:textId="5CE0E389" w:rsidR="00890706" w:rsidRDefault="00890706" w:rsidP="00890706">
            <w:pPr>
              <w:jc w:val="center"/>
              <w:rPr>
                <w:rFonts w:asciiTheme="majorHAnsi" w:hAnsiTheme="majorHAnsi"/>
                <w:lang w:val="it-IT"/>
              </w:rPr>
            </w:pPr>
            <w:r>
              <w:rPr>
                <w:rFonts w:asciiTheme="majorHAnsi" w:hAnsiTheme="majorHAnsi"/>
                <w:lang w:val="it-IT"/>
              </w:rPr>
              <w:t>CartaManager</w:t>
            </w: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Gestisce l’operazione di login da YouLearn.</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Gestisce l’operazione di logout da YouLearn</w:t>
            </w:r>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Gestisce l’operazione di registrazione da YouLearn.</w:t>
            </w:r>
          </w:p>
          <w:p w14:paraId="52EDEC10" w14:textId="77777777" w:rsidR="00890706" w:rsidRDefault="00890706" w:rsidP="00890706">
            <w:pPr>
              <w:jc w:val="center"/>
              <w:rPr>
                <w:rFonts w:asciiTheme="majorHAnsi" w:hAnsiTheme="majorHAnsi"/>
                <w:lang w:val="it-IT"/>
              </w:rPr>
            </w:pPr>
          </w:p>
          <w:p w14:paraId="235D9892" w14:textId="77777777" w:rsidR="00890706" w:rsidRDefault="00890706"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30A08A98" w14:textId="64F5793B" w:rsidR="00890706"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tc>
      </w:tr>
      <w:tr w:rsidR="00B418BB" w:rsidRPr="003851F2"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r w:rsidRPr="00890706">
              <w:rPr>
                <w:rFonts w:asciiTheme="majorHAnsi" w:hAnsiTheme="majorHAnsi"/>
                <w:b/>
                <w:lang w:val="it-IT"/>
              </w:rPr>
              <w:lastRenderedPageBreak/>
              <w:t>Entity</w:t>
            </w:r>
          </w:p>
          <w:p w14:paraId="69A715B3" w14:textId="37AF98BE" w:rsidR="004B4CE5" w:rsidRPr="00890706" w:rsidRDefault="004B4CE5" w:rsidP="00B418BB">
            <w:pPr>
              <w:jc w:val="center"/>
              <w:rPr>
                <w:rFonts w:asciiTheme="majorHAnsi" w:hAnsiTheme="majorHAnsi"/>
                <w:b/>
                <w:lang w:val="it-IT"/>
              </w:rPr>
            </w:pPr>
          </w:p>
        </w:tc>
        <w:tc>
          <w:tcPr>
            <w:tcW w:w="3020" w:type="dxa"/>
          </w:tcPr>
          <w:p w14:paraId="13041921" w14:textId="77777777" w:rsidR="00B418BB" w:rsidRDefault="00B418BB" w:rsidP="00B418BB">
            <w:pPr>
              <w:jc w:val="center"/>
              <w:rPr>
                <w:rFonts w:asciiTheme="majorHAnsi" w:hAnsiTheme="majorHAnsi"/>
                <w:lang w:val="it-IT"/>
              </w:rPr>
            </w:pPr>
          </w:p>
          <w:p w14:paraId="0D596AF8" w14:textId="77777777" w:rsidR="002B722F" w:rsidRDefault="002B722F" w:rsidP="00B418BB">
            <w:pPr>
              <w:jc w:val="center"/>
              <w:rPr>
                <w:rFonts w:asciiTheme="majorHAnsi" w:hAnsiTheme="majorHAnsi"/>
                <w:lang w:val="it-IT"/>
              </w:rPr>
            </w:pPr>
          </w:p>
          <w:p w14:paraId="7955E0C2" w14:textId="77777777" w:rsidR="002B722F" w:rsidRDefault="002B722F" w:rsidP="00B418BB">
            <w:pPr>
              <w:jc w:val="center"/>
              <w:rPr>
                <w:rFonts w:asciiTheme="majorHAnsi" w:hAnsiTheme="majorHAnsi"/>
                <w:lang w:val="it-IT"/>
              </w:rPr>
            </w:pPr>
          </w:p>
          <w:p w14:paraId="0086EA61" w14:textId="77777777" w:rsidR="002B722F" w:rsidRDefault="002B722F" w:rsidP="00B418BB">
            <w:pPr>
              <w:jc w:val="center"/>
              <w:rPr>
                <w:rFonts w:asciiTheme="majorHAnsi" w:hAnsiTheme="majorHAnsi"/>
                <w:lang w:val="it-IT"/>
              </w:rPr>
            </w:pPr>
          </w:p>
          <w:p w14:paraId="683370D1" w14:textId="6E9C62CB" w:rsidR="00890706" w:rsidRDefault="00890706" w:rsidP="00B418BB">
            <w:pPr>
              <w:jc w:val="center"/>
              <w:rPr>
                <w:rFonts w:asciiTheme="majorHAnsi" w:hAnsiTheme="majorHAnsi"/>
                <w:lang w:val="it-IT"/>
              </w:rPr>
            </w:pPr>
            <w:r>
              <w:rPr>
                <w:rFonts w:asciiTheme="majorHAnsi" w:hAnsiTheme="majorHAnsi"/>
                <w:lang w:val="it-IT"/>
              </w:rPr>
              <w:t>Account</w:t>
            </w:r>
          </w:p>
          <w:p w14:paraId="67EEE338" w14:textId="52DA3C9D" w:rsidR="00890706" w:rsidRDefault="00890706" w:rsidP="00B418BB">
            <w:pPr>
              <w:jc w:val="center"/>
              <w:rPr>
                <w:rFonts w:asciiTheme="majorHAnsi" w:hAnsiTheme="majorHAnsi"/>
                <w:lang w:val="it-IT"/>
              </w:rPr>
            </w:pPr>
          </w:p>
          <w:p w14:paraId="195447C7" w14:textId="51525C15" w:rsidR="002B722F" w:rsidRDefault="002B722F" w:rsidP="00B418BB">
            <w:pPr>
              <w:jc w:val="center"/>
              <w:rPr>
                <w:rFonts w:asciiTheme="majorHAnsi" w:hAnsiTheme="majorHAnsi"/>
                <w:lang w:val="it-IT"/>
              </w:rPr>
            </w:pPr>
          </w:p>
          <w:p w14:paraId="5FA373B5" w14:textId="77777777" w:rsidR="002B722F" w:rsidRDefault="002B722F" w:rsidP="00B418BB">
            <w:pPr>
              <w:jc w:val="center"/>
              <w:rPr>
                <w:rFonts w:asciiTheme="majorHAnsi" w:hAnsiTheme="majorHAnsi"/>
                <w:lang w:val="it-IT"/>
              </w:rPr>
            </w:pPr>
          </w:p>
          <w:p w14:paraId="2005A2AD" w14:textId="77777777" w:rsidR="00890706" w:rsidRDefault="00890706" w:rsidP="00B418BB">
            <w:pPr>
              <w:jc w:val="center"/>
              <w:rPr>
                <w:rFonts w:asciiTheme="majorHAnsi" w:hAnsiTheme="majorHAnsi"/>
                <w:lang w:val="it-IT"/>
              </w:rPr>
            </w:pPr>
            <w:r>
              <w:rPr>
                <w:rFonts w:asciiTheme="majorHAnsi" w:hAnsiTheme="majorHAnsi"/>
                <w:lang w:val="it-IT"/>
              </w:rPr>
              <w:t>CartaDiCredito</w:t>
            </w:r>
          </w:p>
          <w:p w14:paraId="60F2BC49" w14:textId="77777777" w:rsidR="00890706" w:rsidRDefault="00890706" w:rsidP="00B418BB">
            <w:pPr>
              <w:jc w:val="center"/>
              <w:rPr>
                <w:rFonts w:asciiTheme="majorHAnsi" w:hAnsiTheme="majorHAnsi"/>
                <w:lang w:val="it-IT"/>
              </w:rPr>
            </w:pPr>
          </w:p>
          <w:p w14:paraId="49F85822" w14:textId="133E87F7" w:rsidR="00890706" w:rsidRDefault="00890706" w:rsidP="00890706">
            <w:pPr>
              <w:rPr>
                <w:rFonts w:asciiTheme="majorHAnsi" w:hAnsiTheme="majorHAnsi"/>
                <w:lang w:val="it-IT"/>
              </w:rPr>
            </w:pPr>
          </w:p>
        </w:tc>
        <w:tc>
          <w:tcPr>
            <w:tcW w:w="3021" w:type="dxa"/>
          </w:tcPr>
          <w:p w14:paraId="7A86A765" w14:textId="77777777" w:rsidR="00B418BB" w:rsidRDefault="00B418BB" w:rsidP="00B418BB">
            <w:pPr>
              <w:jc w:val="center"/>
              <w:rPr>
                <w:rFonts w:asciiTheme="majorHAnsi" w:hAnsiTheme="majorHAnsi"/>
                <w:lang w:val="it-IT"/>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lastRenderedPageBreak/>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7EEC4B9A" w14:textId="77777777" w:rsidR="002B722F" w:rsidRDefault="002B722F" w:rsidP="00B418BB">
            <w:pPr>
              <w:jc w:val="center"/>
              <w:rPr>
                <w:rFonts w:asciiTheme="majorHAnsi" w:hAnsiTheme="majorHAnsi"/>
                <w:lang w:val="it-IT"/>
              </w:rPr>
            </w:pPr>
          </w:p>
          <w:p w14:paraId="69D4DD05" w14:textId="77777777" w:rsidR="002B722F" w:rsidRDefault="002B722F" w:rsidP="00B418BB">
            <w:pPr>
              <w:jc w:val="center"/>
              <w:rPr>
                <w:rFonts w:asciiTheme="majorHAnsi" w:hAnsiTheme="majorHAnsi"/>
                <w:lang w:val="it-IT"/>
              </w:rPr>
            </w:pPr>
            <w:r>
              <w:rPr>
                <w:rFonts w:asciiTheme="majorHAnsi" w:hAnsiTheme="majorHAnsi"/>
                <w:lang w:val="it-IT"/>
              </w:rPr>
              <w:t>Rappresenta una carta di credito presente all’interno del sistema.</w:t>
            </w:r>
          </w:p>
          <w:p w14:paraId="5759DD9A" w14:textId="7AA6BE06" w:rsidR="002B722F" w:rsidRDefault="002B722F" w:rsidP="00B418BB">
            <w:pPr>
              <w:jc w:val="center"/>
              <w:rPr>
                <w:rFonts w:asciiTheme="majorHAnsi" w:hAnsiTheme="majorHAnsi"/>
                <w:lang w:val="it-IT"/>
              </w:rPr>
            </w:pPr>
            <w:r>
              <w:rPr>
                <w:rFonts w:asciiTheme="majorHAnsi" w:hAnsiTheme="majorHAnsi"/>
                <w:lang w:val="it-IT"/>
              </w:rPr>
              <w:t xml:space="preserve"> </w:t>
            </w:r>
          </w:p>
        </w:tc>
      </w:tr>
    </w:tbl>
    <w:p w14:paraId="04BB5B20" w14:textId="79CD03B1" w:rsidR="00782665" w:rsidRPr="00394FF0" w:rsidRDefault="00782665" w:rsidP="00AF5361">
      <w:pPr>
        <w:rPr>
          <w:rFonts w:asciiTheme="majorHAnsi" w:hAnsiTheme="majorHAnsi"/>
          <w:lang w:val="it-IT"/>
        </w:rPr>
      </w:pPr>
    </w:p>
    <w:p w14:paraId="5B7EBD40" w14:textId="28A198A9"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0"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40"/>
    </w:p>
    <w:p w14:paraId="6B4288D3" w14:textId="477C88D3" w:rsidR="00B418BB" w:rsidRDefault="00B418BB" w:rsidP="00AF5361">
      <w:pPr>
        <w:rPr>
          <w:rFonts w:asciiTheme="majorHAnsi" w:hAnsiTheme="majorHAnsi"/>
          <w:lang w:val="it-IT"/>
        </w:rPr>
      </w:pPr>
      <w:r>
        <w:rPr>
          <w:rFonts w:asciiTheme="majorHAnsi" w:hAnsiTheme="majorHAnsi"/>
          <w:noProof/>
          <w:lang w:val="it-IT"/>
        </w:rPr>
        <w:drawing>
          <wp:inline distT="0" distB="0" distL="0" distR="0" wp14:anchorId="4DCF15A5" wp14:editId="7AFC33D7">
            <wp:extent cx="4902129" cy="2465386"/>
            <wp:effectExtent l="0" t="0" r="63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ificaCarta.PNG"/>
                    <pic:cNvPicPr/>
                  </pic:nvPicPr>
                  <pic:blipFill>
                    <a:blip r:embed="rId43"/>
                    <a:stretch>
                      <a:fillRect/>
                    </a:stretch>
                  </pic:blipFill>
                  <pic:spPr>
                    <a:xfrm>
                      <a:off x="0" y="0"/>
                      <a:ext cx="4907335" cy="2468004"/>
                    </a:xfrm>
                    <a:prstGeom prst="rect">
                      <a:avLst/>
                    </a:prstGeom>
                  </pic:spPr>
                </pic:pic>
              </a:graphicData>
            </a:graphic>
          </wp:inline>
        </w:drawing>
      </w:r>
      <w:r w:rsidR="002B722F">
        <w:rPr>
          <w:rFonts w:asciiTheme="majorHAnsi" w:hAnsiTheme="majorHAnsi"/>
          <w:noProof/>
          <w:lang w:val="it-IT"/>
        </w:rPr>
        <w:drawing>
          <wp:inline distT="0" distB="0" distL="0" distR="0" wp14:anchorId="0F99E703" wp14:editId="15C3A1FE">
            <wp:extent cx="5760085" cy="5590540"/>
            <wp:effectExtent l="0" t="0" r="5715" b="0"/>
            <wp:docPr id="128" name="Picture 12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ificaMail.PNG"/>
                    <pic:cNvPicPr/>
                  </pic:nvPicPr>
                  <pic:blipFill>
                    <a:blip r:embed="rId44"/>
                    <a:stretch>
                      <a:fillRect/>
                    </a:stretch>
                  </pic:blipFill>
                  <pic:spPr>
                    <a:xfrm>
                      <a:off x="0" y="0"/>
                      <a:ext cx="5760085" cy="5590540"/>
                    </a:xfrm>
                    <a:prstGeom prst="rect">
                      <a:avLst/>
                    </a:prstGeom>
                  </pic:spPr>
                </pic:pic>
              </a:graphicData>
            </a:graphic>
          </wp:inline>
        </w:drawing>
      </w:r>
    </w:p>
    <w:p w14:paraId="64B8B11E" w14:textId="77777777" w:rsidR="00B418BB" w:rsidRDefault="00B418BB" w:rsidP="00AF5361">
      <w:pPr>
        <w:rPr>
          <w:rFonts w:asciiTheme="majorHAnsi" w:hAnsiTheme="majorHAnsi"/>
          <w:lang w:val="it-IT"/>
        </w:rPr>
      </w:pPr>
    </w:p>
    <w:p w14:paraId="194773FA" w14:textId="0BFDF9E6" w:rsidR="002B722F" w:rsidRDefault="00A05BF0" w:rsidP="00AF5361">
      <w:pPr>
        <w:rPr>
          <w:rFonts w:asciiTheme="majorHAnsi" w:hAnsiTheme="majorHAnsi"/>
          <w:lang w:val="it-IT"/>
        </w:rPr>
      </w:pPr>
      <w:r>
        <w:rPr>
          <w:rFonts w:asciiTheme="majorHAnsi" w:hAnsiTheme="majorHAnsi"/>
          <w:noProof/>
          <w:lang w:val="it-IT"/>
        </w:rPr>
        <w:lastRenderedPageBreak/>
        <w:drawing>
          <wp:inline distT="0" distB="0" distL="0" distR="0" wp14:anchorId="2968B2FD" wp14:editId="60BB101A">
            <wp:extent cx="5760085" cy="2981325"/>
            <wp:effectExtent l="0" t="0" r="5715" b="3175"/>
            <wp:docPr id="129" name="Picture 1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dificaPasswird.PNG"/>
                    <pic:cNvPicPr/>
                  </pic:nvPicPr>
                  <pic:blipFill>
                    <a:blip r:embed="rId45"/>
                    <a:stretch>
                      <a:fillRect/>
                    </a:stretch>
                  </pic:blipFill>
                  <pic:spPr>
                    <a:xfrm>
                      <a:off x="0" y="0"/>
                      <a:ext cx="5760085" cy="2981325"/>
                    </a:xfrm>
                    <a:prstGeom prst="rect">
                      <a:avLst/>
                    </a:prstGeom>
                  </pic:spPr>
                </pic:pic>
              </a:graphicData>
            </a:graphic>
          </wp:inline>
        </w:drawing>
      </w:r>
    </w:p>
    <w:tbl>
      <w:tblPr>
        <w:tblStyle w:val="TableGrid"/>
        <w:tblW w:w="0" w:type="auto"/>
        <w:tblLook w:val="04A0" w:firstRow="1" w:lastRow="0" w:firstColumn="1" w:lastColumn="0" w:noHBand="0" w:noVBand="1"/>
      </w:tblPr>
      <w:tblGrid>
        <w:gridCol w:w="2669"/>
        <w:gridCol w:w="3637"/>
        <w:gridCol w:w="2755"/>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3851F2"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r w:rsidRPr="00890706">
              <w:rPr>
                <w:rFonts w:asciiTheme="majorHAnsi" w:hAnsiTheme="majorHAnsi"/>
                <w:b/>
                <w:lang w:val="it-IT"/>
              </w:rPr>
              <w:t>Boundary</w:t>
            </w:r>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7777777" w:rsidR="002B722F" w:rsidRDefault="002B722F" w:rsidP="0060577D">
            <w:pPr>
              <w:rPr>
                <w:rFonts w:asciiTheme="majorHAnsi" w:hAnsiTheme="majorHAnsi"/>
              </w:rPr>
            </w:pPr>
            <w:r>
              <w:rPr>
                <w:rFonts w:asciiTheme="majorHAnsi" w:hAnsiTheme="majorHAnsi"/>
              </w:rPr>
              <w:t>ModificaCartaForm_Boundary</w:t>
            </w:r>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EDD0C35" w14:textId="77777777" w:rsidR="002B722F" w:rsidRDefault="002B722F" w:rsidP="0060577D">
            <w:pPr>
              <w:rPr>
                <w:rFonts w:asciiTheme="majorHAnsi" w:hAnsiTheme="majorHAnsi"/>
              </w:rPr>
            </w:pPr>
            <w:r>
              <w:rPr>
                <w:rFonts w:asciiTheme="majorHAnsi" w:hAnsiTheme="majorHAnsi"/>
              </w:rPr>
              <w:t>ConfermaModifica_Boundary</w:t>
            </w:r>
          </w:p>
          <w:p w14:paraId="775BCA36" w14:textId="626CADD3" w:rsidR="002B722F" w:rsidRDefault="002B722F" w:rsidP="0060577D">
            <w:pPr>
              <w:rPr>
                <w:rFonts w:asciiTheme="majorHAnsi" w:hAnsiTheme="majorHAnsi"/>
              </w:rPr>
            </w:pPr>
          </w:p>
          <w:p w14:paraId="7E55686A" w14:textId="77777777" w:rsidR="00A05BF0" w:rsidRDefault="00A05BF0" w:rsidP="0060577D">
            <w:pPr>
              <w:rPr>
                <w:rFonts w:asciiTheme="majorHAnsi" w:hAnsiTheme="majorHAnsi"/>
              </w:rPr>
            </w:pPr>
          </w:p>
          <w:p w14:paraId="3012BC8F" w14:textId="497EDE3D" w:rsidR="002B722F" w:rsidRDefault="002B722F" w:rsidP="0060577D">
            <w:pPr>
              <w:rPr>
                <w:rFonts w:asciiTheme="majorHAnsi" w:hAnsiTheme="majorHAnsi"/>
              </w:rPr>
            </w:pPr>
            <w:r>
              <w:rPr>
                <w:rFonts w:asciiTheme="majorHAnsi" w:hAnsiTheme="majorHAnsi"/>
              </w:rPr>
              <w:t>ModificaEmailButton_Boundary</w:t>
            </w:r>
          </w:p>
          <w:p w14:paraId="2320B59C" w14:textId="38E3E748" w:rsidR="00A05BF0" w:rsidRDefault="00A05BF0" w:rsidP="0060577D">
            <w:pPr>
              <w:rPr>
                <w:rFonts w:asciiTheme="majorHAnsi" w:hAnsiTheme="majorHAnsi"/>
              </w:rPr>
            </w:pPr>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77777777" w:rsidR="002B722F" w:rsidRDefault="002B722F" w:rsidP="0060577D">
            <w:pPr>
              <w:rPr>
                <w:rFonts w:asciiTheme="majorHAnsi" w:hAnsiTheme="majorHAnsi"/>
              </w:rPr>
            </w:pPr>
            <w:r>
              <w:rPr>
                <w:rFonts w:asciiTheme="majorHAnsi" w:hAnsiTheme="majorHAnsi"/>
              </w:rPr>
              <w:t>GestioneEmailForm_Boundary</w:t>
            </w:r>
          </w:p>
          <w:p w14:paraId="3D9694FF" w14:textId="64998D64"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5D4A41FB" w:rsidR="002B722F" w:rsidRDefault="002B722F" w:rsidP="0060577D">
            <w:pPr>
              <w:rPr>
                <w:rFonts w:asciiTheme="majorHAnsi" w:hAnsiTheme="majorHAnsi"/>
              </w:rPr>
            </w:pPr>
            <w:r>
              <w:rPr>
                <w:rFonts w:asciiTheme="majorHAnsi" w:hAnsiTheme="majorHAnsi"/>
              </w:rPr>
              <w:t>ConfirmationPopUp_Boundary</w:t>
            </w:r>
          </w:p>
          <w:p w14:paraId="6B0541D7" w14:textId="4F249409" w:rsidR="002B722F" w:rsidRDefault="002B722F" w:rsidP="0060577D">
            <w:pPr>
              <w:rPr>
                <w:rFonts w:asciiTheme="majorHAnsi" w:hAnsiTheme="majorHAnsi"/>
              </w:rPr>
            </w:pPr>
          </w:p>
          <w:p w14:paraId="494FFAA1" w14:textId="1C4ED8C5" w:rsidR="00A05BF0" w:rsidRDefault="00A05BF0" w:rsidP="0060577D">
            <w:pPr>
              <w:rPr>
                <w:rFonts w:asciiTheme="majorHAnsi" w:hAnsiTheme="majorHAnsi"/>
              </w:rPr>
            </w:pPr>
          </w:p>
          <w:p w14:paraId="17DEAEB9" w14:textId="77777777" w:rsidR="00A05BF0" w:rsidRDefault="00A05BF0" w:rsidP="0060577D">
            <w:pPr>
              <w:rPr>
                <w:rFonts w:asciiTheme="majorHAnsi" w:hAnsiTheme="majorHAnsi"/>
              </w:rPr>
            </w:pPr>
          </w:p>
          <w:p w14:paraId="5E46D7C3" w14:textId="77777777" w:rsidR="002B722F" w:rsidRDefault="002B722F" w:rsidP="0060577D">
            <w:pPr>
              <w:rPr>
                <w:rFonts w:asciiTheme="majorHAnsi" w:hAnsiTheme="majorHAnsi"/>
              </w:rPr>
            </w:pPr>
            <w:r>
              <w:rPr>
                <w:rFonts w:asciiTheme="majorHAnsi" w:hAnsiTheme="majorHAnsi"/>
              </w:rPr>
              <w:t>ModificaPasswordButton_Boundary</w:t>
            </w:r>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77777777" w:rsidR="002B722F" w:rsidRDefault="002B722F" w:rsidP="0060577D">
            <w:pPr>
              <w:rPr>
                <w:rFonts w:asciiTheme="majorHAnsi" w:hAnsiTheme="majorHAnsi"/>
              </w:rPr>
            </w:pPr>
            <w:r>
              <w:rPr>
                <w:rFonts w:asciiTheme="majorHAnsi" w:hAnsiTheme="majorHAnsi"/>
              </w:rPr>
              <w:t>ModificaPasswordForm_Boundary</w:t>
            </w:r>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Default="002B722F" w:rsidP="0060577D">
            <w:pPr>
              <w:jc w:val="center"/>
              <w:rPr>
                <w:rFonts w:asciiTheme="majorHAnsi" w:hAnsiTheme="majorHAnsi"/>
                <w:lang w:val="it-IT"/>
              </w:rPr>
            </w:pPr>
          </w:p>
          <w:p w14:paraId="04E321AD" w14:textId="77777777" w:rsidR="00A05BF0" w:rsidRDefault="00A05BF0" w:rsidP="0060577D">
            <w:pPr>
              <w:jc w:val="center"/>
              <w:rPr>
                <w:rFonts w:asciiTheme="majorHAnsi" w:hAnsiTheme="majorHAnsi"/>
                <w:lang w:val="it-IT"/>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2C6F77A" w14:textId="77777777" w:rsidR="00A05BF0" w:rsidRDefault="00A05BF0" w:rsidP="00A05BF0">
            <w:pPr>
              <w:jc w:val="center"/>
              <w:rPr>
                <w:rFonts w:asciiTheme="majorHAnsi" w:hAnsiTheme="majorHAnsi"/>
                <w:lang w:val="it-IT"/>
              </w:rPr>
            </w:pPr>
          </w:p>
          <w:p w14:paraId="10EC04BF" w14:textId="48E33405" w:rsidR="00A05BF0" w:rsidRDefault="00A05BF0" w:rsidP="00A05BF0">
            <w:pPr>
              <w:jc w:val="center"/>
              <w:rPr>
                <w:rFonts w:asciiTheme="majorHAnsi" w:hAnsiTheme="majorHAnsi"/>
                <w:lang w:val="it-IT"/>
              </w:rPr>
            </w:pPr>
            <w:r>
              <w:rPr>
                <w:rFonts w:asciiTheme="majorHAnsi" w:hAnsiTheme="majorHAnsi"/>
                <w:lang w:val="it-IT"/>
              </w:rPr>
              <w:t>Bottone per aprire il form per la modifica della e-mail.</w:t>
            </w:r>
          </w:p>
          <w:p w14:paraId="4F4F708B" w14:textId="359D5E56" w:rsidR="00A05BF0" w:rsidRDefault="00A05BF0" w:rsidP="00A05BF0">
            <w:pPr>
              <w:jc w:val="cente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77777777" w:rsidR="00A05BF0" w:rsidRDefault="00A05BF0" w:rsidP="00A05BF0">
            <w:pPr>
              <w:jc w:val="center"/>
              <w:rPr>
                <w:rFonts w:asciiTheme="majorHAnsi" w:hAnsiTheme="majorHAnsi"/>
                <w:lang w:val="it-IT"/>
              </w:rPr>
            </w:pPr>
            <w:r>
              <w:rPr>
                <w:rFonts w:asciiTheme="majorHAnsi" w:hAnsiTheme="majorHAnsi"/>
                <w:lang w:val="it-IT"/>
              </w:rPr>
              <w:t>Messaggio di conferma per avvenuta modifica di dati di accesso.</w:t>
            </w:r>
          </w:p>
          <w:p w14:paraId="17C43151" w14:textId="77777777" w:rsidR="00A05BF0" w:rsidRDefault="00A05BF0" w:rsidP="00A05BF0">
            <w:pPr>
              <w:jc w:val="center"/>
              <w:rPr>
                <w:rFonts w:asciiTheme="majorHAnsi" w:hAnsiTheme="majorHAnsi"/>
                <w:lang w:val="it-IT"/>
              </w:rPr>
            </w:pPr>
          </w:p>
          <w:p w14:paraId="35E5676C" w14:textId="77777777" w:rsidR="00A05BF0" w:rsidRDefault="00A05BF0" w:rsidP="00A05BF0">
            <w:pPr>
              <w:jc w:val="center"/>
              <w:rPr>
                <w:rFonts w:asciiTheme="majorHAnsi" w:hAnsiTheme="majorHAnsi"/>
                <w:lang w:val="it-IT"/>
              </w:rPr>
            </w:pPr>
          </w:p>
          <w:p w14:paraId="2DB78A73" w14:textId="77777777" w:rsidR="00A05BF0" w:rsidRDefault="00A05BF0" w:rsidP="00A05BF0">
            <w:pPr>
              <w:jc w:val="center"/>
              <w:rPr>
                <w:rFonts w:asciiTheme="majorHAnsi" w:hAnsiTheme="majorHAnsi"/>
                <w:lang w:val="it-IT"/>
              </w:rPr>
            </w:pPr>
            <w:r>
              <w:rPr>
                <w:rFonts w:asciiTheme="majorHAnsi" w:hAnsiTheme="majorHAnsi"/>
                <w:lang w:val="it-IT"/>
              </w:rPr>
              <w:t xml:space="preserve">Bottone per aprire il form per la modifica della </w:t>
            </w:r>
          </w:p>
          <w:p w14:paraId="4502DE8A" w14:textId="77777777" w:rsidR="00A05BF0" w:rsidRDefault="00A05BF0" w:rsidP="00A05BF0">
            <w:pPr>
              <w:jc w:val="center"/>
              <w:rPr>
                <w:rFonts w:asciiTheme="majorHAnsi" w:hAnsiTheme="majorHAnsi"/>
                <w:lang w:val="it-IT"/>
              </w:rPr>
            </w:pPr>
            <w:r>
              <w:rPr>
                <w:rFonts w:asciiTheme="majorHAnsi" w:hAnsiTheme="majorHAnsi"/>
                <w:lang w:val="it-IT"/>
              </w:rPr>
              <w:t>password.</w:t>
            </w:r>
          </w:p>
          <w:p w14:paraId="612E6881" w14:textId="77777777" w:rsidR="00A05BF0" w:rsidRDefault="00A05BF0" w:rsidP="00A05BF0">
            <w:pPr>
              <w:jc w:val="center"/>
              <w:rPr>
                <w:rFonts w:asciiTheme="majorHAnsi" w:hAnsiTheme="majorHAnsi"/>
                <w:lang w:val="it-IT"/>
              </w:rPr>
            </w:pPr>
          </w:p>
          <w:p w14:paraId="59AE4457" w14:textId="12EF5D52" w:rsidR="00A05BF0" w:rsidRPr="00890706" w:rsidRDefault="00A05BF0" w:rsidP="00A05BF0">
            <w:pPr>
              <w:jc w:val="center"/>
              <w:rPr>
                <w:rFonts w:asciiTheme="majorHAnsi" w:hAnsiTheme="majorHAnsi"/>
                <w:lang w:val="it-IT"/>
              </w:rPr>
            </w:pPr>
            <w:r>
              <w:rPr>
                <w:rFonts w:asciiTheme="majorHAnsi" w:hAnsiTheme="majorHAnsi"/>
                <w:lang w:val="it-IT"/>
              </w:rPr>
              <w:t>Form per la modifica della password.</w:t>
            </w:r>
          </w:p>
        </w:tc>
      </w:tr>
      <w:tr w:rsidR="002B722F" w:rsidRPr="003851F2"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44C1812B" w:rsidR="002B722F" w:rsidRPr="003851F2" w:rsidRDefault="002B722F" w:rsidP="0060577D">
            <w:pPr>
              <w:jc w:val="center"/>
              <w:rPr>
                <w:rFonts w:asciiTheme="majorHAnsi" w:hAnsiTheme="majorHAnsi"/>
                <w:lang w:val="it-IT"/>
              </w:rPr>
            </w:pPr>
            <w:r w:rsidRPr="003851F2">
              <w:rPr>
                <w:rFonts w:asciiTheme="majorHAnsi" w:hAnsiTheme="majorHAnsi"/>
                <w:lang w:val="it-IT"/>
              </w:rPr>
              <w:t>ModificaCarta_Control</w:t>
            </w:r>
          </w:p>
          <w:p w14:paraId="56A17809" w14:textId="1661E895" w:rsidR="002B722F" w:rsidRPr="003851F2" w:rsidRDefault="002B722F" w:rsidP="0060577D">
            <w:pPr>
              <w:jc w:val="center"/>
              <w:rPr>
                <w:rFonts w:asciiTheme="majorHAnsi" w:hAnsiTheme="majorHAnsi"/>
                <w:lang w:val="it-IT"/>
              </w:rPr>
            </w:pPr>
          </w:p>
          <w:p w14:paraId="45245646" w14:textId="1E0E9379" w:rsidR="00A05BF0" w:rsidRPr="003851F2" w:rsidRDefault="00A05BF0" w:rsidP="0060577D">
            <w:pPr>
              <w:jc w:val="center"/>
              <w:rPr>
                <w:rFonts w:asciiTheme="majorHAnsi" w:hAnsiTheme="majorHAnsi"/>
                <w:lang w:val="it-IT"/>
              </w:rPr>
            </w:pPr>
          </w:p>
          <w:p w14:paraId="303C4CD8" w14:textId="77777777" w:rsidR="00A05BF0" w:rsidRPr="003851F2" w:rsidRDefault="00A05BF0" w:rsidP="0060577D">
            <w:pPr>
              <w:jc w:val="center"/>
              <w:rPr>
                <w:rFonts w:asciiTheme="majorHAnsi" w:hAnsiTheme="majorHAnsi"/>
                <w:lang w:val="it-IT"/>
              </w:rPr>
            </w:pPr>
          </w:p>
          <w:p w14:paraId="4D923E30" w14:textId="34214668" w:rsidR="002B722F" w:rsidRPr="003851F2" w:rsidRDefault="002B722F" w:rsidP="0060577D">
            <w:pPr>
              <w:jc w:val="center"/>
              <w:rPr>
                <w:rFonts w:asciiTheme="majorHAnsi" w:hAnsiTheme="majorHAnsi"/>
                <w:lang w:val="it-IT"/>
              </w:rPr>
            </w:pPr>
            <w:r w:rsidRPr="003851F2">
              <w:rPr>
                <w:rFonts w:asciiTheme="majorHAnsi" w:hAnsiTheme="majorHAnsi"/>
                <w:lang w:val="it-IT"/>
              </w:rPr>
              <w:t>ModificaEmail_Control</w:t>
            </w:r>
          </w:p>
          <w:p w14:paraId="7B96C74A" w14:textId="2C56BE2D" w:rsidR="00A05BF0" w:rsidRPr="003851F2" w:rsidRDefault="00A05BF0" w:rsidP="0060577D">
            <w:pPr>
              <w:jc w:val="cente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773A80E9" w14:textId="77777777" w:rsidR="00A05BF0" w:rsidRPr="003851F2" w:rsidRDefault="00A05BF0" w:rsidP="0060577D">
            <w:pPr>
              <w:jc w:val="center"/>
              <w:rPr>
                <w:rFonts w:asciiTheme="majorHAnsi" w:hAnsiTheme="majorHAnsi"/>
                <w:lang w:val="it-IT"/>
              </w:rPr>
            </w:pPr>
          </w:p>
          <w:p w14:paraId="5790AE4C" w14:textId="30CE9B61" w:rsidR="00A05BF0" w:rsidRPr="003851F2" w:rsidRDefault="00A05BF0" w:rsidP="0060577D">
            <w:pPr>
              <w:jc w:val="center"/>
              <w:rPr>
                <w:rFonts w:asciiTheme="majorHAnsi" w:hAnsiTheme="majorHAnsi"/>
                <w:lang w:val="it-IT"/>
              </w:rPr>
            </w:pPr>
            <w:r w:rsidRPr="003851F2">
              <w:rPr>
                <w:rFonts w:asciiTheme="majorHAnsi" w:hAnsiTheme="majorHAnsi"/>
                <w:lang w:val="it-IT"/>
              </w:rPr>
              <w:lastRenderedPageBreak/>
              <w:t>GestioneEmailForm_Control</w:t>
            </w:r>
          </w:p>
          <w:p w14:paraId="57BA4DE9" w14:textId="4F798ADC" w:rsidR="002B722F" w:rsidRPr="003851F2" w:rsidRDefault="002B722F" w:rsidP="0060577D">
            <w:pPr>
              <w:jc w:val="center"/>
              <w:rPr>
                <w:rFonts w:asciiTheme="majorHAnsi" w:hAnsiTheme="majorHAnsi"/>
                <w:lang w:val="it-IT"/>
              </w:rPr>
            </w:pPr>
          </w:p>
          <w:p w14:paraId="04D0FF9A" w14:textId="60EA7D14" w:rsidR="00A05BF0" w:rsidRPr="003851F2" w:rsidRDefault="00A05BF0" w:rsidP="0060577D">
            <w:pPr>
              <w:jc w:val="center"/>
              <w:rPr>
                <w:rFonts w:asciiTheme="majorHAnsi" w:hAnsiTheme="majorHAnsi"/>
                <w:lang w:val="it-IT"/>
              </w:rPr>
            </w:pPr>
          </w:p>
          <w:p w14:paraId="1ECD42B5" w14:textId="77777777" w:rsidR="00A05BF0" w:rsidRPr="003851F2" w:rsidRDefault="00A05BF0" w:rsidP="0060577D">
            <w:pPr>
              <w:jc w:val="center"/>
              <w:rPr>
                <w:rFonts w:asciiTheme="majorHAnsi" w:hAnsiTheme="majorHAnsi"/>
                <w:lang w:val="it-IT"/>
              </w:rPr>
            </w:pPr>
          </w:p>
          <w:p w14:paraId="6543864C" w14:textId="77777777" w:rsidR="00A05BF0" w:rsidRDefault="00A05BF0" w:rsidP="00A05BF0">
            <w:pPr>
              <w:jc w:val="center"/>
              <w:rPr>
                <w:rFonts w:asciiTheme="majorHAnsi" w:hAnsiTheme="majorHAnsi"/>
              </w:rPr>
            </w:pPr>
            <w:r>
              <w:rPr>
                <w:rFonts w:asciiTheme="majorHAnsi" w:hAnsiTheme="majorHAnsi"/>
              </w:rPr>
              <w:t>ModificaPassword_Control</w:t>
            </w:r>
          </w:p>
          <w:p w14:paraId="660E3CDB" w14:textId="2A7A1341" w:rsidR="00A05BF0" w:rsidRDefault="00A05BF0" w:rsidP="00A05BF0">
            <w:pPr>
              <w:jc w:val="center"/>
              <w:rPr>
                <w:rFonts w:asciiTheme="majorHAnsi" w:hAnsiTheme="majorHAnsi"/>
              </w:rPr>
            </w:pPr>
          </w:p>
          <w:p w14:paraId="28416E1F" w14:textId="712A5601" w:rsidR="00A05BF0" w:rsidRDefault="00A05BF0" w:rsidP="00A05BF0">
            <w:pPr>
              <w:jc w:val="center"/>
              <w:rPr>
                <w:rFonts w:asciiTheme="majorHAnsi" w:hAnsiTheme="majorHAnsi"/>
              </w:rPr>
            </w:pPr>
          </w:p>
          <w:p w14:paraId="00324DCB" w14:textId="24DF07BD" w:rsidR="00A05BF0" w:rsidRDefault="00A05BF0" w:rsidP="00A05BF0">
            <w:pPr>
              <w:jc w:val="center"/>
              <w:rPr>
                <w:rFonts w:asciiTheme="majorHAnsi" w:hAnsiTheme="majorHAnsi"/>
              </w:rPr>
            </w:pPr>
          </w:p>
          <w:p w14:paraId="1B38B0D6" w14:textId="68E4B511" w:rsidR="00A05BF0" w:rsidRDefault="00A05BF0" w:rsidP="00A05BF0">
            <w:pPr>
              <w:jc w:val="center"/>
              <w:rPr>
                <w:rFonts w:asciiTheme="majorHAnsi" w:hAnsiTheme="majorHAnsi"/>
              </w:rPr>
            </w:pPr>
          </w:p>
          <w:p w14:paraId="29033747" w14:textId="77777777" w:rsidR="00A05BF0" w:rsidRDefault="00A05BF0" w:rsidP="00A05BF0">
            <w:pPr>
              <w:jc w:val="center"/>
              <w:rPr>
                <w:rFonts w:asciiTheme="majorHAnsi" w:hAnsiTheme="majorHAnsi"/>
              </w:rPr>
            </w:pPr>
          </w:p>
          <w:p w14:paraId="0272D0ED" w14:textId="77777777" w:rsidR="00A05BF0" w:rsidRDefault="00A05BF0" w:rsidP="00A05BF0">
            <w:pPr>
              <w:jc w:val="center"/>
              <w:rPr>
                <w:rFonts w:asciiTheme="majorHAnsi" w:hAnsiTheme="majorHAnsi"/>
              </w:rPr>
            </w:pPr>
            <w:r>
              <w:rPr>
                <w:rFonts w:asciiTheme="majorHAnsi" w:hAnsiTheme="majorHAnsi"/>
              </w:rPr>
              <w:t>ModificaPasswordF_Control</w:t>
            </w:r>
          </w:p>
          <w:p w14:paraId="04F61F06" w14:textId="69E18E2F" w:rsidR="00A05BF0" w:rsidRDefault="00A05BF0" w:rsidP="00A05BF0">
            <w:pPr>
              <w:jc w:val="center"/>
              <w:rPr>
                <w:rFonts w:asciiTheme="majorHAnsi" w:hAnsiTheme="majorHAnsi"/>
              </w:rPr>
            </w:pPr>
          </w:p>
          <w:p w14:paraId="0D189990" w14:textId="03C7DFCA" w:rsidR="00A05BF0" w:rsidRDefault="00A05BF0" w:rsidP="00A05BF0">
            <w:pPr>
              <w:jc w:val="center"/>
              <w:rPr>
                <w:rFonts w:asciiTheme="majorHAnsi" w:hAnsiTheme="majorHAnsi"/>
              </w:rPr>
            </w:pPr>
          </w:p>
          <w:p w14:paraId="4FEAA4E6" w14:textId="77C4F760" w:rsidR="00A05BF0" w:rsidRDefault="00A05BF0" w:rsidP="00A05BF0">
            <w:pPr>
              <w:rPr>
                <w:rFonts w:asciiTheme="majorHAnsi" w:hAnsiTheme="majorHAnsi"/>
              </w:rPr>
            </w:pPr>
          </w:p>
          <w:p w14:paraId="660C8EFA" w14:textId="77777777" w:rsidR="00A05BF0" w:rsidRDefault="00A05BF0" w:rsidP="00A05BF0">
            <w:pPr>
              <w:rPr>
                <w:rFonts w:asciiTheme="majorHAnsi" w:hAnsiTheme="majorHAnsi"/>
              </w:rPr>
            </w:pPr>
          </w:p>
          <w:p w14:paraId="55665547" w14:textId="77777777" w:rsidR="00A05BF0" w:rsidRDefault="00A05BF0" w:rsidP="00A05BF0">
            <w:pPr>
              <w:jc w:val="center"/>
              <w:rPr>
                <w:rFonts w:asciiTheme="majorHAnsi" w:hAnsiTheme="majorHAnsi"/>
              </w:rPr>
            </w:pPr>
            <w:r>
              <w:rPr>
                <w:rFonts w:asciiTheme="majorHAnsi" w:hAnsiTheme="majorHAnsi"/>
              </w:rPr>
              <w:t>CartaManager</w:t>
            </w:r>
          </w:p>
          <w:p w14:paraId="75E7AC6A" w14:textId="2ACA30E2" w:rsidR="00A05BF0" w:rsidRDefault="00A05BF0" w:rsidP="00A05BF0">
            <w:pPr>
              <w:jc w:val="center"/>
              <w:rPr>
                <w:rFonts w:asciiTheme="majorHAnsi" w:hAnsiTheme="majorHAnsi"/>
              </w:rPr>
            </w:pPr>
          </w:p>
          <w:p w14:paraId="29C21AAE" w14:textId="1686511E" w:rsidR="00A05BF0" w:rsidRDefault="00A05BF0" w:rsidP="00A05BF0">
            <w:pPr>
              <w:jc w:val="center"/>
              <w:rPr>
                <w:rFonts w:asciiTheme="majorHAnsi" w:hAnsiTheme="majorHAnsi"/>
              </w:rPr>
            </w:pPr>
          </w:p>
          <w:p w14:paraId="39E29F73" w14:textId="460BD76B" w:rsidR="00A05BF0" w:rsidRDefault="00A05BF0" w:rsidP="00A05BF0">
            <w:pPr>
              <w:jc w:val="center"/>
              <w:rPr>
                <w:rFonts w:asciiTheme="majorHAnsi" w:hAnsiTheme="majorHAnsi"/>
              </w:rPr>
            </w:pPr>
          </w:p>
          <w:p w14:paraId="4F53F924" w14:textId="77777777" w:rsidR="00A05BF0" w:rsidRDefault="00A05BF0" w:rsidP="00A05BF0">
            <w:pPr>
              <w:jc w:val="center"/>
              <w:rPr>
                <w:rFonts w:asciiTheme="majorHAnsi" w:hAnsiTheme="majorHAnsi"/>
              </w:rPr>
            </w:pPr>
          </w:p>
          <w:p w14:paraId="01C20335" w14:textId="77777777" w:rsidR="00A05BF0" w:rsidRDefault="00A05BF0" w:rsidP="00A05BF0">
            <w:pPr>
              <w:jc w:val="center"/>
              <w:rPr>
                <w:rFonts w:asciiTheme="majorHAnsi" w:hAnsiTheme="majorHAnsi"/>
              </w:rPr>
            </w:pPr>
            <w:r>
              <w:rPr>
                <w:rFonts w:asciiTheme="majorHAnsi" w:hAnsiTheme="majorHAnsi"/>
              </w:rPr>
              <w:t>AccountManager</w:t>
            </w:r>
          </w:p>
          <w:p w14:paraId="5EAB0E2A" w14:textId="6389A8AD" w:rsidR="00A05BF0" w:rsidRDefault="00A05BF0" w:rsidP="00A05BF0">
            <w:pPr>
              <w:jc w:val="center"/>
              <w:rPr>
                <w:rFonts w:asciiTheme="majorHAnsi" w:hAnsiTheme="majorHAnsi"/>
              </w:rPr>
            </w:pPr>
          </w:p>
          <w:p w14:paraId="3318E371" w14:textId="5CDA43C9" w:rsidR="00A05BF0" w:rsidRDefault="00A05BF0" w:rsidP="00A05BF0">
            <w:pPr>
              <w:jc w:val="center"/>
              <w:rPr>
                <w:rFonts w:asciiTheme="majorHAnsi" w:hAnsiTheme="majorHAnsi"/>
              </w:rPr>
            </w:pPr>
          </w:p>
          <w:p w14:paraId="3C6758C7" w14:textId="77777777" w:rsidR="00A05BF0" w:rsidRDefault="00A05BF0" w:rsidP="00A05BF0">
            <w:pPr>
              <w:jc w:val="center"/>
              <w:rPr>
                <w:rFonts w:asciiTheme="majorHAnsi" w:hAnsiTheme="majorHAnsi"/>
              </w:rPr>
            </w:pPr>
          </w:p>
          <w:p w14:paraId="042C7D9B" w14:textId="77777777" w:rsidR="00A05BF0" w:rsidRDefault="00A05BF0" w:rsidP="00A05BF0">
            <w:pPr>
              <w:jc w:val="center"/>
              <w:rPr>
                <w:rFonts w:asciiTheme="majorHAnsi" w:hAnsiTheme="majorHAnsi"/>
              </w:rPr>
            </w:pPr>
            <w:r>
              <w:rPr>
                <w:rFonts w:asciiTheme="majorHAnsi" w:hAnsiTheme="majorHAnsi"/>
              </w:rPr>
              <w:t>MailManager</w:t>
            </w:r>
          </w:p>
          <w:p w14:paraId="725BDFCC" w14:textId="347B95BF" w:rsidR="00A05BF0" w:rsidRPr="00890706" w:rsidRDefault="00A05BF0" w:rsidP="00A05BF0">
            <w:pPr>
              <w:jc w:val="center"/>
              <w:rPr>
                <w:rFonts w:asciiTheme="majorHAnsi" w:hAnsiTheme="majorHAnsi"/>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63AD9CB6" w14:textId="77777777" w:rsidR="00A05BF0" w:rsidRDefault="00A05BF0" w:rsidP="0060577D">
            <w:pPr>
              <w:jc w:val="center"/>
              <w:rPr>
                <w:rFonts w:asciiTheme="majorHAnsi" w:hAnsiTheme="majorHAnsi"/>
                <w:lang w:val="it-IT"/>
              </w:rPr>
            </w:pPr>
          </w:p>
          <w:p w14:paraId="283E52E0" w14:textId="145CC3AD" w:rsidR="00A05BF0" w:rsidRDefault="00A05BF0" w:rsidP="0060577D">
            <w:pPr>
              <w:jc w:val="center"/>
              <w:rPr>
                <w:rFonts w:asciiTheme="majorHAnsi" w:hAnsiTheme="majorHAnsi"/>
                <w:lang w:val="it-IT"/>
              </w:rPr>
            </w:pPr>
            <w:r>
              <w:rPr>
                <w:rFonts w:asciiTheme="majorHAnsi" w:hAnsiTheme="majorHAnsi"/>
                <w:lang w:val="it-IT"/>
              </w:rPr>
              <w:t>Gestisce l’operazione di visualizzazione del form di modifica mail.</w:t>
            </w:r>
          </w:p>
          <w:p w14:paraId="45CB8915" w14:textId="77777777" w:rsidR="00A05BF0" w:rsidRDefault="00A05BF0" w:rsidP="0060577D">
            <w:pPr>
              <w:jc w:val="cente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lastRenderedPageBreak/>
              <w:t>Gestisce l’operazione di modifica della e-mail.</w:t>
            </w:r>
          </w:p>
          <w:p w14:paraId="61FA0408" w14:textId="77777777" w:rsidR="00A05BF0" w:rsidRDefault="00A05BF0" w:rsidP="00A05BF0">
            <w:pPr>
              <w:jc w:val="center"/>
              <w:rPr>
                <w:rFonts w:asciiTheme="majorHAnsi" w:hAnsiTheme="majorHAnsi"/>
                <w:lang w:val="it-IT"/>
              </w:rPr>
            </w:pPr>
          </w:p>
          <w:p w14:paraId="79A43F4E" w14:textId="4384D672" w:rsidR="00A05BF0" w:rsidRDefault="00A05BF0" w:rsidP="00A05BF0">
            <w:pPr>
              <w:jc w:val="center"/>
              <w:rPr>
                <w:rFonts w:asciiTheme="majorHAnsi" w:hAnsiTheme="majorHAnsi"/>
                <w:lang w:val="it-IT"/>
              </w:rPr>
            </w:pPr>
            <w:r>
              <w:rPr>
                <w:rFonts w:asciiTheme="majorHAnsi" w:hAnsiTheme="majorHAnsi"/>
                <w:lang w:val="it-IT"/>
              </w:rPr>
              <w:t>Gestisce la visualizzazione del form da compilare per modificare la password.</w:t>
            </w:r>
          </w:p>
          <w:p w14:paraId="5A23B232" w14:textId="26781FC0" w:rsidR="00A05BF0" w:rsidRDefault="00A05BF0" w:rsidP="00A05BF0">
            <w:pPr>
              <w:jc w:val="center"/>
              <w:rPr>
                <w:rFonts w:asciiTheme="majorHAnsi" w:hAnsiTheme="majorHAnsi"/>
                <w:lang w:val="it-IT"/>
              </w:rPr>
            </w:pPr>
          </w:p>
          <w:p w14:paraId="6966DEB1" w14:textId="77777777" w:rsidR="00A05BF0" w:rsidRDefault="00A05BF0" w:rsidP="00A05BF0">
            <w:pPr>
              <w:jc w:val="cente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77777777" w:rsidR="00A05BF0" w:rsidRDefault="00A05BF0" w:rsidP="00A05BF0">
            <w:pPr>
              <w:rPr>
                <w:rFonts w:asciiTheme="majorHAnsi" w:hAnsiTheme="majorHAnsi"/>
                <w:lang w:val="it-IT"/>
              </w:rPr>
            </w:pP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06C7E54B" w14:textId="3DB41AD4" w:rsidR="00A05BF0" w:rsidRDefault="00A05BF0" w:rsidP="00A05BF0">
            <w:pPr>
              <w:jc w:val="center"/>
              <w:rPr>
                <w:rFonts w:asciiTheme="majorHAnsi" w:hAnsiTheme="majorHAnsi"/>
                <w:lang w:val="it-IT"/>
              </w:rPr>
            </w:pPr>
          </w:p>
          <w:p w14:paraId="417613C7" w14:textId="77777777" w:rsidR="00A05BF0" w:rsidRDefault="00A05BF0" w:rsidP="00A05BF0">
            <w:pPr>
              <w:jc w:val="cente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4D37D976" w14:textId="729E52EA" w:rsidR="00A05BF0" w:rsidRDefault="00A05BF0" w:rsidP="00A05BF0">
            <w:pPr>
              <w:jc w:val="center"/>
              <w:rPr>
                <w:rFonts w:asciiTheme="majorHAnsi" w:hAnsiTheme="majorHAnsi"/>
                <w:lang w:val="it-IT"/>
              </w:rPr>
            </w:pPr>
          </w:p>
          <w:p w14:paraId="3EDFCD0D" w14:textId="77777777" w:rsidR="00A05BF0" w:rsidRDefault="00A05BF0" w:rsidP="00A05BF0">
            <w:pPr>
              <w:jc w:val="cente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3851F2" w14:paraId="208E001B" w14:textId="77777777" w:rsidTr="0060577D">
        <w:tc>
          <w:tcPr>
            <w:tcW w:w="3020" w:type="dxa"/>
          </w:tcPr>
          <w:p w14:paraId="513CADB4" w14:textId="4CAED9E4" w:rsidR="002B722F" w:rsidRPr="00890706" w:rsidRDefault="002B722F" w:rsidP="0060577D">
            <w:pPr>
              <w:jc w:val="center"/>
              <w:rPr>
                <w:rFonts w:asciiTheme="majorHAnsi" w:hAnsiTheme="majorHAnsi"/>
                <w:b/>
                <w:lang w:val="it-IT"/>
              </w:rPr>
            </w:pPr>
            <w:r>
              <w:rPr>
                <w:rFonts w:asciiTheme="majorHAnsi" w:hAnsiTheme="majorHAnsi"/>
                <w:b/>
                <w:lang w:val="it-IT"/>
              </w:rPr>
              <w:lastRenderedPageBreak/>
              <w:t>Entity</w:t>
            </w:r>
          </w:p>
        </w:tc>
        <w:tc>
          <w:tcPr>
            <w:tcW w:w="3020" w:type="dxa"/>
          </w:tcPr>
          <w:p w14:paraId="3C05B552" w14:textId="77777777" w:rsidR="00A05BF0" w:rsidRDefault="00A05BF0" w:rsidP="0060577D">
            <w:pPr>
              <w:jc w:val="center"/>
              <w:rPr>
                <w:rFonts w:asciiTheme="majorHAnsi" w:hAnsiTheme="majorHAnsi"/>
              </w:rPr>
            </w:pPr>
          </w:p>
          <w:p w14:paraId="3CD08794" w14:textId="4209DB56" w:rsidR="002B722F" w:rsidRDefault="00A05BF0" w:rsidP="00A05BF0">
            <w:pPr>
              <w:jc w:val="center"/>
              <w:rPr>
                <w:rFonts w:asciiTheme="majorHAnsi" w:hAnsiTheme="majorHAnsi"/>
              </w:rPr>
            </w:pPr>
            <w:r>
              <w:rPr>
                <w:rFonts w:asciiTheme="majorHAnsi" w:hAnsiTheme="majorHAnsi"/>
              </w:rPr>
              <w:t>CartaDiCredito</w:t>
            </w:r>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50DC700F" w:rsidR="00A05BF0" w:rsidRDefault="00A05BF0" w:rsidP="0060577D">
            <w:pPr>
              <w:jc w:val="center"/>
              <w:rPr>
                <w:rFonts w:asciiTheme="majorHAnsi" w:hAnsiTheme="majorHAnsi"/>
              </w:rPr>
            </w:pPr>
            <w:r>
              <w:rPr>
                <w:rFonts w:asciiTheme="majorHAnsi" w:hAnsiTheme="majorHAnsi"/>
              </w:rPr>
              <w:t>Account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t>Rappresenta l’insieme delle informazioni di una carta di credito 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1"/>
    </w:p>
    <w:p w14:paraId="35AEE6D0" w14:textId="1C5368FB" w:rsidR="00782665" w:rsidRDefault="00DB76CF" w:rsidP="00782665">
      <w:pPr>
        <w:rPr>
          <w:rFonts w:asciiTheme="majorHAnsi" w:hAnsiTheme="majorHAnsi"/>
          <w:lang w:val="it-IT"/>
        </w:rPr>
      </w:pPr>
      <w:r>
        <w:rPr>
          <w:rFonts w:asciiTheme="majorHAnsi" w:hAnsiTheme="majorHAnsi"/>
          <w:noProof/>
          <w:lang w:val="it-IT"/>
        </w:rPr>
        <w:drawing>
          <wp:inline distT="0" distB="0" distL="0" distR="0" wp14:anchorId="5F0EEDA8" wp14:editId="42EF562C">
            <wp:extent cx="5760085" cy="2897505"/>
            <wp:effectExtent l="0" t="0" r="5715"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reaCommentio.PNG"/>
                    <pic:cNvPicPr/>
                  </pic:nvPicPr>
                  <pic:blipFill>
                    <a:blip r:embed="rId46"/>
                    <a:stretch>
                      <a:fillRect/>
                    </a:stretch>
                  </pic:blipFill>
                  <pic:spPr>
                    <a:xfrm>
                      <a:off x="0" y="0"/>
                      <a:ext cx="5760085" cy="2897505"/>
                    </a:xfrm>
                    <a:prstGeom prst="rect">
                      <a:avLst/>
                    </a:prstGeom>
                  </pic:spPr>
                </pic:pic>
              </a:graphicData>
            </a:graphic>
          </wp:inline>
        </w:drawing>
      </w:r>
      <w:r>
        <w:rPr>
          <w:rFonts w:asciiTheme="majorHAnsi" w:hAnsiTheme="majorHAnsi"/>
          <w:noProof/>
          <w:lang w:val="it-IT"/>
        </w:rPr>
        <w:drawing>
          <wp:inline distT="0" distB="0" distL="0" distR="0" wp14:anchorId="46EF2DB7" wp14:editId="7B563121">
            <wp:extent cx="5760085" cy="4217035"/>
            <wp:effectExtent l="0" t="0" r="5715" b="0"/>
            <wp:docPr id="139" name="Picture 1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elCommento.PNG"/>
                    <pic:cNvPicPr/>
                  </pic:nvPicPr>
                  <pic:blipFill>
                    <a:blip r:embed="rId47"/>
                    <a:stretch>
                      <a:fillRect/>
                    </a:stretch>
                  </pic:blipFill>
                  <pic:spPr>
                    <a:xfrm>
                      <a:off x="0" y="0"/>
                      <a:ext cx="5760085" cy="4217035"/>
                    </a:xfrm>
                    <a:prstGeom prst="rect">
                      <a:avLst/>
                    </a:prstGeom>
                  </pic:spPr>
                </pic:pic>
              </a:graphicData>
            </a:graphic>
          </wp:inline>
        </w:drawing>
      </w:r>
    </w:p>
    <w:p w14:paraId="06BB7598" w14:textId="609AEBA9" w:rsidR="00A05BF0" w:rsidRDefault="00A05BF0" w:rsidP="00782665">
      <w:pPr>
        <w:rPr>
          <w:rFonts w:asciiTheme="majorHAnsi" w:hAnsiTheme="majorHAnsi"/>
          <w:lang w:val="it-IT"/>
        </w:rPr>
      </w:pPr>
    </w:p>
    <w:p w14:paraId="324FA002" w14:textId="33BA2D51" w:rsidR="00A05BF0" w:rsidRDefault="00A05BF0" w:rsidP="00782665">
      <w:pPr>
        <w:rPr>
          <w:rFonts w:asciiTheme="majorHAnsi" w:hAnsiTheme="majorHAnsi"/>
          <w:lang w:val="it-IT"/>
        </w:rPr>
      </w:pPr>
    </w:p>
    <w:p w14:paraId="086945EF" w14:textId="49AC9C91" w:rsidR="00A05BF0" w:rsidRDefault="00A05BF0" w:rsidP="00782665">
      <w:pPr>
        <w:rPr>
          <w:rFonts w:asciiTheme="majorHAnsi" w:hAnsiTheme="majorHAnsi"/>
          <w:lang w:val="it-IT"/>
        </w:rPr>
      </w:pPr>
    </w:p>
    <w:p w14:paraId="7DFF5019" w14:textId="77777777" w:rsidR="00A05BF0" w:rsidRDefault="00A05BF0" w:rsidP="00782665">
      <w:pPr>
        <w:rPr>
          <w:rFonts w:asciiTheme="majorHAnsi" w:hAnsiTheme="majorHAnsi"/>
          <w:lang w:val="it-IT"/>
        </w:rPr>
      </w:pPr>
    </w:p>
    <w:tbl>
      <w:tblPr>
        <w:tblStyle w:val="TableGrid"/>
        <w:tblW w:w="0" w:type="auto"/>
        <w:tblLook w:val="04A0" w:firstRow="1" w:lastRow="0" w:firstColumn="1" w:lastColumn="0" w:noHBand="0" w:noVBand="1"/>
      </w:tblPr>
      <w:tblGrid>
        <w:gridCol w:w="3020"/>
        <w:gridCol w:w="3020"/>
        <w:gridCol w:w="3021"/>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lastRenderedPageBreak/>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3851F2"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r>
              <w:rPr>
                <w:rFonts w:asciiTheme="majorHAnsi" w:hAnsiTheme="majorHAnsi"/>
                <w:b/>
                <w:lang w:val="it-IT"/>
              </w:rPr>
              <w:t>Boundary</w:t>
            </w:r>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7777777" w:rsidR="00A05BF0" w:rsidRDefault="00296BDE" w:rsidP="0060577D">
            <w:pPr>
              <w:rPr>
                <w:rFonts w:asciiTheme="majorHAnsi" w:hAnsiTheme="majorHAnsi"/>
              </w:rPr>
            </w:pPr>
            <w:r>
              <w:rPr>
                <w:rFonts w:asciiTheme="majorHAnsi" w:hAnsiTheme="majorHAnsi"/>
              </w:rPr>
              <w:t>CreaCommento_Boundary</w:t>
            </w:r>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77777777" w:rsidR="00296BDE" w:rsidRDefault="00296BDE" w:rsidP="0060577D">
            <w:pPr>
              <w:rPr>
                <w:rFonts w:asciiTheme="majorHAnsi" w:hAnsiTheme="majorHAnsi"/>
              </w:rPr>
            </w:pPr>
            <w:r>
              <w:rPr>
                <w:rFonts w:asciiTheme="majorHAnsi" w:hAnsiTheme="majorHAnsi"/>
              </w:rPr>
              <w:t>PaginaLezione_Boundary</w:t>
            </w:r>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77777777" w:rsidR="00296BDE" w:rsidRDefault="00296BDE" w:rsidP="0060577D">
            <w:pPr>
              <w:rPr>
                <w:rFonts w:asciiTheme="majorHAnsi" w:hAnsiTheme="majorHAnsi"/>
              </w:rPr>
            </w:pPr>
            <w:r>
              <w:rPr>
                <w:rFonts w:asciiTheme="majorHAnsi" w:hAnsiTheme="majorHAnsi"/>
              </w:rPr>
              <w:t>DelCommento_Boundary</w:t>
            </w:r>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3851F2"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Default="00296BDE" w:rsidP="0060577D">
            <w:pPr>
              <w:jc w:val="center"/>
              <w:rPr>
                <w:rFonts w:asciiTheme="majorHAnsi" w:hAnsiTheme="majorHAnsi"/>
              </w:rPr>
            </w:pPr>
          </w:p>
          <w:p w14:paraId="3F5F397B" w14:textId="2E270A0B" w:rsidR="00A05BF0" w:rsidRDefault="00296BDE" w:rsidP="0060577D">
            <w:pPr>
              <w:jc w:val="center"/>
              <w:rPr>
                <w:rFonts w:asciiTheme="majorHAnsi" w:hAnsiTheme="majorHAnsi"/>
              </w:rPr>
            </w:pPr>
            <w:r>
              <w:rPr>
                <w:rFonts w:asciiTheme="majorHAnsi" w:hAnsiTheme="majorHAnsi"/>
              </w:rPr>
              <w:t>CreaCommento_Control</w:t>
            </w:r>
          </w:p>
          <w:p w14:paraId="305A2B9A" w14:textId="77777777" w:rsidR="00296BDE" w:rsidRDefault="00296BDE" w:rsidP="0060577D">
            <w:pPr>
              <w:jc w:val="center"/>
              <w:rPr>
                <w:rFonts w:asciiTheme="majorHAnsi" w:hAnsiTheme="majorHAnsi"/>
              </w:rPr>
            </w:pPr>
          </w:p>
          <w:p w14:paraId="350DECC9" w14:textId="77777777" w:rsidR="00296BDE" w:rsidRDefault="00296BDE" w:rsidP="0060577D">
            <w:pPr>
              <w:jc w:val="center"/>
              <w:rPr>
                <w:rFonts w:asciiTheme="majorHAnsi" w:hAnsiTheme="majorHAnsi"/>
              </w:rPr>
            </w:pPr>
          </w:p>
          <w:p w14:paraId="5BE7030F" w14:textId="77777777" w:rsidR="00296BDE" w:rsidRDefault="00296BDE" w:rsidP="0060577D">
            <w:pPr>
              <w:jc w:val="center"/>
              <w:rPr>
                <w:rFonts w:asciiTheme="majorHAnsi" w:hAnsiTheme="majorHAnsi"/>
              </w:rPr>
            </w:pPr>
          </w:p>
          <w:p w14:paraId="0EC6E0D5" w14:textId="7241A86B" w:rsidR="00296BDE" w:rsidRDefault="00296BDE" w:rsidP="0060577D">
            <w:pPr>
              <w:jc w:val="center"/>
              <w:rPr>
                <w:rFonts w:asciiTheme="majorHAnsi" w:hAnsiTheme="majorHAnsi"/>
              </w:rPr>
            </w:pPr>
            <w:r>
              <w:rPr>
                <w:rFonts w:asciiTheme="majorHAnsi" w:hAnsiTheme="majorHAnsi"/>
              </w:rPr>
              <w:t>DelCommento_Control</w:t>
            </w:r>
          </w:p>
          <w:p w14:paraId="28C718F0" w14:textId="77777777" w:rsidR="00296BDE" w:rsidRDefault="00296BDE" w:rsidP="0060577D">
            <w:pPr>
              <w:jc w:val="center"/>
              <w:rPr>
                <w:rFonts w:asciiTheme="majorHAnsi" w:hAnsiTheme="majorHAnsi"/>
              </w:rPr>
            </w:pPr>
          </w:p>
          <w:p w14:paraId="2499A23D" w14:textId="77777777" w:rsidR="00296BDE" w:rsidRDefault="00296BDE" w:rsidP="0060577D">
            <w:pPr>
              <w:jc w:val="center"/>
              <w:rPr>
                <w:rFonts w:asciiTheme="majorHAnsi" w:hAnsiTheme="majorHAnsi"/>
              </w:rPr>
            </w:pPr>
          </w:p>
          <w:p w14:paraId="3C3A9235" w14:textId="77777777" w:rsidR="00296BDE" w:rsidRDefault="00296BDE" w:rsidP="0060577D">
            <w:pPr>
              <w:jc w:val="center"/>
              <w:rPr>
                <w:rFonts w:asciiTheme="majorHAnsi" w:hAnsiTheme="majorHAnsi"/>
              </w:rPr>
            </w:pPr>
          </w:p>
          <w:p w14:paraId="656F39CD" w14:textId="34F1D30E" w:rsidR="00296BDE" w:rsidRDefault="00296BDE" w:rsidP="0060577D">
            <w:pPr>
              <w:jc w:val="center"/>
              <w:rPr>
                <w:rFonts w:asciiTheme="majorHAnsi" w:hAnsiTheme="majorHAnsi"/>
              </w:rPr>
            </w:pPr>
            <w:r>
              <w:rPr>
                <w:rFonts w:asciiTheme="majorHAnsi" w:hAnsiTheme="majorHAnsi"/>
              </w:rPr>
              <w:t>CommentoManager</w:t>
            </w:r>
          </w:p>
          <w:p w14:paraId="3C5D3E94" w14:textId="77777777" w:rsidR="00296BDE" w:rsidRDefault="00296BDE" w:rsidP="0060577D">
            <w:pPr>
              <w:jc w:val="center"/>
              <w:rPr>
                <w:rFonts w:asciiTheme="majorHAnsi" w:hAnsiTheme="majorHAnsi"/>
              </w:rPr>
            </w:pPr>
          </w:p>
          <w:p w14:paraId="125E76BB" w14:textId="7709570B" w:rsidR="00296BDE" w:rsidRPr="00890706" w:rsidRDefault="00296BDE" w:rsidP="0060577D">
            <w:pPr>
              <w:jc w:val="center"/>
              <w:rPr>
                <w:rFonts w:asciiTheme="majorHAnsi" w:hAnsiTheme="majorHAnsi"/>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3851F2"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r>
              <w:rPr>
                <w:rFonts w:asciiTheme="majorHAnsi" w:hAnsiTheme="majorHAnsi"/>
                <w:b/>
                <w:lang w:val="it-IT"/>
              </w:rPr>
              <w:t>Entity</w:t>
            </w:r>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547A0377" w:rsidR="00296BDE" w:rsidRDefault="00296BDE" w:rsidP="0060577D">
            <w:pPr>
              <w:jc w:val="center"/>
              <w:rPr>
                <w:rFonts w:asciiTheme="majorHAnsi" w:hAnsiTheme="majorHAnsi"/>
              </w:rPr>
            </w:pPr>
            <w:r>
              <w:rPr>
                <w:rFonts w:asciiTheme="majorHAnsi" w:hAnsiTheme="majorHAnsi"/>
              </w:rPr>
              <w:t>Commento</w:t>
            </w:r>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3A133104"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lastRenderedPageBreak/>
        <w:t xml:space="preserve"> </w:t>
      </w:r>
      <w:bookmarkStart w:id="42" w:name="_Toc533605708"/>
      <w:r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2"/>
    </w:p>
    <w:p w14:paraId="6A57F58E" w14:textId="1F055B18" w:rsidR="00633072" w:rsidRDefault="00B418BB" w:rsidP="00633072">
      <w:pPr>
        <w:rPr>
          <w:rFonts w:asciiTheme="majorHAnsi" w:hAnsiTheme="majorHAnsi"/>
          <w:b/>
          <w:i/>
          <w:sz w:val="24"/>
          <w:lang w:val="it-IT"/>
        </w:rPr>
      </w:pPr>
      <w:bookmarkStart w:id="43" w:name="_Toc533605709"/>
      <w:r>
        <w:rPr>
          <w:rFonts w:asciiTheme="majorHAnsi" w:hAnsiTheme="majorHAnsi"/>
          <w:b/>
          <w:i/>
          <w:noProof/>
          <w:sz w:val="24"/>
          <w:lang w:val="it-IT"/>
        </w:rPr>
        <w:drawing>
          <wp:inline distT="0" distB="0" distL="0" distR="0" wp14:anchorId="79AAFF0F" wp14:editId="39BD97BB">
            <wp:extent cx="5760085" cy="3084195"/>
            <wp:effectExtent l="0" t="0" r="5715" b="1905"/>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elete.PNG"/>
                    <pic:cNvPicPr/>
                  </pic:nvPicPr>
                  <pic:blipFill>
                    <a:blip r:embed="rId48"/>
                    <a:stretch>
                      <a:fillRect/>
                    </a:stretch>
                  </pic:blipFill>
                  <pic:spPr>
                    <a:xfrm>
                      <a:off x="0" y="0"/>
                      <a:ext cx="5760085" cy="3084195"/>
                    </a:xfrm>
                    <a:prstGeom prst="rect">
                      <a:avLst/>
                    </a:prstGeom>
                  </pic:spPr>
                </pic:pic>
              </a:graphicData>
            </a:graphic>
          </wp:inline>
        </w:drawing>
      </w:r>
      <w:r w:rsidR="00613443">
        <w:rPr>
          <w:rFonts w:asciiTheme="majorHAnsi" w:hAnsiTheme="majorHAnsi"/>
          <w:b/>
          <w:i/>
          <w:noProof/>
          <w:sz w:val="24"/>
          <w:lang w:val="it-IT"/>
        </w:rPr>
        <w:drawing>
          <wp:inline distT="0" distB="0" distL="0" distR="0" wp14:anchorId="23D3E506" wp14:editId="57E18F5E">
            <wp:extent cx="5760085" cy="3937000"/>
            <wp:effectExtent l="0" t="0" r="5715" b="0"/>
            <wp:docPr id="131" name="Picture 1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serisciLezione.PNG"/>
                    <pic:cNvPicPr/>
                  </pic:nvPicPr>
                  <pic:blipFill>
                    <a:blip r:embed="rId49"/>
                    <a:stretch>
                      <a:fillRect/>
                    </a:stretch>
                  </pic:blipFill>
                  <pic:spPr>
                    <a:xfrm>
                      <a:off x="0" y="0"/>
                      <a:ext cx="5760085" cy="3937000"/>
                    </a:xfrm>
                    <a:prstGeom prst="rect">
                      <a:avLst/>
                    </a:prstGeom>
                  </pic:spPr>
                </pic:pic>
              </a:graphicData>
            </a:graphic>
          </wp:inline>
        </w:drawing>
      </w:r>
      <w:r w:rsidR="00613443">
        <w:rPr>
          <w:rFonts w:asciiTheme="majorHAnsi" w:hAnsiTheme="majorHAnsi"/>
          <w:b/>
          <w:i/>
          <w:noProof/>
          <w:sz w:val="24"/>
          <w:lang w:val="it-IT"/>
        </w:rPr>
        <w:lastRenderedPageBreak/>
        <w:drawing>
          <wp:inline distT="0" distB="0" distL="0" distR="0" wp14:anchorId="4E4CDD0D" wp14:editId="561B91F1">
            <wp:extent cx="5760085" cy="2606675"/>
            <wp:effectExtent l="0" t="0" r="5715"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ificaLeizone.PNG"/>
                    <pic:cNvPicPr/>
                  </pic:nvPicPr>
                  <pic:blipFill>
                    <a:blip r:embed="rId50"/>
                    <a:stretch>
                      <a:fillRect/>
                    </a:stretch>
                  </pic:blipFill>
                  <pic:spPr>
                    <a:xfrm>
                      <a:off x="0" y="0"/>
                      <a:ext cx="5760085" cy="2606675"/>
                    </a:xfrm>
                    <a:prstGeom prst="rect">
                      <a:avLst/>
                    </a:prstGeom>
                  </pic:spPr>
                </pic:pic>
              </a:graphicData>
            </a:graphic>
          </wp:inline>
        </w:drawing>
      </w:r>
      <w:r w:rsidR="00613443">
        <w:rPr>
          <w:rFonts w:asciiTheme="majorHAnsi" w:hAnsiTheme="majorHAnsi"/>
          <w:b/>
          <w:i/>
          <w:noProof/>
          <w:sz w:val="24"/>
          <w:lang w:val="it-IT"/>
        </w:rPr>
        <w:drawing>
          <wp:inline distT="0" distB="0" distL="0" distR="0" wp14:anchorId="2B8459D9" wp14:editId="63E9E121">
            <wp:extent cx="5760085" cy="3207385"/>
            <wp:effectExtent l="0" t="0" r="5715" b="571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VisualizzaLezione.PNG"/>
                    <pic:cNvPicPr/>
                  </pic:nvPicPr>
                  <pic:blipFill>
                    <a:blip r:embed="rId51"/>
                    <a:stretch>
                      <a:fillRect/>
                    </a:stretch>
                  </pic:blipFill>
                  <pic:spPr>
                    <a:xfrm>
                      <a:off x="0" y="0"/>
                      <a:ext cx="5760085" cy="3207385"/>
                    </a:xfrm>
                    <a:prstGeom prst="rect">
                      <a:avLst/>
                    </a:prstGeom>
                  </pic:spPr>
                </pic:pic>
              </a:graphicData>
            </a:graphic>
          </wp:inline>
        </w:drawing>
      </w:r>
    </w:p>
    <w:tbl>
      <w:tblPr>
        <w:tblStyle w:val="TableGrid"/>
        <w:tblW w:w="0" w:type="auto"/>
        <w:tblLook w:val="04A0" w:firstRow="1" w:lastRow="0" w:firstColumn="1" w:lastColumn="0" w:noHBand="0" w:noVBand="1"/>
      </w:tblPr>
      <w:tblGrid>
        <w:gridCol w:w="2704"/>
        <w:gridCol w:w="3552"/>
        <w:gridCol w:w="2805"/>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890706"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r>
              <w:rPr>
                <w:rFonts w:asciiTheme="majorHAnsi" w:hAnsiTheme="majorHAnsi"/>
                <w:b/>
                <w:lang w:val="it-IT"/>
              </w:rPr>
              <w:t>Boundary</w:t>
            </w:r>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890706" w:rsidRDefault="00296BDE" w:rsidP="0060577D">
            <w:pPr>
              <w:jc w:val="center"/>
              <w:rPr>
                <w:rFonts w:asciiTheme="majorHAnsi" w:hAnsiTheme="majorHAnsi"/>
              </w:rPr>
            </w:pPr>
          </w:p>
          <w:p w14:paraId="5F645A48" w14:textId="77777777" w:rsidR="00296BDE" w:rsidRDefault="00296BDE" w:rsidP="00296BDE">
            <w:pPr>
              <w:rPr>
                <w:rFonts w:asciiTheme="majorHAnsi" w:hAnsiTheme="majorHAnsi"/>
              </w:rPr>
            </w:pPr>
          </w:p>
          <w:p w14:paraId="02E543AE" w14:textId="77777777" w:rsidR="00296BDE" w:rsidRDefault="00296BDE" w:rsidP="004737C7">
            <w:pPr>
              <w:jc w:val="center"/>
              <w:rPr>
                <w:rFonts w:asciiTheme="majorHAnsi" w:hAnsiTheme="majorHAnsi"/>
              </w:rPr>
            </w:pPr>
            <w:r>
              <w:rPr>
                <w:rFonts w:asciiTheme="majorHAnsi" w:hAnsiTheme="majorHAnsi"/>
              </w:rPr>
              <w:t>DeleteLezione_Boundary</w:t>
            </w:r>
          </w:p>
          <w:p w14:paraId="40F12567" w14:textId="28AAFEDF" w:rsidR="00296BDE" w:rsidRDefault="00296BDE" w:rsidP="004737C7">
            <w:pPr>
              <w:jc w:val="center"/>
              <w:rPr>
                <w:rFonts w:asciiTheme="majorHAnsi" w:hAnsiTheme="majorHAnsi"/>
              </w:rPr>
            </w:pPr>
          </w:p>
          <w:p w14:paraId="43007E90" w14:textId="05043415" w:rsidR="004737C7" w:rsidRDefault="004737C7" w:rsidP="004737C7">
            <w:pPr>
              <w:jc w:val="center"/>
              <w:rPr>
                <w:rFonts w:asciiTheme="majorHAnsi" w:hAnsiTheme="majorHAnsi"/>
              </w:rPr>
            </w:pPr>
          </w:p>
          <w:p w14:paraId="0D4EADF9" w14:textId="77777777" w:rsidR="004737C7" w:rsidRDefault="004737C7" w:rsidP="004737C7">
            <w:pPr>
              <w:jc w:val="center"/>
              <w:rPr>
                <w:rFonts w:asciiTheme="majorHAnsi" w:hAnsiTheme="majorHAnsi"/>
              </w:rPr>
            </w:pPr>
          </w:p>
          <w:p w14:paraId="5C851B63" w14:textId="29644741" w:rsidR="00296BDE" w:rsidRDefault="00296BDE" w:rsidP="004737C7">
            <w:pPr>
              <w:jc w:val="center"/>
              <w:rPr>
                <w:rFonts w:asciiTheme="majorHAnsi" w:hAnsiTheme="majorHAnsi"/>
              </w:rPr>
            </w:pPr>
            <w:r>
              <w:rPr>
                <w:rFonts w:asciiTheme="majorHAnsi" w:hAnsiTheme="majorHAnsi"/>
              </w:rPr>
              <w:t>ConfermaEliminazione_Boundary</w:t>
            </w:r>
          </w:p>
          <w:p w14:paraId="070E477B" w14:textId="49D8FC5F" w:rsidR="004737C7" w:rsidRDefault="004737C7" w:rsidP="004737C7">
            <w:pPr>
              <w:jc w:val="center"/>
              <w:rPr>
                <w:rFonts w:asciiTheme="majorHAnsi" w:hAnsiTheme="majorHAnsi"/>
              </w:rPr>
            </w:pPr>
          </w:p>
          <w:p w14:paraId="235140B6" w14:textId="77777777" w:rsidR="00296BDE" w:rsidRDefault="00296BDE" w:rsidP="004737C7">
            <w:pPr>
              <w:jc w:val="center"/>
              <w:rPr>
                <w:rFonts w:asciiTheme="majorHAnsi" w:hAnsiTheme="majorHAnsi"/>
              </w:rPr>
            </w:pPr>
          </w:p>
          <w:p w14:paraId="34A3AE52" w14:textId="77777777" w:rsidR="00296BDE" w:rsidRDefault="00296BDE" w:rsidP="004737C7">
            <w:pPr>
              <w:jc w:val="center"/>
              <w:rPr>
                <w:rFonts w:asciiTheme="majorHAnsi" w:hAnsiTheme="majorHAnsi"/>
              </w:rPr>
            </w:pPr>
            <w:r>
              <w:rPr>
                <w:rFonts w:asciiTheme="majorHAnsi" w:hAnsiTheme="majorHAnsi"/>
              </w:rPr>
              <w:t>InserisciLezioneView_Boundary</w:t>
            </w:r>
          </w:p>
          <w:p w14:paraId="29926845" w14:textId="1E74E09B" w:rsidR="00296BDE" w:rsidRDefault="00296BDE" w:rsidP="004737C7">
            <w:pPr>
              <w:jc w:val="center"/>
              <w:rPr>
                <w:rFonts w:asciiTheme="majorHAnsi" w:hAnsiTheme="majorHAnsi"/>
              </w:rPr>
            </w:pPr>
          </w:p>
          <w:p w14:paraId="04D9682A" w14:textId="237DBC2C" w:rsidR="004737C7" w:rsidRDefault="004737C7" w:rsidP="004737C7">
            <w:pPr>
              <w:jc w:val="center"/>
              <w:rPr>
                <w:rFonts w:asciiTheme="majorHAnsi" w:hAnsiTheme="majorHAnsi"/>
              </w:rPr>
            </w:pPr>
          </w:p>
          <w:p w14:paraId="29A89E35" w14:textId="77777777" w:rsidR="004737C7" w:rsidRDefault="004737C7" w:rsidP="004737C7">
            <w:pPr>
              <w:jc w:val="center"/>
              <w:rPr>
                <w:rFonts w:asciiTheme="majorHAnsi" w:hAnsiTheme="majorHAnsi"/>
              </w:rPr>
            </w:pPr>
          </w:p>
          <w:p w14:paraId="781B71F9" w14:textId="77777777" w:rsidR="00296BDE" w:rsidRDefault="00296BDE" w:rsidP="004737C7">
            <w:pPr>
              <w:jc w:val="center"/>
              <w:rPr>
                <w:rFonts w:asciiTheme="majorHAnsi" w:hAnsiTheme="majorHAnsi"/>
              </w:rPr>
            </w:pPr>
            <w:r>
              <w:rPr>
                <w:rFonts w:asciiTheme="majorHAnsi" w:hAnsiTheme="majorHAnsi"/>
              </w:rPr>
              <w:t>InserimentoConfermato_Boundary</w:t>
            </w:r>
          </w:p>
          <w:p w14:paraId="4F607AF1" w14:textId="44CA0FE6" w:rsidR="00296BDE" w:rsidRDefault="00296BDE" w:rsidP="004737C7">
            <w:pPr>
              <w:jc w:val="center"/>
              <w:rPr>
                <w:rFonts w:asciiTheme="majorHAnsi" w:hAnsiTheme="majorHAnsi"/>
              </w:rPr>
            </w:pPr>
          </w:p>
          <w:p w14:paraId="0634273F" w14:textId="77777777" w:rsidR="004737C7" w:rsidRDefault="004737C7" w:rsidP="004737C7">
            <w:pPr>
              <w:jc w:val="center"/>
              <w:rPr>
                <w:rFonts w:asciiTheme="majorHAnsi" w:hAnsiTheme="majorHAnsi"/>
              </w:rPr>
            </w:pPr>
          </w:p>
          <w:p w14:paraId="53D0C65B" w14:textId="3DA2664D" w:rsidR="00296BDE" w:rsidRDefault="00613443" w:rsidP="004737C7">
            <w:pPr>
              <w:jc w:val="center"/>
              <w:rPr>
                <w:rFonts w:asciiTheme="majorHAnsi" w:hAnsiTheme="majorHAnsi"/>
              </w:rPr>
            </w:pPr>
            <w:r>
              <w:rPr>
                <w:rFonts w:asciiTheme="majorHAnsi" w:hAnsiTheme="majorHAnsi"/>
              </w:rPr>
              <w:t>ModificaLezioneForm_Boundary</w:t>
            </w:r>
          </w:p>
          <w:p w14:paraId="116BDBE5" w14:textId="77777777" w:rsidR="00613443" w:rsidRDefault="00613443" w:rsidP="00296BDE">
            <w:pPr>
              <w:rPr>
                <w:rFonts w:asciiTheme="majorHAnsi" w:hAnsiTheme="majorHAnsi"/>
              </w:rPr>
            </w:pPr>
          </w:p>
          <w:p w14:paraId="35F340AC" w14:textId="77777777" w:rsidR="004737C7" w:rsidRDefault="004737C7" w:rsidP="00296BDE">
            <w:pPr>
              <w:rPr>
                <w:rFonts w:asciiTheme="majorHAnsi" w:hAnsiTheme="majorHAnsi"/>
              </w:rPr>
            </w:pPr>
          </w:p>
          <w:p w14:paraId="0471D3AE" w14:textId="5004CF2A" w:rsidR="00613443" w:rsidRDefault="00613443" w:rsidP="004737C7">
            <w:pPr>
              <w:jc w:val="center"/>
              <w:rPr>
                <w:rFonts w:asciiTheme="majorHAnsi" w:hAnsiTheme="majorHAnsi"/>
              </w:rPr>
            </w:pPr>
            <w:r>
              <w:rPr>
                <w:rFonts w:asciiTheme="majorHAnsi" w:hAnsiTheme="majorHAnsi"/>
              </w:rPr>
              <w:t>ConfermaModifica_Boundary</w:t>
            </w:r>
          </w:p>
          <w:p w14:paraId="2A2BE89D" w14:textId="77777777" w:rsidR="00613443" w:rsidRDefault="00613443" w:rsidP="004737C7">
            <w:pPr>
              <w:jc w:val="center"/>
              <w:rPr>
                <w:rFonts w:asciiTheme="majorHAnsi" w:hAnsiTheme="majorHAnsi"/>
              </w:rPr>
            </w:pPr>
          </w:p>
          <w:p w14:paraId="0AABB6CB" w14:textId="77777777" w:rsidR="004737C7" w:rsidRDefault="004737C7" w:rsidP="004737C7">
            <w:pPr>
              <w:jc w:val="center"/>
              <w:rPr>
                <w:rFonts w:asciiTheme="majorHAnsi" w:hAnsiTheme="majorHAnsi"/>
              </w:rPr>
            </w:pPr>
          </w:p>
          <w:p w14:paraId="76AF5EB7" w14:textId="1B363C15" w:rsidR="00613443" w:rsidRDefault="00613443" w:rsidP="004737C7">
            <w:pPr>
              <w:jc w:val="center"/>
              <w:rPr>
                <w:rFonts w:asciiTheme="majorHAnsi" w:hAnsiTheme="majorHAnsi"/>
              </w:rPr>
            </w:pPr>
            <w:r>
              <w:rPr>
                <w:rFonts w:asciiTheme="majorHAnsi" w:hAnsiTheme="majorHAnsi"/>
              </w:rPr>
              <w:t>NomeLezione_Boundary</w:t>
            </w:r>
          </w:p>
          <w:p w14:paraId="4203A02F" w14:textId="77777777" w:rsidR="00613443" w:rsidRDefault="00613443" w:rsidP="004737C7">
            <w:pPr>
              <w:jc w:val="center"/>
              <w:rPr>
                <w:rFonts w:asciiTheme="majorHAnsi" w:hAnsiTheme="majorHAnsi"/>
              </w:rPr>
            </w:pPr>
          </w:p>
          <w:p w14:paraId="4E8CBC45" w14:textId="77777777" w:rsidR="004737C7" w:rsidRDefault="004737C7" w:rsidP="004737C7">
            <w:pPr>
              <w:jc w:val="center"/>
              <w:rPr>
                <w:rFonts w:asciiTheme="majorHAnsi" w:hAnsiTheme="majorHAnsi"/>
              </w:rPr>
            </w:pPr>
          </w:p>
          <w:p w14:paraId="7A39C88C" w14:textId="78902FF5" w:rsidR="00613443" w:rsidRDefault="00613443" w:rsidP="004737C7">
            <w:pPr>
              <w:jc w:val="center"/>
              <w:rPr>
                <w:rFonts w:asciiTheme="majorHAnsi" w:hAnsiTheme="majorHAnsi"/>
              </w:rPr>
            </w:pPr>
            <w:r>
              <w:rPr>
                <w:rFonts w:asciiTheme="majorHAnsi" w:hAnsiTheme="majorHAnsi"/>
              </w:rPr>
              <w:t>Lezione_Boundary</w:t>
            </w:r>
          </w:p>
          <w:p w14:paraId="580BC171" w14:textId="77777777" w:rsidR="00613443" w:rsidRDefault="00613443" w:rsidP="00296BDE">
            <w:pPr>
              <w:rPr>
                <w:rFonts w:asciiTheme="majorHAnsi" w:hAnsiTheme="majorHAnsi"/>
              </w:rPr>
            </w:pPr>
          </w:p>
          <w:p w14:paraId="2B8582B5" w14:textId="15CF9820" w:rsidR="00613443" w:rsidRPr="00890706" w:rsidRDefault="00613443" w:rsidP="00296BDE">
            <w:pPr>
              <w:rPr>
                <w:rFonts w:asciiTheme="majorHAnsi" w:hAnsiTheme="majorHAnsi"/>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223E63C1" w14:textId="6EC441A5" w:rsidR="004737C7" w:rsidRPr="00890706" w:rsidRDefault="004737C7" w:rsidP="004737C7">
            <w:pPr>
              <w:jc w:val="center"/>
              <w:rPr>
                <w:rFonts w:asciiTheme="majorHAnsi" w:hAnsiTheme="majorHAnsi"/>
                <w:lang w:val="it-IT"/>
              </w:rPr>
            </w:pPr>
            <w:r>
              <w:rPr>
                <w:rFonts w:asciiTheme="majorHAnsi" w:hAnsiTheme="majorHAnsi"/>
                <w:lang w:val="it-IT"/>
              </w:rPr>
              <w:t>Pagina della lezione.</w:t>
            </w:r>
          </w:p>
        </w:tc>
      </w:tr>
      <w:tr w:rsidR="004737C7" w:rsidRPr="003851F2"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77777777" w:rsidR="00296BDE" w:rsidRPr="003851F2" w:rsidRDefault="00296BDE" w:rsidP="0060577D">
            <w:pPr>
              <w:jc w:val="center"/>
              <w:rPr>
                <w:rFonts w:asciiTheme="majorHAnsi" w:hAnsiTheme="majorHAnsi"/>
                <w:lang w:val="it-IT"/>
              </w:rPr>
            </w:pPr>
          </w:p>
          <w:p w14:paraId="78137827" w14:textId="77777777" w:rsidR="00296BDE" w:rsidRPr="00613443" w:rsidRDefault="00613443" w:rsidP="0060577D">
            <w:pPr>
              <w:jc w:val="center"/>
              <w:rPr>
                <w:rFonts w:asciiTheme="majorHAnsi" w:hAnsiTheme="majorHAnsi"/>
                <w:lang w:val="it-IT"/>
              </w:rPr>
            </w:pPr>
            <w:r w:rsidRPr="00613443">
              <w:rPr>
                <w:rFonts w:asciiTheme="majorHAnsi" w:hAnsiTheme="majorHAnsi"/>
                <w:lang w:val="it-IT"/>
              </w:rPr>
              <w:t>DelLezione_Control</w:t>
            </w:r>
          </w:p>
          <w:p w14:paraId="6CD63365" w14:textId="77777777" w:rsidR="00613443" w:rsidRPr="00613443" w:rsidRDefault="00613443"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42FB45F5" w:rsidR="00613443" w:rsidRPr="00613443" w:rsidRDefault="00613443" w:rsidP="004737C7">
            <w:pPr>
              <w:jc w:val="center"/>
              <w:rPr>
                <w:rFonts w:asciiTheme="majorHAnsi" w:hAnsiTheme="majorHAnsi"/>
                <w:lang w:val="it-IT"/>
              </w:rPr>
            </w:pPr>
            <w:r w:rsidRPr="00613443">
              <w:rPr>
                <w:rFonts w:asciiTheme="majorHAnsi" w:hAnsiTheme="majorHAnsi"/>
                <w:lang w:val="it-IT"/>
              </w:rPr>
              <w:t>InserisciLezione_Control</w:t>
            </w:r>
          </w:p>
          <w:p w14:paraId="47A27557" w14:textId="6C4167B5" w:rsidR="00613443" w:rsidRDefault="00613443" w:rsidP="0060577D">
            <w:pPr>
              <w:jc w:val="center"/>
              <w:rPr>
                <w:rFonts w:asciiTheme="majorHAnsi" w:hAnsiTheme="majorHAnsi"/>
                <w:lang w:val="it-IT"/>
              </w:rPr>
            </w:pPr>
          </w:p>
          <w:p w14:paraId="243476E1" w14:textId="77777777" w:rsidR="004737C7" w:rsidRPr="00613443" w:rsidRDefault="004737C7" w:rsidP="0060577D">
            <w:pPr>
              <w:jc w:val="center"/>
              <w:rPr>
                <w:rFonts w:asciiTheme="majorHAnsi" w:hAnsiTheme="majorHAnsi"/>
                <w:lang w:val="it-IT"/>
              </w:rPr>
            </w:pPr>
          </w:p>
          <w:p w14:paraId="3D164167" w14:textId="77777777" w:rsidR="00613443" w:rsidRPr="00613443" w:rsidRDefault="00613443" w:rsidP="0060577D">
            <w:pPr>
              <w:jc w:val="center"/>
              <w:rPr>
                <w:rFonts w:asciiTheme="majorHAnsi" w:hAnsiTheme="majorHAnsi"/>
                <w:lang w:val="it-IT"/>
              </w:rPr>
            </w:pPr>
            <w:r w:rsidRPr="00613443">
              <w:rPr>
                <w:rFonts w:asciiTheme="majorHAnsi" w:hAnsiTheme="majorHAnsi"/>
                <w:lang w:val="it-IT"/>
              </w:rPr>
              <w:t>ModificaLezione_Control</w:t>
            </w:r>
          </w:p>
          <w:p w14:paraId="09367456" w14:textId="0BC14D6A" w:rsidR="00613443" w:rsidRDefault="00613443" w:rsidP="0060577D">
            <w:pPr>
              <w:jc w:val="center"/>
              <w:rPr>
                <w:rFonts w:asciiTheme="majorHAnsi" w:hAnsiTheme="majorHAnsi"/>
                <w:lang w:val="it-IT"/>
              </w:rPr>
            </w:pPr>
          </w:p>
          <w:p w14:paraId="11C38D6A" w14:textId="77777777" w:rsidR="004737C7" w:rsidRPr="00613443" w:rsidRDefault="004737C7" w:rsidP="0060577D">
            <w:pPr>
              <w:jc w:val="center"/>
              <w:rPr>
                <w:rFonts w:asciiTheme="majorHAnsi" w:hAnsiTheme="majorHAnsi"/>
                <w:lang w:val="it-IT"/>
              </w:rPr>
            </w:pPr>
          </w:p>
          <w:p w14:paraId="71253740" w14:textId="77777777" w:rsidR="00613443" w:rsidRDefault="00613443" w:rsidP="0060577D">
            <w:pPr>
              <w:jc w:val="center"/>
              <w:rPr>
                <w:rFonts w:asciiTheme="majorHAnsi" w:hAnsiTheme="majorHAnsi"/>
                <w:lang w:val="it-IT"/>
              </w:rPr>
            </w:pPr>
            <w:r>
              <w:rPr>
                <w:rFonts w:asciiTheme="majorHAnsi" w:hAnsiTheme="majorHAnsi"/>
                <w:lang w:val="it-IT"/>
              </w:rPr>
              <w:t>VisualizzaLezione_Control</w:t>
            </w:r>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1D1C3AF" w14:textId="274CE745" w:rsidR="004737C7" w:rsidRDefault="004737C7" w:rsidP="0060577D">
            <w:pPr>
              <w:jc w:val="center"/>
              <w:rPr>
                <w:rFonts w:asciiTheme="majorHAnsi" w:hAnsiTheme="majorHAnsi"/>
                <w:lang w:val="it-IT"/>
              </w:rPr>
            </w:pPr>
          </w:p>
          <w:p w14:paraId="4C50FB9C" w14:textId="77777777" w:rsidR="004737C7" w:rsidRDefault="004737C7" w:rsidP="0060577D">
            <w:pPr>
              <w:jc w:val="center"/>
              <w:rPr>
                <w:rFonts w:asciiTheme="majorHAnsi" w:hAnsiTheme="majorHAnsi"/>
                <w:lang w:val="it-IT"/>
              </w:rPr>
            </w:pPr>
          </w:p>
          <w:p w14:paraId="4370CE03" w14:textId="7B83935E" w:rsidR="00613443" w:rsidRPr="00613443" w:rsidRDefault="00613443" w:rsidP="0060577D">
            <w:pPr>
              <w:jc w:val="center"/>
              <w:rPr>
                <w:rFonts w:asciiTheme="majorHAnsi" w:hAnsiTheme="majorHAnsi"/>
                <w:lang w:val="it-IT"/>
              </w:rPr>
            </w:pPr>
            <w:r>
              <w:rPr>
                <w:rFonts w:asciiTheme="majorHAnsi" w:hAnsiTheme="majorHAnsi"/>
                <w:lang w:val="it-IT"/>
              </w:rPr>
              <w:t>LezioneManager</w:t>
            </w:r>
          </w:p>
        </w:tc>
        <w:tc>
          <w:tcPr>
            <w:tcW w:w="3021" w:type="dxa"/>
          </w:tcPr>
          <w:p w14:paraId="693B1D6F" w14:textId="77777777" w:rsidR="00296BDE" w:rsidRDefault="00296BDE" w:rsidP="0060577D">
            <w:pPr>
              <w:jc w:val="center"/>
              <w:rPr>
                <w:rFonts w:asciiTheme="majorHAnsi" w:hAnsiTheme="majorHAnsi"/>
                <w:lang w:val="it-IT"/>
              </w:rPr>
            </w:pPr>
          </w:p>
          <w:p w14:paraId="79B77633" w14:textId="0B69BAD1" w:rsidR="004737C7" w:rsidRDefault="004737C7" w:rsidP="0060577D">
            <w:pPr>
              <w:jc w:val="center"/>
              <w:rPr>
                <w:rFonts w:asciiTheme="majorHAnsi" w:hAnsiTheme="majorHAnsi"/>
                <w:lang w:val="it-IT"/>
              </w:rPr>
            </w:pPr>
            <w:r>
              <w:rPr>
                <w:rFonts w:asciiTheme="majorHAnsi" w:hAnsiTheme="majorHAnsi"/>
                <w:lang w:val="it-IT"/>
              </w:rPr>
              <w:t>Gestisce l’operazione di cancellazione di una lezione.</w:t>
            </w:r>
          </w:p>
          <w:p w14:paraId="72308C89" w14:textId="77777777" w:rsidR="004737C7" w:rsidRDefault="004737C7" w:rsidP="0060577D">
            <w:pPr>
              <w:jc w:val="cente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7E4075B5" w14:textId="5FBA69EE" w:rsidR="004737C7" w:rsidRPr="00890706" w:rsidRDefault="004737C7" w:rsidP="0060577D">
            <w:pPr>
              <w:jc w:val="center"/>
              <w:rPr>
                <w:rFonts w:asciiTheme="majorHAnsi" w:hAnsiTheme="majorHAnsi"/>
                <w:lang w:val="it-IT"/>
              </w:rPr>
            </w:pPr>
          </w:p>
        </w:tc>
      </w:tr>
      <w:tr w:rsidR="004737C7" w:rsidRPr="003851F2"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r>
              <w:rPr>
                <w:rFonts w:asciiTheme="majorHAnsi" w:hAnsiTheme="majorHAnsi"/>
                <w:b/>
                <w:lang w:val="it-IT"/>
              </w:rPr>
              <w:t>Entity</w:t>
            </w:r>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7594DB47" w:rsidR="00296BDE" w:rsidRPr="00890706" w:rsidRDefault="00613443" w:rsidP="00296BDE">
            <w:pPr>
              <w:jc w:val="center"/>
              <w:rPr>
                <w:rFonts w:asciiTheme="majorHAnsi" w:hAnsiTheme="majorHAnsi"/>
              </w:rPr>
            </w:pPr>
            <w:r>
              <w:rPr>
                <w:rFonts w:asciiTheme="majorHAnsi" w:hAnsiTheme="majorHAnsi"/>
              </w:rPr>
              <w:t>Lezione</w:t>
            </w:r>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54A97727" w14:textId="044CFFBE" w:rsidR="004737C7" w:rsidRDefault="004737C7" w:rsidP="00633072">
      <w:pPr>
        <w:rPr>
          <w:rFonts w:asciiTheme="majorHAnsi" w:hAnsiTheme="majorHAnsi"/>
          <w:b/>
          <w:i/>
          <w:sz w:val="24"/>
          <w:lang w:val="it-IT"/>
        </w:rPr>
      </w:pPr>
    </w:p>
    <w:p w14:paraId="18FBD712" w14:textId="1076861D" w:rsidR="004737C7" w:rsidRDefault="004737C7" w:rsidP="00633072">
      <w:pPr>
        <w:rPr>
          <w:rFonts w:asciiTheme="majorHAnsi" w:hAnsiTheme="majorHAnsi"/>
          <w:b/>
          <w:i/>
          <w:sz w:val="24"/>
          <w:lang w:val="it-IT"/>
        </w:rPr>
      </w:pPr>
    </w:p>
    <w:p w14:paraId="2E03BF55" w14:textId="77777777" w:rsidR="004737C7" w:rsidRDefault="004737C7" w:rsidP="00633072">
      <w:pPr>
        <w:rPr>
          <w:rFonts w:asciiTheme="majorHAnsi" w:hAnsiTheme="majorHAnsi"/>
          <w:b/>
          <w:i/>
          <w:sz w:val="24"/>
          <w:lang w:val="it-IT"/>
        </w:rPr>
      </w:pPr>
    </w:p>
    <w:p w14:paraId="6B128AA4" w14:textId="637F60C2" w:rsidR="00633072" w:rsidRDefault="00AF5361" w:rsidP="00633072">
      <w:pPr>
        <w:rPr>
          <w:rFonts w:asciiTheme="majorHAnsi" w:hAnsiTheme="majorHAnsi"/>
          <w:b/>
          <w:i/>
          <w:sz w:val="24"/>
          <w:lang w:val="it-IT"/>
        </w:rPr>
      </w:pPr>
      <w:r w:rsidRPr="00633072">
        <w:rPr>
          <w:rFonts w:asciiTheme="majorHAnsi" w:hAnsiTheme="majorHAnsi"/>
          <w:b/>
          <w:i/>
          <w:sz w:val="24"/>
          <w:lang w:val="it-IT"/>
        </w:rPr>
        <w:lastRenderedPageBreak/>
        <w:t xml:space="preserve">[CD5] </w:t>
      </w:r>
      <w:r w:rsidR="00782665" w:rsidRPr="00633072">
        <w:rPr>
          <w:rFonts w:asciiTheme="majorHAnsi" w:hAnsiTheme="majorHAnsi"/>
          <w:b/>
          <w:i/>
          <w:sz w:val="24"/>
          <w:lang w:val="it-IT"/>
        </w:rPr>
        <w:t>Gestione Corso</w:t>
      </w:r>
      <w:bookmarkEnd w:id="43"/>
    </w:p>
    <w:p w14:paraId="28AFEA97" w14:textId="3E936A39" w:rsidR="00B418BB" w:rsidRPr="00633072" w:rsidRDefault="00B418BB" w:rsidP="00633072">
      <w:pPr>
        <w:rPr>
          <w:rFonts w:asciiTheme="majorHAnsi" w:hAnsiTheme="majorHAnsi"/>
          <w:b/>
          <w:i/>
          <w:sz w:val="24"/>
          <w:lang w:val="it-IT"/>
        </w:rPr>
      </w:pPr>
      <w:r>
        <w:rPr>
          <w:rFonts w:asciiTheme="majorHAnsi" w:hAnsiTheme="majorHAnsi"/>
          <w:b/>
          <w:i/>
          <w:noProof/>
          <w:sz w:val="24"/>
          <w:lang w:val="it-IT"/>
        </w:rPr>
        <w:drawing>
          <wp:inline distT="0" distB="0" distL="0" distR="0" wp14:anchorId="6C305315" wp14:editId="0D0790D3">
            <wp:extent cx="5760085" cy="3230880"/>
            <wp:effectExtent l="0" t="0" r="5715"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ncellaCorso.PNG"/>
                    <pic:cNvPicPr/>
                  </pic:nvPicPr>
                  <pic:blipFill>
                    <a:blip r:embed="rId52"/>
                    <a:stretch>
                      <a:fillRect/>
                    </a:stretch>
                  </pic:blipFill>
                  <pic:spPr>
                    <a:xfrm>
                      <a:off x="0" y="0"/>
                      <a:ext cx="5760085" cy="3230880"/>
                    </a:xfrm>
                    <a:prstGeom prst="rect">
                      <a:avLst/>
                    </a:prstGeom>
                  </pic:spPr>
                </pic:pic>
              </a:graphicData>
            </a:graphic>
          </wp:inline>
        </w:drawing>
      </w:r>
      <w:r>
        <w:rPr>
          <w:rFonts w:asciiTheme="majorHAnsi" w:hAnsiTheme="majorHAnsi"/>
          <w:b/>
          <w:i/>
          <w:noProof/>
          <w:sz w:val="24"/>
          <w:lang w:val="it-IT"/>
        </w:rPr>
        <w:drawing>
          <wp:inline distT="0" distB="0" distL="0" distR="0" wp14:anchorId="7EAED4DE" wp14:editId="4FE50EA8">
            <wp:extent cx="5760085" cy="3345180"/>
            <wp:effectExtent l="0" t="0" r="5715" b="0"/>
            <wp:docPr id="119" name="Picture 1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ermaCreazioneCorso.PNG"/>
                    <pic:cNvPicPr/>
                  </pic:nvPicPr>
                  <pic:blipFill>
                    <a:blip r:embed="rId53"/>
                    <a:stretch>
                      <a:fillRect/>
                    </a:stretch>
                  </pic:blipFill>
                  <pic:spPr>
                    <a:xfrm>
                      <a:off x="0" y="0"/>
                      <a:ext cx="5760085" cy="3345180"/>
                    </a:xfrm>
                    <a:prstGeom prst="rect">
                      <a:avLst/>
                    </a:prstGeom>
                  </pic:spPr>
                </pic:pic>
              </a:graphicData>
            </a:graphic>
          </wp:inline>
        </w:drawing>
      </w:r>
      <w:r w:rsidR="00EB1595">
        <w:rPr>
          <w:rFonts w:asciiTheme="majorHAnsi" w:hAnsiTheme="majorHAnsi"/>
          <w:b/>
          <w:i/>
          <w:noProof/>
          <w:sz w:val="24"/>
          <w:lang w:val="it-IT"/>
        </w:rPr>
        <w:drawing>
          <wp:inline distT="0" distB="0" distL="0" distR="0" wp14:anchorId="107C56D1" wp14:editId="16DBBC39">
            <wp:extent cx="5760085" cy="2106930"/>
            <wp:effectExtent l="0" t="0" r="5715" b="1270"/>
            <wp:docPr id="134" name="Picture 1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reaCorso.PNG"/>
                    <pic:cNvPicPr/>
                  </pic:nvPicPr>
                  <pic:blipFill>
                    <a:blip r:embed="rId54"/>
                    <a:stretch>
                      <a:fillRect/>
                    </a:stretch>
                  </pic:blipFill>
                  <pic:spPr>
                    <a:xfrm>
                      <a:off x="0" y="0"/>
                      <a:ext cx="5760085" cy="2106930"/>
                    </a:xfrm>
                    <a:prstGeom prst="rect">
                      <a:avLst/>
                    </a:prstGeom>
                  </pic:spPr>
                </pic:pic>
              </a:graphicData>
            </a:graphic>
          </wp:inline>
        </w:drawing>
      </w:r>
      <w:r w:rsidR="00DB76CF">
        <w:rPr>
          <w:rFonts w:asciiTheme="majorHAnsi" w:hAnsiTheme="majorHAnsi"/>
          <w:b/>
          <w:i/>
          <w:noProof/>
          <w:sz w:val="24"/>
          <w:lang w:val="it-IT"/>
        </w:rPr>
        <w:lastRenderedPageBreak/>
        <w:drawing>
          <wp:inline distT="0" distB="0" distL="0" distR="0" wp14:anchorId="385EDE14" wp14:editId="4AFC7A77">
            <wp:extent cx="5760085" cy="4012565"/>
            <wp:effectExtent l="0" t="0" r="5715" b="635"/>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scrizioneCorso.PNG"/>
                    <pic:cNvPicPr/>
                  </pic:nvPicPr>
                  <pic:blipFill>
                    <a:blip r:embed="rId55"/>
                    <a:stretch>
                      <a:fillRect/>
                    </a:stretch>
                  </pic:blipFill>
                  <pic:spPr>
                    <a:xfrm>
                      <a:off x="0" y="0"/>
                      <a:ext cx="5760085" cy="4012565"/>
                    </a:xfrm>
                    <a:prstGeom prst="rect">
                      <a:avLst/>
                    </a:prstGeom>
                  </pic:spPr>
                </pic:pic>
              </a:graphicData>
            </a:graphic>
          </wp:inline>
        </w:drawing>
      </w:r>
      <w:r>
        <w:rPr>
          <w:rFonts w:asciiTheme="majorHAnsi" w:hAnsiTheme="majorHAnsi"/>
          <w:b/>
          <w:i/>
          <w:noProof/>
          <w:sz w:val="24"/>
          <w:lang w:val="it-IT"/>
        </w:rPr>
        <w:drawing>
          <wp:inline distT="0" distB="0" distL="0" distR="0" wp14:anchorId="306891EB" wp14:editId="20A3E077">
            <wp:extent cx="5760085" cy="2348865"/>
            <wp:effectExtent l="0" t="0" r="5715" b="63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ificaCorso.PNG"/>
                    <pic:cNvPicPr/>
                  </pic:nvPicPr>
                  <pic:blipFill>
                    <a:blip r:embed="rId56"/>
                    <a:stretch>
                      <a:fillRect/>
                    </a:stretch>
                  </pic:blipFill>
                  <pic:spPr>
                    <a:xfrm>
                      <a:off x="0" y="0"/>
                      <a:ext cx="5760085" cy="2348865"/>
                    </a:xfrm>
                    <a:prstGeom prst="rect">
                      <a:avLst/>
                    </a:prstGeom>
                  </pic:spPr>
                </pic:pic>
              </a:graphicData>
            </a:graphic>
          </wp:inline>
        </w:drawing>
      </w:r>
      <w:r>
        <w:rPr>
          <w:rFonts w:asciiTheme="majorHAnsi" w:hAnsiTheme="majorHAnsi"/>
          <w:b/>
          <w:i/>
          <w:noProof/>
          <w:sz w:val="24"/>
          <w:lang w:val="it-IT"/>
        </w:rPr>
        <w:lastRenderedPageBreak/>
        <w:drawing>
          <wp:inline distT="0" distB="0" distL="0" distR="0" wp14:anchorId="19637D76" wp14:editId="183317C9">
            <wp:extent cx="5760085" cy="3021965"/>
            <wp:effectExtent l="0" t="0" r="5715" b="635"/>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arch.PNG"/>
                    <pic:cNvPicPr/>
                  </pic:nvPicPr>
                  <pic:blipFill>
                    <a:blip r:embed="rId57"/>
                    <a:stretch>
                      <a:fillRect/>
                    </a:stretch>
                  </pic:blipFill>
                  <pic:spPr>
                    <a:xfrm>
                      <a:off x="0" y="0"/>
                      <a:ext cx="5760085" cy="3021965"/>
                    </a:xfrm>
                    <a:prstGeom prst="rect">
                      <a:avLst/>
                    </a:prstGeom>
                  </pic:spPr>
                </pic:pic>
              </a:graphicData>
            </a:graphic>
          </wp:inline>
        </w:drawing>
      </w:r>
      <w:r w:rsidR="00F43CAC">
        <w:rPr>
          <w:rFonts w:asciiTheme="majorHAnsi" w:hAnsiTheme="majorHAnsi"/>
          <w:b/>
          <w:i/>
          <w:noProof/>
          <w:sz w:val="24"/>
          <w:lang w:val="it-IT"/>
        </w:rPr>
        <w:drawing>
          <wp:inline distT="0" distB="0" distL="0" distR="0" wp14:anchorId="3D4718AA" wp14:editId="6ED63638">
            <wp:extent cx="5760085" cy="3253740"/>
            <wp:effectExtent l="0" t="0" r="5715" b="0"/>
            <wp:docPr id="135" name="Picture 13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ValidazioneCorso.png"/>
                    <pic:cNvPicPr/>
                  </pic:nvPicPr>
                  <pic:blipFill>
                    <a:blip r:embed="rId58"/>
                    <a:stretch>
                      <a:fillRect/>
                    </a:stretch>
                  </pic:blipFill>
                  <pic:spPr>
                    <a:xfrm>
                      <a:off x="0" y="0"/>
                      <a:ext cx="5760085" cy="3253740"/>
                    </a:xfrm>
                    <a:prstGeom prst="rect">
                      <a:avLst/>
                    </a:prstGeom>
                  </pic:spPr>
                </pic:pic>
              </a:graphicData>
            </a:graphic>
          </wp:inline>
        </w:drawing>
      </w:r>
      <w:r>
        <w:rPr>
          <w:rFonts w:asciiTheme="majorHAnsi" w:hAnsiTheme="majorHAnsi"/>
          <w:b/>
          <w:i/>
          <w:noProof/>
          <w:sz w:val="24"/>
          <w:lang w:val="it-IT"/>
        </w:rPr>
        <w:lastRenderedPageBreak/>
        <w:drawing>
          <wp:inline distT="0" distB="0" distL="0" distR="0" wp14:anchorId="5B5846B5" wp14:editId="42EBBE7C">
            <wp:extent cx="5760085" cy="2955925"/>
            <wp:effectExtent l="0" t="0" r="5715" b="3175"/>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sualizzaCorso.PNG"/>
                    <pic:cNvPicPr/>
                  </pic:nvPicPr>
                  <pic:blipFill>
                    <a:blip r:embed="rId59"/>
                    <a:stretch>
                      <a:fillRect/>
                    </a:stretch>
                  </pic:blipFill>
                  <pic:spPr>
                    <a:xfrm>
                      <a:off x="0" y="0"/>
                      <a:ext cx="5760085" cy="2955925"/>
                    </a:xfrm>
                    <a:prstGeom prst="rect">
                      <a:avLst/>
                    </a:prstGeom>
                  </pic:spPr>
                </pic:pic>
              </a:graphicData>
            </a:graphic>
          </wp:inline>
        </w:drawing>
      </w:r>
    </w:p>
    <w:p w14:paraId="01C33C53" w14:textId="2B978D6C" w:rsidR="00AF5361" w:rsidRPr="00394FF0" w:rsidRDefault="00AF5361" w:rsidP="00AF5361">
      <w:pPr>
        <w:pStyle w:val="Heading3"/>
        <w:rPr>
          <w:rFonts w:asciiTheme="majorHAnsi" w:hAnsiTheme="majorHAnsi"/>
          <w:i w:val="0"/>
          <w:lang w:val="it-IT"/>
        </w:rPr>
      </w:pPr>
    </w:p>
    <w:tbl>
      <w:tblPr>
        <w:tblStyle w:val="TableGrid"/>
        <w:tblW w:w="0" w:type="auto"/>
        <w:tblLook w:val="04A0" w:firstRow="1" w:lastRow="0" w:firstColumn="1" w:lastColumn="0" w:noHBand="0" w:noVBand="1"/>
      </w:tblPr>
      <w:tblGrid>
        <w:gridCol w:w="2266"/>
        <w:gridCol w:w="4237"/>
        <w:gridCol w:w="2558"/>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r>
              <w:rPr>
                <w:rFonts w:asciiTheme="majorHAnsi" w:hAnsiTheme="majorHAnsi"/>
                <w:b/>
                <w:lang w:val="it-IT"/>
              </w:rPr>
              <w:t>Boundary</w:t>
            </w:r>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07336C6" w:rsidR="004737C7" w:rsidRPr="003851F2" w:rsidRDefault="004737C7" w:rsidP="00B13F7F">
            <w:pPr>
              <w:jc w:val="center"/>
              <w:rPr>
                <w:rFonts w:asciiTheme="majorHAnsi" w:hAnsiTheme="majorHAnsi"/>
              </w:rPr>
            </w:pPr>
            <w:r w:rsidRPr="003851F2">
              <w:rPr>
                <w:rFonts w:asciiTheme="majorHAnsi" w:hAnsiTheme="majorHAnsi"/>
              </w:rPr>
              <w:t>CancellaCorso</w:t>
            </w:r>
            <w:r w:rsidR="00F43CAC" w:rsidRPr="003851F2">
              <w:rPr>
                <w:rFonts w:asciiTheme="majorHAnsi" w:hAnsiTheme="majorHAnsi"/>
              </w:rPr>
              <w:t>_Boundary</w:t>
            </w:r>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3C963A44" w:rsidR="004737C7" w:rsidRPr="003851F2" w:rsidRDefault="004737C7" w:rsidP="00B13F7F">
            <w:pPr>
              <w:jc w:val="center"/>
              <w:rPr>
                <w:rFonts w:asciiTheme="majorHAnsi" w:hAnsiTheme="majorHAnsi"/>
              </w:rPr>
            </w:pPr>
            <w:r w:rsidRPr="003851F2">
              <w:rPr>
                <w:rFonts w:asciiTheme="majorHAnsi" w:hAnsiTheme="majorHAnsi"/>
              </w:rPr>
              <w:t>ConfermaEliminazione</w:t>
            </w:r>
            <w:r w:rsidR="00F43CAC" w:rsidRPr="003851F2">
              <w:rPr>
                <w:rFonts w:asciiTheme="majorHAnsi" w:hAnsiTheme="majorHAnsi"/>
              </w:rPr>
              <w:t>_Boudary</w:t>
            </w:r>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6DC4E1B1" w:rsidR="004737C7" w:rsidRDefault="00EB1595" w:rsidP="00B13F7F">
            <w:pPr>
              <w:jc w:val="center"/>
              <w:rPr>
                <w:rFonts w:asciiTheme="majorHAnsi" w:hAnsiTheme="majorHAnsi"/>
              </w:rPr>
            </w:pPr>
            <w:r w:rsidRPr="00F43CAC">
              <w:rPr>
                <w:rFonts w:asciiTheme="majorHAnsi" w:hAnsiTheme="majorHAnsi"/>
              </w:rPr>
              <w:t>ConfermaButton</w:t>
            </w:r>
            <w:r w:rsidR="00F43CAC" w:rsidRPr="00F43CAC">
              <w:rPr>
                <w:rFonts w:asciiTheme="majorHAnsi" w:hAnsiTheme="majorHAnsi"/>
              </w:rPr>
              <w:t>_Boundary</w:t>
            </w:r>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AD2F27C" w14:textId="1F48EC18" w:rsidR="00EB1595" w:rsidRDefault="00EB1595" w:rsidP="00B13F7F">
            <w:pPr>
              <w:jc w:val="center"/>
              <w:rPr>
                <w:rFonts w:asciiTheme="majorHAnsi" w:hAnsiTheme="majorHAnsi"/>
              </w:rPr>
            </w:pPr>
            <w:r w:rsidRPr="00F43CAC">
              <w:rPr>
                <w:rFonts w:asciiTheme="majorHAnsi" w:hAnsiTheme="majorHAnsi"/>
              </w:rPr>
              <w:t>Homepage</w:t>
            </w:r>
            <w:r w:rsidR="00F43CAC" w:rsidRPr="00F43CAC">
              <w:rPr>
                <w:rFonts w:asciiTheme="majorHAnsi" w:hAnsiTheme="majorHAnsi"/>
              </w:rPr>
              <w:t>_Boundary</w:t>
            </w:r>
          </w:p>
          <w:p w14:paraId="4B9605DF" w14:textId="2AF5184D" w:rsidR="00B13F7F" w:rsidRDefault="00B13F7F" w:rsidP="00B13F7F">
            <w:pPr>
              <w:jc w:val="center"/>
              <w:rPr>
                <w:rFonts w:asciiTheme="majorHAnsi" w:hAnsiTheme="majorHAnsi"/>
              </w:rPr>
            </w:pPr>
          </w:p>
          <w:p w14:paraId="17B21718" w14:textId="262CB462" w:rsidR="00B13F7F" w:rsidRDefault="00B13F7F" w:rsidP="00B13F7F">
            <w:pPr>
              <w:jc w:val="center"/>
              <w:rPr>
                <w:rFonts w:asciiTheme="majorHAnsi" w:hAnsiTheme="majorHAnsi"/>
              </w:rPr>
            </w:pPr>
          </w:p>
          <w:p w14:paraId="1C10E414" w14:textId="77777777" w:rsidR="00B13F7F" w:rsidRPr="00F43CAC" w:rsidRDefault="00B13F7F" w:rsidP="00B13F7F">
            <w:pPr>
              <w:jc w:val="center"/>
              <w:rPr>
                <w:rFonts w:asciiTheme="majorHAnsi" w:hAnsiTheme="majorHAnsi"/>
              </w:rPr>
            </w:pPr>
          </w:p>
          <w:p w14:paraId="397ABE4B" w14:textId="26993058" w:rsidR="00B13F7F" w:rsidRDefault="00EB1595" w:rsidP="00B13F7F">
            <w:pPr>
              <w:jc w:val="center"/>
              <w:rPr>
                <w:rFonts w:asciiTheme="majorHAnsi" w:hAnsiTheme="majorHAnsi"/>
              </w:rPr>
            </w:pPr>
            <w:r w:rsidRPr="00F43CAC">
              <w:rPr>
                <w:rFonts w:asciiTheme="majorHAnsi" w:hAnsiTheme="majorHAnsi"/>
              </w:rPr>
              <w:t>CreaCorsoButton</w:t>
            </w:r>
            <w:r w:rsidR="00F43CAC" w:rsidRPr="00F43CAC">
              <w:rPr>
                <w:rFonts w:asciiTheme="majorHAnsi" w:hAnsiTheme="majorHAnsi"/>
              </w:rPr>
              <w:t>_Boundary</w:t>
            </w:r>
          </w:p>
          <w:p w14:paraId="5DE056E4" w14:textId="32FFBBCD" w:rsidR="00B13F7F" w:rsidRDefault="00B13F7F" w:rsidP="00B13F7F">
            <w:pPr>
              <w:jc w:val="center"/>
              <w:rPr>
                <w:rFonts w:asciiTheme="majorHAnsi" w:hAnsiTheme="majorHAnsi"/>
              </w:rPr>
            </w:pPr>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00A48EA4" w:rsidR="00EB1595" w:rsidRDefault="00EB1595" w:rsidP="00B13F7F">
            <w:pPr>
              <w:jc w:val="center"/>
              <w:rPr>
                <w:rFonts w:asciiTheme="majorHAnsi" w:hAnsiTheme="majorHAnsi"/>
              </w:rPr>
            </w:pPr>
            <w:r w:rsidRPr="00F43CAC">
              <w:rPr>
                <w:rFonts w:asciiTheme="majorHAnsi" w:hAnsiTheme="majorHAnsi"/>
              </w:rPr>
              <w:t>CreaCorsoForm</w:t>
            </w:r>
            <w:r w:rsidR="00F43CAC" w:rsidRPr="00F43CAC">
              <w:rPr>
                <w:rFonts w:asciiTheme="majorHAnsi" w:hAnsiTheme="majorHAnsi"/>
              </w:rPr>
              <w:t>_Boundary</w:t>
            </w:r>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32A24B69" w:rsidR="00EB1595" w:rsidRDefault="00EB1595" w:rsidP="00B13F7F">
            <w:pPr>
              <w:jc w:val="center"/>
              <w:rPr>
                <w:rFonts w:asciiTheme="majorHAnsi" w:hAnsiTheme="majorHAnsi"/>
              </w:rPr>
            </w:pPr>
            <w:r>
              <w:rPr>
                <w:rFonts w:asciiTheme="majorHAnsi" w:hAnsiTheme="majorHAnsi"/>
              </w:rPr>
              <w:t>IscrizioneCorsoButton</w:t>
            </w:r>
            <w:r w:rsidR="00F43CAC">
              <w:rPr>
                <w:rFonts w:asciiTheme="majorHAnsi" w:hAnsiTheme="majorHAnsi"/>
              </w:rPr>
              <w:t>_Boundary</w:t>
            </w:r>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36B8C4AC" w:rsidR="00F43CAC" w:rsidRDefault="00F43CAC" w:rsidP="00B13F7F">
            <w:pPr>
              <w:jc w:val="center"/>
              <w:rPr>
                <w:rFonts w:asciiTheme="majorHAnsi" w:hAnsiTheme="majorHAnsi"/>
              </w:rPr>
            </w:pPr>
            <w:r>
              <w:rPr>
                <w:rFonts w:asciiTheme="majorHAnsi" w:hAnsiTheme="majorHAnsi"/>
              </w:rPr>
              <w:t>IscrizioneForm_Boundary</w:t>
            </w:r>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50200064" w:rsidR="00F43CAC" w:rsidRDefault="00F43CAC" w:rsidP="00B13F7F">
            <w:pPr>
              <w:jc w:val="center"/>
              <w:rPr>
                <w:rFonts w:asciiTheme="majorHAnsi" w:hAnsiTheme="majorHAnsi"/>
              </w:rPr>
            </w:pPr>
            <w:r>
              <w:rPr>
                <w:rFonts w:asciiTheme="majorHAnsi" w:hAnsiTheme="majorHAnsi"/>
              </w:rPr>
              <w:lastRenderedPageBreak/>
              <w:t>PagamentoEffettuatoMessage_Boundary</w:t>
            </w:r>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7B3A1DB6" w14:textId="379ED4A2" w:rsidR="00F43CAC" w:rsidRDefault="00F43CAC" w:rsidP="00B13F7F">
            <w:pPr>
              <w:jc w:val="center"/>
              <w:rPr>
                <w:rFonts w:asciiTheme="majorHAnsi" w:hAnsiTheme="majorHAnsi"/>
              </w:rPr>
            </w:pPr>
            <w:r>
              <w:rPr>
                <w:rFonts w:asciiTheme="majorHAnsi" w:hAnsiTheme="majorHAnsi"/>
              </w:rPr>
              <w:t>ModificaCorsoForm_Boundary</w:t>
            </w:r>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66FF3A66" w:rsidR="00F43CAC" w:rsidRDefault="00F43CAC" w:rsidP="00B13F7F">
            <w:pPr>
              <w:jc w:val="center"/>
              <w:rPr>
                <w:rFonts w:asciiTheme="majorHAnsi" w:hAnsiTheme="majorHAnsi"/>
              </w:rPr>
            </w:pPr>
            <w:r>
              <w:rPr>
                <w:rFonts w:asciiTheme="majorHAnsi" w:hAnsiTheme="majorHAnsi"/>
              </w:rPr>
              <w:t>ModificaCorsoConferma_Boundary</w:t>
            </w:r>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2945FB64" w:rsidR="00F43CAC" w:rsidRDefault="00F43CAC" w:rsidP="00B13F7F">
            <w:pPr>
              <w:jc w:val="center"/>
              <w:rPr>
                <w:rFonts w:asciiTheme="majorHAnsi" w:hAnsiTheme="majorHAnsi"/>
              </w:rPr>
            </w:pPr>
            <w:r>
              <w:rPr>
                <w:rFonts w:asciiTheme="majorHAnsi" w:hAnsiTheme="majorHAnsi"/>
              </w:rPr>
              <w:t>SearchBar_Boundary</w:t>
            </w:r>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719ACA53" w14:textId="4937F9AB" w:rsidR="00F43CAC" w:rsidRDefault="00F43CAC" w:rsidP="00B13F7F">
            <w:pPr>
              <w:jc w:val="center"/>
              <w:rPr>
                <w:rFonts w:asciiTheme="majorHAnsi" w:hAnsiTheme="majorHAnsi"/>
              </w:rPr>
            </w:pPr>
            <w:r>
              <w:rPr>
                <w:rFonts w:asciiTheme="majorHAnsi" w:hAnsiTheme="majorHAnsi"/>
              </w:rPr>
              <w:t>SearchPage_Boundary</w:t>
            </w:r>
          </w:p>
          <w:p w14:paraId="0371E8BF" w14:textId="43FA8FC6" w:rsidR="00B13F7F" w:rsidRDefault="00B13F7F" w:rsidP="00B13F7F">
            <w:pPr>
              <w:jc w:val="center"/>
              <w:rPr>
                <w:rFonts w:asciiTheme="majorHAnsi" w:hAnsiTheme="majorHAnsi"/>
              </w:rPr>
            </w:pPr>
          </w:p>
          <w:p w14:paraId="7E6A7518" w14:textId="77777777" w:rsidR="00B13F7F" w:rsidRDefault="00B13F7F" w:rsidP="00B13F7F">
            <w:pPr>
              <w:jc w:val="center"/>
              <w:rPr>
                <w:rFonts w:asciiTheme="majorHAnsi" w:hAnsiTheme="majorHAnsi"/>
              </w:rPr>
            </w:pPr>
          </w:p>
          <w:p w14:paraId="241A8AA7" w14:textId="77777777" w:rsidR="00B13F7F" w:rsidRDefault="00B13F7F" w:rsidP="00B13F7F">
            <w:pPr>
              <w:jc w:val="center"/>
              <w:rPr>
                <w:rFonts w:asciiTheme="majorHAnsi" w:hAnsiTheme="majorHAnsi"/>
              </w:rPr>
            </w:pPr>
          </w:p>
          <w:p w14:paraId="560FA563" w14:textId="6A833354" w:rsidR="00F43CAC" w:rsidRDefault="00F43CAC" w:rsidP="00B13F7F">
            <w:pPr>
              <w:jc w:val="center"/>
              <w:rPr>
                <w:rFonts w:asciiTheme="majorHAnsi" w:hAnsiTheme="majorHAnsi"/>
              </w:rPr>
            </w:pPr>
            <w:r>
              <w:rPr>
                <w:rFonts w:asciiTheme="majorHAnsi" w:hAnsiTheme="majorHAnsi"/>
              </w:rPr>
              <w:t>ConvalidaButton_Boundary</w:t>
            </w:r>
          </w:p>
          <w:p w14:paraId="46551507" w14:textId="6755FE7C" w:rsidR="00B13F7F" w:rsidRDefault="00B13F7F" w:rsidP="00B13F7F">
            <w:pPr>
              <w:jc w:val="center"/>
              <w:rPr>
                <w:rFonts w:asciiTheme="majorHAnsi" w:hAnsiTheme="majorHAnsi"/>
              </w:rPr>
            </w:pPr>
          </w:p>
          <w:p w14:paraId="6910B735" w14:textId="77777777" w:rsidR="00B13F7F" w:rsidRDefault="00B13F7F" w:rsidP="00B13F7F">
            <w:pPr>
              <w:jc w:val="center"/>
              <w:rPr>
                <w:rFonts w:asciiTheme="majorHAnsi" w:hAnsiTheme="majorHAnsi"/>
              </w:rPr>
            </w:pPr>
          </w:p>
          <w:p w14:paraId="7F08CEC8" w14:textId="49147C84" w:rsidR="004737C7" w:rsidRDefault="00F43CAC" w:rsidP="00B13F7F">
            <w:pPr>
              <w:jc w:val="center"/>
              <w:rPr>
                <w:rFonts w:asciiTheme="majorHAnsi" w:hAnsiTheme="majorHAnsi"/>
              </w:rPr>
            </w:pPr>
            <w:r>
              <w:rPr>
                <w:rFonts w:asciiTheme="majorHAnsi" w:hAnsiTheme="majorHAnsi"/>
              </w:rPr>
              <w:t>NomeCorso_Boundary</w:t>
            </w:r>
          </w:p>
          <w:p w14:paraId="6DFEBAA6" w14:textId="604B580E" w:rsidR="00B13F7F" w:rsidRDefault="00B13F7F" w:rsidP="00B13F7F">
            <w:pPr>
              <w:rPr>
                <w:rFonts w:asciiTheme="majorHAnsi" w:hAnsiTheme="majorHAnsi"/>
              </w:rPr>
            </w:pPr>
          </w:p>
          <w:p w14:paraId="457E04B3" w14:textId="77777777" w:rsidR="00B13F7F" w:rsidRDefault="00B13F7F" w:rsidP="00B13F7F">
            <w:pPr>
              <w:jc w:val="center"/>
              <w:rPr>
                <w:rFonts w:asciiTheme="majorHAnsi" w:hAnsiTheme="majorHAnsi"/>
              </w:rPr>
            </w:pPr>
          </w:p>
          <w:p w14:paraId="258E78EE" w14:textId="77777777" w:rsidR="00F43CAC" w:rsidRDefault="00F43CAC" w:rsidP="00B13F7F">
            <w:pPr>
              <w:jc w:val="center"/>
              <w:rPr>
                <w:rFonts w:asciiTheme="majorHAnsi" w:hAnsiTheme="majorHAnsi"/>
              </w:rPr>
            </w:pPr>
            <w:r>
              <w:rPr>
                <w:rFonts w:asciiTheme="majorHAnsi" w:hAnsiTheme="majorHAnsi"/>
              </w:rPr>
              <w:t>Corso_Boundary</w:t>
            </w: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F43CAC" w:rsidRDefault="004737C7" w:rsidP="0060577D">
            <w:pPr>
              <w:jc w:val="center"/>
              <w:rPr>
                <w:rFonts w:asciiTheme="majorHAnsi" w:hAnsiTheme="majorHAnsi"/>
              </w:rPr>
            </w:pPr>
          </w:p>
          <w:p w14:paraId="6E9F7CF8" w14:textId="77777777" w:rsidR="004737C7" w:rsidRDefault="004737C7" w:rsidP="0060577D">
            <w:pPr>
              <w:jc w:val="center"/>
              <w:rPr>
                <w:rFonts w:asciiTheme="majorHAnsi" w:hAnsiTheme="majorHAnsi"/>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258B343" w14:textId="77777777" w:rsidR="00B13F7F" w:rsidRDefault="00B13F7F" w:rsidP="0060577D">
            <w:pPr>
              <w:jc w:val="center"/>
              <w:rPr>
                <w:rFonts w:asciiTheme="majorHAnsi" w:hAnsiTheme="majorHAnsi"/>
                <w:lang w:val="it-IT"/>
              </w:rPr>
            </w:pPr>
          </w:p>
          <w:p w14:paraId="1BC575D4" w14:textId="77777777" w:rsidR="00B13F7F" w:rsidRDefault="00B13F7F" w:rsidP="0060577D">
            <w:pPr>
              <w:jc w:val="center"/>
              <w:rPr>
                <w:rFonts w:asciiTheme="majorHAnsi" w:hAnsiTheme="majorHAnsi"/>
                <w:lang w:val="it-IT"/>
              </w:rPr>
            </w:pPr>
          </w:p>
          <w:p w14:paraId="354999C9" w14:textId="77777777" w:rsidR="00B13F7F" w:rsidRDefault="00B13F7F" w:rsidP="00B13F7F">
            <w:pPr>
              <w:jc w:val="center"/>
              <w:rPr>
                <w:rFonts w:asciiTheme="majorHAnsi" w:hAnsiTheme="majorHAnsi"/>
                <w:lang w:val="it-IT"/>
              </w:rPr>
            </w:pPr>
            <w:r>
              <w:rPr>
                <w:rFonts w:asciiTheme="majorHAnsi" w:hAnsiTheme="majorHAnsi"/>
                <w:lang w:val="it-IT"/>
              </w:rPr>
              <w:t>Pulsante per la creazione di un corso.</w:t>
            </w:r>
          </w:p>
          <w:p w14:paraId="2F7775AA" w14:textId="77777777" w:rsidR="00B13F7F" w:rsidRDefault="00B13F7F" w:rsidP="00B13F7F">
            <w:pPr>
              <w:jc w:val="center"/>
              <w:rPr>
                <w:rFonts w:asciiTheme="majorHAnsi" w:hAnsiTheme="majorHAnsi"/>
                <w:lang w:val="it-IT"/>
              </w:rPr>
            </w:pPr>
          </w:p>
          <w:p w14:paraId="6538352C" w14:textId="77777777" w:rsidR="00B13F7F" w:rsidRDefault="00B13F7F" w:rsidP="00B13F7F">
            <w:pPr>
              <w:jc w:val="cente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lastRenderedPageBreak/>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3851F2"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48224601" w14:textId="57A37D33" w:rsidR="004737C7" w:rsidRDefault="00F43CAC" w:rsidP="0060577D">
            <w:pPr>
              <w:jc w:val="center"/>
              <w:rPr>
                <w:rFonts w:asciiTheme="majorHAnsi" w:hAnsiTheme="majorHAnsi"/>
                <w:lang w:val="it-IT"/>
              </w:rPr>
            </w:pPr>
            <w:r w:rsidRPr="00F43CAC">
              <w:rPr>
                <w:rFonts w:asciiTheme="majorHAnsi" w:hAnsiTheme="majorHAnsi"/>
                <w:lang w:val="it-IT"/>
              </w:rPr>
              <w:t>CancellaCorso_Control</w:t>
            </w:r>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7AC208B9" w:rsidR="00F43CAC" w:rsidRDefault="00F43CAC" w:rsidP="0060577D">
            <w:pPr>
              <w:jc w:val="center"/>
              <w:rPr>
                <w:rFonts w:asciiTheme="majorHAnsi" w:hAnsiTheme="majorHAnsi"/>
                <w:lang w:val="it-IT"/>
              </w:rPr>
            </w:pPr>
            <w:r w:rsidRPr="00F43CAC">
              <w:rPr>
                <w:rFonts w:asciiTheme="majorHAnsi" w:hAnsiTheme="majorHAnsi"/>
                <w:lang w:val="it-IT"/>
              </w:rPr>
              <w:t>ConfermaCorso_Control</w:t>
            </w:r>
          </w:p>
          <w:p w14:paraId="00D5AA68" w14:textId="1FF6FB60" w:rsidR="00B13F7F" w:rsidRDefault="00B13F7F" w:rsidP="0060577D">
            <w:pPr>
              <w:jc w:val="center"/>
              <w:rPr>
                <w:rFonts w:asciiTheme="majorHAnsi" w:hAnsiTheme="majorHAnsi"/>
                <w:lang w:val="it-IT"/>
              </w:rPr>
            </w:pPr>
          </w:p>
          <w:p w14:paraId="61165011" w14:textId="77777777" w:rsidR="00B13F7F" w:rsidRDefault="00B13F7F"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18B54734" w:rsidR="00F43CAC" w:rsidRDefault="00F43CAC" w:rsidP="00F43CAC">
            <w:pPr>
              <w:jc w:val="center"/>
              <w:rPr>
                <w:rFonts w:asciiTheme="majorHAnsi" w:hAnsiTheme="majorHAnsi"/>
                <w:lang w:val="it-IT"/>
              </w:rPr>
            </w:pPr>
            <w:r>
              <w:rPr>
                <w:rFonts w:asciiTheme="majorHAnsi" w:hAnsiTheme="majorHAnsi"/>
                <w:lang w:val="it-IT"/>
              </w:rPr>
              <w:t>CreaCorso_Control</w:t>
            </w:r>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3FD0A6C" w:rsidR="00F43CAC" w:rsidRDefault="00F43CAC" w:rsidP="0060577D">
            <w:pPr>
              <w:jc w:val="center"/>
              <w:rPr>
                <w:rFonts w:asciiTheme="majorHAnsi" w:hAnsiTheme="majorHAnsi"/>
                <w:lang w:val="it-IT"/>
              </w:rPr>
            </w:pPr>
            <w:r w:rsidRPr="00F43CAC">
              <w:rPr>
                <w:rFonts w:asciiTheme="majorHAnsi" w:hAnsiTheme="majorHAnsi"/>
                <w:lang w:val="it-IT"/>
              </w:rPr>
              <w:t>Corso_Control</w:t>
            </w:r>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DD0E1A9" w:rsidR="00F43CAC" w:rsidRDefault="00B13F7F" w:rsidP="0060577D">
            <w:pPr>
              <w:jc w:val="center"/>
              <w:rPr>
                <w:rFonts w:asciiTheme="majorHAnsi" w:hAnsiTheme="majorHAnsi"/>
                <w:lang w:val="it-IT"/>
              </w:rPr>
            </w:pPr>
            <w:r>
              <w:rPr>
                <w:rFonts w:asciiTheme="majorHAnsi" w:hAnsiTheme="majorHAnsi"/>
                <w:lang w:val="it-IT"/>
              </w:rPr>
              <w:t>IscrizioneCorsoButton_Control</w:t>
            </w:r>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777777" w:rsidR="001F22F3" w:rsidRDefault="001F22F3" w:rsidP="0060577D">
            <w:pPr>
              <w:jc w:val="center"/>
              <w:rPr>
                <w:rFonts w:asciiTheme="majorHAnsi" w:hAnsiTheme="majorHAnsi"/>
                <w:lang w:val="it-IT"/>
              </w:rPr>
            </w:pPr>
          </w:p>
          <w:p w14:paraId="5709C180" w14:textId="31792C0F" w:rsidR="00B13F7F" w:rsidRDefault="00B13F7F" w:rsidP="0060577D">
            <w:pPr>
              <w:jc w:val="center"/>
              <w:rPr>
                <w:rFonts w:asciiTheme="majorHAnsi" w:hAnsiTheme="majorHAnsi"/>
                <w:lang w:val="it-IT"/>
              </w:rPr>
            </w:pPr>
            <w:r>
              <w:rPr>
                <w:rFonts w:asciiTheme="majorHAnsi" w:hAnsiTheme="majorHAnsi"/>
                <w:lang w:val="it-IT"/>
              </w:rPr>
              <w:t>Iscrizione_Control</w:t>
            </w:r>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7777777" w:rsidR="00B13F7F" w:rsidRDefault="00B13F7F" w:rsidP="0060577D">
            <w:pPr>
              <w:jc w:val="center"/>
              <w:rPr>
                <w:rFonts w:asciiTheme="majorHAnsi" w:hAnsiTheme="majorHAnsi"/>
                <w:lang w:val="it-IT"/>
              </w:rPr>
            </w:pPr>
          </w:p>
          <w:p w14:paraId="19F24626" w14:textId="01F530F1" w:rsidR="00F43CAC" w:rsidRDefault="00B13F7F" w:rsidP="0060577D">
            <w:pPr>
              <w:jc w:val="center"/>
              <w:rPr>
                <w:rFonts w:asciiTheme="majorHAnsi" w:hAnsiTheme="majorHAnsi"/>
                <w:lang w:val="it-IT"/>
              </w:rPr>
            </w:pPr>
            <w:r>
              <w:rPr>
                <w:rFonts w:asciiTheme="majorHAnsi" w:hAnsiTheme="majorHAnsi"/>
                <w:lang w:val="it-IT"/>
              </w:rPr>
              <w:t>ModificaCorso_Control</w:t>
            </w:r>
          </w:p>
          <w:p w14:paraId="36633AA9" w14:textId="0A068967" w:rsidR="00B13F7F" w:rsidRDefault="00B13F7F" w:rsidP="0060577D">
            <w:pPr>
              <w:jc w:val="center"/>
              <w:rPr>
                <w:rFonts w:asciiTheme="majorHAnsi" w:hAnsiTheme="majorHAnsi"/>
                <w:lang w:val="it-IT"/>
              </w:rPr>
            </w:pPr>
          </w:p>
          <w:p w14:paraId="37D1F29C" w14:textId="0C551B60" w:rsidR="001F22F3" w:rsidRDefault="001F22F3"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17CE2636" w:rsidR="00B13F7F" w:rsidRDefault="00B13F7F" w:rsidP="0060577D">
            <w:pPr>
              <w:jc w:val="center"/>
              <w:rPr>
                <w:rFonts w:asciiTheme="majorHAnsi" w:hAnsiTheme="majorHAnsi"/>
                <w:lang w:val="it-IT"/>
              </w:rPr>
            </w:pPr>
            <w:r>
              <w:rPr>
                <w:rFonts w:asciiTheme="majorHAnsi" w:hAnsiTheme="majorHAnsi"/>
                <w:lang w:val="it-IT"/>
              </w:rPr>
              <w:t>Search_Control</w:t>
            </w:r>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7F41ECED" w14:textId="1F2B2F38"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1027322" w:rsidR="00B13F7F" w:rsidRDefault="00B13F7F" w:rsidP="0060577D">
            <w:pPr>
              <w:jc w:val="center"/>
              <w:rPr>
                <w:rFonts w:asciiTheme="majorHAnsi" w:hAnsiTheme="majorHAnsi"/>
                <w:lang w:val="it-IT"/>
              </w:rPr>
            </w:pPr>
            <w:r>
              <w:rPr>
                <w:rFonts w:asciiTheme="majorHAnsi" w:hAnsiTheme="majorHAnsi"/>
                <w:lang w:val="it-IT"/>
              </w:rPr>
              <w:t>Validazione_Control</w:t>
            </w:r>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77777777" w:rsidR="00B13F7F" w:rsidRDefault="00B13F7F" w:rsidP="0060577D">
            <w:pPr>
              <w:jc w:val="center"/>
              <w:rPr>
                <w:rFonts w:asciiTheme="majorHAnsi" w:hAnsiTheme="majorHAnsi"/>
                <w:lang w:val="it-IT"/>
              </w:rPr>
            </w:pPr>
          </w:p>
          <w:p w14:paraId="0EBEFFCC" w14:textId="7F5243AF" w:rsidR="00B13F7F" w:rsidRDefault="00B13F7F" w:rsidP="0060577D">
            <w:pPr>
              <w:jc w:val="center"/>
              <w:rPr>
                <w:rFonts w:asciiTheme="majorHAnsi" w:hAnsiTheme="majorHAnsi"/>
                <w:lang w:val="it-IT"/>
              </w:rPr>
            </w:pPr>
            <w:r>
              <w:rPr>
                <w:rFonts w:asciiTheme="majorHAnsi" w:hAnsiTheme="majorHAnsi"/>
                <w:lang w:val="it-IT"/>
              </w:rPr>
              <w:t>VisualizzaCorso_Control</w:t>
            </w:r>
          </w:p>
          <w:p w14:paraId="11FB8B16" w14:textId="39C49EEA" w:rsidR="00B13F7F" w:rsidRDefault="00B13F7F" w:rsidP="0060577D">
            <w:pPr>
              <w:jc w:val="center"/>
              <w:rPr>
                <w:rFonts w:asciiTheme="majorHAnsi" w:hAnsiTheme="majorHAnsi"/>
                <w:lang w:val="it-IT"/>
              </w:rPr>
            </w:pPr>
          </w:p>
          <w:p w14:paraId="47114CF3" w14:textId="7DC1ED3A" w:rsidR="001F22F3" w:rsidRDefault="001F22F3" w:rsidP="0060577D">
            <w:pPr>
              <w:jc w:val="center"/>
              <w:rPr>
                <w:rFonts w:asciiTheme="majorHAnsi" w:hAnsiTheme="majorHAnsi"/>
                <w:lang w:val="it-IT"/>
              </w:rPr>
            </w:pPr>
          </w:p>
          <w:p w14:paraId="13B6B9F1" w14:textId="64080D5E" w:rsidR="001F22F3" w:rsidRDefault="001F22F3" w:rsidP="0060577D">
            <w:pPr>
              <w:jc w:val="center"/>
              <w:rPr>
                <w:rFonts w:asciiTheme="majorHAnsi" w:hAnsiTheme="majorHAnsi"/>
                <w:lang w:val="it-IT"/>
              </w:rPr>
            </w:pPr>
          </w:p>
          <w:p w14:paraId="23F5BF8B" w14:textId="77777777" w:rsidR="001F22F3" w:rsidRDefault="001F22F3" w:rsidP="0060577D">
            <w:pPr>
              <w:jc w:val="center"/>
              <w:rPr>
                <w:rFonts w:asciiTheme="majorHAnsi" w:hAnsiTheme="majorHAnsi"/>
                <w:lang w:val="it-IT"/>
              </w:rPr>
            </w:pPr>
          </w:p>
          <w:p w14:paraId="5C6F9920" w14:textId="7A137DDE" w:rsidR="00B13F7F" w:rsidRDefault="00B13F7F" w:rsidP="0060577D">
            <w:pPr>
              <w:jc w:val="center"/>
              <w:rPr>
                <w:rFonts w:asciiTheme="majorHAnsi" w:hAnsiTheme="majorHAnsi"/>
                <w:lang w:val="it-IT"/>
              </w:rPr>
            </w:pPr>
            <w:r>
              <w:rPr>
                <w:rFonts w:asciiTheme="majorHAnsi" w:hAnsiTheme="majorHAnsi"/>
                <w:lang w:val="it-IT"/>
              </w:rPr>
              <w:t>IscrizioneManager</w:t>
            </w:r>
          </w:p>
          <w:p w14:paraId="58D0944D" w14:textId="6CE42ABC" w:rsidR="00B13F7F" w:rsidRDefault="00B13F7F" w:rsidP="0060577D">
            <w:pPr>
              <w:jc w:val="center"/>
              <w:rPr>
                <w:rFonts w:asciiTheme="majorHAnsi" w:hAnsiTheme="majorHAnsi"/>
                <w:lang w:val="it-IT"/>
              </w:rPr>
            </w:pPr>
          </w:p>
          <w:p w14:paraId="08486C54" w14:textId="5D709A12" w:rsidR="001F22F3" w:rsidRDefault="001F22F3" w:rsidP="0060577D">
            <w:pPr>
              <w:jc w:val="center"/>
              <w:rPr>
                <w:rFonts w:asciiTheme="majorHAnsi" w:hAnsiTheme="majorHAnsi"/>
                <w:lang w:val="it-IT"/>
              </w:rPr>
            </w:pPr>
          </w:p>
          <w:p w14:paraId="43D39049" w14:textId="08747F02" w:rsidR="001F22F3" w:rsidRDefault="001F22F3" w:rsidP="0060577D">
            <w:pPr>
              <w:jc w:val="center"/>
              <w:rPr>
                <w:rFonts w:asciiTheme="majorHAnsi" w:hAnsiTheme="majorHAnsi"/>
                <w:lang w:val="it-IT"/>
              </w:rPr>
            </w:pPr>
          </w:p>
          <w:p w14:paraId="5ECD8CA2" w14:textId="77777777" w:rsidR="001F22F3" w:rsidRDefault="001F22F3" w:rsidP="001F22F3">
            <w:pPr>
              <w:rPr>
                <w:rFonts w:asciiTheme="majorHAnsi" w:hAnsiTheme="majorHAnsi"/>
                <w:lang w:val="it-IT"/>
              </w:rPr>
            </w:pPr>
          </w:p>
          <w:p w14:paraId="633EB340" w14:textId="77777777" w:rsidR="00B13F7F" w:rsidRDefault="00B13F7F" w:rsidP="0060577D">
            <w:pPr>
              <w:jc w:val="center"/>
              <w:rPr>
                <w:rFonts w:asciiTheme="majorHAnsi" w:hAnsiTheme="majorHAnsi"/>
                <w:lang w:val="it-IT"/>
              </w:rPr>
            </w:pPr>
            <w:r>
              <w:rPr>
                <w:rFonts w:asciiTheme="majorHAnsi" w:hAnsiTheme="majorHAnsi"/>
                <w:lang w:val="it-IT"/>
              </w:rPr>
              <w:t>CorsoManager</w:t>
            </w:r>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4B2E8C1A"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l’operazione per la visualizzazione del form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Gestisce l’operazione della visualizzazione del form di 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0E02C8ED" w14:textId="18C2E915" w:rsidR="001F22F3" w:rsidRPr="004737C7"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tc>
      </w:tr>
      <w:tr w:rsidR="004737C7" w:rsidRPr="003851F2"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r>
              <w:rPr>
                <w:rFonts w:asciiTheme="majorHAnsi" w:hAnsiTheme="majorHAnsi"/>
                <w:b/>
                <w:lang w:val="it-IT"/>
              </w:rPr>
              <w:t>Entity</w:t>
            </w:r>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Default="00B13F7F" w:rsidP="0060577D">
            <w:pPr>
              <w:jc w:val="center"/>
              <w:rPr>
                <w:rFonts w:asciiTheme="majorHAnsi" w:hAnsiTheme="majorHAnsi"/>
              </w:rPr>
            </w:pPr>
          </w:p>
          <w:p w14:paraId="64AFDF1D" w14:textId="77777777" w:rsidR="001F22F3" w:rsidRDefault="001F22F3" w:rsidP="001F22F3">
            <w:pPr>
              <w:rPr>
                <w:rFonts w:asciiTheme="majorHAnsi" w:hAnsiTheme="majorHAnsi"/>
              </w:rPr>
            </w:pPr>
          </w:p>
          <w:p w14:paraId="2222459D" w14:textId="59FCDFF8" w:rsidR="004737C7" w:rsidRDefault="00B13F7F" w:rsidP="0060577D">
            <w:pPr>
              <w:jc w:val="center"/>
              <w:rPr>
                <w:rFonts w:asciiTheme="majorHAnsi" w:hAnsiTheme="majorHAnsi"/>
              </w:rPr>
            </w:pPr>
            <w:r>
              <w:rPr>
                <w:rFonts w:asciiTheme="majorHAnsi" w:hAnsiTheme="majorHAnsi"/>
              </w:rPr>
              <w:t>Iscrizione</w:t>
            </w:r>
          </w:p>
          <w:p w14:paraId="55290B0E" w14:textId="4A0F4E40" w:rsidR="00B13F7F" w:rsidRDefault="00B13F7F" w:rsidP="0060577D">
            <w:pPr>
              <w:jc w:val="center"/>
              <w:rPr>
                <w:rFonts w:asciiTheme="majorHAnsi" w:hAnsiTheme="majorHAnsi"/>
              </w:rPr>
            </w:pPr>
          </w:p>
          <w:p w14:paraId="4839CA9C" w14:textId="6C1EA8F2" w:rsidR="001F22F3" w:rsidRDefault="001F22F3" w:rsidP="0060577D">
            <w:pPr>
              <w:jc w:val="center"/>
              <w:rPr>
                <w:rFonts w:asciiTheme="majorHAnsi" w:hAnsiTheme="majorHAnsi"/>
              </w:rPr>
            </w:pPr>
          </w:p>
          <w:p w14:paraId="6F4449CB" w14:textId="77777777" w:rsidR="001F22F3" w:rsidRDefault="001F22F3" w:rsidP="0060577D">
            <w:pPr>
              <w:jc w:val="center"/>
              <w:rPr>
                <w:rFonts w:asciiTheme="majorHAnsi" w:hAnsiTheme="majorHAnsi"/>
              </w:rPr>
            </w:pPr>
          </w:p>
          <w:p w14:paraId="059B3184" w14:textId="77777777" w:rsidR="00B13F7F" w:rsidRDefault="00B13F7F" w:rsidP="0060577D">
            <w:pPr>
              <w:jc w:val="center"/>
              <w:rPr>
                <w:rFonts w:asciiTheme="majorHAnsi" w:hAnsiTheme="majorHAnsi"/>
              </w:rPr>
            </w:pPr>
            <w:r>
              <w:rPr>
                <w:rFonts w:asciiTheme="majorHAnsi" w:hAnsiTheme="majorHAnsi"/>
              </w:rPr>
              <w:t>Corso</w:t>
            </w:r>
          </w:p>
          <w:p w14:paraId="652F404D" w14:textId="2299E963" w:rsidR="00B13F7F" w:rsidRPr="00890706" w:rsidRDefault="00B13F7F" w:rsidP="0060577D">
            <w:pPr>
              <w:jc w:val="center"/>
              <w:rPr>
                <w:rFonts w:asciiTheme="majorHAnsi" w:hAnsiTheme="majorHAnsi"/>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60C2BF75" w14:textId="6665D45D" w:rsidR="001F22F3" w:rsidRPr="004737C7"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Heading3"/>
        <w:rPr>
          <w:rFonts w:asciiTheme="majorHAnsi" w:hAnsiTheme="majorHAnsi"/>
          <w:lang w:val="it-IT"/>
        </w:rPr>
      </w:pPr>
    </w:p>
    <w:p w14:paraId="699C38DE" w14:textId="2A755F0C" w:rsidR="00880F68" w:rsidRPr="00394FF0" w:rsidRDefault="00FE5166" w:rsidP="00880F68">
      <w:pPr>
        <w:pStyle w:val="Heading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8"/>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Tramite I sequence diagram possiamo, invece, vedere come gli oggetti, tramite particolari operazioni, possono interagire tra di loro.</w:t>
      </w:r>
    </w:p>
    <w:p w14:paraId="4520E722" w14:textId="404A81D0" w:rsidR="006047EA" w:rsidRPr="00394FF0" w:rsidRDefault="00880F68" w:rsidP="00880F68">
      <w:pPr>
        <w:pStyle w:val="Heading3"/>
        <w:rPr>
          <w:rFonts w:asciiTheme="majorHAnsi" w:hAnsiTheme="majorHAnsi"/>
          <w:i w:val="0"/>
          <w:lang w:val="it-IT"/>
        </w:rPr>
      </w:pPr>
      <w:bookmarkStart w:id="45" w:name="_Toc533605712"/>
      <w:r w:rsidRPr="00394FF0">
        <w:rPr>
          <w:rFonts w:asciiTheme="majorHAnsi" w:hAnsiTheme="majorHAnsi"/>
          <w:i w:val="0"/>
          <w:lang w:val="it-IT"/>
        </w:rPr>
        <w:t>3.5.4.1 Statechart Diagram</w:t>
      </w:r>
      <w:bookmarkEnd w:id="45"/>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Lo statechart diagram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Heading3"/>
        <w:rPr>
          <w:rFonts w:asciiTheme="majorHAnsi" w:hAnsiTheme="majorHAnsi"/>
          <w:i w:val="0"/>
          <w:lang w:val="it-IT"/>
        </w:rPr>
      </w:pPr>
      <w:bookmarkStart w:id="46" w:name="_Toc533605713"/>
      <w:r w:rsidRPr="00394FF0">
        <w:rPr>
          <w:rFonts w:asciiTheme="majorHAnsi" w:hAnsiTheme="majorHAnsi"/>
          <w:i w:val="0"/>
          <w:lang w:val="it-IT"/>
        </w:rPr>
        <w:lastRenderedPageBreak/>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37E1C177" w:rsidR="00F9696B" w:rsidRPr="00394FF0" w:rsidRDefault="003851F2" w:rsidP="00F9696B">
      <w:pPr>
        <w:rPr>
          <w:rFonts w:asciiTheme="majorHAnsi" w:hAnsiTheme="majorHAnsi"/>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0"/>
                    <a:stretch>
                      <a:fillRect/>
                    </a:stretch>
                  </pic:blipFill>
                  <pic:spPr>
                    <a:xfrm>
                      <a:off x="0" y="0"/>
                      <a:ext cx="5760085" cy="2719705"/>
                    </a:xfrm>
                    <a:prstGeom prst="rect">
                      <a:avLst/>
                    </a:prstGeom>
                  </pic:spPr>
                </pic:pic>
              </a:graphicData>
            </a:graphic>
          </wp:inline>
        </w:drawing>
      </w:r>
    </w:p>
    <w:p w14:paraId="12BED7B3" w14:textId="77777777" w:rsidR="00880F68" w:rsidRPr="00394FF0" w:rsidRDefault="00880F68" w:rsidP="00880F68">
      <w:pPr>
        <w:pStyle w:val="Heading3"/>
        <w:rPr>
          <w:rFonts w:asciiTheme="majorHAnsi" w:hAnsiTheme="majorHAnsi"/>
          <w:i w:val="0"/>
          <w:lang w:val="it-IT"/>
        </w:rPr>
      </w:pPr>
    </w:p>
    <w:p w14:paraId="1CBA1359" w14:textId="4BCBD9A8" w:rsidR="00880F68" w:rsidRPr="00394FF0" w:rsidRDefault="00880F68" w:rsidP="00880F68">
      <w:pPr>
        <w:pStyle w:val="Heading3"/>
        <w:rPr>
          <w:rFonts w:asciiTheme="majorHAnsi" w:hAnsiTheme="majorHAnsi"/>
          <w:i w:val="0"/>
          <w:lang w:val="it-IT"/>
        </w:rPr>
      </w:pPr>
      <w:bookmarkStart w:id="47" w:name="_Toc533605714"/>
      <w:r w:rsidRPr="00394FF0">
        <w:rPr>
          <w:rFonts w:asciiTheme="majorHAnsi" w:hAnsiTheme="majorHAnsi"/>
          <w:i w:val="0"/>
          <w:lang w:val="it-IT"/>
        </w:rPr>
        <w:t>3.5.4.2 Sequence Diagram</w:t>
      </w:r>
      <w:bookmarkEnd w:id="47"/>
    </w:p>
    <w:p w14:paraId="220C0FE9" w14:textId="5479E702" w:rsidR="00607679" w:rsidRPr="00394FF0" w:rsidRDefault="00607679" w:rsidP="00607679">
      <w:pPr>
        <w:pStyle w:val="Heading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61"/>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Heading3"/>
        <w:rPr>
          <w:rFonts w:asciiTheme="majorHAnsi" w:hAnsiTheme="majorHAnsi"/>
          <w:i w:val="0"/>
          <w:lang w:val="it-IT"/>
        </w:rPr>
      </w:pPr>
      <w:bookmarkStart w:id="49" w:name="_Toc533605716"/>
      <w:r w:rsidRPr="00394FF0">
        <w:rPr>
          <w:rFonts w:asciiTheme="majorHAnsi" w:hAnsiTheme="majorHAnsi"/>
          <w:i w:val="0"/>
          <w:lang w:val="it-IT"/>
        </w:rPr>
        <w:lastRenderedPageBreak/>
        <w:t>[SCD</w:t>
      </w:r>
      <w:r w:rsidR="00C528A2" w:rsidRPr="00394FF0">
        <w:rPr>
          <w:rFonts w:asciiTheme="majorHAnsi" w:hAnsiTheme="majorHAnsi"/>
          <w:i w:val="0"/>
          <w:lang w:val="it-IT"/>
        </w:rPr>
        <w:t>2</w:t>
      </w:r>
      <w:r w:rsidRPr="00394FF0">
        <w:rPr>
          <w:rFonts w:asciiTheme="majorHAnsi" w:hAnsiTheme="majorHAnsi"/>
          <w:i w:val="0"/>
          <w:lang w:val="it-IT"/>
        </w:rPr>
        <w:t>] Logout</w:t>
      </w:r>
      <w:bookmarkEnd w:id="49"/>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62"/>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Heading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Heading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63"/>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64"/>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Heading3"/>
        <w:rPr>
          <w:rFonts w:asciiTheme="majorHAnsi" w:hAnsiTheme="majorHAnsi"/>
          <w:i w:val="0"/>
          <w:lang w:val="it-IT"/>
        </w:rPr>
      </w:pPr>
    </w:p>
    <w:p w14:paraId="5676C413" w14:textId="67E1E151" w:rsidR="00C528A2" w:rsidRPr="00394FF0" w:rsidRDefault="008509BD" w:rsidP="00C528A2">
      <w:pPr>
        <w:pStyle w:val="Heading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65"/>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Heading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Heading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66"/>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Heading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Heading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67"/>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Heading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Heading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68"/>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Heading3"/>
        <w:rPr>
          <w:rFonts w:asciiTheme="majorHAnsi" w:hAnsiTheme="majorHAnsi"/>
          <w:i w:val="0"/>
          <w:lang w:val="it-IT"/>
        </w:rPr>
      </w:pPr>
    </w:p>
    <w:p w14:paraId="339066A5" w14:textId="3F799A15" w:rsidR="00C528A2" w:rsidRPr="00394FF0" w:rsidRDefault="008509BD" w:rsidP="00C528A2">
      <w:pPr>
        <w:pStyle w:val="Heading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69"/>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Heading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70"/>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71"/>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Heading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72"/>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Heading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73"/>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Heading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74"/>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75"/>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Heading3"/>
        <w:rPr>
          <w:rFonts w:asciiTheme="majorHAnsi" w:hAnsiTheme="majorHAnsi"/>
          <w:i w:val="0"/>
          <w:lang w:val="it-IT"/>
        </w:rPr>
      </w:pPr>
    </w:p>
    <w:p w14:paraId="5E93ED5C" w14:textId="77777777" w:rsidR="00C528A2" w:rsidRPr="00394FF0" w:rsidRDefault="00C528A2" w:rsidP="008509BD">
      <w:pPr>
        <w:pStyle w:val="Heading3"/>
        <w:rPr>
          <w:rFonts w:asciiTheme="majorHAnsi" w:hAnsiTheme="majorHAnsi"/>
          <w:i w:val="0"/>
          <w:lang w:val="it-IT"/>
        </w:rPr>
      </w:pPr>
    </w:p>
    <w:p w14:paraId="36026642" w14:textId="77777777" w:rsidR="00C528A2" w:rsidRPr="00394FF0" w:rsidRDefault="00C528A2" w:rsidP="008509BD">
      <w:pPr>
        <w:pStyle w:val="Heading3"/>
        <w:rPr>
          <w:rFonts w:asciiTheme="majorHAnsi" w:hAnsiTheme="majorHAnsi"/>
          <w:i w:val="0"/>
          <w:lang w:val="it-IT"/>
        </w:rPr>
      </w:pPr>
    </w:p>
    <w:p w14:paraId="22251BF2" w14:textId="485AE807" w:rsidR="00C528A2" w:rsidRPr="00394FF0" w:rsidRDefault="00C528A2" w:rsidP="008509BD">
      <w:pPr>
        <w:pStyle w:val="Heading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Heading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76"/>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Heading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77"/>
                    <a:stretch>
                      <a:fillRect/>
                    </a:stretch>
                  </pic:blipFill>
                  <pic:spPr>
                    <a:xfrm>
                      <a:off x="0" y="0"/>
                      <a:ext cx="5760085" cy="2139950"/>
                    </a:xfrm>
                    <a:prstGeom prst="rect">
                      <a:avLst/>
                    </a:prstGeom>
                  </pic:spPr>
                </pic:pic>
              </a:graphicData>
            </a:graphic>
          </wp:inline>
        </w:drawing>
      </w:r>
    </w:p>
    <w:p w14:paraId="3C79BB69" w14:textId="6BD2A7C9" w:rsidR="00C528A2" w:rsidRPr="00394FF0" w:rsidRDefault="00C528A2" w:rsidP="00C528A2">
      <w:pPr>
        <w:pStyle w:val="Heading3"/>
        <w:rPr>
          <w:rFonts w:asciiTheme="majorHAnsi" w:hAnsiTheme="majorHAnsi"/>
          <w:i w:val="0"/>
          <w:lang w:val="it-IT"/>
        </w:rPr>
      </w:pPr>
      <w:bookmarkStart w:id="70" w:name="_Toc533605733"/>
      <w:r w:rsidRPr="00394FF0">
        <w:rPr>
          <w:rFonts w:asciiTheme="majorHAnsi" w:hAnsiTheme="majorHAnsi"/>
          <w:i w:val="0"/>
          <w:lang w:val="it-IT"/>
        </w:rPr>
        <w:t>[SCD15] Rifiuta corso supervisionato</w:t>
      </w:r>
      <w:bookmarkEnd w:id="70"/>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78"/>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Heading3"/>
        <w:jc w:val="center"/>
        <w:rPr>
          <w:rFonts w:asciiTheme="majorHAnsi" w:hAnsiTheme="majorHAnsi"/>
          <w:lang w:val="it-IT"/>
        </w:rPr>
      </w:pPr>
    </w:p>
    <w:p w14:paraId="57FA169C" w14:textId="71E2E256" w:rsidR="00B00DCC" w:rsidRPr="00394FF0" w:rsidRDefault="00FE5166" w:rsidP="0011466B">
      <w:pPr>
        <w:pStyle w:val="Heading3"/>
        <w:rPr>
          <w:rFonts w:asciiTheme="majorHAnsi" w:hAnsiTheme="majorHAnsi"/>
          <w:i w:val="0"/>
          <w:lang w:val="it-IT"/>
        </w:rPr>
      </w:pPr>
      <w:bookmarkStart w:id="71" w:name="_Toc531864294"/>
      <w:bookmarkStart w:id="72"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71"/>
      <w:bookmarkEnd w:id="72"/>
    </w:p>
    <w:p w14:paraId="7C025745" w14:textId="77777777" w:rsidR="00B00DCC" w:rsidRPr="00394FF0" w:rsidRDefault="00B00DCC" w:rsidP="00B00DCC">
      <w:pPr>
        <w:pStyle w:val="Heading3"/>
        <w:jc w:val="center"/>
        <w:rPr>
          <w:rFonts w:asciiTheme="majorHAnsi" w:hAnsiTheme="majorHAnsi"/>
          <w:lang w:val="it-IT"/>
        </w:rPr>
      </w:pPr>
    </w:p>
    <w:p w14:paraId="696D9FBE" w14:textId="16525095" w:rsidR="00B00DCC" w:rsidRPr="00394FF0" w:rsidRDefault="0011466B" w:rsidP="0011466B">
      <w:pPr>
        <w:pStyle w:val="Heading3"/>
        <w:jc w:val="both"/>
        <w:rPr>
          <w:rFonts w:asciiTheme="majorHAnsi" w:hAnsiTheme="majorHAnsi"/>
          <w:b w:val="0"/>
          <w:i w:val="0"/>
          <w:lang w:val="it-IT"/>
        </w:rPr>
      </w:pPr>
      <w:bookmarkStart w:id="73" w:name="_Toc531883297"/>
      <w:bookmarkStart w:id="74"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3"/>
      <w:bookmarkEnd w:id="74"/>
    </w:p>
    <w:p w14:paraId="77100006" w14:textId="77777777" w:rsidR="00B00DCC" w:rsidRPr="00394FF0" w:rsidRDefault="00B00DCC" w:rsidP="00B00DCC">
      <w:pPr>
        <w:pStyle w:val="Heading3"/>
        <w:jc w:val="center"/>
        <w:rPr>
          <w:rFonts w:asciiTheme="majorHAnsi" w:hAnsiTheme="majorHAnsi"/>
          <w:lang w:val="it-IT"/>
        </w:rPr>
      </w:pPr>
    </w:p>
    <w:p w14:paraId="48A2E8F4" w14:textId="19DC5286" w:rsidR="00B00DCC" w:rsidRPr="00394FF0" w:rsidRDefault="0011466B" w:rsidP="0011466B">
      <w:pPr>
        <w:pStyle w:val="Heading3"/>
        <w:rPr>
          <w:rFonts w:asciiTheme="majorHAnsi" w:hAnsiTheme="majorHAnsi"/>
          <w:lang w:val="it-IT"/>
        </w:rPr>
      </w:pPr>
      <w:bookmarkStart w:id="75" w:name="_Toc531864295"/>
      <w:bookmarkStart w:id="76"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5"/>
      <w:bookmarkEnd w:id="76"/>
    </w:p>
    <w:p w14:paraId="3985AD42" w14:textId="77777777" w:rsidR="00B00DCC" w:rsidRPr="00394FF0" w:rsidRDefault="00B00DCC" w:rsidP="00B00DCC">
      <w:pPr>
        <w:pStyle w:val="Heading3"/>
        <w:jc w:val="center"/>
        <w:rPr>
          <w:rFonts w:asciiTheme="majorHAnsi" w:hAnsiTheme="majorHAnsi"/>
          <w:lang w:val="it-IT"/>
        </w:rPr>
      </w:pPr>
    </w:p>
    <w:p w14:paraId="3E5866BD" w14:textId="23657DE4" w:rsidR="002F69D2" w:rsidRPr="00394FF0" w:rsidRDefault="00B51237" w:rsidP="00B00DCC">
      <w:pPr>
        <w:pStyle w:val="Heading3"/>
        <w:jc w:val="center"/>
        <w:rPr>
          <w:rFonts w:asciiTheme="majorHAnsi" w:hAnsiTheme="majorHAnsi"/>
          <w:lang w:val="it-IT"/>
        </w:rPr>
      </w:pPr>
      <w:bookmarkStart w:id="77"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79"/>
                    <a:stretch>
                      <a:fillRect/>
                    </a:stretch>
                  </pic:blipFill>
                  <pic:spPr>
                    <a:xfrm>
                      <a:off x="0" y="0"/>
                      <a:ext cx="5760085" cy="5834380"/>
                    </a:xfrm>
                    <a:prstGeom prst="rect">
                      <a:avLst/>
                    </a:prstGeom>
                  </pic:spPr>
                </pic:pic>
              </a:graphicData>
            </a:graphic>
          </wp:inline>
        </w:drawing>
      </w:r>
      <w:bookmarkEnd w:id="77"/>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Heading3"/>
        <w:rPr>
          <w:rFonts w:asciiTheme="majorHAnsi" w:hAnsiTheme="majorHAnsi"/>
          <w:i w:val="0"/>
          <w:lang w:val="it-IT"/>
        </w:rPr>
      </w:pPr>
      <w:bookmarkStart w:id="78" w:name="_Toc531864297"/>
      <w:bookmarkStart w:id="79"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8"/>
      <w:bookmarkEnd w:id="79"/>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80"/>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Heading3"/>
        <w:rPr>
          <w:rFonts w:asciiTheme="majorHAnsi" w:hAnsiTheme="majorHAnsi"/>
          <w:i w:val="0"/>
          <w:lang w:val="it-IT"/>
        </w:rPr>
      </w:pPr>
      <w:bookmarkStart w:id="80" w:name="_Toc531864298"/>
      <w:bookmarkStart w:id="81"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0"/>
      <w:bookmarkEnd w:id="81"/>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Heading3"/>
        <w:rPr>
          <w:rFonts w:asciiTheme="majorHAnsi" w:hAnsiTheme="majorHAnsi"/>
          <w:i w:val="0"/>
          <w:lang w:val="it-IT"/>
        </w:rPr>
      </w:pPr>
      <w:bookmarkStart w:id="82" w:name="_Toc531864299"/>
      <w:bookmarkStart w:id="83"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2"/>
      <w:bookmarkEnd w:id="83"/>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81"/>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Heading3"/>
        <w:rPr>
          <w:rFonts w:asciiTheme="majorHAnsi" w:hAnsiTheme="majorHAnsi"/>
          <w:i w:val="0"/>
          <w:lang w:val="it-IT"/>
        </w:rPr>
      </w:pPr>
      <w:bookmarkStart w:id="84" w:name="_Toc531864300"/>
      <w:bookmarkStart w:id="85"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4"/>
      <w:bookmarkEnd w:id="8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82"/>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Heading3"/>
        <w:rPr>
          <w:rFonts w:asciiTheme="majorHAnsi" w:hAnsiTheme="majorHAnsi"/>
          <w:i w:val="0"/>
          <w:lang w:val="it-IT"/>
        </w:rPr>
      </w:pPr>
      <w:bookmarkStart w:id="86" w:name="_Toc531864301"/>
      <w:bookmarkStart w:id="87"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6"/>
      <w:bookmarkEnd w:id="87"/>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83"/>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Heading3"/>
        <w:rPr>
          <w:rFonts w:asciiTheme="majorHAnsi" w:hAnsiTheme="majorHAnsi"/>
          <w:i w:val="0"/>
          <w:lang w:val="it-IT"/>
        </w:rPr>
      </w:pPr>
      <w:bookmarkStart w:id="88" w:name="_Toc531864303"/>
      <w:bookmarkStart w:id="89"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8"/>
      <w:bookmarkEnd w:id="89"/>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84"/>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Heading3"/>
        <w:rPr>
          <w:rFonts w:asciiTheme="majorHAnsi" w:hAnsiTheme="majorHAnsi"/>
          <w:i w:val="0"/>
          <w:lang w:val="it-IT"/>
        </w:rPr>
      </w:pPr>
      <w:bookmarkStart w:id="90" w:name="_Toc531864304"/>
      <w:bookmarkStart w:id="91"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0"/>
      <w:bookmarkEnd w:id="91"/>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Heading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Heading3"/>
        <w:rPr>
          <w:rFonts w:asciiTheme="majorHAnsi" w:hAnsiTheme="majorHAnsi"/>
          <w:i w:val="0"/>
          <w:lang w:val="it-IT"/>
        </w:rPr>
      </w:pPr>
      <w:bookmarkStart w:id="92" w:name="_Toc531864305"/>
      <w:bookmarkStart w:id="93"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2"/>
      <w:bookmarkEnd w:id="93"/>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85"/>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Heading3"/>
        <w:rPr>
          <w:rFonts w:asciiTheme="majorHAnsi" w:hAnsiTheme="majorHAnsi"/>
          <w:i w:val="0"/>
          <w:lang w:val="it-IT"/>
        </w:rPr>
      </w:pPr>
      <w:bookmarkStart w:id="94" w:name="_Toc531864306"/>
      <w:bookmarkStart w:id="95"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4"/>
      <w:bookmarkEnd w:id="95"/>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86"/>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Heading3"/>
        <w:jc w:val="both"/>
        <w:rPr>
          <w:rFonts w:asciiTheme="majorHAnsi" w:hAnsiTheme="majorHAnsi"/>
          <w:i w:val="0"/>
          <w:lang w:val="it-IT"/>
        </w:rPr>
      </w:pPr>
      <w:bookmarkStart w:id="96" w:name="_Toc531864307"/>
      <w:bookmarkStart w:id="97"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6"/>
      <w:bookmarkEnd w:id="97"/>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Heading3"/>
        <w:rPr>
          <w:rFonts w:asciiTheme="majorHAnsi" w:hAnsiTheme="majorHAnsi"/>
          <w:i w:val="0"/>
          <w:lang w:val="it-IT"/>
        </w:rPr>
      </w:pPr>
      <w:bookmarkStart w:id="98" w:name="_Toc531864308"/>
      <w:bookmarkStart w:id="99"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8"/>
      <w:bookmarkEnd w:id="99"/>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87"/>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Heading3"/>
        <w:rPr>
          <w:rFonts w:asciiTheme="majorHAnsi" w:hAnsiTheme="majorHAnsi"/>
          <w:i w:val="0"/>
          <w:lang w:val="it-IT"/>
        </w:rPr>
      </w:pPr>
      <w:bookmarkStart w:id="100" w:name="_Toc531864309"/>
      <w:bookmarkStart w:id="101"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0"/>
      <w:bookmarkEnd w:id="101"/>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88"/>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Heading3"/>
        <w:rPr>
          <w:rFonts w:asciiTheme="majorHAnsi" w:hAnsiTheme="majorHAnsi"/>
          <w:i w:val="0"/>
          <w:lang w:val="it-IT"/>
        </w:rPr>
      </w:pPr>
      <w:bookmarkStart w:id="102" w:name="_Toc533605750"/>
      <w:bookmarkStart w:id="103"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2"/>
    </w:p>
    <w:p w14:paraId="43B2B078" w14:textId="0B026C74" w:rsidR="00BB542B" w:rsidRPr="00394FF0" w:rsidRDefault="0030500B" w:rsidP="0011466B">
      <w:pPr>
        <w:pStyle w:val="Heading3"/>
        <w:jc w:val="center"/>
        <w:rPr>
          <w:rFonts w:asciiTheme="majorHAnsi" w:hAnsiTheme="majorHAnsi"/>
          <w:lang w:val="it-IT"/>
        </w:rPr>
      </w:pPr>
      <w:bookmarkStart w:id="104" w:name="_Toc533605751"/>
      <w:bookmarkEnd w:id="103"/>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89"/>
                    <a:stretch>
                      <a:fillRect/>
                    </a:stretch>
                  </pic:blipFill>
                  <pic:spPr>
                    <a:xfrm>
                      <a:off x="0" y="0"/>
                      <a:ext cx="4521200" cy="5016500"/>
                    </a:xfrm>
                    <a:prstGeom prst="rect">
                      <a:avLst/>
                    </a:prstGeom>
                  </pic:spPr>
                </pic:pic>
              </a:graphicData>
            </a:graphic>
          </wp:inline>
        </w:drawing>
      </w:r>
      <w:bookmarkEnd w:id="10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Heading3"/>
        <w:rPr>
          <w:rFonts w:asciiTheme="majorHAnsi" w:hAnsiTheme="majorHAnsi"/>
          <w:i w:val="0"/>
          <w:lang w:val="it-IT"/>
        </w:rPr>
      </w:pPr>
      <w:bookmarkStart w:id="105" w:name="_Toc531864311"/>
      <w:bookmarkStart w:id="106"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5"/>
      <w:bookmarkEnd w:id="106"/>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90"/>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Heading3"/>
        <w:rPr>
          <w:rFonts w:asciiTheme="majorHAnsi" w:hAnsiTheme="majorHAnsi"/>
          <w:i w:val="0"/>
          <w:lang w:val="it-IT"/>
        </w:rPr>
      </w:pPr>
      <w:bookmarkStart w:id="107" w:name="_Toc531864312"/>
      <w:bookmarkStart w:id="108"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7"/>
      <w:bookmarkEnd w:id="108"/>
    </w:p>
    <w:p w14:paraId="4CEE4A6E" w14:textId="61DD9156" w:rsidR="001F236C" w:rsidRPr="00394FF0" w:rsidRDefault="0030500B" w:rsidP="001F236C">
      <w:pPr>
        <w:pStyle w:val="Heading3"/>
        <w:jc w:val="center"/>
        <w:rPr>
          <w:rFonts w:asciiTheme="majorHAnsi" w:hAnsiTheme="majorHAnsi"/>
          <w:lang w:val="it-IT"/>
        </w:rPr>
      </w:pPr>
      <w:bookmarkStart w:id="109"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91"/>
                    <a:stretch>
                      <a:fillRect/>
                    </a:stretch>
                  </pic:blipFill>
                  <pic:spPr>
                    <a:xfrm>
                      <a:off x="0" y="0"/>
                      <a:ext cx="4508500" cy="5829300"/>
                    </a:xfrm>
                    <a:prstGeom prst="rect">
                      <a:avLst/>
                    </a:prstGeom>
                  </pic:spPr>
                </pic:pic>
              </a:graphicData>
            </a:graphic>
          </wp:inline>
        </w:drawing>
      </w:r>
      <w:bookmarkEnd w:id="10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Heading3"/>
        <w:rPr>
          <w:rFonts w:asciiTheme="majorHAnsi" w:hAnsiTheme="majorHAnsi"/>
          <w:i w:val="0"/>
          <w:lang w:val="it-IT"/>
        </w:rPr>
      </w:pPr>
      <w:bookmarkStart w:id="110" w:name="_Toc531864314"/>
      <w:bookmarkStart w:id="111"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0"/>
      <w:bookmarkEnd w:id="111"/>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92"/>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Heading3"/>
        <w:rPr>
          <w:rFonts w:asciiTheme="majorHAnsi" w:hAnsiTheme="majorHAnsi"/>
          <w:i w:val="0"/>
          <w:lang w:val="it-IT"/>
        </w:rPr>
      </w:pPr>
      <w:bookmarkStart w:id="112" w:name="_Toc531864315"/>
      <w:bookmarkStart w:id="113"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2"/>
      <w:bookmarkEnd w:id="113"/>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Heading3"/>
        <w:rPr>
          <w:rFonts w:asciiTheme="majorHAnsi" w:hAnsiTheme="majorHAnsi"/>
          <w:i w:val="0"/>
          <w:lang w:val="it-IT"/>
        </w:rPr>
      </w:pPr>
      <w:bookmarkStart w:id="114" w:name="_Toc531864316"/>
      <w:bookmarkStart w:id="115"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4"/>
      <w:bookmarkEnd w:id="115"/>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93"/>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Heading3"/>
        <w:numPr>
          <w:ilvl w:val="2"/>
          <w:numId w:val="4"/>
        </w:numPr>
        <w:rPr>
          <w:rFonts w:asciiTheme="majorHAnsi" w:hAnsiTheme="majorHAnsi"/>
          <w:i w:val="0"/>
          <w:lang w:val="it-IT"/>
        </w:rPr>
      </w:pPr>
      <w:bookmarkStart w:id="116" w:name="_Toc531864317"/>
      <w:bookmarkStart w:id="117" w:name="_Toc533605758"/>
      <w:r w:rsidRPr="00394FF0">
        <w:rPr>
          <w:rFonts w:asciiTheme="majorHAnsi" w:hAnsiTheme="majorHAnsi"/>
          <w:i w:val="0"/>
          <w:lang w:val="it-IT"/>
        </w:rPr>
        <w:lastRenderedPageBreak/>
        <w:t>Caso di errore nella creazione di un corso:</w:t>
      </w:r>
      <w:bookmarkEnd w:id="116"/>
      <w:bookmarkEnd w:id="117"/>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94"/>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Heading3"/>
        <w:rPr>
          <w:rFonts w:asciiTheme="majorHAnsi" w:hAnsiTheme="majorHAnsi"/>
          <w:i w:val="0"/>
          <w:lang w:val="it-IT"/>
        </w:rPr>
      </w:pPr>
      <w:bookmarkStart w:id="118" w:name="_Toc531864318"/>
      <w:bookmarkStart w:id="119"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8"/>
      <w:bookmarkEnd w:id="119"/>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95"/>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Heading3"/>
        <w:rPr>
          <w:rFonts w:asciiTheme="majorHAnsi" w:hAnsiTheme="majorHAnsi"/>
          <w:i w:val="0"/>
          <w:lang w:val="it-IT"/>
        </w:rPr>
      </w:pPr>
      <w:bookmarkStart w:id="120" w:name="_Toc531864319"/>
      <w:bookmarkStart w:id="121"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0"/>
      <w:bookmarkEnd w:id="121"/>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96"/>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Heading3"/>
        <w:rPr>
          <w:rFonts w:asciiTheme="majorHAnsi" w:hAnsiTheme="majorHAnsi"/>
          <w:i w:val="0"/>
          <w:lang w:val="it-IT"/>
        </w:rPr>
      </w:pPr>
      <w:bookmarkStart w:id="122" w:name="_Toc531864320"/>
      <w:bookmarkStart w:id="123"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2"/>
      <w:bookmarkEnd w:id="12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97"/>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Heading3"/>
        <w:rPr>
          <w:rFonts w:asciiTheme="majorHAnsi" w:hAnsiTheme="majorHAnsi"/>
          <w:i w:val="0"/>
          <w:lang w:val="it-IT"/>
        </w:rPr>
      </w:pPr>
      <w:bookmarkStart w:id="124" w:name="_Toc531864321"/>
      <w:bookmarkStart w:id="125"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4"/>
      <w:bookmarkEnd w:id="125"/>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98"/>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Heading3"/>
        <w:rPr>
          <w:rFonts w:asciiTheme="majorHAnsi" w:hAnsiTheme="majorHAnsi"/>
          <w:i w:val="0"/>
          <w:lang w:val="it-IT"/>
        </w:rPr>
      </w:pPr>
      <w:bookmarkStart w:id="126" w:name="_Toc531864322"/>
      <w:bookmarkStart w:id="127"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6"/>
      <w:bookmarkEnd w:id="127"/>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99"/>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Heading3"/>
        <w:rPr>
          <w:rFonts w:asciiTheme="majorHAnsi" w:hAnsiTheme="majorHAnsi"/>
          <w:i w:val="0"/>
          <w:lang w:val="it-IT"/>
        </w:rPr>
      </w:pPr>
      <w:bookmarkStart w:id="128" w:name="_Toc531864323"/>
      <w:bookmarkStart w:id="129"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8"/>
      <w:bookmarkEnd w:id="129"/>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00"/>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Heading3"/>
        <w:rPr>
          <w:rFonts w:asciiTheme="majorHAnsi" w:hAnsiTheme="majorHAnsi"/>
          <w:i w:val="0"/>
          <w:lang w:val="it-IT"/>
        </w:rPr>
      </w:pPr>
      <w:bookmarkStart w:id="130" w:name="_Toc531864324"/>
      <w:bookmarkStart w:id="131"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0"/>
      <w:bookmarkEnd w:id="131"/>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01"/>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Heading3"/>
        <w:rPr>
          <w:rFonts w:asciiTheme="majorHAnsi" w:hAnsiTheme="majorHAnsi"/>
          <w:i w:val="0"/>
          <w:lang w:val="it-IT"/>
        </w:rPr>
      </w:pPr>
      <w:bookmarkStart w:id="132" w:name="_Toc531864325"/>
      <w:bookmarkStart w:id="133"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2"/>
      <w:bookmarkEnd w:id="133"/>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02"/>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Heading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OCHeading"/>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ListParagraph"/>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ListParagraph"/>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ListParagraph"/>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03"/>
      <w:footerReference w:type="default" r:id="rId104"/>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A672C" w14:textId="77777777" w:rsidR="00F45D21" w:rsidRDefault="00F45D21">
      <w:pPr>
        <w:spacing w:after="0" w:line="240" w:lineRule="auto"/>
      </w:pPr>
      <w:r>
        <w:separator/>
      </w:r>
    </w:p>
  </w:endnote>
  <w:endnote w:type="continuationSeparator" w:id="0">
    <w:p w14:paraId="43E4D050" w14:textId="77777777" w:rsidR="00F45D21" w:rsidRDefault="00F45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60577D" w:rsidRDefault="0060577D"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60577D" w:rsidRDefault="0060577D"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60577D" w:rsidRPr="009A7657" w:rsidRDefault="0060577D"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60577D" w:rsidRPr="009A7657" w:rsidRDefault="0060577D"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282CA" w14:textId="77777777" w:rsidR="00F45D21" w:rsidRDefault="00F45D21">
      <w:pPr>
        <w:spacing w:after="0" w:line="240" w:lineRule="auto"/>
      </w:pPr>
      <w:r>
        <w:separator/>
      </w:r>
    </w:p>
  </w:footnote>
  <w:footnote w:type="continuationSeparator" w:id="0">
    <w:p w14:paraId="5E8CC0D7" w14:textId="77777777" w:rsidR="00F45D21" w:rsidRDefault="00F45D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TOC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37A"/>
    <w:rsid w:val="00004D1B"/>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D718D"/>
    <w:rsid w:val="003E29B6"/>
    <w:rsid w:val="004026F8"/>
    <w:rsid w:val="0042197B"/>
    <w:rsid w:val="00424128"/>
    <w:rsid w:val="004310EF"/>
    <w:rsid w:val="00447A23"/>
    <w:rsid w:val="00447C65"/>
    <w:rsid w:val="00451AE1"/>
    <w:rsid w:val="00462CA1"/>
    <w:rsid w:val="004737C7"/>
    <w:rsid w:val="00474A3A"/>
    <w:rsid w:val="00485A74"/>
    <w:rsid w:val="00486A1D"/>
    <w:rsid w:val="00491E10"/>
    <w:rsid w:val="00493119"/>
    <w:rsid w:val="004A0CDE"/>
    <w:rsid w:val="004A29E6"/>
    <w:rsid w:val="004B4CE5"/>
    <w:rsid w:val="004B5EB0"/>
    <w:rsid w:val="004D0BA2"/>
    <w:rsid w:val="004D3AFE"/>
    <w:rsid w:val="004D511F"/>
    <w:rsid w:val="004E14AF"/>
    <w:rsid w:val="004F30C3"/>
    <w:rsid w:val="004F36D5"/>
    <w:rsid w:val="005034E3"/>
    <w:rsid w:val="005040E0"/>
    <w:rsid w:val="00523C3A"/>
    <w:rsid w:val="00530C14"/>
    <w:rsid w:val="0053435D"/>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05BF0"/>
    <w:rsid w:val="00A17EDB"/>
    <w:rsid w:val="00A20A0B"/>
    <w:rsid w:val="00A22731"/>
    <w:rsid w:val="00A27F18"/>
    <w:rsid w:val="00A55275"/>
    <w:rsid w:val="00A6267E"/>
    <w:rsid w:val="00A952E3"/>
    <w:rsid w:val="00A97A64"/>
    <w:rsid w:val="00AA29AA"/>
    <w:rsid w:val="00AB3DF5"/>
    <w:rsid w:val="00AD6331"/>
    <w:rsid w:val="00AE5233"/>
    <w:rsid w:val="00AF5361"/>
    <w:rsid w:val="00AF684F"/>
    <w:rsid w:val="00B00DCC"/>
    <w:rsid w:val="00B0274A"/>
    <w:rsid w:val="00B0344E"/>
    <w:rsid w:val="00B13F7F"/>
    <w:rsid w:val="00B24722"/>
    <w:rsid w:val="00B24F06"/>
    <w:rsid w:val="00B37A1D"/>
    <w:rsid w:val="00B418BB"/>
    <w:rsid w:val="00B506B0"/>
    <w:rsid w:val="00B51237"/>
    <w:rsid w:val="00B55FCF"/>
    <w:rsid w:val="00B801CB"/>
    <w:rsid w:val="00B9420E"/>
    <w:rsid w:val="00BA10B6"/>
    <w:rsid w:val="00BB542B"/>
    <w:rsid w:val="00BD697F"/>
    <w:rsid w:val="00BF24A5"/>
    <w:rsid w:val="00BF6093"/>
    <w:rsid w:val="00C02ED0"/>
    <w:rsid w:val="00C136C3"/>
    <w:rsid w:val="00C528A2"/>
    <w:rsid w:val="00C6297F"/>
    <w:rsid w:val="00C71201"/>
    <w:rsid w:val="00C76E2B"/>
    <w:rsid w:val="00C9181F"/>
    <w:rsid w:val="00CA7368"/>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mailto:mses97@tiscali.it"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mailto:mariorossi19@mail.com" TargetMode="External"/><Relationship Id="rId46" Type="http://schemas.openxmlformats.org/officeDocument/2006/relationships/image" Target="media/image31.PNG"/><Relationship Id="rId67"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80D6D0F-4FBE-FD40-8BAC-0E62EDFFA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1622</TotalTime>
  <Pages>117</Pages>
  <Words>12621</Words>
  <Characters>71942</Characters>
  <Application>Microsoft Office Word</Application>
  <DocSecurity>0</DocSecurity>
  <Lines>599</Lines>
  <Paragraphs>168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11</cp:revision>
  <dcterms:created xsi:type="dcterms:W3CDTF">2015-10-30T11:24:00Z</dcterms:created>
  <dcterms:modified xsi:type="dcterms:W3CDTF">2019-02-14T13:10:00Z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