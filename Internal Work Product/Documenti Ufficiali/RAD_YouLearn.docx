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68050EFC" w:rsidR="00F01CCE" w:rsidRPr="00543756" w:rsidRDefault="00556F1B">
          <w:pPr>
            <w:pStyle w:val="Logo"/>
            <w:rPr>
              <w:lang w:val="it-IT"/>
            </w:rPr>
          </w:pPr>
          <w:r w:rsidRPr="007D5C6E">
            <w:rPr>
              <w:noProof/>
              <w:lang w:val="it-IT" w:eastAsia="it-IT"/>
            </w:rPr>
            <mc:AlternateContent>
              <mc:Choice Requires="wps">
                <w:drawing>
                  <wp:anchor distT="0" distB="0" distL="114300" distR="114300" simplePos="0" relativeHeight="251659264" behindDoc="0" locked="0" layoutInCell="1" allowOverlap="1" wp14:anchorId="61C38F6F" wp14:editId="5A360195">
                    <wp:simplePos x="0" y="0"/>
                    <wp:positionH relativeFrom="margin">
                      <wp:posOffset>2151105</wp:posOffset>
                    </wp:positionH>
                    <wp:positionV relativeFrom="margin">
                      <wp:posOffset>2514531</wp:posOffset>
                    </wp:positionV>
                    <wp:extent cx="3916045" cy="2938145"/>
                    <wp:effectExtent l="0" t="0" r="8255" b="8255"/>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6B67B79F" w14:textId="77777777" w:rsidR="009D4D4A" w:rsidRPr="00556F1B" w:rsidRDefault="009D4D4A" w:rsidP="007D5C6E">
                                <w:pPr>
                                  <w:pStyle w:val="Title"/>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9D4D4A" w:rsidRPr="00357EA4" w:rsidRDefault="009D4D4A" w:rsidP="007D5C6E">
                                <w:pPr>
                                  <w:pStyle w:val="Subtitle"/>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38F6F"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margin-left:169.4pt;margin-top:198pt;width:308.35pt;height:23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" filled="f" stroked="f" strokeweight=".5pt">
                    <v:textbox inset="0,0,0,0">
                      <w:txbxContent>
                        <w:p w14:paraId="6B67B79F" w14:textId="77777777" w:rsidR="009D4D4A" w:rsidRPr="00556F1B" w:rsidRDefault="009D4D4A" w:rsidP="007D5C6E">
                          <w:pPr>
                            <w:pStyle w:val="Title"/>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9D4D4A" w:rsidRPr="00357EA4" w:rsidRDefault="009D4D4A" w:rsidP="007D5C6E">
                          <w:pPr>
                            <w:pStyle w:val="Subtitle"/>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p>
        <w:p w14:paraId="10ECC8E0" w14:textId="64E7A4E4" w:rsidR="00584F42" w:rsidRDefault="006C3B75">
          <w:pP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9D4D4A" w:rsidRPr="00556F1B" w:rsidRDefault="009D4D4A"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9D4D4A" w:rsidRPr="00357EA4" w:rsidRDefault="009D4D4A" w:rsidP="007D5C6E">
                                <w:pPr>
                                  <w:pStyle w:val="Title"/>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DDF1" id="_x0000_s1027" type="#_x0000_t202" alt="Casella di testo in cui sono visualizzati titolo e sottotitolo del documento" style="position:absolute;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" filled="f" stroked="f" strokeweight=".5pt">
                    <v:textbox inset="0,0,0,0">
                      <w:txbxContent>
                        <w:p w14:paraId="153E5AEE" w14:textId="77777777" w:rsidR="009D4D4A" w:rsidRPr="00556F1B" w:rsidRDefault="009D4D4A"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9D4D4A" w:rsidRPr="00357EA4" w:rsidRDefault="009D4D4A" w:rsidP="007D5C6E">
                          <w:pPr>
                            <w:pStyle w:val="Title"/>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r w:rsidR="00584F42">
            <w:rPr>
              <w:noProof/>
              <w:lang w:val="it-IT" w:eastAsia="it-IT"/>
            </w:rPr>
            <mc:AlternateContent>
              <mc:Choice Requires="wps">
                <w:drawing>
                  <wp:anchor distT="0" distB="0" distL="114300" distR="114300" simplePos="0" relativeHeight="251661312" behindDoc="0" locked="0" layoutInCell="1" allowOverlap="1" wp14:anchorId="089F89EC" wp14:editId="01797F1E">
                    <wp:simplePos x="0" y="0"/>
                    <wp:positionH relativeFrom="margin">
                      <wp:align>right</wp:align>
                    </wp:positionH>
                    <wp:positionV relativeFrom="margin">
                      <wp:align>bottom</wp:align>
                    </wp:positionV>
                    <wp:extent cx="5943600" cy="621792"/>
                    <wp:effectExtent l="0" t="0" r="5715" b="63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0070C0"/>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9D4D4A" w:rsidRPr="009D4D4A" w14:paraId="485E5D66" w14:textId="77777777" w:rsidTr="00357EA4">
                                  <w:trPr>
                                    <w:trHeight w:val="309"/>
                                  </w:trPr>
                                  <w:tc>
                                    <w:tcPr>
                                      <w:tcW w:w="2137" w:type="pct"/>
                                    </w:tcPr>
                                    <w:p w14:paraId="6EBBA504" w14:textId="5E24E66B" w:rsidR="009D4D4A" w:rsidRPr="00556F1B" w:rsidRDefault="009D4D4A"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9D4D4A" w:rsidRPr="00556F1B" w:rsidRDefault="009D4D4A">
                                      <w:pPr>
                                        <w:pStyle w:val="Kontaktopplysninger"/>
                                        <w:rPr>
                                          <w:lang w:val="it-IT"/>
                                        </w:rPr>
                                      </w:pPr>
                                    </w:p>
                                  </w:tc>
                                  <w:tc>
                                    <w:tcPr>
                                      <w:tcW w:w="2144" w:type="pct"/>
                                    </w:tcPr>
                                    <w:p w14:paraId="06FB1757" w14:textId="77777777" w:rsidR="009D4D4A" w:rsidRPr="00556F1B" w:rsidRDefault="009D4D4A" w:rsidP="00357EA4">
                                      <w:pPr>
                                        <w:pStyle w:val="Kontaktopplysninger"/>
                                        <w:rPr>
                                          <w:lang w:val="it-IT"/>
                                        </w:rPr>
                                      </w:pPr>
                                    </w:p>
                                  </w:tc>
                                  <w:tc>
                                    <w:tcPr>
                                      <w:tcW w:w="360" w:type="pct"/>
                                    </w:tcPr>
                                    <w:p w14:paraId="69BB0FE9" w14:textId="77777777" w:rsidR="009D4D4A" w:rsidRPr="00556F1B" w:rsidRDefault="009D4D4A">
                                      <w:pPr>
                                        <w:pStyle w:val="Kontaktopplysninger"/>
                                        <w:rPr>
                                          <w:lang w:val="it-IT"/>
                                        </w:rPr>
                                      </w:pPr>
                                    </w:p>
                                  </w:tc>
                                </w:tr>
                              </w:tbl>
                              <w:p w14:paraId="6731E047" w14:textId="77777777" w:rsidR="009D4D4A" w:rsidRPr="00556F1B" w:rsidRDefault="009D4D4A"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89F89EC" id="Casella di testo 1" o:spid="_x0000_s1028" type="#_x0000_t202" alt="Casella di testo in cui sono visualizzate le informazioni sul contatto della società" style="position:absolute;margin-left:416.8pt;margin-top:0;width:468pt;height:48.95pt;z-index:251661312;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" fillcolor="#0070c0"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9D4D4A" w:rsidRPr="009D4D4A" w14:paraId="485E5D66" w14:textId="77777777" w:rsidTr="00357EA4">
                            <w:trPr>
                              <w:trHeight w:val="309"/>
                            </w:trPr>
                            <w:tc>
                              <w:tcPr>
                                <w:tcW w:w="2137" w:type="pct"/>
                              </w:tcPr>
                              <w:p w14:paraId="6EBBA504" w14:textId="5E24E66B" w:rsidR="009D4D4A" w:rsidRPr="00556F1B" w:rsidRDefault="009D4D4A"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9D4D4A" w:rsidRPr="00556F1B" w:rsidRDefault="009D4D4A">
                                <w:pPr>
                                  <w:pStyle w:val="Kontaktopplysninger"/>
                                  <w:rPr>
                                    <w:lang w:val="it-IT"/>
                                  </w:rPr>
                                </w:pPr>
                              </w:p>
                            </w:tc>
                            <w:tc>
                              <w:tcPr>
                                <w:tcW w:w="2144" w:type="pct"/>
                              </w:tcPr>
                              <w:p w14:paraId="06FB1757" w14:textId="77777777" w:rsidR="009D4D4A" w:rsidRPr="00556F1B" w:rsidRDefault="009D4D4A" w:rsidP="00357EA4">
                                <w:pPr>
                                  <w:pStyle w:val="Kontaktopplysninger"/>
                                  <w:rPr>
                                    <w:lang w:val="it-IT"/>
                                  </w:rPr>
                                </w:pPr>
                              </w:p>
                            </w:tc>
                            <w:tc>
                              <w:tcPr>
                                <w:tcW w:w="360" w:type="pct"/>
                              </w:tcPr>
                              <w:p w14:paraId="69BB0FE9" w14:textId="77777777" w:rsidR="009D4D4A" w:rsidRPr="00556F1B" w:rsidRDefault="009D4D4A">
                                <w:pPr>
                                  <w:pStyle w:val="Kontaktopplysninger"/>
                                  <w:rPr>
                                    <w:lang w:val="it-IT"/>
                                  </w:rPr>
                                </w:pPr>
                              </w:p>
                            </w:tc>
                          </w:tr>
                        </w:tbl>
                        <w:p w14:paraId="6731E047" w14:textId="77777777" w:rsidR="009D4D4A" w:rsidRPr="00556F1B" w:rsidRDefault="009D4D4A" w:rsidP="007D5C6E">
                          <w:pPr>
                            <w:pStyle w:val="Tabellomrde"/>
                            <w:rPr>
                              <w:lang w:val="it-IT"/>
                            </w:rPr>
                          </w:pPr>
                        </w:p>
                      </w:txbxContent>
                    </v:textbox>
                    <w10:wrap type="topAndBottom" anchorx="margin" anchory="margin"/>
                  </v:shape>
                </w:pict>
              </mc:Fallback>
            </mc:AlternateContent>
          </w:r>
          <w:r w:rsidR="00584F42">
            <w:rPr>
              <w:lang w:val="it-IT"/>
            </w:rPr>
            <w:br w:type="page"/>
          </w:r>
        </w:p>
        <w:tbl>
          <w:tblPr>
            <w:tblStyle w:val="Tabellafinanziaria"/>
            <w:tblW w:w="0" w:type="auto"/>
            <w:tblLook w:val="00A0" w:firstRow="1" w:lastRow="0" w:firstColumn="1" w:lastColumn="0" w:noHBand="0" w:noVBand="0"/>
          </w:tblPr>
          <w:tblGrid>
            <w:gridCol w:w="2265"/>
            <w:gridCol w:w="2265"/>
            <w:gridCol w:w="2372"/>
            <w:gridCol w:w="2266"/>
          </w:tblGrid>
          <w:tr w:rsidR="00357EA4" w:rsidRPr="00357EA4" w14:paraId="5DA0F480" w14:textId="77777777" w:rsidTr="00556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0070C0"/>
              </w:tcPr>
              <w:p w14:paraId="66E2E415" w14:textId="77777777" w:rsidR="00357EA4" w:rsidRPr="00556F1B" w:rsidRDefault="00357EA4" w:rsidP="00357EA4">
                <w:pPr>
                  <w:pStyle w:val="Logo"/>
                  <w:spacing w:before="0" w:after="0"/>
                  <w:jc w:val="center"/>
                  <w:rPr>
                    <w:sz w:val="32"/>
                    <w:lang w:val="it-IT"/>
                  </w:rPr>
                </w:pPr>
                <w:r w:rsidRPr="00556F1B">
                  <w:rPr>
                    <w:sz w:val="32"/>
                    <w:lang w:val="it-IT"/>
                  </w:rPr>
                  <w:lastRenderedPageBreak/>
                  <w:t>Data</w:t>
                </w:r>
              </w:p>
            </w:tc>
            <w:tc>
              <w:tcPr>
                <w:tcW w:w="2265" w:type="dxa"/>
                <w:shd w:val="clear" w:color="auto" w:fill="0070C0"/>
              </w:tcPr>
              <w:p w14:paraId="2954E800"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Versione</w:t>
                </w:r>
              </w:p>
            </w:tc>
            <w:tc>
              <w:tcPr>
                <w:tcW w:w="2265" w:type="dxa"/>
                <w:shd w:val="clear" w:color="auto" w:fill="0070C0"/>
              </w:tcPr>
              <w:p w14:paraId="395510D5"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Cambiamenti</w:t>
                </w:r>
              </w:p>
            </w:tc>
            <w:tc>
              <w:tcPr>
                <w:tcW w:w="2266" w:type="dxa"/>
                <w:shd w:val="clear" w:color="auto" w:fill="0070C0"/>
              </w:tcPr>
              <w:p w14:paraId="0F738423"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Autori</w:t>
                </w:r>
              </w:p>
            </w:tc>
          </w:tr>
          <w:tr w:rsidR="00357EA4" w:rsidRPr="00357EA4" w14:paraId="22696FCC"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02D0BEC7" w14:textId="092B18B7" w:rsidR="00357EA4" w:rsidRPr="004A29E6" w:rsidRDefault="00556F1B" w:rsidP="00584F42">
                <w:pPr>
                  <w:pStyle w:val="Logo"/>
                  <w:spacing w:before="0" w:after="0"/>
                  <w:rPr>
                    <w:sz w:val="24"/>
                    <w:lang w:val="it-IT"/>
                  </w:rPr>
                </w:pPr>
                <w:r>
                  <w:rPr>
                    <w:sz w:val="24"/>
                    <w:lang w:val="it-IT"/>
                  </w:rPr>
                  <w:t>13/11/2018</w:t>
                </w:r>
              </w:p>
            </w:tc>
            <w:tc>
              <w:tcPr>
                <w:tcW w:w="2265" w:type="dxa"/>
              </w:tcPr>
              <w:p w14:paraId="1D337777" w14:textId="1098BC6E"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w:t>
                </w:r>
              </w:p>
            </w:tc>
            <w:tc>
              <w:tcPr>
                <w:tcW w:w="2265" w:type="dxa"/>
              </w:tcPr>
              <w:p w14:paraId="5A7AD949" w14:textId="2DBE3497"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Strutturazione RAD</w:t>
                </w:r>
              </w:p>
            </w:tc>
            <w:tc>
              <w:tcPr>
                <w:tcW w:w="2266" w:type="dxa"/>
              </w:tcPr>
              <w:p w14:paraId="35EEBA2F" w14:textId="0610906B"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357EA4" w:rsidRPr="00357EA4" w14:paraId="0B6C0F87"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F2ACF7" w14:textId="428B6BE0" w:rsidR="00357EA4" w:rsidRPr="004A29E6" w:rsidRDefault="00382AA3" w:rsidP="00584F42">
                <w:pPr>
                  <w:pStyle w:val="Logo"/>
                  <w:spacing w:before="0" w:after="0"/>
                  <w:rPr>
                    <w:sz w:val="24"/>
                    <w:lang w:val="it-IT"/>
                  </w:rPr>
                </w:pPr>
                <w:r>
                  <w:rPr>
                    <w:sz w:val="24"/>
                    <w:lang w:val="it-IT"/>
                  </w:rPr>
                  <w:t>15/11/2018</w:t>
                </w:r>
              </w:p>
            </w:tc>
            <w:tc>
              <w:tcPr>
                <w:tcW w:w="2265" w:type="dxa"/>
              </w:tcPr>
              <w:p w14:paraId="15E260FE" w14:textId="409F16F5" w:rsidR="00357EA4" w:rsidRPr="004A29E6" w:rsidRDefault="00382AA3"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1.0.1</w:t>
                </w:r>
              </w:p>
            </w:tc>
            <w:tc>
              <w:tcPr>
                <w:tcW w:w="2265" w:type="dxa"/>
              </w:tcPr>
              <w:p w14:paraId="28AF9AE9" w14:textId="30C1FE22"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Inserimento del capitolo 1 e 2</w:t>
                </w:r>
              </w:p>
            </w:tc>
            <w:tc>
              <w:tcPr>
                <w:tcW w:w="2266" w:type="dxa"/>
              </w:tcPr>
              <w:p w14:paraId="73D69DAE" w14:textId="0B65D054"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r w:rsidR="00A17EDB" w:rsidRPr="00A17EDB" w14:paraId="7D9A3737"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60A11D97" w14:textId="2E71457F" w:rsidR="00A17EDB" w:rsidRDefault="00A17EDB" w:rsidP="00584F42">
                <w:pPr>
                  <w:pStyle w:val="Logo"/>
                  <w:spacing w:before="0" w:after="0"/>
                  <w:rPr>
                    <w:sz w:val="24"/>
                    <w:lang w:val="it-IT"/>
                  </w:rPr>
                </w:pPr>
                <w:r>
                  <w:rPr>
                    <w:sz w:val="24"/>
                    <w:lang w:val="it-IT"/>
                  </w:rPr>
                  <w:t>16/11/2018</w:t>
                </w:r>
              </w:p>
            </w:tc>
            <w:tc>
              <w:tcPr>
                <w:tcW w:w="2265" w:type="dxa"/>
              </w:tcPr>
              <w:p w14:paraId="1FF90CFD" w14:textId="76146FB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1.0.2</w:t>
                </w:r>
              </w:p>
            </w:tc>
            <w:tc>
              <w:tcPr>
                <w:tcW w:w="2265" w:type="dxa"/>
              </w:tcPr>
              <w:p w14:paraId="1D52D2AE" w14:textId="77777777"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funzionali.</w:t>
                </w:r>
              </w:p>
              <w:p w14:paraId="3074054D" w14:textId="76250445"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non funzionali secondo il modello FURPS+.</w:t>
                </w:r>
              </w:p>
            </w:tc>
            <w:tc>
              <w:tcPr>
                <w:tcW w:w="2266" w:type="dxa"/>
              </w:tcPr>
              <w:p w14:paraId="6DFC2812" w14:textId="4ABBD63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E00C11" w:rsidRPr="00E00C11" w14:paraId="064FB616"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0F2B138" w14:textId="2260554F" w:rsidR="00E00C11" w:rsidRDefault="00E00C11" w:rsidP="00584F42">
                <w:pPr>
                  <w:pStyle w:val="Logo"/>
                  <w:spacing w:before="0" w:after="0"/>
                  <w:rPr>
                    <w:sz w:val="24"/>
                    <w:lang w:val="it-IT"/>
                  </w:rPr>
                </w:pPr>
                <w:r>
                  <w:rPr>
                    <w:sz w:val="24"/>
                    <w:lang w:val="it-IT"/>
                  </w:rPr>
                  <w:t>01/12/2018</w:t>
                </w:r>
              </w:p>
            </w:tc>
            <w:tc>
              <w:tcPr>
                <w:tcW w:w="2265" w:type="dxa"/>
              </w:tcPr>
              <w:p w14:paraId="598594FF" w14:textId="41936535"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2.0</w:t>
                </w:r>
              </w:p>
            </w:tc>
            <w:tc>
              <w:tcPr>
                <w:tcW w:w="2265" w:type="dxa"/>
              </w:tcPr>
              <w:p w14:paraId="74B1EACD" w14:textId="32040364"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Inserimento scenari scritti da Luigi Crisci e </w:t>
                </w:r>
                <w:proofErr w:type="spellStart"/>
                <w:r>
                  <w:rPr>
                    <w:sz w:val="24"/>
                    <w:lang w:val="it-IT"/>
                  </w:rPr>
                  <w:t>mockup</w:t>
                </w:r>
                <w:proofErr w:type="spellEnd"/>
                <w:r>
                  <w:rPr>
                    <w:sz w:val="24"/>
                    <w:lang w:val="it-IT"/>
                  </w:rPr>
                  <w:t xml:space="preserve"> creati da Mario Sessa, revisione del capitolo 1,2, 3 (fino al modello di sistema</w:t>
                </w:r>
              </w:p>
            </w:tc>
            <w:tc>
              <w:tcPr>
                <w:tcW w:w="2266" w:type="dxa"/>
              </w:tcPr>
              <w:p w14:paraId="6889B773" w14:textId="1C0821F9"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r w:rsidR="00322073" w:rsidRPr="00322073" w14:paraId="0E120104"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7F573F9C" w14:textId="1C93F5B5" w:rsidR="00322073" w:rsidRDefault="00322073" w:rsidP="00584F42">
                <w:pPr>
                  <w:pStyle w:val="Logo"/>
                  <w:spacing w:before="0" w:after="0"/>
                  <w:rPr>
                    <w:sz w:val="24"/>
                    <w:lang w:val="it-IT"/>
                  </w:rPr>
                </w:pPr>
                <w:r>
                  <w:rPr>
                    <w:sz w:val="24"/>
                    <w:lang w:val="it-IT"/>
                  </w:rPr>
                  <w:t>03/12/2018</w:t>
                </w:r>
              </w:p>
            </w:tc>
            <w:tc>
              <w:tcPr>
                <w:tcW w:w="2265" w:type="dxa"/>
              </w:tcPr>
              <w:p w14:paraId="513052B6" w14:textId="03CE48E1"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2.1</w:t>
                </w:r>
              </w:p>
            </w:tc>
            <w:tc>
              <w:tcPr>
                <w:tcW w:w="2265" w:type="dxa"/>
              </w:tcPr>
              <w:p w14:paraId="45E1E084" w14:textId="3416FBC4"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scenario di inserimento lezione, inserimento dei casi d’uso creati da Pasquale Ambrosio</w:t>
                </w:r>
              </w:p>
            </w:tc>
            <w:tc>
              <w:tcPr>
                <w:tcW w:w="2266" w:type="dxa"/>
              </w:tcPr>
              <w:p w14:paraId="056EFDFA" w14:textId="1D6FC0AC"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bl>
        <w:p w14:paraId="4B9C7680" w14:textId="77777777" w:rsidR="00357EA4" w:rsidRDefault="00357EA4" w:rsidP="00584F42">
          <w:pPr>
            <w:pStyle w:val="Logo"/>
            <w:spacing w:before="0" w:after="0"/>
            <w:rPr>
              <w:lang w:val="it-IT"/>
            </w:rPr>
          </w:pPr>
        </w:p>
        <w:p w14:paraId="4C7AD8C7" w14:textId="77777777" w:rsidR="00357EA4" w:rsidRDefault="00357EA4" w:rsidP="00584F42">
          <w:pPr>
            <w:pStyle w:val="Logo"/>
            <w:spacing w:before="0" w:after="0"/>
            <w:rPr>
              <w:lang w:val="it-IT"/>
            </w:rPr>
          </w:pPr>
        </w:p>
        <w:p w14:paraId="1FDB20B0" w14:textId="77777777" w:rsidR="00357EA4" w:rsidRDefault="00357EA4" w:rsidP="00584F42">
          <w:pPr>
            <w:pStyle w:val="Logo"/>
            <w:spacing w:before="0" w:after="0"/>
            <w:rPr>
              <w:lang w:val="it-IT"/>
            </w:rPr>
          </w:pPr>
        </w:p>
        <w:p w14:paraId="3481C3F9" w14:textId="77777777" w:rsidR="00357EA4" w:rsidRDefault="00357EA4" w:rsidP="00584F42">
          <w:pPr>
            <w:pStyle w:val="Logo"/>
            <w:spacing w:before="0" w:after="0"/>
            <w:rPr>
              <w:lang w:val="it-IT"/>
            </w:rPr>
          </w:pPr>
        </w:p>
        <w:p w14:paraId="7147FE99" w14:textId="77777777" w:rsidR="00357EA4" w:rsidRDefault="00357EA4"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753AB9E0" w14:textId="77777777" w:rsidR="00357EA4" w:rsidRDefault="00357EA4" w:rsidP="00584F42">
          <w:pPr>
            <w:pStyle w:val="Logo"/>
            <w:spacing w:before="0" w:after="0"/>
            <w:rPr>
              <w:lang w:val="it-IT"/>
            </w:rPr>
          </w:pPr>
        </w:p>
        <w:p w14:paraId="68F9B7BD" w14:textId="77777777" w:rsidR="00357EA4" w:rsidRDefault="00357EA4" w:rsidP="00584F42">
          <w:pPr>
            <w:pStyle w:val="Logo"/>
            <w:spacing w:before="0" w:after="0"/>
            <w:rPr>
              <w:lang w:val="it-IT"/>
            </w:rPr>
          </w:pPr>
        </w:p>
        <w:p w14:paraId="4F0AC71E" w14:textId="77777777" w:rsidR="00357EA4" w:rsidRDefault="00357EA4" w:rsidP="00584F42">
          <w:pPr>
            <w:pStyle w:val="Logo"/>
            <w:spacing w:before="0" w:after="0"/>
            <w:rPr>
              <w:lang w:val="it-IT"/>
            </w:rPr>
          </w:pPr>
        </w:p>
        <w:p w14:paraId="6B85B498" w14:textId="77777777" w:rsidR="00357EA4" w:rsidRDefault="00357EA4" w:rsidP="00584F42">
          <w:pPr>
            <w:pStyle w:val="Logo"/>
            <w:spacing w:before="0" w:after="0"/>
            <w:rPr>
              <w:lang w:val="it-IT"/>
            </w:rPr>
          </w:pPr>
        </w:p>
        <w:p w14:paraId="036E1E3D" w14:textId="77777777" w:rsidR="00357EA4" w:rsidRDefault="00357EA4" w:rsidP="00584F42">
          <w:pPr>
            <w:pStyle w:val="Logo"/>
            <w:spacing w:before="0" w:after="0"/>
            <w:rPr>
              <w:lang w:val="it-IT"/>
            </w:rPr>
          </w:pPr>
        </w:p>
        <w:p w14:paraId="328AB6BE" w14:textId="77777777" w:rsidR="00357EA4" w:rsidRDefault="00357EA4" w:rsidP="00584F42">
          <w:pPr>
            <w:pStyle w:val="Logo"/>
            <w:spacing w:before="0" w:after="0"/>
            <w:rPr>
              <w:lang w:val="it-IT"/>
            </w:rPr>
          </w:pPr>
        </w:p>
        <w:p w14:paraId="0E9173CA" w14:textId="77777777" w:rsidR="00357EA4" w:rsidRDefault="00357EA4" w:rsidP="00584F42">
          <w:pPr>
            <w:pStyle w:val="Logo"/>
            <w:spacing w:before="0" w:after="0"/>
            <w:rPr>
              <w:lang w:val="it-IT"/>
            </w:rPr>
          </w:pPr>
        </w:p>
        <w:p w14:paraId="7D13BAE9" w14:textId="77777777" w:rsidR="00357EA4" w:rsidRDefault="00357EA4" w:rsidP="00584F42">
          <w:pPr>
            <w:pStyle w:val="Logo"/>
            <w:spacing w:before="0" w:after="0"/>
            <w:rPr>
              <w:lang w:val="it-IT"/>
            </w:rPr>
          </w:pPr>
        </w:p>
        <w:p w14:paraId="78F67520" w14:textId="77777777" w:rsidR="00357EA4" w:rsidRDefault="00357EA4" w:rsidP="00584F42">
          <w:pPr>
            <w:pStyle w:val="Logo"/>
            <w:spacing w:before="0" w:after="0"/>
            <w:rPr>
              <w:lang w:val="it-IT"/>
            </w:rPr>
          </w:pPr>
        </w:p>
        <w:p w14:paraId="21F84FD4" w14:textId="77777777" w:rsidR="00357EA4" w:rsidRDefault="00357EA4" w:rsidP="00584F42">
          <w:pPr>
            <w:pStyle w:val="Logo"/>
            <w:spacing w:before="0" w:after="0"/>
            <w:rPr>
              <w:lang w:val="it-IT"/>
            </w:rPr>
          </w:pPr>
        </w:p>
        <w:p w14:paraId="4E1B2D97" w14:textId="77777777" w:rsidR="00357EA4" w:rsidRDefault="00357EA4" w:rsidP="00584F42">
          <w:pPr>
            <w:pStyle w:val="Logo"/>
            <w:spacing w:before="0" w:after="0"/>
            <w:rPr>
              <w:lang w:val="it-IT"/>
            </w:rPr>
          </w:pPr>
        </w:p>
        <w:p w14:paraId="03B0CED4" w14:textId="77777777" w:rsidR="00357EA4" w:rsidRDefault="00357EA4" w:rsidP="00584F42">
          <w:pPr>
            <w:pStyle w:val="Logo"/>
            <w:spacing w:before="0" w:after="0"/>
            <w:rPr>
              <w:lang w:val="it-IT"/>
            </w:rPr>
          </w:pPr>
        </w:p>
        <w:p w14:paraId="30FB4DBE" w14:textId="77777777" w:rsidR="00357EA4" w:rsidRDefault="00357EA4" w:rsidP="00584F42">
          <w:pPr>
            <w:pStyle w:val="Logo"/>
            <w:spacing w:before="0" w:after="0"/>
            <w:rPr>
              <w:lang w:val="it-IT"/>
            </w:rPr>
          </w:pPr>
        </w:p>
        <w:p w14:paraId="33E24ABD" w14:textId="77777777" w:rsidR="00357EA4" w:rsidRDefault="00357EA4" w:rsidP="00584F42">
          <w:pPr>
            <w:pStyle w:val="Logo"/>
            <w:spacing w:before="0" w:after="0"/>
            <w:rPr>
              <w:lang w:val="it-IT"/>
            </w:rPr>
          </w:pPr>
        </w:p>
        <w:p w14:paraId="0B5A10E7" w14:textId="77777777" w:rsidR="00357EA4" w:rsidRDefault="00357EA4" w:rsidP="00584F42">
          <w:pPr>
            <w:pStyle w:val="Logo"/>
            <w:spacing w:before="0" w:after="0"/>
            <w:rPr>
              <w:lang w:val="it-IT"/>
            </w:rPr>
          </w:pPr>
        </w:p>
        <w:p w14:paraId="19471209" w14:textId="77777777" w:rsidR="00357EA4" w:rsidRDefault="00357EA4" w:rsidP="00584F42">
          <w:pPr>
            <w:pStyle w:val="Logo"/>
            <w:spacing w:before="0" w:after="0"/>
            <w:rPr>
              <w:lang w:val="it-IT"/>
            </w:rPr>
          </w:pPr>
        </w:p>
        <w:p w14:paraId="568BABE0" w14:textId="77777777" w:rsidR="00357EA4" w:rsidRDefault="00357EA4" w:rsidP="00584F42">
          <w:pPr>
            <w:pStyle w:val="Logo"/>
            <w:spacing w:before="0" w:after="0"/>
            <w:rPr>
              <w:lang w:val="it-IT"/>
            </w:rPr>
          </w:pPr>
        </w:p>
        <w:p w14:paraId="474D8A97" w14:textId="77777777" w:rsidR="00357EA4" w:rsidRDefault="00357EA4" w:rsidP="00584F42">
          <w:pPr>
            <w:pStyle w:val="Logo"/>
            <w:spacing w:before="0" w:after="0"/>
            <w:rPr>
              <w:lang w:val="it-IT"/>
            </w:rPr>
          </w:pPr>
        </w:p>
        <w:p w14:paraId="04CA9102" w14:textId="77777777" w:rsidR="00357EA4" w:rsidRDefault="00357EA4" w:rsidP="00584F42">
          <w:pPr>
            <w:pStyle w:val="Logo"/>
            <w:spacing w:before="0" w:after="0"/>
            <w:rPr>
              <w:lang w:val="it-IT"/>
            </w:rPr>
          </w:pPr>
        </w:p>
        <w:p w14:paraId="6A29BE82" w14:textId="77777777" w:rsidR="00357EA4" w:rsidRDefault="00357EA4" w:rsidP="00584F42">
          <w:pPr>
            <w:pStyle w:val="Logo"/>
            <w:spacing w:before="0" w:after="0"/>
            <w:rPr>
              <w:lang w:val="it-IT"/>
            </w:rPr>
          </w:pPr>
        </w:p>
        <w:p w14:paraId="5E7E77B0" w14:textId="77777777" w:rsidR="00357EA4" w:rsidRDefault="00357EA4" w:rsidP="00584F42">
          <w:pPr>
            <w:pStyle w:val="Logo"/>
            <w:spacing w:before="0" w:after="0"/>
            <w:rPr>
              <w:lang w:val="it-IT"/>
            </w:rPr>
          </w:pPr>
        </w:p>
        <w:p w14:paraId="34C27B72" w14:textId="77777777" w:rsidR="00357EA4" w:rsidRDefault="00357EA4" w:rsidP="00584F42">
          <w:pPr>
            <w:pStyle w:val="Logo"/>
            <w:spacing w:before="0" w:after="0"/>
            <w:rPr>
              <w:lang w:val="it-IT"/>
            </w:rPr>
          </w:pPr>
        </w:p>
        <w:p w14:paraId="24069C75" w14:textId="77777777" w:rsidR="00357EA4" w:rsidRDefault="00357EA4" w:rsidP="00584F42">
          <w:pPr>
            <w:pStyle w:val="Logo"/>
            <w:spacing w:before="0" w:after="0"/>
            <w:rPr>
              <w:lang w:val="it-IT"/>
            </w:rPr>
          </w:pPr>
        </w:p>
        <w:p w14:paraId="2CACF864" w14:textId="77777777" w:rsidR="00357EA4" w:rsidRDefault="00357EA4" w:rsidP="00584F42">
          <w:pPr>
            <w:pStyle w:val="Logo"/>
            <w:spacing w:before="0" w:after="0"/>
            <w:rPr>
              <w:lang w:val="it-IT"/>
            </w:rPr>
          </w:pPr>
        </w:p>
        <w:p w14:paraId="02C1DD8A" w14:textId="77777777" w:rsidR="00357EA4" w:rsidRDefault="00357EA4" w:rsidP="00584F42">
          <w:pPr>
            <w:pStyle w:val="Logo"/>
            <w:spacing w:before="0" w:after="0"/>
            <w:rPr>
              <w:lang w:val="it-IT"/>
            </w:rPr>
          </w:pPr>
        </w:p>
        <w:p w14:paraId="625C9600" w14:textId="77777777" w:rsidR="00357EA4" w:rsidRDefault="00357EA4" w:rsidP="00584F42">
          <w:pPr>
            <w:pStyle w:val="Logo"/>
            <w:spacing w:before="0" w:after="0"/>
            <w:rPr>
              <w:lang w:val="it-IT"/>
            </w:rPr>
          </w:pPr>
        </w:p>
        <w:p w14:paraId="14F377EA" w14:textId="77777777" w:rsidR="00357EA4" w:rsidRDefault="00357EA4" w:rsidP="00584F42">
          <w:pPr>
            <w:pStyle w:val="Logo"/>
            <w:spacing w:before="0" w:after="0"/>
            <w:rPr>
              <w:lang w:val="it-IT"/>
            </w:rPr>
          </w:pPr>
        </w:p>
        <w:p w14:paraId="5B4C046D" w14:textId="77777777" w:rsidR="00357EA4" w:rsidRDefault="00357EA4" w:rsidP="00584F42">
          <w:pPr>
            <w:pStyle w:val="Logo"/>
            <w:spacing w:before="0" w:after="0"/>
            <w:rPr>
              <w:lang w:val="it-IT"/>
            </w:rPr>
          </w:pPr>
        </w:p>
        <w:p w14:paraId="0E52C130" w14:textId="77777777" w:rsidR="00357EA4" w:rsidRDefault="00357EA4" w:rsidP="00584F42">
          <w:pPr>
            <w:pStyle w:val="Logo"/>
            <w:spacing w:before="0" w:after="0"/>
            <w:rPr>
              <w:lang w:val="it-IT"/>
            </w:rPr>
          </w:pPr>
        </w:p>
        <w:p w14:paraId="17C9FE05" w14:textId="77777777" w:rsidR="00357EA4" w:rsidRDefault="00357EA4" w:rsidP="00584F42">
          <w:pPr>
            <w:pStyle w:val="Logo"/>
            <w:spacing w:before="0" w:after="0"/>
            <w:rPr>
              <w:lang w:val="it-IT"/>
            </w:rPr>
          </w:pPr>
        </w:p>
        <w:p w14:paraId="3B22C668" w14:textId="77777777" w:rsidR="00357EA4" w:rsidRDefault="00357EA4" w:rsidP="00584F42">
          <w:pPr>
            <w:pStyle w:val="Logo"/>
            <w:spacing w:before="0" w:after="0"/>
            <w:rPr>
              <w:lang w:val="it-IT"/>
            </w:rPr>
          </w:pPr>
        </w:p>
        <w:p w14:paraId="40224D49" w14:textId="77777777" w:rsidR="00357EA4" w:rsidRDefault="00357EA4" w:rsidP="00584F42">
          <w:pPr>
            <w:pStyle w:val="Logo"/>
            <w:spacing w:before="0" w:after="0"/>
            <w:rPr>
              <w:lang w:val="it-IT"/>
            </w:rPr>
          </w:pPr>
        </w:p>
        <w:p w14:paraId="7EFBCAA0" w14:textId="77777777" w:rsidR="00F01CCE" w:rsidRPr="00543756" w:rsidRDefault="009D4D4A" w:rsidP="00584F42">
          <w:pPr>
            <w:pStyle w:val="Logo"/>
            <w:spacing w:before="0" w:after="0"/>
            <w:rPr>
              <w:lang w:val="it-IT"/>
            </w:rPr>
          </w:pPr>
        </w:p>
      </w:sdtContent>
    </w:sdt>
    <w:sdt>
      <w:sdtPr>
        <w:rPr>
          <w:rFonts w:asciiTheme="minorHAnsi" w:eastAsiaTheme="minorEastAsia" w:hAnsiTheme="minorHAnsi" w:cstheme="minorBidi"/>
          <w:color w:val="4C483D" w:themeColor="text2"/>
          <w:sz w:val="20"/>
          <w:szCs w:val="20"/>
          <w:lang w:val="it-IT"/>
        </w:rPr>
        <w:id w:val="1250242059"/>
        <w:docPartObj>
          <w:docPartGallery w:val="Table of Contents"/>
          <w:docPartUnique/>
        </w:docPartObj>
      </w:sdtPr>
      <w:sdtEndPr>
        <w:rPr>
          <w:b/>
          <w:bCs/>
          <w:sz w:val="22"/>
          <w:szCs w:val="22"/>
        </w:rPr>
      </w:sdtEndPr>
      <w:sdtContent>
        <w:p w14:paraId="1C99458D" w14:textId="77777777" w:rsidR="00F01CCE" w:rsidRPr="00556F1B" w:rsidRDefault="0011272D" w:rsidP="00584F42">
          <w:pPr>
            <w:pStyle w:val="TOCHeading"/>
            <w:spacing w:after="0"/>
            <w:rPr>
              <w:lang w:val="it-IT"/>
            </w:rPr>
          </w:pPr>
          <w:r w:rsidRPr="00556F1B">
            <w:rPr>
              <w:rFonts w:ascii="Century Gothic" w:hAnsi="Century Gothic"/>
              <w:lang w:val="it-IT"/>
            </w:rPr>
            <w:t>Sommario</w:t>
          </w:r>
        </w:p>
        <w:p w14:paraId="6EC2F16D" w14:textId="77777777" w:rsidR="00FE5166" w:rsidRDefault="00FE5166" w:rsidP="00FE5166">
          <w:pPr>
            <w:pStyle w:val="TOC1"/>
            <w:tabs>
              <w:tab w:val="right" w:leader="dot" w:pos="9061"/>
            </w:tabs>
            <w:rPr>
              <w:b w:val="0"/>
              <w:bCs w:val="0"/>
              <w:noProof/>
              <w:color w:val="auto"/>
              <w:sz w:val="22"/>
              <w:szCs w:val="22"/>
              <w:lang w:val="it-IT" w:eastAsia="it-IT"/>
            </w:rPr>
          </w:pPr>
          <w:r w:rsidRPr="00543756">
            <w:rPr>
              <w:b w:val="0"/>
              <w:bCs w:val="0"/>
              <w:lang w:val="it-IT"/>
            </w:rPr>
            <w:fldChar w:fldCharType="begin"/>
          </w:r>
          <w:r w:rsidRPr="00543756">
            <w:rPr>
              <w:b w:val="0"/>
              <w:bCs w:val="0"/>
              <w:lang w:val="it-IT"/>
            </w:rPr>
            <w:instrText xml:space="preserve"> TOC \o "1-2" \n "2-2" \h \z \u </w:instrText>
          </w:r>
          <w:r w:rsidRPr="00543756">
            <w:rPr>
              <w:b w:val="0"/>
              <w:bCs w:val="0"/>
              <w:lang w:val="it-IT"/>
            </w:rPr>
            <w:fldChar w:fldCharType="separate"/>
          </w:r>
          <w:hyperlink w:anchor="_Toc433975253" w:history="1">
            <w:r w:rsidRPr="00A31858">
              <w:rPr>
                <w:rStyle w:val="Hyperlink"/>
                <w:noProof/>
                <w:lang w:val="it-IT"/>
              </w:rPr>
              <w:t>1. Introduzione</w:t>
            </w:r>
            <w:r>
              <w:rPr>
                <w:noProof/>
                <w:webHidden/>
              </w:rPr>
              <w:tab/>
            </w:r>
            <w:r>
              <w:rPr>
                <w:noProof/>
                <w:webHidden/>
              </w:rPr>
              <w:fldChar w:fldCharType="begin"/>
            </w:r>
            <w:r>
              <w:rPr>
                <w:noProof/>
                <w:webHidden/>
              </w:rPr>
              <w:instrText xml:space="preserve"> PAGEREF _Toc433975253 \h </w:instrText>
            </w:r>
            <w:r>
              <w:rPr>
                <w:noProof/>
                <w:webHidden/>
              </w:rPr>
            </w:r>
            <w:r>
              <w:rPr>
                <w:noProof/>
                <w:webHidden/>
              </w:rPr>
              <w:fldChar w:fldCharType="separate"/>
            </w:r>
            <w:r>
              <w:rPr>
                <w:noProof/>
                <w:webHidden/>
              </w:rPr>
              <w:t>3</w:t>
            </w:r>
            <w:r>
              <w:rPr>
                <w:noProof/>
                <w:webHidden/>
              </w:rPr>
              <w:fldChar w:fldCharType="end"/>
            </w:r>
          </w:hyperlink>
        </w:p>
        <w:p w14:paraId="47B4CB92" w14:textId="77777777" w:rsidR="00FE5166" w:rsidRDefault="009D4D4A" w:rsidP="00FE5166">
          <w:pPr>
            <w:pStyle w:val="TOC2"/>
            <w:rPr>
              <w:noProof/>
              <w:color w:val="auto"/>
              <w:lang w:val="it-IT" w:eastAsia="it-IT"/>
            </w:rPr>
          </w:pPr>
          <w:hyperlink w:anchor="_Toc433975254" w:history="1">
            <w:r w:rsidR="00FE5166" w:rsidRPr="00A31858">
              <w:rPr>
                <w:rStyle w:val="Hyperlink"/>
                <w:noProof/>
                <w:lang w:val="it-IT"/>
              </w:rPr>
              <w:t>1.1 Scopo del sistema</w:t>
            </w:r>
          </w:hyperlink>
        </w:p>
        <w:p w14:paraId="7DF28C4F" w14:textId="77777777" w:rsidR="00FE5166" w:rsidRDefault="009D4D4A" w:rsidP="00FE5166">
          <w:pPr>
            <w:pStyle w:val="TOC2"/>
            <w:rPr>
              <w:noProof/>
              <w:color w:val="auto"/>
              <w:lang w:val="it-IT" w:eastAsia="it-IT"/>
            </w:rPr>
          </w:pPr>
          <w:hyperlink w:anchor="_Toc433975255" w:history="1">
            <w:r w:rsidR="00FE5166" w:rsidRPr="00A31858">
              <w:rPr>
                <w:rStyle w:val="Hyperlink"/>
                <w:noProof/>
                <w:lang w:val="it-IT"/>
              </w:rPr>
              <w:t>1.2 Ambito del sistema</w:t>
            </w:r>
          </w:hyperlink>
        </w:p>
        <w:p w14:paraId="5CFD9E98" w14:textId="77777777" w:rsidR="00FE5166" w:rsidRDefault="009D4D4A" w:rsidP="00FE5166">
          <w:pPr>
            <w:pStyle w:val="TOC2"/>
            <w:rPr>
              <w:noProof/>
              <w:color w:val="auto"/>
              <w:lang w:val="it-IT" w:eastAsia="it-IT"/>
            </w:rPr>
          </w:pPr>
          <w:hyperlink w:anchor="_Toc433975256" w:history="1">
            <w:r w:rsidR="00FE5166" w:rsidRPr="00A31858">
              <w:rPr>
                <w:rStyle w:val="Hyperlink"/>
                <w:noProof/>
                <w:lang w:val="it-IT"/>
              </w:rPr>
              <w:t>1.3 Obiettivi e criteri di successo del sistema</w:t>
            </w:r>
          </w:hyperlink>
        </w:p>
        <w:p w14:paraId="08BA1CA4" w14:textId="77777777" w:rsidR="00FE5166" w:rsidRDefault="009D4D4A" w:rsidP="00FE5166">
          <w:pPr>
            <w:pStyle w:val="TOC2"/>
            <w:rPr>
              <w:noProof/>
              <w:color w:val="auto"/>
              <w:lang w:val="it-IT" w:eastAsia="it-IT"/>
            </w:rPr>
          </w:pPr>
          <w:hyperlink w:anchor="_Toc433975257" w:history="1">
            <w:r w:rsidR="00FE5166" w:rsidRPr="00A31858">
              <w:rPr>
                <w:rStyle w:val="Hyperlink"/>
                <w:noProof/>
                <w:lang w:val="it-IT"/>
              </w:rPr>
              <w:t>1.4 Definizioni, acronimi e abbreviazioni</w:t>
            </w:r>
          </w:hyperlink>
        </w:p>
        <w:p w14:paraId="66E976E0" w14:textId="77777777" w:rsidR="00FE5166" w:rsidRDefault="009D4D4A" w:rsidP="00FE5166">
          <w:pPr>
            <w:pStyle w:val="TOC2"/>
            <w:rPr>
              <w:noProof/>
              <w:color w:val="auto"/>
              <w:lang w:val="it-IT" w:eastAsia="it-IT"/>
            </w:rPr>
          </w:pPr>
          <w:hyperlink w:anchor="_Toc433975258" w:history="1">
            <w:r w:rsidR="00FE5166" w:rsidRPr="00A31858">
              <w:rPr>
                <w:rStyle w:val="Hyperlink"/>
                <w:noProof/>
                <w:lang w:val="it-IT"/>
              </w:rPr>
              <w:t>1.5 Riferimenti</w:t>
            </w:r>
          </w:hyperlink>
        </w:p>
        <w:p w14:paraId="25824B2A" w14:textId="77777777" w:rsidR="00FE5166" w:rsidRDefault="009D4D4A" w:rsidP="00FE5166">
          <w:pPr>
            <w:pStyle w:val="TOC2"/>
            <w:rPr>
              <w:noProof/>
              <w:color w:val="auto"/>
              <w:lang w:val="it-IT" w:eastAsia="it-IT"/>
            </w:rPr>
          </w:pPr>
          <w:hyperlink w:anchor="_Toc433975259" w:history="1">
            <w:r w:rsidR="00FE5166" w:rsidRPr="00A31858">
              <w:rPr>
                <w:rStyle w:val="Hyperlink"/>
                <w:noProof/>
                <w:lang w:val="it-IT"/>
              </w:rPr>
              <w:t>1.6 Panoramica</w:t>
            </w:r>
          </w:hyperlink>
        </w:p>
        <w:p w14:paraId="128A514B" w14:textId="77777777" w:rsidR="00FE5166" w:rsidRDefault="009D4D4A" w:rsidP="00FE5166">
          <w:pPr>
            <w:pStyle w:val="TOC1"/>
            <w:tabs>
              <w:tab w:val="right" w:leader="dot" w:pos="9061"/>
            </w:tabs>
            <w:rPr>
              <w:b w:val="0"/>
              <w:bCs w:val="0"/>
              <w:noProof/>
              <w:color w:val="auto"/>
              <w:sz w:val="22"/>
              <w:szCs w:val="22"/>
              <w:lang w:val="it-IT" w:eastAsia="it-IT"/>
            </w:rPr>
          </w:pPr>
          <w:hyperlink w:anchor="_Toc433975260" w:history="1">
            <w:r w:rsidR="00FE5166" w:rsidRPr="00A31858">
              <w:rPr>
                <w:rStyle w:val="Hyperlink"/>
                <w:noProof/>
                <w:lang w:val="it-IT"/>
              </w:rPr>
              <w:t>2. Sistema corrente</w:t>
            </w:r>
            <w:r w:rsidR="00FE5166">
              <w:rPr>
                <w:noProof/>
                <w:webHidden/>
              </w:rPr>
              <w:tab/>
            </w:r>
            <w:r w:rsidR="00FE5166">
              <w:rPr>
                <w:noProof/>
                <w:webHidden/>
              </w:rPr>
              <w:fldChar w:fldCharType="begin"/>
            </w:r>
            <w:r w:rsidR="00FE5166">
              <w:rPr>
                <w:noProof/>
                <w:webHidden/>
              </w:rPr>
              <w:instrText xml:space="preserve"> PAGEREF _Toc433975260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5F5D6537" w14:textId="77777777" w:rsidR="00FE5166" w:rsidRDefault="009D4D4A" w:rsidP="00FE5166">
          <w:pPr>
            <w:pStyle w:val="TOC1"/>
            <w:tabs>
              <w:tab w:val="right" w:leader="dot" w:pos="9061"/>
            </w:tabs>
            <w:rPr>
              <w:b w:val="0"/>
              <w:bCs w:val="0"/>
              <w:noProof/>
              <w:color w:val="auto"/>
              <w:sz w:val="22"/>
              <w:szCs w:val="22"/>
              <w:lang w:val="it-IT" w:eastAsia="it-IT"/>
            </w:rPr>
          </w:pPr>
          <w:hyperlink w:anchor="_Toc433975261" w:history="1">
            <w:r w:rsidR="00FE5166" w:rsidRPr="00A31858">
              <w:rPr>
                <w:rStyle w:val="Hyperlink"/>
                <w:noProof/>
                <w:lang w:val="it-IT"/>
              </w:rPr>
              <w:t>3. Sistema proposto</w:t>
            </w:r>
            <w:r w:rsidR="00FE5166">
              <w:rPr>
                <w:noProof/>
                <w:webHidden/>
              </w:rPr>
              <w:tab/>
            </w:r>
            <w:r w:rsidR="00FE5166">
              <w:rPr>
                <w:noProof/>
                <w:webHidden/>
              </w:rPr>
              <w:fldChar w:fldCharType="begin"/>
            </w:r>
            <w:r w:rsidR="00FE5166">
              <w:rPr>
                <w:noProof/>
                <w:webHidden/>
              </w:rPr>
              <w:instrText xml:space="preserve"> PAGEREF _Toc433975261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D00C6F3" w14:textId="77777777" w:rsidR="00FE5166" w:rsidRDefault="009D4D4A" w:rsidP="00FE5166">
          <w:pPr>
            <w:pStyle w:val="TOC2"/>
            <w:rPr>
              <w:noProof/>
              <w:color w:val="auto"/>
              <w:lang w:val="it-IT" w:eastAsia="it-IT"/>
            </w:rPr>
          </w:pPr>
          <w:hyperlink w:anchor="_Toc433975262" w:history="1">
            <w:r w:rsidR="00FE5166" w:rsidRPr="00A31858">
              <w:rPr>
                <w:rStyle w:val="Hyperlink"/>
                <w:noProof/>
                <w:lang w:val="it-IT"/>
              </w:rPr>
              <w:t>3.1 Panoramica</w:t>
            </w:r>
          </w:hyperlink>
        </w:p>
        <w:p w14:paraId="41DD1532" w14:textId="77777777" w:rsidR="00FE5166" w:rsidRDefault="009D4D4A" w:rsidP="00FE5166">
          <w:pPr>
            <w:pStyle w:val="TOC2"/>
            <w:rPr>
              <w:noProof/>
              <w:color w:val="auto"/>
              <w:lang w:val="it-IT" w:eastAsia="it-IT"/>
            </w:rPr>
          </w:pPr>
          <w:hyperlink w:anchor="_Toc433975263" w:history="1">
            <w:r w:rsidR="00FE5166" w:rsidRPr="00A31858">
              <w:rPr>
                <w:rStyle w:val="Hyperlink"/>
                <w:noProof/>
                <w:lang w:val="it-IT"/>
              </w:rPr>
              <w:t>3.2 Requisiti funzionali</w:t>
            </w:r>
          </w:hyperlink>
        </w:p>
        <w:p w14:paraId="5982EC7D" w14:textId="4A8152A3" w:rsidR="00FE5166" w:rsidRDefault="009D4D4A" w:rsidP="00FE5166">
          <w:pPr>
            <w:pStyle w:val="TOC2"/>
            <w:rPr>
              <w:noProof/>
              <w:color w:val="auto"/>
              <w:lang w:val="it-IT" w:eastAsia="it-IT"/>
            </w:rPr>
          </w:pPr>
          <w:hyperlink w:anchor="_Toc433975264" w:history="1">
            <w:r w:rsidR="00FE5166" w:rsidRPr="00A31858">
              <w:rPr>
                <w:rStyle w:val="Hyperlink"/>
                <w:noProof/>
                <w:lang w:val="it-IT"/>
              </w:rPr>
              <w:t>3.3 Requisiti no</w:t>
            </w:r>
            <w:r w:rsidR="00F056AC">
              <w:rPr>
                <w:rStyle w:val="Hyperlink"/>
                <w:noProof/>
                <w:lang w:val="it-IT"/>
              </w:rPr>
              <w:t>n</w:t>
            </w:r>
            <w:r w:rsidR="00FE5166" w:rsidRPr="00A31858">
              <w:rPr>
                <w:rStyle w:val="Hyperlink"/>
                <w:noProof/>
                <w:lang w:val="it-IT"/>
              </w:rPr>
              <w:t xml:space="preserve"> funzionali</w:t>
            </w:r>
          </w:hyperlink>
        </w:p>
        <w:p w14:paraId="0EB762A3" w14:textId="77777777" w:rsidR="00FE5166" w:rsidRDefault="009D4D4A" w:rsidP="00FE5166">
          <w:pPr>
            <w:pStyle w:val="TOC2"/>
            <w:rPr>
              <w:noProof/>
              <w:color w:val="auto"/>
              <w:lang w:val="it-IT" w:eastAsia="it-IT"/>
            </w:rPr>
          </w:pPr>
          <w:hyperlink w:anchor="_Toc433975265" w:history="1">
            <w:r w:rsidR="00FE5166" w:rsidRPr="00A31858">
              <w:rPr>
                <w:rStyle w:val="Hyperlink"/>
                <w:noProof/>
                <w:lang w:val="it-IT"/>
              </w:rPr>
              <w:t>3.4 Modello di sistema</w:t>
            </w:r>
          </w:hyperlink>
        </w:p>
        <w:p w14:paraId="2C4FB7EB" w14:textId="77777777" w:rsidR="00FE5166" w:rsidRDefault="009D4D4A" w:rsidP="00FE5166">
          <w:pPr>
            <w:pStyle w:val="TOC1"/>
            <w:tabs>
              <w:tab w:val="right" w:leader="dot" w:pos="9061"/>
            </w:tabs>
            <w:rPr>
              <w:b w:val="0"/>
              <w:bCs w:val="0"/>
              <w:noProof/>
              <w:color w:val="auto"/>
              <w:sz w:val="22"/>
              <w:szCs w:val="22"/>
              <w:lang w:val="it-IT" w:eastAsia="it-IT"/>
            </w:rPr>
          </w:pPr>
          <w:hyperlink w:anchor="_Toc433975266" w:history="1">
            <w:r w:rsidR="00FE5166" w:rsidRPr="00A31858">
              <w:rPr>
                <w:rStyle w:val="Hyperlink"/>
                <w:noProof/>
                <w:lang w:val="it-IT"/>
              </w:rPr>
              <w:t>4. Glossario</w:t>
            </w:r>
            <w:r w:rsidR="00FE5166">
              <w:rPr>
                <w:noProof/>
                <w:webHidden/>
              </w:rPr>
              <w:tab/>
            </w:r>
            <w:r w:rsidR="00FE5166">
              <w:rPr>
                <w:noProof/>
                <w:webHidden/>
              </w:rPr>
              <w:fldChar w:fldCharType="begin"/>
            </w:r>
            <w:r w:rsidR="00FE5166">
              <w:rPr>
                <w:noProof/>
                <w:webHidden/>
              </w:rPr>
              <w:instrText xml:space="preserve"> PAGEREF _Toc433975266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E84598D" w14:textId="094F8EC3" w:rsidR="00F01CCE" w:rsidRPr="00543756" w:rsidRDefault="00FE5166" w:rsidP="00FE5166">
          <w:pPr>
            <w:pStyle w:val="TOC2"/>
            <w:ind w:left="0"/>
            <w:rPr>
              <w:lang w:val="it-IT"/>
            </w:rPr>
            <w:sectPr w:rsidR="00F01CCE" w:rsidRPr="00543756">
              <w:pgSz w:w="11907" w:h="16839" w:code="1"/>
              <w:pgMar w:top="1148" w:right="1418" w:bottom="1148" w:left="1418" w:header="709" w:footer="612" w:gutter="0"/>
              <w:pgNumType w:start="0"/>
              <w:cols w:space="720"/>
              <w:titlePg/>
              <w:docGrid w:linePitch="360"/>
            </w:sectPr>
          </w:pPr>
          <w:r w:rsidRPr="00543756">
            <w:rPr>
              <w:b/>
              <w:bCs/>
              <w:sz w:val="26"/>
              <w:szCs w:val="26"/>
              <w:lang w:val="it-IT"/>
            </w:rPr>
            <w:fldChar w:fldCharType="end"/>
          </w:r>
        </w:p>
      </w:sdtContent>
    </w:sdt>
    <w:p w14:paraId="566C4A4B" w14:textId="77777777" w:rsidR="0026167D" w:rsidRPr="00B801CB" w:rsidRDefault="0026167D" w:rsidP="00556F1B">
      <w:pPr>
        <w:pStyle w:val="TOCHeading"/>
        <w:rPr>
          <w:lang w:val="it-IT"/>
        </w:rPr>
      </w:pPr>
      <w:bookmarkStart w:id="0" w:name="_Toc433975253"/>
      <w:r w:rsidRPr="00B801CB">
        <w:rPr>
          <w:lang w:val="it-IT"/>
        </w:rPr>
        <w:lastRenderedPageBreak/>
        <w:t>1. Int</w:t>
      </w:r>
      <w:r w:rsidR="004A29E6" w:rsidRPr="00B801CB">
        <w:rPr>
          <w:lang w:val="it-IT"/>
        </w:rPr>
        <w:t>roduzione</w:t>
      </w:r>
      <w:bookmarkEnd w:id="0"/>
    </w:p>
    <w:p w14:paraId="136AF172" w14:textId="77777777" w:rsidR="0026167D" w:rsidRDefault="0026167D" w:rsidP="0026167D">
      <w:pPr>
        <w:pStyle w:val="Heading2"/>
        <w:rPr>
          <w:lang w:val="it-IT"/>
        </w:rPr>
      </w:pPr>
      <w:bookmarkStart w:id="1" w:name="_Toc433975254"/>
      <w:r w:rsidRPr="004A29E6">
        <w:rPr>
          <w:lang w:val="it-IT"/>
        </w:rPr>
        <w:t xml:space="preserve">1.1 </w:t>
      </w:r>
      <w:r w:rsidR="004A29E6" w:rsidRPr="004A29E6">
        <w:rPr>
          <w:lang w:val="it-IT"/>
        </w:rPr>
        <w:t>Scopo del sistema</w:t>
      </w:r>
      <w:bookmarkEnd w:id="1"/>
    </w:p>
    <w:p w14:paraId="4EFEB3B2" w14:textId="50BE3634" w:rsidR="008233F1" w:rsidRDefault="008233F1" w:rsidP="008233F1">
      <w:pPr>
        <w:rPr>
          <w:lang w:val="it-IT"/>
        </w:rPr>
      </w:pPr>
      <w:bookmarkStart w:id="2" w:name="_Toc433975255"/>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cosi da poter valutare la qualità dei contenuti ancora prima di visualizzarli. </w:t>
      </w:r>
    </w:p>
    <w:p w14:paraId="4E975459" w14:textId="59B69058" w:rsidR="006B4A8D" w:rsidRDefault="0026167D" w:rsidP="00D021BD">
      <w:pPr>
        <w:pStyle w:val="Heading2"/>
        <w:rPr>
          <w:lang w:val="it-IT"/>
        </w:rPr>
      </w:pPr>
      <w:r w:rsidRPr="004A29E6">
        <w:rPr>
          <w:lang w:val="it-IT"/>
        </w:rPr>
        <w:t xml:space="preserve">1.2 </w:t>
      </w:r>
      <w:r w:rsidR="004A29E6" w:rsidRPr="004A29E6">
        <w:rPr>
          <w:lang w:val="it-IT"/>
        </w:rPr>
        <w:t>Ambito del sistema</w:t>
      </w:r>
      <w:bookmarkEnd w:id="2"/>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3" w:name="_Toc433975256"/>
      <w:r w:rsidRPr="004A29E6">
        <w:rPr>
          <w:lang w:val="it-IT"/>
        </w:rPr>
        <w:t xml:space="preserve">1.3 </w:t>
      </w:r>
      <w:r w:rsidR="004A29E6" w:rsidRPr="004A29E6">
        <w:rPr>
          <w:lang w:val="it-IT"/>
        </w:rPr>
        <w:t>Obiettivi e criteri di successo del sistema</w:t>
      </w:r>
      <w:bookmarkEnd w:id="3"/>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ListParagraph"/>
        <w:numPr>
          <w:ilvl w:val="0"/>
          <w:numId w:val="4"/>
        </w:numPr>
        <w:rPr>
          <w:lang w:val="it-IT"/>
        </w:rPr>
      </w:pPr>
      <w:r>
        <w:rPr>
          <w:lang w:val="it-IT"/>
        </w:rPr>
        <w:t>Preservare dati sensibili inseriti dall’utente</w:t>
      </w:r>
    </w:p>
    <w:p w14:paraId="733E3973" w14:textId="64BB6FA0" w:rsidR="00136F27" w:rsidRDefault="00DB40B5" w:rsidP="00136F27">
      <w:pPr>
        <w:pStyle w:val="ListParagraph"/>
        <w:numPr>
          <w:ilvl w:val="0"/>
          <w:numId w:val="4"/>
        </w:numPr>
        <w:rPr>
          <w:lang w:val="it-IT"/>
        </w:rPr>
      </w:pPr>
      <w:r>
        <w:rPr>
          <w:lang w:val="it-IT"/>
        </w:rPr>
        <w:t>Mantenere i contenuti visibili a qualsiasi utente online</w:t>
      </w:r>
    </w:p>
    <w:p w14:paraId="05B629AA" w14:textId="32B3979A" w:rsidR="00136F27" w:rsidRDefault="00136F27" w:rsidP="00136F27">
      <w:pPr>
        <w:pStyle w:val="ListParagraph"/>
        <w:numPr>
          <w:ilvl w:val="0"/>
          <w:numId w:val="4"/>
        </w:numPr>
        <w:rPr>
          <w:lang w:val="it-IT"/>
        </w:rPr>
      </w:pPr>
      <w:r>
        <w:rPr>
          <w:lang w:val="it-IT"/>
        </w:rPr>
        <w:t>Eliminare risorse non idonee al regolamento</w:t>
      </w:r>
    </w:p>
    <w:p w14:paraId="2ECBCD82" w14:textId="62DE6B06"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proofErr w:type="spellStart"/>
      <w:r>
        <w:rPr>
          <w:lang w:val="it-IT"/>
        </w:rPr>
        <w:t>keywords</w:t>
      </w:r>
      <w:proofErr w:type="spellEnd"/>
      <w:r>
        <w:rPr>
          <w:lang w:val="it-IT"/>
        </w:rPr>
        <w:t>.</w:t>
      </w:r>
    </w:p>
    <w:p w14:paraId="09BCB0C8" w14:textId="41655D82" w:rsidR="00136F27" w:rsidRPr="00362BB0" w:rsidRDefault="00136F27" w:rsidP="00362BB0">
      <w:pPr>
        <w:pStyle w:val="ListParagraph"/>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Heading2"/>
        <w:numPr>
          <w:ilvl w:val="1"/>
          <w:numId w:val="24"/>
        </w:numPr>
        <w:rPr>
          <w:lang w:val="it-IT"/>
        </w:rPr>
      </w:pPr>
      <w:bookmarkStart w:id="4" w:name="_Toc433975257"/>
      <w:r w:rsidRPr="004A29E6">
        <w:rPr>
          <w:lang w:val="it-IT"/>
        </w:rPr>
        <w:t>Definizioni, acronimi e abbreviazioni</w:t>
      </w:r>
      <w:bookmarkEnd w:id="4"/>
    </w:p>
    <w:p w14:paraId="09978D8C" w14:textId="31A34DC6" w:rsidR="006B7564" w:rsidRDefault="00324CEF" w:rsidP="006B7564">
      <w:pPr>
        <w:pStyle w:val="Heading2"/>
        <w:numPr>
          <w:ilvl w:val="0"/>
          <w:numId w:val="6"/>
        </w:numPr>
        <w:rPr>
          <w:b w:val="0"/>
          <w:sz w:val="20"/>
          <w:szCs w:val="20"/>
          <w:lang w:val="it-IT"/>
        </w:rPr>
      </w:pPr>
      <w:bookmarkStart w:id="5" w:name="_Toc43397525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lastRenderedPageBreak/>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ListParagraph"/>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Heading2"/>
        <w:rPr>
          <w:b w:val="0"/>
          <w:sz w:val="20"/>
          <w:szCs w:val="20"/>
          <w:lang w:val="it-IT"/>
        </w:rPr>
      </w:pPr>
      <w:r w:rsidRPr="006B7564">
        <w:rPr>
          <w:lang w:val="it-IT"/>
        </w:rPr>
        <w:t xml:space="preserve">1.5 </w:t>
      </w:r>
      <w:r w:rsidR="004A29E6" w:rsidRPr="006B7564">
        <w:rPr>
          <w:lang w:val="it-IT"/>
        </w:rPr>
        <w:t>Riferimenti</w:t>
      </w:r>
      <w:bookmarkEnd w:id="5"/>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94A7D">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6" w:name="_Toc433975259"/>
      <w:r w:rsidRPr="004A29E6">
        <w:rPr>
          <w:lang w:val="it-IT"/>
        </w:rPr>
        <w:t xml:space="preserve">1.6 </w:t>
      </w:r>
      <w:r w:rsidR="004A29E6" w:rsidRPr="004A29E6">
        <w:rPr>
          <w:lang w:val="it-IT"/>
        </w:rPr>
        <w:t>Panoramica</w:t>
      </w:r>
      <w:bookmarkEnd w:id="6"/>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556F1B">
      <w:pPr>
        <w:pStyle w:val="TOCHeading"/>
        <w:rPr>
          <w:lang w:val="it-IT"/>
        </w:rPr>
      </w:pPr>
      <w:bookmarkStart w:id="7" w:name="_Toc433975261"/>
      <w:r>
        <w:rPr>
          <w:lang w:val="it-IT"/>
        </w:rPr>
        <w:t>2.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556F1B">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bookmarkEnd w:id="7"/>
    </w:p>
    <w:p w14:paraId="715FC729" w14:textId="1655E7B8" w:rsidR="0026167D" w:rsidRDefault="00D45947" w:rsidP="0026167D">
      <w:pPr>
        <w:pStyle w:val="Heading2"/>
        <w:rPr>
          <w:lang w:val="it-IT"/>
        </w:rPr>
      </w:pPr>
      <w:bookmarkStart w:id="8" w:name="_Toc433975262"/>
      <w:r>
        <w:rPr>
          <w:lang w:val="it-IT"/>
        </w:rPr>
        <w:t>3</w:t>
      </w:r>
      <w:r w:rsidR="0026167D" w:rsidRPr="004A29E6">
        <w:rPr>
          <w:lang w:val="it-IT"/>
        </w:rPr>
        <w:t xml:space="preserve">.1 </w:t>
      </w:r>
      <w:r w:rsidR="004A29E6" w:rsidRPr="004A29E6">
        <w:rPr>
          <w:lang w:val="it-IT"/>
        </w:rPr>
        <w:t>Panoramica</w:t>
      </w:r>
      <w:bookmarkEnd w:id="8"/>
    </w:p>
    <w:p w14:paraId="3C198CD2" w14:textId="65823C04"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 cosi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Heading2"/>
        <w:rPr>
          <w:lang w:val="it-IT"/>
        </w:rPr>
      </w:pPr>
      <w:bookmarkStart w:id="9" w:name="_Toc433975263"/>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Start w:id="10" w:name="_Toc433975264"/>
      <w:bookmarkEnd w:id="9"/>
    </w:p>
    <w:p w14:paraId="15B2E671" w14:textId="77777777"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p w14:paraId="0B3F310E" w14:textId="77777777" w:rsidR="00AA29AA" w:rsidRPr="002F2203" w:rsidRDefault="00AA29AA" w:rsidP="00AA29AA">
      <w:pPr>
        <w:rPr>
          <w:lang w:val="it-IT"/>
        </w:rPr>
      </w:pPr>
      <w:r>
        <w:rPr>
          <w:lang w:val="it-IT"/>
        </w:rPr>
        <w:t xml:space="preserve">Un </w:t>
      </w:r>
      <w:r>
        <w:rPr>
          <w:b/>
          <w:lang w:val="it-IT"/>
        </w:rPr>
        <w:t xml:space="preserve">superutente </w:t>
      </w:r>
      <w:r>
        <w:rPr>
          <w:lang w:val="it-IT"/>
        </w:rPr>
        <w:t>può:</w:t>
      </w:r>
    </w:p>
    <w:p w14:paraId="12499BD0" w14:textId="77777777" w:rsidR="00AA29AA" w:rsidRDefault="00AA29AA" w:rsidP="00AA29AA">
      <w:pPr>
        <w:ind w:left="720"/>
        <w:rPr>
          <w:rFonts w:cs="Calibri"/>
          <w:lang w:val="it-IT"/>
        </w:rPr>
      </w:pPr>
      <w:r>
        <w:rPr>
          <w:rFonts w:cs="Calibri"/>
          <w:lang w:val="it-IT"/>
        </w:rPr>
        <w:sym w:font="Symbol" w:char="F0B7"/>
      </w:r>
      <w:r>
        <w:rPr>
          <w:rFonts w:cs="Calibri"/>
          <w:lang w:val="it-IT"/>
        </w:rPr>
        <w:t xml:space="preserve"> Effettuare il login andando a scegliere il tipo di ruolo appropriato (la scelta si limita tra studente, docente e      supervisore)  </w:t>
      </w:r>
    </w:p>
    <w:p w14:paraId="2CEB371B"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e-mail dell’account</w:t>
      </w:r>
    </w:p>
    <w:p w14:paraId="56ADD7A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password dell’account</w:t>
      </w:r>
    </w:p>
    <w:p w14:paraId="6637217E"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la propria e-mail</w:t>
      </w:r>
    </w:p>
    <w:p w14:paraId="6C0CDA54" w14:textId="77777777" w:rsidR="00AA29AA" w:rsidRDefault="00AA29AA" w:rsidP="00AA29AA">
      <w:pPr>
        <w:rPr>
          <w:rFonts w:cs="Calibri"/>
          <w:lang w:val="it-IT"/>
        </w:rPr>
      </w:pPr>
      <w:r>
        <w:rPr>
          <w:rFonts w:cs="Calibri"/>
          <w:lang w:val="it-IT"/>
        </w:rPr>
        <w:t xml:space="preserve">Un </w:t>
      </w:r>
      <w:r>
        <w:rPr>
          <w:rFonts w:cs="Calibri"/>
          <w:b/>
          <w:lang w:val="it-IT"/>
        </w:rPr>
        <w:t xml:space="preserve">Utente </w:t>
      </w:r>
      <w:r>
        <w:rPr>
          <w:rFonts w:cs="Calibri"/>
          <w:lang w:val="it-IT"/>
        </w:rPr>
        <w:t xml:space="preserve">può: </w:t>
      </w:r>
    </w:p>
    <w:p w14:paraId="4420B68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Registrarsi alla piattaforma inserendo nel sistema i propri dati personali e i dati di una carta di credito </w:t>
      </w:r>
      <w:r>
        <w:rPr>
          <w:rFonts w:cs="Calibri"/>
          <w:lang w:val="it-IT"/>
        </w:rPr>
        <w:tab/>
        <w:t>con una delle tipologie supportate dal sistema.</w:t>
      </w:r>
    </w:p>
    <w:p w14:paraId="36068BF1"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i dati della carta credito associata al proprio account</w:t>
      </w:r>
    </w:p>
    <w:p w14:paraId="343379EA" w14:textId="77777777" w:rsidR="00AA29AA" w:rsidRDefault="00AA29AA" w:rsidP="00AA29AA">
      <w:pPr>
        <w:rPr>
          <w:rFonts w:cs="Calibri"/>
          <w:lang w:val="it-IT"/>
        </w:rPr>
      </w:pPr>
      <w:r>
        <w:rPr>
          <w:rFonts w:cs="Calibri"/>
          <w:lang w:val="it-IT"/>
        </w:rPr>
        <w:t xml:space="preserve">Un </w:t>
      </w:r>
      <w:r>
        <w:rPr>
          <w:rFonts w:cs="Calibri"/>
          <w:b/>
          <w:lang w:val="it-IT"/>
        </w:rPr>
        <w:t xml:space="preserve">Supervisore </w:t>
      </w:r>
      <w:r>
        <w:rPr>
          <w:rFonts w:cs="Calibri"/>
          <w:lang w:val="it-IT"/>
        </w:rPr>
        <w:t>può:</w:t>
      </w:r>
    </w:p>
    <w:p w14:paraId="35D8C5EC"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Visionare la pagina del corso e le lezioni associate di un corso in attesa di approvazione.</w:t>
      </w:r>
    </w:p>
    <w:p w14:paraId="582DC640"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un corso in attesa rendendolo visibile agli studenti della piattaforma</w:t>
      </w:r>
    </w:p>
    <w:p w14:paraId="6F1B6515" w14:textId="77777777" w:rsidR="00AA29AA" w:rsidRDefault="00AA29AA" w:rsidP="00AA29AA">
      <w:pPr>
        <w:rPr>
          <w:rFonts w:cs="Calibri"/>
          <w:lang w:val="it-IT"/>
        </w:rPr>
      </w:pPr>
      <w:r>
        <w:rPr>
          <w:rFonts w:cs="Calibri"/>
          <w:lang w:val="it-IT"/>
        </w:rPr>
        <w:lastRenderedPageBreak/>
        <w:tab/>
      </w:r>
      <w:r>
        <w:rPr>
          <w:rFonts w:cs="Calibri"/>
          <w:lang w:val="it-IT"/>
        </w:rPr>
        <w:sym w:font="Symbol" w:char="F0B7"/>
      </w:r>
      <w:r>
        <w:rPr>
          <w:rFonts w:cs="Calibri"/>
          <w:lang w:val="it-IT"/>
        </w:rPr>
        <w:t xml:space="preserve"> Rifiutare un corso in attesa e fornire un feedback al docente correlato.</w:t>
      </w:r>
    </w:p>
    <w:p w14:paraId="0901BCAF" w14:textId="77777777" w:rsidR="00AA29AA" w:rsidRDefault="00AA29AA" w:rsidP="00AA29AA">
      <w:pPr>
        <w:rPr>
          <w:rFonts w:cs="Calibri"/>
          <w:lang w:val="it-IT"/>
        </w:rPr>
      </w:pPr>
      <w:r>
        <w:rPr>
          <w:rFonts w:cs="Calibri"/>
          <w:lang w:val="it-IT"/>
        </w:rPr>
        <w:t xml:space="preserve">Un </w:t>
      </w:r>
      <w:r>
        <w:rPr>
          <w:rFonts w:cs="Calibri"/>
          <w:b/>
          <w:lang w:val="it-IT"/>
        </w:rPr>
        <w:t xml:space="preserve">Docente </w:t>
      </w:r>
      <w:r>
        <w:rPr>
          <w:rFonts w:cs="Calibri"/>
          <w:lang w:val="it-IT"/>
        </w:rPr>
        <w:t>può:</w:t>
      </w:r>
    </w:p>
    <w:p w14:paraId="22B0485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Creare un corso</w:t>
      </w:r>
    </w:p>
    <w:p w14:paraId="5FD3DF0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pagine dei suoi corsi insieme a tutte le lezioni correlate.</w:t>
      </w:r>
    </w:p>
    <w:p w14:paraId="5E1F52C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scrivere un commento</w:t>
      </w:r>
    </w:p>
    <w:p w14:paraId="72B76A37"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cancellare qualsiasi commento presente sotto una sua lezione</w:t>
      </w:r>
    </w:p>
    <w:p w14:paraId="0172BC97" w14:textId="77777777" w:rsidR="00AA29AA" w:rsidRDefault="00AA29AA" w:rsidP="00AA29AA">
      <w:pPr>
        <w:rPr>
          <w:rFonts w:cs="Calibri"/>
          <w:lang w:val="it-IT"/>
        </w:rPr>
      </w:pPr>
      <w:r>
        <w:rPr>
          <w:rFonts w:cs="Calibri"/>
          <w:lang w:val="it-IT"/>
        </w:rPr>
        <w:t xml:space="preserve">Uno </w:t>
      </w:r>
      <w:r>
        <w:rPr>
          <w:rFonts w:cs="Calibri"/>
          <w:b/>
          <w:lang w:val="it-IT"/>
        </w:rPr>
        <w:t xml:space="preserve">Studente </w:t>
      </w:r>
      <w:r>
        <w:rPr>
          <w:rFonts w:cs="Calibri"/>
          <w:lang w:val="it-IT"/>
        </w:rPr>
        <w:t>può:</w:t>
      </w:r>
    </w:p>
    <w:p w14:paraId="29B9A30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Ricercare un corso</w:t>
      </w:r>
    </w:p>
    <w:p w14:paraId="51B029E5"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Acquistare un corso</w:t>
      </w:r>
    </w:p>
    <w:p w14:paraId="6E44202D"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lezioni di un corso a cui è iscritto</w:t>
      </w:r>
    </w:p>
    <w:p w14:paraId="469348BF"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Scrivere un commento sotto una lezione di un corso a cui è iscritto</w:t>
      </w:r>
    </w:p>
    <w:p w14:paraId="1B5A9E88" w14:textId="77777777" w:rsidR="00AA29AA" w:rsidRPr="0087392E"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Cancellare un proprio commento</w:t>
      </w:r>
    </w:p>
    <w:p w14:paraId="789BEFB2" w14:textId="77777777" w:rsidR="008B26E1" w:rsidRDefault="008B26E1" w:rsidP="009148B8">
      <w:pPr>
        <w:pStyle w:val="Heading2"/>
        <w:rPr>
          <w:lang w:val="it-IT"/>
        </w:rPr>
      </w:pPr>
    </w:p>
    <w:p w14:paraId="2EB88EB7" w14:textId="644F73BE" w:rsidR="009148B8" w:rsidRPr="009148B8" w:rsidRDefault="00FE5166" w:rsidP="00146B10">
      <w:pPr>
        <w:pStyle w:val="Heading2"/>
        <w:rPr>
          <w:lang w:val="it-IT"/>
        </w:rPr>
      </w:pPr>
      <w:r>
        <w:rPr>
          <w:lang w:val="it-IT"/>
        </w:rPr>
        <w:t>3</w:t>
      </w:r>
      <w:r w:rsidR="0026167D" w:rsidRPr="004A29E6">
        <w:rPr>
          <w:lang w:val="it-IT"/>
        </w:rPr>
        <w:t xml:space="preserve">.3 </w:t>
      </w:r>
      <w:r w:rsidR="004A29E6" w:rsidRPr="004A29E6">
        <w:rPr>
          <w:lang w:val="it-IT"/>
        </w:rPr>
        <w:t>Requisiti no</w:t>
      </w:r>
      <w:r w:rsidR="006B4A8D">
        <w:rPr>
          <w:lang w:val="it-IT"/>
        </w:rPr>
        <w:t>n</w:t>
      </w:r>
      <w:r w:rsidR="004A29E6" w:rsidRPr="004A29E6">
        <w:rPr>
          <w:lang w:val="it-IT"/>
        </w:rPr>
        <w:t xml:space="preserve"> funzionali</w:t>
      </w:r>
      <w:bookmarkEnd w:id="10"/>
    </w:p>
    <w:p w14:paraId="07401039" w14:textId="59E926C2" w:rsidR="00146B10" w:rsidRDefault="004A29E6" w:rsidP="00146B10">
      <w:pPr>
        <w:pStyle w:val="Heading3"/>
        <w:numPr>
          <w:ilvl w:val="2"/>
          <w:numId w:val="5"/>
        </w:numPr>
        <w:rPr>
          <w:lang w:val="it-IT"/>
        </w:rPr>
      </w:pPr>
      <w:r w:rsidRPr="004A29E6">
        <w:rPr>
          <w:lang w:val="it-IT"/>
        </w:rPr>
        <w:t>Usabilità</w:t>
      </w:r>
      <w:r w:rsidR="00146B10">
        <w:rPr>
          <w:lang w:val="it-IT"/>
        </w:rPr>
        <w:t xml:space="preserve"> </w:t>
      </w:r>
    </w:p>
    <w:p w14:paraId="45E459A2" w14:textId="7C7E13E9" w:rsidR="00146B10" w:rsidRDefault="00F056AC" w:rsidP="00F056AC">
      <w:pPr>
        <w:pStyle w:val="ListParagraph"/>
        <w:numPr>
          <w:ilvl w:val="0"/>
          <w:numId w:val="10"/>
        </w:numPr>
        <w:rPr>
          <w:lang w:val="it-IT"/>
        </w:rPr>
      </w:pPr>
      <w:r>
        <w:rPr>
          <w:lang w:val="it-IT"/>
        </w:rPr>
        <w:t>L’interfacciamento al sistema è semplice e comprensibile dall’utente, riesce a comprendere le sue funzionalità dopo il primo utilizzo.</w:t>
      </w:r>
    </w:p>
    <w:p w14:paraId="0BCED1ED" w14:textId="6171003C" w:rsidR="00F056AC" w:rsidRDefault="00F056AC" w:rsidP="00F056AC">
      <w:pPr>
        <w:pStyle w:val="ListParagraph"/>
        <w:numPr>
          <w:ilvl w:val="0"/>
          <w:numId w:val="10"/>
        </w:numPr>
        <w:rPr>
          <w:lang w:val="it-IT"/>
        </w:rPr>
      </w:pPr>
      <w:r>
        <w:rPr>
          <w:lang w:val="it-IT"/>
        </w:rPr>
        <w:t xml:space="preserve">Il sistema riconosce e soddisfa le richieste di ricerca corso e utente </w:t>
      </w:r>
      <w:r w:rsidR="00355F0B">
        <w:rPr>
          <w:lang w:val="it-IT"/>
        </w:rPr>
        <w:t xml:space="preserve">all’inserimento di un massimo di 5 </w:t>
      </w:r>
      <w:proofErr w:type="spellStart"/>
      <w:r w:rsidR="00355F0B">
        <w:rPr>
          <w:lang w:val="it-IT"/>
        </w:rPr>
        <w:t>keywords</w:t>
      </w:r>
      <w:proofErr w:type="spellEnd"/>
      <w:r w:rsidR="00355F0B">
        <w:rPr>
          <w:lang w:val="it-IT"/>
        </w:rPr>
        <w:t>.</w:t>
      </w:r>
    </w:p>
    <w:p w14:paraId="4722F502" w14:textId="1C5F427D" w:rsidR="00355F0B" w:rsidRDefault="00355F0B" w:rsidP="00F056AC">
      <w:pPr>
        <w:pStyle w:val="ListParagraph"/>
        <w:numPr>
          <w:ilvl w:val="0"/>
          <w:numId w:val="10"/>
        </w:numPr>
        <w:rPr>
          <w:lang w:val="it-IT"/>
        </w:rPr>
      </w:pPr>
      <w:r>
        <w:rPr>
          <w:lang w:val="it-IT"/>
        </w:rPr>
        <w:t xml:space="preserve">Il sistema </w:t>
      </w:r>
      <w:r w:rsidR="00B55FCF">
        <w:rPr>
          <w:lang w:val="it-IT"/>
        </w:rPr>
        <w:t>mette a disposizione un manuale utente in grado di far comprendere all’utente il funzionamento del sistema in tutti i suoi aspetti.</w:t>
      </w:r>
    </w:p>
    <w:p w14:paraId="0D867434" w14:textId="5C312639" w:rsidR="003A3E4D" w:rsidRDefault="003A3E4D" w:rsidP="00F056AC">
      <w:pPr>
        <w:pStyle w:val="ListParagraph"/>
        <w:numPr>
          <w:ilvl w:val="0"/>
          <w:numId w:val="10"/>
        </w:numPr>
        <w:rPr>
          <w:lang w:val="it-IT"/>
        </w:rPr>
      </w:pPr>
      <w:r>
        <w:rPr>
          <w:lang w:val="it-IT"/>
        </w:rPr>
        <w:t>Il linguaggio utilizzato è semplice e intuitivo (ad eccezione del contratto di registrazioni che è descritto in maniera formale)</w:t>
      </w:r>
    </w:p>
    <w:p w14:paraId="53DF12D7" w14:textId="3C0F64ED" w:rsidR="009148B8" w:rsidRDefault="004A29E6" w:rsidP="00B55FCF">
      <w:pPr>
        <w:pStyle w:val="Heading3"/>
        <w:numPr>
          <w:ilvl w:val="2"/>
          <w:numId w:val="5"/>
        </w:numPr>
        <w:rPr>
          <w:lang w:val="it-IT"/>
        </w:rPr>
      </w:pPr>
      <w:r w:rsidRPr="004A29E6">
        <w:rPr>
          <w:lang w:val="it-IT"/>
        </w:rPr>
        <w:t>Affidabilità</w:t>
      </w:r>
    </w:p>
    <w:p w14:paraId="2CBBCF60" w14:textId="30C4CD8E" w:rsidR="00B55FCF" w:rsidRPr="006A7449" w:rsidRDefault="006A7449" w:rsidP="00B55FCF">
      <w:pPr>
        <w:pStyle w:val="ListParagraph"/>
        <w:numPr>
          <w:ilvl w:val="0"/>
          <w:numId w:val="12"/>
        </w:numPr>
        <w:rPr>
          <w:lang w:val="it-IT"/>
        </w:rPr>
      </w:pPr>
      <w:r>
        <w:rPr>
          <w:rFonts w:cs="Calibri"/>
          <w:lang w:val="it-IT"/>
        </w:rPr>
        <w:t>Il</w:t>
      </w:r>
      <w:r w:rsidRPr="00A853DB">
        <w:rPr>
          <w:rFonts w:cs="Calibri"/>
          <w:lang w:val="it-IT"/>
        </w:rPr>
        <w:t xml:space="preserve"> sito è online 24 ore su 24 e 7 giorni su 7 salvo manutenzioni che verranno rese note mediante un avviso al posto della pagina di benvenuto.</w:t>
      </w:r>
    </w:p>
    <w:p w14:paraId="23DDC1F2" w14:textId="425C0ADA" w:rsidR="006A7449" w:rsidRPr="006A7449" w:rsidRDefault="006A7449" w:rsidP="006A7449">
      <w:pPr>
        <w:pStyle w:val="ListParagraph"/>
        <w:numPr>
          <w:ilvl w:val="0"/>
          <w:numId w:val="12"/>
        </w:numPr>
        <w:rPr>
          <w:lang w:val="it-IT"/>
        </w:rPr>
      </w:pPr>
      <w:r>
        <w:rPr>
          <w:rFonts w:cs="Calibri"/>
          <w:lang w:val="it-IT"/>
        </w:rPr>
        <w:t>Le manutenzioni per la risoluzione di malfunzionamenti ha una durata massima di 5 ore (salvo casi gravi che possono estendere il tempo di manutenibilità fino ad un massimo di 12 ore).</w:t>
      </w:r>
    </w:p>
    <w:p w14:paraId="2FE2AD08" w14:textId="1C946274" w:rsidR="0026167D" w:rsidRDefault="004A29E6" w:rsidP="006A7449">
      <w:pPr>
        <w:pStyle w:val="Heading3"/>
        <w:numPr>
          <w:ilvl w:val="2"/>
          <w:numId w:val="5"/>
        </w:numPr>
        <w:rPr>
          <w:lang w:val="it-IT"/>
        </w:rPr>
      </w:pPr>
      <w:r w:rsidRPr="004A29E6">
        <w:rPr>
          <w:lang w:val="it-IT"/>
        </w:rPr>
        <w:t>Prestazioni</w:t>
      </w:r>
    </w:p>
    <w:p w14:paraId="3E494978" w14:textId="35FDE22E" w:rsidR="006A7449" w:rsidRDefault="006A7449" w:rsidP="006A7449">
      <w:pPr>
        <w:pStyle w:val="ListParagraph"/>
        <w:numPr>
          <w:ilvl w:val="0"/>
          <w:numId w:val="13"/>
        </w:numPr>
        <w:rPr>
          <w:lang w:val="it-IT"/>
        </w:rPr>
      </w:pPr>
      <w:r>
        <w:rPr>
          <w:lang w:val="it-IT"/>
        </w:rPr>
        <w:t xml:space="preserve">Il sistema deve poter </w:t>
      </w:r>
      <w:r w:rsidR="00F83C22">
        <w:rPr>
          <w:lang w:val="it-IT"/>
        </w:rPr>
        <w:t>offrire un servizio di streaming parallelo tra più utenti</w:t>
      </w:r>
    </w:p>
    <w:p w14:paraId="67DABF26" w14:textId="220E7119" w:rsidR="00F83C22" w:rsidRPr="00F83C22" w:rsidRDefault="00F83C22" w:rsidP="006A7449">
      <w:pPr>
        <w:pStyle w:val="ListParagraph"/>
        <w:numPr>
          <w:ilvl w:val="0"/>
          <w:numId w:val="13"/>
        </w:numPr>
        <w:rPr>
          <w:lang w:val="it-IT"/>
        </w:rPr>
      </w:pPr>
      <w:r w:rsidRPr="00A853DB">
        <w:rPr>
          <w:rFonts w:cs="Calibri"/>
          <w:lang w:val="it-IT"/>
        </w:rPr>
        <w:t>Un utente deve avere una connessione internet di almeno 1 Mbps per la fruizione corretta dei contenuti</w:t>
      </w:r>
      <w:r>
        <w:rPr>
          <w:rFonts w:cs="Calibri"/>
          <w:lang w:val="it-IT"/>
        </w:rPr>
        <w:t>.</w:t>
      </w:r>
    </w:p>
    <w:p w14:paraId="12C2E117" w14:textId="4C55D2A7" w:rsidR="007F04D1" w:rsidRPr="007F04D1" w:rsidRDefault="00F83C22" w:rsidP="007F04D1">
      <w:pPr>
        <w:pStyle w:val="ListParagraph"/>
        <w:numPr>
          <w:ilvl w:val="0"/>
          <w:numId w:val="13"/>
        </w:numPr>
        <w:rPr>
          <w:lang w:val="it-IT"/>
        </w:rPr>
      </w:pPr>
      <w:r>
        <w:rPr>
          <w:lang w:val="it-IT"/>
        </w:rPr>
        <w:lastRenderedPageBreak/>
        <w:t>Il sistema può subire un massimo di 2 secondi di ritardo quando è in uno stato di stress (Eccessivo numero di richieste di servizi del sistema da parte di un dominio di utenti molto ampio)</w:t>
      </w:r>
    </w:p>
    <w:p w14:paraId="2614C71A" w14:textId="51CD957A" w:rsidR="0026167D" w:rsidRDefault="004A29E6" w:rsidP="007F04D1">
      <w:pPr>
        <w:pStyle w:val="Heading3"/>
        <w:numPr>
          <w:ilvl w:val="2"/>
          <w:numId w:val="5"/>
        </w:numPr>
        <w:rPr>
          <w:lang w:val="it-IT"/>
        </w:rPr>
      </w:pPr>
      <w:proofErr w:type="spellStart"/>
      <w:r w:rsidRPr="00907AA6">
        <w:rPr>
          <w:lang w:val="it-IT"/>
        </w:rPr>
        <w:t>Supportabilità</w:t>
      </w:r>
      <w:proofErr w:type="spellEnd"/>
    </w:p>
    <w:p w14:paraId="111E486F" w14:textId="21EC9CC5" w:rsidR="007F04D1" w:rsidRPr="00807A9C" w:rsidRDefault="007F04D1" w:rsidP="00807A9C">
      <w:pPr>
        <w:pStyle w:val="ListParagraph"/>
        <w:numPr>
          <w:ilvl w:val="0"/>
          <w:numId w:val="15"/>
        </w:numPr>
        <w:rPr>
          <w:lang w:val="it-IT"/>
        </w:rPr>
      </w:pPr>
      <w:r>
        <w:rPr>
          <w:lang w:val="it-IT"/>
        </w:rPr>
        <w:t xml:space="preserve">La piattaforma è supportata dai principali web browser quali </w:t>
      </w:r>
      <w:proofErr w:type="spellStart"/>
      <w:r w:rsidR="00CA7368">
        <w:rPr>
          <w:lang w:val="it-IT"/>
        </w:rPr>
        <w:t>Firefox</w:t>
      </w:r>
      <w:proofErr w:type="spellEnd"/>
      <w:r w:rsidR="00CA7368">
        <w:rPr>
          <w:lang w:val="it-IT"/>
        </w:rPr>
        <w:t xml:space="preserve">, Google </w:t>
      </w:r>
      <w:proofErr w:type="spellStart"/>
      <w:r w:rsidR="00CA7368">
        <w:rPr>
          <w:lang w:val="it-IT"/>
        </w:rPr>
        <w:t>Chrome</w:t>
      </w:r>
      <w:proofErr w:type="spellEnd"/>
      <w:r w:rsidR="00CA7368">
        <w:rPr>
          <w:lang w:val="it-IT"/>
        </w:rPr>
        <w:t>, Internet Explorer, Safari.</w:t>
      </w:r>
    </w:p>
    <w:p w14:paraId="0626F6F5" w14:textId="32F2B5C3" w:rsidR="0026167D" w:rsidRDefault="004A29E6" w:rsidP="00807A9C">
      <w:pPr>
        <w:pStyle w:val="Heading3"/>
        <w:numPr>
          <w:ilvl w:val="2"/>
          <w:numId w:val="5"/>
        </w:numPr>
        <w:rPr>
          <w:lang w:val="it-IT"/>
        </w:rPr>
      </w:pPr>
      <w:r w:rsidRPr="00907AA6">
        <w:rPr>
          <w:lang w:val="it-IT"/>
        </w:rPr>
        <w:t>Implementazione</w:t>
      </w:r>
    </w:p>
    <w:p w14:paraId="6F5AF66C" w14:textId="284385A0" w:rsidR="00AA29AA" w:rsidRDefault="00AA29AA" w:rsidP="00AA29AA">
      <w:pPr>
        <w:pStyle w:val="ListParagraph"/>
        <w:numPr>
          <w:ilvl w:val="0"/>
          <w:numId w:val="15"/>
        </w:numPr>
        <w:rPr>
          <w:lang w:val="it-IT"/>
        </w:rPr>
      </w:pPr>
      <w:r>
        <w:rPr>
          <w:lang w:val="it-IT"/>
        </w:rPr>
        <w:t xml:space="preserve">In fase di progettazione verranno utilizzati strumenti grafici come </w:t>
      </w:r>
      <w:proofErr w:type="spellStart"/>
      <w:r>
        <w:rPr>
          <w:lang w:val="it-IT"/>
        </w:rPr>
        <w:t>Balsamiq</w:t>
      </w:r>
      <w:proofErr w:type="spellEnd"/>
      <w:r>
        <w:rPr>
          <w:lang w:val="it-IT"/>
        </w:rPr>
        <w:t xml:space="preserve"> per la creazione di </w:t>
      </w:r>
      <w:proofErr w:type="spellStart"/>
      <w:r>
        <w:rPr>
          <w:lang w:val="it-IT"/>
        </w:rPr>
        <w:t>mockup</w:t>
      </w:r>
      <w:proofErr w:type="spellEnd"/>
      <w:r>
        <w:rPr>
          <w:lang w:val="it-IT"/>
        </w:rPr>
        <w:t xml:space="preserve"> e diagrammi </w:t>
      </w:r>
      <w:proofErr w:type="spellStart"/>
      <w:r>
        <w:rPr>
          <w:lang w:val="it-IT"/>
        </w:rPr>
        <w:t>navigazionali</w:t>
      </w:r>
      <w:proofErr w:type="spellEnd"/>
      <w:r>
        <w:rPr>
          <w:lang w:val="it-IT"/>
        </w:rPr>
        <w:t xml:space="preserve"> e Visual </w:t>
      </w:r>
      <w:proofErr w:type="spellStart"/>
      <w:r>
        <w:rPr>
          <w:lang w:val="it-IT"/>
        </w:rPr>
        <w:t>Paradigm</w:t>
      </w:r>
      <w:proofErr w:type="spellEnd"/>
      <w:r>
        <w:rPr>
          <w:lang w:val="it-IT"/>
        </w:rPr>
        <w:t xml:space="preserve"> per la creazione di diagrammi UML.</w:t>
      </w:r>
    </w:p>
    <w:p w14:paraId="416A0FC2" w14:textId="14A4E7D1" w:rsidR="00AA29AA" w:rsidRPr="00AA29AA" w:rsidRDefault="00AA29AA" w:rsidP="00AA29AA">
      <w:pPr>
        <w:pStyle w:val="ListParagraph"/>
        <w:numPr>
          <w:ilvl w:val="0"/>
          <w:numId w:val="15"/>
        </w:numPr>
        <w:rPr>
          <w:lang w:val="it-IT"/>
        </w:rPr>
      </w:pPr>
      <w:r>
        <w:rPr>
          <w:lang w:val="it-IT"/>
        </w:rPr>
        <w:t xml:space="preserve">In fase di implementazione verranno usati strumenti come </w:t>
      </w:r>
      <w:proofErr w:type="spellStart"/>
      <w:r>
        <w:rPr>
          <w:lang w:val="it-IT"/>
        </w:rPr>
        <w:t>Eclipse</w:t>
      </w:r>
      <w:proofErr w:type="spellEnd"/>
      <w:r>
        <w:rPr>
          <w:lang w:val="it-IT"/>
        </w:rPr>
        <w:t xml:space="preserve">, </w:t>
      </w:r>
      <w:proofErr w:type="spellStart"/>
      <w:r>
        <w:rPr>
          <w:lang w:val="it-IT"/>
        </w:rPr>
        <w:t>MySQL</w:t>
      </w:r>
      <w:proofErr w:type="spellEnd"/>
      <w:r>
        <w:rPr>
          <w:lang w:val="it-IT"/>
        </w:rPr>
        <w:t xml:space="preserve">, Apache </w:t>
      </w:r>
      <w:proofErr w:type="spellStart"/>
      <w:r>
        <w:rPr>
          <w:lang w:val="it-IT"/>
        </w:rPr>
        <w:t>Tomcat</w:t>
      </w:r>
      <w:proofErr w:type="spellEnd"/>
      <w:r>
        <w:rPr>
          <w:lang w:val="it-IT"/>
        </w:rPr>
        <w:t xml:space="preserve"> per creare, correggere e simulare le funzionalità del sistema.</w:t>
      </w:r>
    </w:p>
    <w:p w14:paraId="37D2DB27" w14:textId="34152429" w:rsidR="00655821" w:rsidRDefault="004A29E6" w:rsidP="00655821">
      <w:pPr>
        <w:pStyle w:val="Heading3"/>
        <w:numPr>
          <w:ilvl w:val="2"/>
          <w:numId w:val="5"/>
        </w:numPr>
        <w:rPr>
          <w:lang w:val="it-IT"/>
        </w:rPr>
      </w:pPr>
      <w:r w:rsidRPr="00907AA6">
        <w:rPr>
          <w:lang w:val="it-IT"/>
        </w:rPr>
        <w:t>Interfacc</w:t>
      </w:r>
      <w:r w:rsidR="00655821">
        <w:rPr>
          <w:lang w:val="it-IT"/>
        </w:rPr>
        <w:t>ia</w:t>
      </w:r>
    </w:p>
    <w:p w14:paraId="2A190878" w14:textId="5604C1AE" w:rsidR="00655821" w:rsidRDefault="00655821" w:rsidP="00655821">
      <w:pPr>
        <w:pStyle w:val="ListParagraph"/>
        <w:numPr>
          <w:ilvl w:val="0"/>
          <w:numId w:val="19"/>
        </w:numPr>
        <w:rPr>
          <w:lang w:val="it-IT"/>
        </w:rPr>
      </w:pPr>
      <w:r>
        <w:rPr>
          <w:lang w:val="it-IT"/>
        </w:rPr>
        <w:t>Si utilizza un API esterna</w:t>
      </w:r>
      <w:r w:rsidR="00D235E9">
        <w:rPr>
          <w:lang w:val="it-IT"/>
        </w:rPr>
        <w:t xml:space="preserve"> per completare le transazioni su</w:t>
      </w:r>
      <w:r>
        <w:rPr>
          <w:lang w:val="it-IT"/>
        </w:rPr>
        <w:t xml:space="preserve"> piattaforme come </w:t>
      </w:r>
      <w:proofErr w:type="spellStart"/>
      <w:r>
        <w:rPr>
          <w:lang w:val="it-IT"/>
        </w:rPr>
        <w:t>Paypal</w:t>
      </w:r>
      <w:proofErr w:type="spellEnd"/>
      <w:r>
        <w:rPr>
          <w:lang w:val="it-IT"/>
        </w:rPr>
        <w:t xml:space="preserve">, </w:t>
      </w:r>
      <w:proofErr w:type="spellStart"/>
      <w:r>
        <w:rPr>
          <w:lang w:val="it-IT"/>
        </w:rPr>
        <w:t>Postepay</w:t>
      </w:r>
      <w:proofErr w:type="spellEnd"/>
      <w:r>
        <w:rPr>
          <w:lang w:val="it-IT"/>
        </w:rPr>
        <w:t xml:space="preserve"> e </w:t>
      </w:r>
      <w:proofErr w:type="spellStart"/>
      <w:r>
        <w:rPr>
          <w:lang w:val="it-IT"/>
        </w:rPr>
        <w:t>Mastercard</w:t>
      </w:r>
      <w:proofErr w:type="spellEnd"/>
      <w:r w:rsidR="00D235E9">
        <w:rPr>
          <w:lang w:val="it-IT"/>
        </w:rPr>
        <w:t>.</w:t>
      </w:r>
    </w:p>
    <w:p w14:paraId="7393CD65" w14:textId="3F4D2B0E" w:rsidR="0026167D" w:rsidRDefault="0026167D" w:rsidP="00D235E9">
      <w:pPr>
        <w:pStyle w:val="Heading3"/>
        <w:numPr>
          <w:ilvl w:val="2"/>
          <w:numId w:val="5"/>
        </w:numPr>
        <w:rPr>
          <w:lang w:val="it-IT"/>
        </w:rPr>
      </w:pPr>
      <w:r w:rsidRPr="00907AA6">
        <w:rPr>
          <w:lang w:val="it-IT"/>
        </w:rPr>
        <w:t>Packaging</w:t>
      </w:r>
    </w:p>
    <w:p w14:paraId="7C302FC6" w14:textId="3DC1EF9F" w:rsidR="008649F7" w:rsidRPr="008649F7" w:rsidRDefault="00D235E9" w:rsidP="008649F7">
      <w:pPr>
        <w:pStyle w:val="ListParagraph"/>
        <w:numPr>
          <w:ilvl w:val="0"/>
          <w:numId w:val="20"/>
        </w:numPr>
        <w:rPr>
          <w:lang w:val="it-IT"/>
        </w:rPr>
      </w:pPr>
      <w:r>
        <w:rPr>
          <w:lang w:val="it-IT"/>
        </w:rPr>
        <w:t xml:space="preserve">Il sistema non ha bisogno </w:t>
      </w:r>
      <w:r w:rsidR="00866255">
        <w:rPr>
          <w:lang w:val="it-IT"/>
        </w:rPr>
        <w:t>di un’operazione di installazione poiché è accessibile attraverso un web browse</w:t>
      </w:r>
      <w:bookmarkStart w:id="11" w:name="_Toc433975265"/>
      <w:r w:rsidR="008649F7">
        <w:rPr>
          <w:lang w:val="it-IT"/>
        </w:rPr>
        <w:t>r.</w:t>
      </w:r>
    </w:p>
    <w:p w14:paraId="72DE063E" w14:textId="10648ADE" w:rsidR="0026167D" w:rsidRPr="004A29E6" w:rsidRDefault="00FE5166" w:rsidP="0026167D">
      <w:pPr>
        <w:pStyle w:val="Heading2"/>
        <w:rPr>
          <w:lang w:val="it-IT"/>
        </w:rPr>
      </w:pPr>
      <w:r>
        <w:rPr>
          <w:lang w:val="it-IT"/>
        </w:rPr>
        <w:t>3</w:t>
      </w:r>
      <w:r w:rsidR="0026167D" w:rsidRPr="004A29E6">
        <w:rPr>
          <w:lang w:val="it-IT"/>
        </w:rPr>
        <w:t xml:space="preserve">.4 </w:t>
      </w:r>
      <w:r w:rsidR="004A29E6" w:rsidRPr="004A29E6">
        <w:rPr>
          <w:lang w:val="it-IT"/>
        </w:rPr>
        <w:t>Modello di sistema</w:t>
      </w:r>
      <w:bookmarkEnd w:id="11"/>
    </w:p>
    <w:p w14:paraId="52961C97" w14:textId="77777777" w:rsidR="008501EE" w:rsidRDefault="008501EE" w:rsidP="008501EE">
      <w:pPr>
        <w:pStyle w:val="Heading3"/>
        <w:rPr>
          <w:lang w:val="it-IT"/>
        </w:rPr>
      </w:pPr>
    </w:p>
    <w:p w14:paraId="1592B96B" w14:textId="77777777" w:rsidR="008501EE" w:rsidRDefault="00FE5166" w:rsidP="008501EE">
      <w:pPr>
        <w:pStyle w:val="Heading3"/>
        <w:rPr>
          <w:lang w:val="it-IT"/>
        </w:rPr>
      </w:pPr>
      <w:r>
        <w:rPr>
          <w:lang w:val="it-IT"/>
        </w:rPr>
        <w:t>3</w:t>
      </w:r>
      <w:r w:rsidR="0026167D" w:rsidRPr="004A29E6">
        <w:rPr>
          <w:lang w:val="it-IT"/>
        </w:rPr>
        <w:t xml:space="preserve">.4.1 </w:t>
      </w:r>
      <w:r w:rsidR="004A29E6" w:rsidRPr="004A29E6">
        <w:rPr>
          <w:lang w:val="it-IT"/>
        </w:rPr>
        <w:t>Scenari</w:t>
      </w:r>
    </w:p>
    <w:p w14:paraId="02B64F72" w14:textId="77777777" w:rsidR="008501EE" w:rsidRDefault="008501EE" w:rsidP="008501EE">
      <w:pPr>
        <w:pStyle w:val="Heading3"/>
        <w:rPr>
          <w:rFonts w:cs="Calibri"/>
          <w:sz w:val="28"/>
          <w:szCs w:val="28"/>
          <w:lang w:val="it-IT"/>
        </w:rPr>
      </w:pPr>
    </w:p>
    <w:p w14:paraId="00A4E8BA" w14:textId="67F42D03" w:rsidR="008501EE" w:rsidRPr="008501EE" w:rsidRDefault="008501EE" w:rsidP="008501EE">
      <w:pPr>
        <w:pStyle w:val="Heading3"/>
        <w:rPr>
          <w:lang w:val="it-IT"/>
        </w:rPr>
      </w:pPr>
      <w:r w:rsidRPr="0068518D">
        <w:rPr>
          <w:rFonts w:cs="Calibri"/>
          <w:sz w:val="28"/>
          <w:szCs w:val="28"/>
          <w:lang w:val="it-IT"/>
        </w:rPr>
        <w:t xml:space="preserve">Scenari </w:t>
      </w:r>
      <w:r>
        <w:rPr>
          <w:rFonts w:cs="Calibri"/>
          <w:sz w:val="28"/>
          <w:szCs w:val="28"/>
          <w:lang w:val="it-IT"/>
        </w:rPr>
        <w:t>s</w:t>
      </w:r>
      <w:r w:rsidRPr="0068518D">
        <w:rPr>
          <w:rFonts w:cs="Calibri"/>
          <w:sz w:val="28"/>
          <w:szCs w:val="28"/>
          <w:lang w:val="it-IT"/>
        </w:rPr>
        <w:t>upervisori</w:t>
      </w:r>
    </w:p>
    <w:p w14:paraId="7F693BFC" w14:textId="77777777" w:rsidR="008501EE" w:rsidRPr="007675F7" w:rsidRDefault="008501EE" w:rsidP="008501EE">
      <w:pPr>
        <w:rPr>
          <w:b/>
          <w:sz w:val="28"/>
          <w:szCs w:val="28"/>
          <w:lang w:val="it-IT"/>
        </w:rPr>
      </w:pPr>
      <w:r>
        <w:rPr>
          <w:b/>
          <w:sz w:val="28"/>
          <w:szCs w:val="28"/>
        </w:rPr>
        <w:sym w:font="Symbol" w:char="F0B7"/>
      </w:r>
      <w:r w:rsidRPr="007675F7">
        <w:rPr>
          <w:b/>
          <w:sz w:val="28"/>
          <w:szCs w:val="28"/>
          <w:lang w:val="it-IT"/>
        </w:rPr>
        <w:t xml:space="preserve"> Accetta un corso</w:t>
      </w:r>
    </w:p>
    <w:p w14:paraId="032F2C16" w14:textId="4B49DA1F" w:rsidR="008501EE" w:rsidRPr="0068518D"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43BAED15" w14:textId="4C1F68EC" w:rsidR="008501EE" w:rsidRPr="0068518D" w:rsidRDefault="008501EE" w:rsidP="008501EE">
      <w:pPr>
        <w:rPr>
          <w:rFonts w:ascii="Garamond" w:hAnsi="Garamond"/>
          <w:lang w:val="it-IT"/>
        </w:rPr>
      </w:pPr>
    </w:p>
    <w:p w14:paraId="75261518" w14:textId="43B88A74" w:rsidR="008501EE" w:rsidRPr="0068518D" w:rsidRDefault="008501EE" w:rsidP="008501EE">
      <w:pPr>
        <w:rPr>
          <w:rFonts w:ascii="Garamond" w:hAnsi="Garamond"/>
          <w:lang w:val="it-IT"/>
        </w:rPr>
      </w:pPr>
    </w:p>
    <w:p w14:paraId="51044216" w14:textId="0B1A32E5" w:rsidR="008501EE" w:rsidRPr="0068518D" w:rsidRDefault="008501EE" w:rsidP="008501EE">
      <w:pPr>
        <w:rPr>
          <w:rFonts w:ascii="Garamond" w:hAnsi="Garamond"/>
          <w:lang w:val="it-IT"/>
        </w:rPr>
      </w:pPr>
    </w:p>
    <w:p w14:paraId="2B683650" w14:textId="47129C16"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6B41B54B"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250618E1">
            <wp:simplePos x="0" y="0"/>
            <wp:positionH relativeFrom="column">
              <wp:posOffset>1242324</wp:posOffset>
            </wp:positionH>
            <wp:positionV relativeFrom="paragraph">
              <wp:posOffset>-493410</wp:posOffset>
            </wp:positionV>
            <wp:extent cx="4258301" cy="2518410"/>
            <wp:effectExtent l="0" t="0" r="0" b="0"/>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301"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9702B2C" w14:textId="1F35140C"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615B56A4">
            <wp:simplePos x="0" y="0"/>
            <wp:positionH relativeFrom="column">
              <wp:posOffset>1479438</wp:posOffset>
            </wp:positionH>
            <wp:positionV relativeFrom="paragraph">
              <wp:posOffset>501671</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77777777" w:rsidR="008501EE" w:rsidRPr="0068518D" w:rsidRDefault="008501EE" w:rsidP="008501EE">
      <w:pPr>
        <w:rPr>
          <w:rFonts w:ascii="Garamond" w:hAnsi="Garamond"/>
          <w:lang w:val="it-IT"/>
        </w:rPr>
      </w:pPr>
    </w:p>
    <w:p w14:paraId="04D56263" w14:textId="77777777"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77777777" w:rsidR="008501EE" w:rsidRPr="0068518D" w:rsidRDefault="008501EE" w:rsidP="008501EE">
      <w:pPr>
        <w:rPr>
          <w:rFonts w:ascii="Garamond" w:hAnsi="Garamond"/>
          <w:lang w:val="it-IT"/>
        </w:rPr>
      </w:pP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77777777" w:rsidR="008501EE" w:rsidRDefault="008501EE" w:rsidP="008501EE">
      <w:pPr>
        <w:rPr>
          <w:rFonts w:ascii="Garamond" w:hAnsi="Garamond"/>
          <w:lang w:val="it-IT"/>
        </w:rPr>
      </w:pPr>
    </w:p>
    <w:p w14:paraId="7F761F91" w14:textId="77777777" w:rsidR="008501EE"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71A5FE8D" w14:textId="4720729A" w:rsidR="008501EE" w:rsidRPr="0068518D" w:rsidRDefault="008501EE" w:rsidP="008501EE">
      <w:pPr>
        <w:rPr>
          <w:rFonts w:ascii="Garamond" w:hAnsi="Garamond"/>
          <w:lang w:val="it-IT"/>
        </w:rPr>
      </w:pPr>
    </w:p>
    <w:p w14:paraId="08235140" w14:textId="5095C448" w:rsidR="008501EE" w:rsidRPr="0068518D" w:rsidRDefault="008501EE" w:rsidP="008501EE">
      <w:pPr>
        <w:rPr>
          <w:rFonts w:ascii="Garamond" w:hAnsi="Garamond"/>
          <w:lang w:val="it-IT"/>
        </w:rPr>
      </w:pPr>
    </w:p>
    <w:p w14:paraId="4DF0B8A0" w14:textId="77777777" w:rsidR="008501EE" w:rsidRPr="0068518D" w:rsidRDefault="008501EE" w:rsidP="008501EE">
      <w:pPr>
        <w:rPr>
          <w:rFonts w:ascii="Garamond" w:hAnsi="Garamond"/>
          <w:lang w:val="it-IT"/>
        </w:rPr>
      </w:pPr>
    </w:p>
    <w:p w14:paraId="26E7AAB1" w14:textId="56CF8CDA" w:rsidR="008501EE" w:rsidRPr="0068518D" w:rsidRDefault="008501EE" w:rsidP="008501EE">
      <w:pPr>
        <w:rPr>
          <w:rFonts w:ascii="Garamond" w:hAnsi="Garamond"/>
          <w:lang w:val="it-IT"/>
        </w:rPr>
      </w:pPr>
    </w:p>
    <w:p w14:paraId="208C169A" w14:textId="3A24E605" w:rsidR="008501EE" w:rsidRPr="0068518D" w:rsidRDefault="008501EE" w:rsidP="008501EE">
      <w:pPr>
        <w:rPr>
          <w:rFonts w:ascii="Garamond" w:hAnsi="Garamond"/>
          <w:lang w:val="it-IT"/>
        </w:rPr>
      </w:pPr>
    </w:p>
    <w:p w14:paraId="394BE4AB" w14:textId="4B85355E" w:rsidR="008501EE" w:rsidRPr="0068518D" w:rsidRDefault="008501EE" w:rsidP="008501EE">
      <w:pPr>
        <w:rPr>
          <w:rFonts w:ascii="Garamond" w:hAnsi="Garamond"/>
          <w:lang w:val="it-IT"/>
        </w:rPr>
      </w:pPr>
    </w:p>
    <w:p w14:paraId="2F903BFB" w14:textId="05C4FE7E" w:rsidR="008501EE" w:rsidRDefault="00815316" w:rsidP="008501EE">
      <w:pPr>
        <w:rPr>
          <w:rFonts w:ascii="Garamond" w:hAnsi="Garamond"/>
          <w:lang w:val="it-IT"/>
        </w:rPr>
      </w:pPr>
      <w:r>
        <w:rPr>
          <w:rFonts w:ascii="Garamond" w:hAnsi="Garamond"/>
          <w:lang w:val="it-IT"/>
        </w:rPr>
        <w:t>+</w:t>
      </w:r>
    </w:p>
    <w:p w14:paraId="065BCF86" w14:textId="77777777" w:rsidR="00815316" w:rsidRPr="0068518D" w:rsidRDefault="00815316" w:rsidP="008501EE">
      <w:pPr>
        <w:rPr>
          <w:rFonts w:ascii="Garamond" w:hAnsi="Garamond"/>
          <w:lang w:val="it-IT"/>
        </w:rPr>
      </w:pPr>
    </w:p>
    <w:p w14:paraId="4B59C714" w14:textId="611B3802" w:rsidR="008501EE" w:rsidRPr="0068518D" w:rsidRDefault="00815316"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14466F52">
            <wp:simplePos x="0" y="0"/>
            <wp:positionH relativeFrom="column">
              <wp:posOffset>673521</wp:posOffset>
            </wp:positionH>
            <wp:positionV relativeFrom="paragraph">
              <wp:posOffset>-712585</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Pr>
          <w:rFonts w:ascii="Garamond" w:hAnsi="Garamond"/>
          <w:lang w:val="it-IT"/>
        </w:rPr>
        <w:t>s</w:t>
      </w:r>
    </w:p>
    <w:p w14:paraId="4E371B43" w14:textId="35643A3E"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7DC30CE6" w:rsidR="008501EE" w:rsidRDefault="008501EE" w:rsidP="008501EE">
      <w:pPr>
        <w:rPr>
          <w:rFonts w:ascii="Garamond" w:hAnsi="Garamond"/>
          <w:lang w:val="it-IT"/>
        </w:rPr>
      </w:pP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77777777" w:rsidR="008501EE" w:rsidRPr="0068518D" w:rsidRDefault="008501EE" w:rsidP="008501EE">
      <w:pPr>
        <w:rPr>
          <w:rFonts w:ascii="Garamond" w:hAnsi="Garamond"/>
          <w:lang w:val="it-IT"/>
        </w:rPr>
      </w:pPr>
    </w:p>
    <w:p w14:paraId="331DC0BE" w14:textId="7777777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77805FA"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44DCFB58">
            <wp:simplePos x="0" y="0"/>
            <wp:positionH relativeFrom="column">
              <wp:posOffset>801855</wp:posOffset>
            </wp:positionH>
            <wp:positionV relativeFrom="paragraph">
              <wp:posOffset>206</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A1033" w14:textId="77777777" w:rsidR="008501EE" w:rsidRPr="0068518D" w:rsidRDefault="008501EE" w:rsidP="008501EE">
      <w:pPr>
        <w:rPr>
          <w:rFonts w:ascii="Garamond" w:hAnsi="Garamond"/>
          <w:lang w:val="it-IT"/>
        </w:rPr>
      </w:pPr>
    </w:p>
    <w:p w14:paraId="359C6033" w14:textId="77777777" w:rsidR="008501EE" w:rsidRPr="0068518D" w:rsidRDefault="008501EE" w:rsidP="008501EE">
      <w:pPr>
        <w:rPr>
          <w:rFonts w:ascii="Garamond" w:hAnsi="Garamond"/>
          <w:lang w:val="it-IT"/>
        </w:rPr>
      </w:pPr>
    </w:p>
    <w:p w14:paraId="4B235F1E" w14:textId="77777777" w:rsidR="008501EE" w:rsidRPr="0068518D" w:rsidRDefault="008501EE" w:rsidP="008501EE">
      <w:pPr>
        <w:rPr>
          <w:rFonts w:ascii="Garamond" w:hAnsi="Garamond"/>
          <w:lang w:val="it-IT"/>
        </w:rPr>
      </w:pP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7777777" w:rsidR="008501EE" w:rsidRPr="0068518D" w:rsidRDefault="008501EE"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Rifiuta un </w:t>
      </w:r>
      <w:r>
        <w:rPr>
          <w:b/>
          <w:sz w:val="28"/>
          <w:szCs w:val="28"/>
          <w:lang w:val="it-IT"/>
        </w:rPr>
        <w:t>c</w:t>
      </w:r>
      <w:r w:rsidRPr="0068518D">
        <w:rPr>
          <w:b/>
          <w:sz w:val="28"/>
          <w:szCs w:val="28"/>
          <w:lang w:val="it-IT"/>
        </w:rPr>
        <w:t>orso</w:t>
      </w:r>
    </w:p>
    <w:p w14:paraId="03153DB1" w14:textId="23AAC107" w:rsidR="008501EE" w:rsidRDefault="008501EE"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4E50FD27">
            <wp:simplePos x="0" y="0"/>
            <wp:positionH relativeFrom="column">
              <wp:posOffset>1157605</wp:posOffset>
            </wp:positionH>
            <wp:positionV relativeFrom="paragraph">
              <wp:posOffset>1202167</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w:t>
      </w:r>
      <w:r w:rsidRPr="0068518D">
        <w:rPr>
          <w:rFonts w:ascii="Garamond" w:hAnsi="Garamond"/>
          <w:lang w:val="it-IT"/>
        </w:rPr>
        <w:lastRenderedPageBreak/>
        <w:t xml:space="preserve">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4435DB4B">
            <wp:simplePos x="0" y="0"/>
            <wp:positionH relativeFrom="column">
              <wp:posOffset>1469801</wp:posOffset>
            </wp:positionH>
            <wp:positionV relativeFrom="paragraph">
              <wp:posOffset>449580</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sezione del corso “Imparare il russo” venendo reindirizzato alla homepage del corso, organizzata nel modo seguente:</w:t>
      </w:r>
    </w:p>
    <w:p w14:paraId="68A191F0" w14:textId="77777777"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77777777" w:rsidR="008501EE" w:rsidRPr="0068518D" w:rsidRDefault="008501EE" w:rsidP="008501EE">
      <w:pPr>
        <w:rPr>
          <w:rFonts w:ascii="Garamond" w:hAnsi="Garamond"/>
          <w:lang w:val="it-IT"/>
        </w:rPr>
      </w:pPr>
    </w:p>
    <w:p w14:paraId="684E3DE9" w14:textId="77777777"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77777777" w:rsidR="008501EE" w:rsidRPr="0068518D" w:rsidRDefault="008501EE" w:rsidP="008501EE">
      <w:pPr>
        <w:rPr>
          <w:rFonts w:ascii="Garamond" w:hAnsi="Garamond"/>
          <w:lang w:val="it-IT"/>
        </w:rPr>
      </w:pPr>
    </w:p>
    <w:p w14:paraId="19A3BEDC" w14:textId="77777777" w:rsidR="008501EE" w:rsidRPr="0068518D" w:rsidRDefault="008501EE" w:rsidP="008501EE">
      <w:pPr>
        <w:rPr>
          <w:rFonts w:ascii="Garamond" w:hAnsi="Garamond"/>
          <w:lang w:val="it-IT"/>
        </w:rPr>
      </w:pP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77777777" w:rsidR="008501EE" w:rsidRDefault="008501EE" w:rsidP="008501EE">
      <w:pPr>
        <w:rPr>
          <w:rFonts w:ascii="Garamond" w:hAnsi="Garamond"/>
          <w:lang w:val="it-IT"/>
        </w:rPr>
      </w:pPr>
    </w:p>
    <w:p w14:paraId="28A80497" w14:textId="4F50F93F"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75A45E17">
            <wp:simplePos x="0" y="0"/>
            <wp:positionH relativeFrom="column">
              <wp:posOffset>868045</wp:posOffset>
            </wp:positionH>
            <wp:positionV relativeFrom="paragraph">
              <wp:posOffset>319077</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preme sul nome della seconda lezione, organizzata nel seguente modo: </w:t>
      </w:r>
    </w:p>
    <w:p w14:paraId="50C4D285" w14:textId="01D479CA" w:rsidR="008501EE" w:rsidRPr="0068518D" w:rsidRDefault="008501EE" w:rsidP="008501EE">
      <w:pPr>
        <w:rPr>
          <w:rFonts w:ascii="Garamond" w:hAnsi="Garamond"/>
          <w:lang w:val="it-IT"/>
        </w:rPr>
      </w:pP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242584C3">
            <wp:simplePos x="0" y="0"/>
            <wp:positionH relativeFrom="column">
              <wp:posOffset>1030045</wp:posOffset>
            </wp:positionH>
            <wp:positionV relativeFrom="paragraph">
              <wp:posOffset>167640</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DFD8E" w14:textId="77777777" w:rsidR="008501EE" w:rsidRPr="0068518D" w:rsidRDefault="008501EE" w:rsidP="008501EE">
      <w:pPr>
        <w:rPr>
          <w:rFonts w:ascii="Garamond" w:hAnsi="Garamond"/>
          <w:lang w:val="it-IT"/>
        </w:rPr>
      </w:pP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77777777" w:rsidR="008501EE" w:rsidRPr="0068518D" w:rsidRDefault="008501EE" w:rsidP="008501EE">
      <w:pPr>
        <w:rPr>
          <w:rFonts w:ascii="Garamond" w:hAnsi="Garamond"/>
          <w:lang w:val="it-IT"/>
        </w:rPr>
      </w:pPr>
    </w:p>
    <w:p w14:paraId="10870493" w14:textId="77777777" w:rsidR="008501EE" w:rsidRPr="0068518D"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26C73626" w14:textId="6DEBB54D" w:rsidR="008501EE" w:rsidRDefault="008501EE" w:rsidP="008501EE">
      <w:pPr>
        <w:rPr>
          <w:rFonts w:cs="Calibri"/>
          <w:b/>
          <w:sz w:val="28"/>
          <w:szCs w:val="28"/>
          <w:lang w:val="it-IT"/>
        </w:rPr>
      </w:pPr>
      <w:r>
        <w:rPr>
          <w:rFonts w:cs="Calibri"/>
          <w:b/>
          <w:sz w:val="28"/>
          <w:szCs w:val="28"/>
          <w:lang w:val="it-IT"/>
        </w:rPr>
        <w:t>Scenari docente</w:t>
      </w:r>
    </w:p>
    <w:p w14:paraId="7D6197ED"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Crea</w:t>
      </w:r>
      <w:r w:rsidRPr="0068518D">
        <w:rPr>
          <w:b/>
          <w:sz w:val="28"/>
          <w:szCs w:val="28"/>
          <w:lang w:val="it-IT"/>
        </w:rPr>
        <w:t xml:space="preserve"> un </w:t>
      </w:r>
      <w:r>
        <w:rPr>
          <w:b/>
          <w:sz w:val="28"/>
          <w:szCs w:val="28"/>
          <w:lang w:val="it-IT"/>
        </w:rPr>
        <w:t>c</w:t>
      </w:r>
      <w:r w:rsidRPr="0068518D">
        <w:rPr>
          <w:b/>
          <w:sz w:val="28"/>
          <w:szCs w:val="28"/>
          <w:lang w:val="it-IT"/>
        </w:rPr>
        <w:t>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7"/>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w:t>
      </w:r>
      <w:proofErr w:type="spellStart"/>
      <w:r w:rsidRPr="000A2BD1">
        <w:rPr>
          <w:rFonts w:ascii="Garamond" w:hAnsi="Garamond"/>
          <w:lang w:val="it-IT"/>
        </w:rPr>
        <w:t>system</w:t>
      </w:r>
      <w:proofErr w:type="spellEnd"/>
      <w:r w:rsidRPr="000A2BD1">
        <w:rPr>
          <w:rFonts w:ascii="Garamond" w:hAnsi="Garamond"/>
          <w:lang w:val="it-IT"/>
        </w:rPr>
        <w:t xml:space="preserve">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bookmarkStart w:id="12" w:name="_GoBack"/>
      <w:bookmarkEnd w:id="12"/>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18"/>
                    <a:stretch>
                      <a:fillRect/>
                    </a:stretch>
                  </pic:blipFill>
                  <pic:spPr>
                    <a:xfrm>
                      <a:off x="0" y="0"/>
                      <a:ext cx="4113835" cy="3183325"/>
                    </a:xfrm>
                    <a:prstGeom prst="rect">
                      <a:avLst/>
                    </a:prstGeom>
                  </pic:spPr>
                </pic:pic>
              </a:graphicData>
            </a:graphic>
          </wp:inline>
        </w:drawing>
      </w:r>
    </w:p>
    <w:p w14:paraId="78CEFE3C" w14:textId="77777777"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xml:space="preserve">, sul tasto “Inserisci nuova lezione” andando a selezionare il file video nella finestra del file </w:t>
      </w:r>
      <w:proofErr w:type="spellStart"/>
      <w:r w:rsidRPr="000A2BD1">
        <w:rPr>
          <w:rFonts w:ascii="Garamond" w:hAnsi="Garamond"/>
          <w:lang w:val="it-IT"/>
        </w:rPr>
        <w:t>system</w:t>
      </w:r>
      <w:proofErr w:type="spellEnd"/>
      <w:r w:rsidRPr="000A2BD1">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completamento” in uno stato “In Attesa”.</w:t>
      </w:r>
    </w:p>
    <w:p w14:paraId="1D8A8E25" w14:textId="78D75B1A" w:rsidR="00D14E2F" w:rsidRPr="006C623A" w:rsidRDefault="00D14E2F" w:rsidP="008501EE">
      <w:pPr>
        <w:rPr>
          <w:rFonts w:ascii="Garamond" w:hAnsi="Garamond"/>
          <w:lang w:val="it-IT"/>
        </w:rPr>
      </w:pPr>
      <w:r>
        <w:rPr>
          <w:b/>
          <w:sz w:val="28"/>
          <w:szCs w:val="28"/>
        </w:rPr>
        <w:sym w:font="Symbol" w:char="F0B7"/>
      </w:r>
      <w:r w:rsidRPr="00D14E2F">
        <w:rPr>
          <w:b/>
          <w:sz w:val="28"/>
          <w:szCs w:val="28"/>
          <w:lang w:val="it-IT"/>
        </w:rPr>
        <w:t xml:space="preserve"> </w:t>
      </w:r>
      <w:r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702FA4D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5AF13951" w14:textId="77777777"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w:t>
      </w:r>
      <w:r w:rsidRPr="00D14E2F">
        <w:rPr>
          <w:rFonts w:ascii="Garamond" w:hAnsi="Garamond"/>
          <w:lang w:val="it-IT"/>
        </w:rPr>
        <w:lastRenderedPageBreak/>
        <w:t xml:space="preserve">“Categoria”, “10/01/2019” nel campo “Scadenza iscrizione corso”, “19.99x” nel campo “Prezzo”. Clicca, per ogni lezione, sul tasto “Inserisci nuova lezione” andando a selezionare il file video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D14E2F">
        <w:rPr>
          <w:rFonts w:ascii="Garamond" w:hAnsi="Garamond"/>
          <w:lang w:val="it-IT"/>
        </w:rPr>
        <w:t>Introduzione.vid</w:t>
      </w:r>
      <w:proofErr w:type="spellEnd"/>
      <w:r w:rsidRPr="00D14E2F">
        <w:rPr>
          <w:rFonts w:ascii="Garamond" w:hAnsi="Garamond"/>
          <w:lang w:val="it-IT"/>
        </w:rPr>
        <w:t>”, “</w:t>
      </w:r>
      <w:proofErr w:type="spellStart"/>
      <w:r w:rsidRPr="00D14E2F">
        <w:rPr>
          <w:rFonts w:ascii="Garamond" w:hAnsi="Garamond"/>
          <w:lang w:val="it-IT"/>
        </w:rPr>
        <w:t>first.vid</w:t>
      </w:r>
      <w:proofErr w:type="spellEnd"/>
      <w:r w:rsidRPr="00D14E2F">
        <w:rPr>
          <w:rFonts w:ascii="Garamond" w:hAnsi="Garamond"/>
          <w:lang w:val="it-IT"/>
        </w:rPr>
        <w:t xml:space="preserve">”, “second.mp4”, “third.mp4” e “last.mp4”. In seguito, Mario inserisce nel campo “Nome” della prima lezione “Introduzione al finlandese”, nel secondo campo “Nome” il valore “I sostantivi”, nel terzo campo “Nome” il valore “I verbi”, nel quarto campo “Nome” il valore “Aggettivi”, nel quinto campo “Nome” il valore “Esempio di discorso in finlandese”. </w:t>
      </w:r>
    </w:p>
    <w:p w14:paraId="7330BF00" w14:textId="77777777" w:rsidR="00D14E2F" w:rsidRPr="00D14E2F" w:rsidRDefault="00D14E2F" w:rsidP="00D14E2F">
      <w:pPr>
        <w:rPr>
          <w:rFonts w:ascii="Garamond" w:hAnsi="Garamond"/>
          <w:lang w:val="it-IT"/>
        </w:rPr>
      </w:pPr>
    </w:p>
    <w:p w14:paraId="301C5664" w14:textId="77777777" w:rsidR="00D14E2F" w:rsidRPr="00D14E2F" w:rsidRDefault="00D14E2F" w:rsidP="00D14E2F">
      <w:pPr>
        <w:rPr>
          <w:rFonts w:ascii="Garamond" w:hAnsi="Garamond"/>
          <w:lang w:val="it-IT"/>
        </w:rPr>
      </w:pPr>
      <w:r w:rsidRPr="00D14E2F">
        <w:rPr>
          <w:rFonts w:ascii="Garamond" w:hAnsi="Garamond"/>
          <w:lang w:val="it-IT"/>
        </w:rPr>
        <w:t xml:space="preserve">Mario si accorge che la quinta lezione selezionata non è corretta, per cui, clicca sulla “X” della quinta riga andando a cancellare l’ultima lezione inserita. In seguito, Mario seleziona nuovamente una nuova lezione andando a cliccare su “Inserisci una nuova lezione” e seleziona nella finestra del file </w:t>
      </w:r>
      <w:proofErr w:type="spellStart"/>
      <w:r w:rsidRPr="00D14E2F">
        <w:rPr>
          <w:rFonts w:ascii="Garamond" w:hAnsi="Garamond"/>
          <w:lang w:val="it-IT"/>
        </w:rPr>
        <w:t>system</w:t>
      </w:r>
      <w:proofErr w:type="spellEnd"/>
      <w:r w:rsidRPr="00D14E2F">
        <w:rPr>
          <w:rFonts w:ascii="Garamond" w:hAnsi="Garamond"/>
          <w:lang w:val="it-IT"/>
        </w:rPr>
        <w:t xml:space="preserve"> il video “fourth.mp4” e, nella riga creata, inserisce il valore “Esempio di discorso in finlandese”. </w:t>
      </w:r>
    </w:p>
    <w:p w14:paraId="4A2B09AD" w14:textId="77777777" w:rsidR="00D14E2F" w:rsidRPr="00D14E2F" w:rsidRDefault="00D14E2F" w:rsidP="00D14E2F">
      <w:pPr>
        <w:rPr>
          <w:rFonts w:ascii="Garamond" w:hAnsi="Garamond"/>
          <w:lang w:val="it-IT"/>
        </w:rPr>
      </w:pPr>
      <w:r w:rsidRPr="00D14E2F">
        <w:rPr>
          <w:rFonts w:ascii="Garamond" w:hAnsi="Garamond"/>
          <w:lang w:val="it-IT"/>
        </w:rPr>
        <w:t xml:space="preserve">Inserisce l’immagine di copertina andando a selezionare dal file </w:t>
      </w:r>
      <w:proofErr w:type="spellStart"/>
      <w:r w:rsidRPr="00D14E2F">
        <w:rPr>
          <w:rFonts w:ascii="Garamond" w:hAnsi="Garamond"/>
          <w:lang w:val="it-IT"/>
        </w:rPr>
        <w:t>system</w:t>
      </w:r>
      <w:proofErr w:type="spellEnd"/>
      <w:r w:rsidRPr="00D14E2F">
        <w:rPr>
          <w:rFonts w:ascii="Garamond" w:hAnsi="Garamond"/>
          <w:lang w:val="it-IT"/>
        </w:rPr>
        <w:t xml:space="preserve">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4D1A3137" w14:textId="77777777" w:rsidR="00493119" w:rsidRDefault="00493119" w:rsidP="00493119">
      <w:pPr>
        <w:rPr>
          <w:b/>
          <w:sz w:val="28"/>
          <w:szCs w:val="28"/>
          <w:lang w:val="it-IT"/>
        </w:rPr>
      </w:pPr>
      <w:r>
        <w:rPr>
          <w:b/>
          <w:sz w:val="28"/>
          <w:szCs w:val="28"/>
        </w:rPr>
        <w:sym w:font="Symbol" w:char="F0B7"/>
      </w:r>
      <w:r w:rsidRPr="00856004">
        <w:rPr>
          <w:b/>
          <w:sz w:val="28"/>
          <w:szCs w:val="28"/>
          <w:lang w:val="it-IT"/>
        </w:rPr>
        <w:t xml:space="preserve"> </w:t>
      </w:r>
      <w:r>
        <w:rPr>
          <w:b/>
          <w:sz w:val="28"/>
          <w:szCs w:val="28"/>
          <w:lang w:val="it-IT"/>
        </w:rPr>
        <w:t>Inserimento Lezione</w:t>
      </w:r>
    </w:p>
    <w:p w14:paraId="00DEDC82" w14:textId="77777777" w:rsidR="00493119" w:rsidRPr="00D14E2F" w:rsidRDefault="00493119" w:rsidP="00493119">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 Clicca su “Modifica” nella riga del corso dentro la tabella dei corsi tenuti e si apre la pagina di modifica del corso </w:t>
      </w:r>
      <w:r w:rsidRPr="00D14E2F">
        <w:rPr>
          <w:rFonts w:ascii="Garamond" w:hAnsi="Garamond"/>
          <w:lang w:val="it-IT"/>
        </w:rPr>
        <w:t>contenente un form con:</w:t>
      </w:r>
    </w:p>
    <w:p w14:paraId="00BE0C52"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15EB55E6"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004B08B3"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59995F54" w14:textId="77777777" w:rsidR="00493119" w:rsidRPr="00D14E2F" w:rsidRDefault="00493119" w:rsidP="00493119">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6BEB06B9" w14:textId="77777777" w:rsidR="00493119" w:rsidRPr="00D14E2F" w:rsidRDefault="00493119" w:rsidP="00493119">
      <w:pPr>
        <w:pStyle w:val="ListParagraph"/>
        <w:numPr>
          <w:ilvl w:val="0"/>
          <w:numId w:val="28"/>
        </w:numPr>
        <w:spacing w:after="0" w:line="240" w:lineRule="auto"/>
        <w:rPr>
          <w:rFonts w:ascii="Garamond" w:hAnsi="Garamond"/>
        </w:rPr>
      </w:pPr>
      <w:r w:rsidRPr="00D14E2F">
        <w:rPr>
          <w:rFonts w:ascii="Garamond" w:hAnsi="Garamond"/>
        </w:rPr>
        <w:t>Prezzo</w:t>
      </w:r>
    </w:p>
    <w:p w14:paraId="326DD8A6"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Una tabella “Lezioni del corso” in cui poter inserire una lezione andando a cliccare sulla voce “Inserisci nuova lezione”</w:t>
      </w:r>
    </w:p>
    <w:p w14:paraId="3B1D3272" w14:textId="77777777" w:rsidR="00493119" w:rsidRPr="00D14E2F"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6A250698" w14:textId="77777777" w:rsidR="00493119" w:rsidRDefault="00493119" w:rsidP="00493119">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297AE47D" w14:textId="77777777" w:rsidR="00493119" w:rsidRDefault="00493119" w:rsidP="00493119">
      <w:pPr>
        <w:spacing w:after="0" w:line="240" w:lineRule="auto"/>
        <w:rPr>
          <w:rFonts w:ascii="Garamond" w:hAnsi="Garamond"/>
          <w:lang w:val="it-IT"/>
        </w:rPr>
      </w:pPr>
    </w:p>
    <w:p w14:paraId="6A9C5F22" w14:textId="77777777" w:rsidR="00493119" w:rsidRPr="00493119" w:rsidRDefault="00493119" w:rsidP="00493119">
      <w:pPr>
        <w:spacing w:after="0" w:line="240" w:lineRule="auto"/>
        <w:rPr>
          <w:rFonts w:ascii="Garamond" w:hAnsi="Garamond"/>
          <w:lang w:val="it-IT"/>
        </w:rPr>
      </w:pPr>
      <w:r>
        <w:rPr>
          <w:rFonts w:ascii="Garamond" w:hAnsi="Garamond"/>
          <w:lang w:val="it-IT"/>
        </w:rPr>
        <w:t xml:space="preserve">Dopo aver visionato tutti i dati del corso, Mario decide di inserire una nuova lezione. Clicca su “Inserisci nuova lezione” e, dopo aver scelto il file video.mp4 all’interno del suo file </w:t>
      </w:r>
      <w:proofErr w:type="spellStart"/>
      <w:r>
        <w:rPr>
          <w:rFonts w:ascii="Garamond" w:hAnsi="Garamond"/>
          <w:lang w:val="it-IT"/>
        </w:rPr>
        <w:t>system</w:t>
      </w:r>
      <w:proofErr w:type="spellEnd"/>
      <w:r>
        <w:rPr>
          <w:rFonts w:ascii="Garamond" w:hAnsi="Garamond"/>
          <w:lang w:val="it-IT"/>
        </w:rPr>
        <w:t>, attende che il caricamento sia completato e clicca successivamente su “Conferma” andando ad aggiornare i dati del corso selezionato.</w:t>
      </w:r>
    </w:p>
    <w:p w14:paraId="3941AE43" w14:textId="77777777" w:rsidR="00D14E2F" w:rsidRPr="009A4588" w:rsidRDefault="00D14E2F" w:rsidP="008501EE">
      <w:pPr>
        <w:rPr>
          <w:rFonts w:ascii="Garamond" w:hAnsi="Garamond"/>
          <w:lang w:val="it-IT"/>
        </w:rPr>
      </w:pPr>
    </w:p>
    <w:p w14:paraId="6050C572" w14:textId="77777777" w:rsidR="008501EE" w:rsidRPr="00ED7840"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w:t>
      </w:r>
      <w:r w:rsidRPr="00ED7840">
        <w:rPr>
          <w:rFonts w:ascii="Garamond" w:hAnsi="Garamond"/>
          <w:lang w:val="it-IT"/>
        </w:rPr>
        <w:lastRenderedPageBreak/>
        <w:t>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19"/>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1D470EA5" w14:textId="77777777" w:rsidR="008501EE" w:rsidRDefault="008501EE" w:rsidP="008501EE">
      <w:pPr>
        <w:rPr>
          <w:rFonts w:ascii="Garamond" w:hAnsi="Garamond"/>
          <w:lang w:val="it-IT"/>
        </w:rPr>
      </w:pPr>
      <w:r w:rsidRPr="00ED7840">
        <w:rPr>
          <w:rFonts w:ascii="Garamond" w:hAnsi="Garamond"/>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p>
    <w:p w14:paraId="4A09A0F0"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Elimina un commento</w:t>
      </w:r>
    </w:p>
    <w:p w14:paraId="6E6FFE96" w14:textId="77777777" w:rsidR="008501EE" w:rsidRPr="00ED7840" w:rsidRDefault="008501EE" w:rsidP="008501EE">
      <w:pPr>
        <w:rPr>
          <w:rFonts w:ascii="Garamond" w:hAnsi="Garamond"/>
          <w:lang w:val="it-IT"/>
        </w:rPr>
      </w:pPr>
      <w:r w:rsidRPr="00ED7840">
        <w:rPr>
          <w:rFonts w:ascii="Garamond" w:hAnsi="Garamond"/>
          <w:lang w:val="it-IT"/>
        </w:rPr>
        <w:lastRenderedPageBreak/>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19"/>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5E1CEB17" w14:textId="3F31D9D7" w:rsidR="007E3996" w:rsidRDefault="008501EE" w:rsidP="008501EE">
      <w:pPr>
        <w:rPr>
          <w:rFonts w:cs="Calibri"/>
          <w:b/>
          <w:sz w:val="28"/>
          <w:szCs w:val="28"/>
          <w:lang w:val="it-IT"/>
        </w:rPr>
      </w:pPr>
      <w:r w:rsidRPr="0068518D">
        <w:rPr>
          <w:rFonts w:cs="Calibri"/>
          <w:b/>
          <w:sz w:val="28"/>
          <w:szCs w:val="28"/>
          <w:lang w:val="it-IT"/>
        </w:rPr>
        <w:t xml:space="preserve">Scenari </w:t>
      </w:r>
      <w:r>
        <w:rPr>
          <w:rFonts w:cs="Calibri"/>
          <w:b/>
          <w:sz w:val="28"/>
          <w:szCs w:val="28"/>
          <w:lang w:val="it-IT"/>
        </w:rPr>
        <w:t>s</w:t>
      </w:r>
      <w:r w:rsidRPr="0068518D">
        <w:rPr>
          <w:rFonts w:cs="Calibri"/>
          <w:b/>
          <w:sz w:val="28"/>
          <w:szCs w:val="28"/>
          <w:lang w:val="it-IT"/>
        </w:rPr>
        <w:t>tudenti</w:t>
      </w:r>
    </w:p>
    <w:p w14:paraId="767EEAC4" w14:textId="393B7396"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lastRenderedPageBreak/>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32C10B9" w14:textId="7225877C"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284EB9E"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4E72744"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42DA3E9C" w14:textId="2E19CA24" w:rsidR="007E3996" w:rsidRDefault="007E3996"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w:t>
      </w:r>
      <w:r w:rsidRPr="007E3996">
        <w:rPr>
          <w:rFonts w:ascii="Garamond" w:hAnsi="Garamond"/>
          <w:lang w:val="it-IT"/>
        </w:rPr>
        <w:lastRenderedPageBreak/>
        <w:t>“Docente” e un pulsante “Registrati”. Infine, Mario inserisce i seguenti valori rispettivamente nell’ordine dei campi che si presentano nel form: “Mario”, “Rossi”, ’</w:t>
      </w:r>
      <w:hyperlink r:id="rId20"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e il pulsante “Studente” dentro la tabella della scelta del “Ruolo”. Dopo aver inserito i dati e averli ricontrollati, clicca su “Registrati”. Poiché i dati sono tutti validi, viene reindirizzato alla homepage del sistema.</w:t>
      </w:r>
    </w:p>
    <w:p w14:paraId="6E554307" w14:textId="4B2273CC" w:rsidR="007E3996" w:rsidRDefault="007E3996"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1"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77D8809" w:rsidR="007E3996" w:rsidRPr="007E3996" w:rsidRDefault="007E3996" w:rsidP="007E3996">
      <w:pPr>
        <w:rPr>
          <w:b/>
          <w:sz w:val="28"/>
          <w:szCs w:val="28"/>
          <w:lang w:val="it-IT"/>
        </w:rPr>
      </w:pPr>
      <w:r>
        <w:rPr>
          <w:b/>
          <w:sz w:val="28"/>
          <w:szCs w:val="28"/>
        </w:rPr>
        <w:sym w:font="Symbol" w:char="F0B7"/>
      </w:r>
      <w:r w:rsidRPr="007E3996">
        <w:rPr>
          <w:b/>
          <w:sz w:val="28"/>
          <w:szCs w:val="28"/>
          <w:lang w:val="it-IT"/>
        </w:rPr>
        <w:t xml:space="preserve"> </w:t>
      </w:r>
      <w:r>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 una tabella “Ruolo” con due scelte “Studente” e “Docente” e un pulsante “Registrati”. Infine, Mario inserisce i seguenti valori: “Rossi” nel campo “Cognome”, ’</w:t>
      </w:r>
      <w:hyperlink r:id="rId22"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4EDD6856" w14:textId="063347F5" w:rsidR="007E3996"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55CB28EC" w:rsidR="00856004" w:rsidRDefault="00856004"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lastRenderedPageBreak/>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3"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23668295"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4"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3A64A4DC"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5"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77777777" w:rsidR="00856004" w:rsidRPr="00856004" w:rsidRDefault="00856004" w:rsidP="00856004">
      <w:pPr>
        <w:rPr>
          <w:b/>
          <w:lang w:val="it-IT"/>
        </w:rPr>
      </w:pPr>
    </w:p>
    <w:p w14:paraId="6123B327" w14:textId="6E055864" w:rsidR="008501EE" w:rsidRPr="007E3996" w:rsidRDefault="008501EE" w:rsidP="008501EE">
      <w:pPr>
        <w:rPr>
          <w:rFonts w:cs="Calibri"/>
          <w:b/>
          <w:sz w:val="28"/>
          <w:szCs w:val="28"/>
          <w:lang w:val="it-IT"/>
        </w:rPr>
      </w:pPr>
      <w:r>
        <w:rPr>
          <w:b/>
          <w:sz w:val="28"/>
          <w:szCs w:val="28"/>
        </w:rPr>
        <w:sym w:font="Symbol" w:char="F0B7"/>
      </w:r>
      <w:r w:rsidRPr="0068518D">
        <w:rPr>
          <w:b/>
          <w:sz w:val="28"/>
          <w:szCs w:val="28"/>
          <w:lang w:val="it-IT"/>
        </w:rPr>
        <w:t xml:space="preserve"> </w:t>
      </w:r>
      <w:r>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6"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0EA421A6" wp14:editId="49AB9E0B">
            <wp:extent cx="3734515" cy="3956612"/>
            <wp:effectExtent l="0" t="0" r="0" b="635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_Studen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2778" cy="3975961"/>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drawing>
          <wp:inline distT="0" distB="0" distL="0" distR="0" wp14:anchorId="57DAE370" wp14:editId="0354188E">
            <wp:extent cx="3763682" cy="2333280"/>
            <wp:effectExtent l="0" t="0" r="0" b="381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28">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 xml:space="preserve">Dopo aver letto il messaggio, Mario riscrive nella barra di ricerca, in cima alla pagina, le </w:t>
      </w:r>
      <w:proofErr w:type="spellStart"/>
      <w:r w:rsidRPr="007675F7">
        <w:rPr>
          <w:rFonts w:ascii="Garamond" w:hAnsi="Garamond"/>
          <w:lang w:val="it-IT"/>
        </w:rPr>
        <w:t>keywords</w:t>
      </w:r>
      <w:proofErr w:type="spellEnd"/>
      <w:r w:rsidRPr="007675F7">
        <w:rPr>
          <w:rFonts w:ascii="Garamond" w:hAnsi="Garamond"/>
          <w:lang w:val="it-IT"/>
        </w:rPr>
        <w:t xml:space="preserve">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29">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5C17CE2" w:rsidR="008501EE" w:rsidRPr="007675F7" w:rsidRDefault="008501EE" w:rsidP="008501EE">
      <w:pPr>
        <w:rPr>
          <w:b/>
          <w:sz w:val="28"/>
          <w:szCs w:val="28"/>
          <w:lang w:val="it-IT"/>
        </w:rPr>
      </w:pPr>
      <w:r w:rsidRPr="007675F7">
        <w:rPr>
          <w:rFonts w:ascii="Garamond" w:hAnsi="Garamond"/>
          <w:lang w:val="it-IT"/>
        </w:rPr>
        <w:t>Infine, Mario clicca sul secondo risultato cosi da poter visualizzare la pagina del corso e decidere se acquistarlo o meno</w:t>
      </w:r>
      <w:r>
        <w:rPr>
          <w:rFonts w:ascii="Garamond" w:hAnsi="Garamond"/>
          <w:lang w:val="it-IT"/>
        </w:rPr>
        <w:t>.</w:t>
      </w:r>
    </w:p>
    <w:p w14:paraId="3250DDBC"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1B0C0E0D" w14:textId="77777777" w:rsidR="008501EE" w:rsidRPr="00ED7840" w:rsidRDefault="008501EE" w:rsidP="008501EE">
      <w:pPr>
        <w:rPr>
          <w:rFonts w:ascii="Garamond" w:hAnsi="Garamond"/>
          <w:lang w:val="it-IT"/>
        </w:rPr>
      </w:pPr>
    </w:p>
    <w:p w14:paraId="3883BEE6" w14:textId="77777777" w:rsidR="008501EE" w:rsidRDefault="008501EE" w:rsidP="008501EE">
      <w:pPr>
        <w:rPr>
          <w:rFonts w:ascii="Garamond" w:hAnsi="Garamond"/>
          <w:lang w:val="it-IT"/>
        </w:rPr>
      </w:pPr>
    </w:p>
    <w:p w14:paraId="313F3D8B" w14:textId="322ED9A1" w:rsidR="008501EE" w:rsidRPr="00ED7840" w:rsidRDefault="007E3996"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135BC2FE">
            <wp:simplePos x="0" y="0"/>
            <wp:positionH relativeFrom="column">
              <wp:posOffset>490220</wp:posOffset>
            </wp:positionH>
            <wp:positionV relativeFrom="paragraph">
              <wp:posOffset>377868</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ED7840">
        <w:rPr>
          <w:rFonts w:ascii="Garamond" w:hAnsi="Garamond"/>
          <w:lang w:val="it-IT"/>
        </w:rPr>
        <w:t>Mario clicca su “</w:t>
      </w:r>
      <w:r w:rsidR="008501EE">
        <w:rPr>
          <w:rFonts w:ascii="Garamond" w:hAnsi="Garamond"/>
          <w:lang w:val="it-IT"/>
        </w:rPr>
        <w:t>A</w:t>
      </w:r>
      <w:r w:rsidR="008501EE" w:rsidRPr="00ED7840">
        <w:rPr>
          <w:rFonts w:ascii="Garamond" w:hAnsi="Garamond"/>
          <w:lang w:val="it-IT"/>
        </w:rPr>
        <w:t>cquista corso”, facendo comparire la schermata di pagamento:</w:t>
      </w:r>
    </w:p>
    <w:p w14:paraId="6228DBFB" w14:textId="2337E3E7" w:rsidR="008501EE" w:rsidRDefault="008501EE" w:rsidP="008501EE">
      <w:pPr>
        <w:rPr>
          <w:rFonts w:ascii="Garamond" w:hAnsi="Garamond"/>
          <w:lang w:val="it-IT"/>
        </w:rPr>
      </w:pPr>
    </w:p>
    <w:p w14:paraId="548C07E5" w14:textId="77777777" w:rsidR="008501EE" w:rsidRPr="00ED7840" w:rsidRDefault="008501EE" w:rsidP="008501EE">
      <w:pPr>
        <w:rPr>
          <w:rFonts w:ascii="Garamond" w:hAnsi="Garamond"/>
          <w:lang w:val="it-IT"/>
        </w:rPr>
      </w:pPr>
    </w:p>
    <w:p w14:paraId="1B17C29F" w14:textId="77777777" w:rsidR="008501EE" w:rsidRPr="00ED7840" w:rsidRDefault="008501EE" w:rsidP="008501EE">
      <w:pPr>
        <w:rPr>
          <w:rFonts w:ascii="Garamond" w:hAnsi="Garamond"/>
          <w:lang w:val="it-IT"/>
        </w:rPr>
      </w:pPr>
    </w:p>
    <w:p w14:paraId="79920CD9" w14:textId="77777777" w:rsidR="008501EE" w:rsidRPr="00ED7840" w:rsidRDefault="008501EE" w:rsidP="008501EE">
      <w:pPr>
        <w:rPr>
          <w:rFonts w:ascii="Garamond" w:hAnsi="Garamond"/>
          <w:lang w:val="it-IT"/>
        </w:rPr>
      </w:pPr>
    </w:p>
    <w:p w14:paraId="7303DEC9" w14:textId="77777777"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77777777" w:rsidR="008501EE" w:rsidRPr="00ED7840" w:rsidRDefault="008501EE" w:rsidP="008501EE">
      <w:pPr>
        <w:rPr>
          <w:rFonts w:ascii="Garamond" w:hAnsi="Garamond"/>
          <w:lang w:val="it-IT"/>
        </w:rPr>
      </w:pPr>
    </w:p>
    <w:p w14:paraId="3E6602F1" w14:textId="77777777" w:rsidR="008501EE" w:rsidRPr="00ED7840" w:rsidRDefault="008501EE" w:rsidP="008501EE">
      <w:pPr>
        <w:rPr>
          <w:rFonts w:ascii="Garamond" w:hAnsi="Garamond"/>
          <w:lang w:val="it-IT"/>
        </w:rPr>
      </w:pPr>
    </w:p>
    <w:p w14:paraId="6A8BA09B" w14:textId="77777777" w:rsidR="008501EE" w:rsidRPr="00ED7840" w:rsidRDefault="008501EE"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321232BB" w14:textId="01D7F85C" w:rsidR="00D14E2F" w:rsidRDefault="00D14E2F" w:rsidP="00D14E2F">
      <w:pPr>
        <w:rPr>
          <w:b/>
          <w:lang w:val="it-IT"/>
        </w:rPr>
      </w:pPr>
      <w:r>
        <w:rPr>
          <w:b/>
          <w:sz w:val="28"/>
          <w:szCs w:val="28"/>
        </w:rPr>
        <w:sym w:font="Symbol" w:char="F0B7"/>
      </w:r>
      <w:r w:rsidRPr="0068518D">
        <w:rPr>
          <w:b/>
          <w:sz w:val="28"/>
          <w:szCs w:val="28"/>
          <w:lang w:val="it-IT"/>
        </w:rPr>
        <w:t xml:space="preserve"> </w:t>
      </w:r>
      <w:r>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43177F4F" w14:textId="77777777" w:rsidR="00D14E2F" w:rsidRPr="00D14E2F" w:rsidRDefault="00D14E2F" w:rsidP="00D14E2F">
      <w:pPr>
        <w:rPr>
          <w:rFonts w:ascii="Garamond" w:hAnsi="Garamond"/>
          <w:lang w:val="it-IT"/>
        </w:rPr>
      </w:pPr>
    </w:p>
    <w:p w14:paraId="777BC00E" w14:textId="024CBF45" w:rsidR="00D14E2F" w:rsidRPr="00D14E2F" w:rsidRDefault="00D14E2F" w:rsidP="00D14E2F">
      <w:pPr>
        <w:rPr>
          <w:rFonts w:ascii="Garamond" w:hAnsi="Garamond"/>
          <w:lang w:val="it-IT"/>
        </w:rPr>
      </w:pPr>
    </w:p>
    <w:p w14:paraId="6183C86D" w14:textId="77777777" w:rsidR="00D14E2F" w:rsidRPr="00D14E2F" w:rsidRDefault="00D14E2F" w:rsidP="00D14E2F">
      <w:pPr>
        <w:rPr>
          <w:rFonts w:ascii="Garamond" w:hAnsi="Garamond"/>
          <w:lang w:val="it-IT"/>
        </w:rPr>
      </w:pPr>
    </w:p>
    <w:p w14:paraId="17ACFACE" w14:textId="77777777" w:rsidR="00D14E2F" w:rsidRPr="00D14E2F" w:rsidRDefault="00D14E2F" w:rsidP="00D14E2F">
      <w:pPr>
        <w:rPr>
          <w:rFonts w:ascii="Garamond" w:hAnsi="Garamond"/>
          <w:lang w:val="it-IT"/>
        </w:rPr>
      </w:pP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17ECF726" w:rsidR="00D14E2F" w:rsidRPr="00D14E2F" w:rsidRDefault="00D14E2F" w:rsidP="00D14E2F">
      <w:pPr>
        <w:rPr>
          <w:rFonts w:ascii="Garamond" w:hAnsi="Garamond"/>
          <w:lang w:val="it-IT"/>
        </w:rPr>
      </w:pPr>
      <w:r w:rsidRPr="00D14E2F">
        <w:rPr>
          <w:rFonts w:ascii="Garamond" w:hAnsi="Garamond"/>
          <w:lang w:val="it-IT"/>
        </w:rPr>
        <w:lastRenderedPageBreak/>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3BD013B7" w:rsidR="00D14E2F" w:rsidRDefault="00D14E2F" w:rsidP="008501EE">
      <w:pPr>
        <w:rPr>
          <w:b/>
          <w:sz w:val="28"/>
          <w:szCs w:val="28"/>
          <w:lang w:val="it-IT"/>
        </w:rPr>
      </w:pPr>
      <w:r w:rsidRPr="00D14E2F">
        <w:rPr>
          <w:b/>
          <w:sz w:val="28"/>
          <w:szCs w:val="28"/>
          <w:lang w:val="it-IT"/>
        </w:rPr>
        <w:t xml:space="preserve">Servizio </w:t>
      </w:r>
      <w:r>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4F31D029">
            <wp:simplePos x="0" y="0"/>
            <wp:positionH relativeFrom="column">
              <wp:posOffset>296209</wp:posOffset>
            </wp:positionH>
            <wp:positionV relativeFrom="paragraph">
              <wp:posOffset>7396</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66222" w14:textId="77777777" w:rsidR="00D14E2F" w:rsidRPr="00D14E2F" w:rsidRDefault="00D14E2F" w:rsidP="00D14E2F">
      <w:pPr>
        <w:rPr>
          <w:rFonts w:ascii="Garamond" w:hAnsi="Garamond"/>
          <w:lang w:val="it-IT"/>
        </w:rPr>
      </w:pPr>
    </w:p>
    <w:p w14:paraId="213F7FE8" w14:textId="77777777" w:rsidR="00D14E2F" w:rsidRPr="00D14E2F" w:rsidRDefault="00D14E2F" w:rsidP="00D14E2F">
      <w:pPr>
        <w:rPr>
          <w:rFonts w:ascii="Garamond" w:hAnsi="Garamond"/>
          <w:lang w:val="it-IT"/>
        </w:rPr>
      </w:pPr>
    </w:p>
    <w:p w14:paraId="1C1A9AAF" w14:textId="77777777" w:rsidR="00D14E2F" w:rsidRPr="00D14E2F" w:rsidRDefault="00D14E2F" w:rsidP="00D14E2F">
      <w:pPr>
        <w:rPr>
          <w:rFonts w:ascii="Garamond" w:hAnsi="Garamond"/>
          <w:lang w:val="it-IT"/>
        </w:rPr>
      </w:pPr>
    </w:p>
    <w:p w14:paraId="43ACF647" w14:textId="77777777" w:rsidR="00D14E2F" w:rsidRPr="00D14E2F" w:rsidRDefault="00D14E2F" w:rsidP="00D14E2F">
      <w:pPr>
        <w:rPr>
          <w:rFonts w:ascii="Garamond" w:hAnsi="Garamond"/>
          <w:lang w:val="it-IT"/>
        </w:rPr>
      </w:pP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77777777" w:rsidR="00D14E2F" w:rsidRPr="00D14E2F" w:rsidRDefault="00D14E2F"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02A5EC" w14:textId="019EF9AF" w:rsidR="00D14E2F" w:rsidRDefault="00D14E2F" w:rsidP="00D14E2F">
      <w:pPr>
        <w:rPr>
          <w:b/>
          <w:sz w:val="28"/>
          <w:szCs w:val="28"/>
          <w:lang w:val="it-IT"/>
        </w:rPr>
      </w:pPr>
      <w:r w:rsidRPr="00D14E2F">
        <w:rPr>
          <w:rFonts w:ascii="Garamond" w:hAnsi="Garamond"/>
          <w:lang w:val="it-IT"/>
        </w:rPr>
        <w:t xml:space="preserve">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 </w:t>
      </w:r>
      <w:r w:rsidRPr="00D14E2F">
        <w:rPr>
          <w:rFonts w:ascii="Garamond" w:hAnsi="Garamond"/>
          <w:lang w:val="it-IT"/>
        </w:rPr>
        <w:br/>
      </w:r>
    </w:p>
    <w:p w14:paraId="4ADD7096" w14:textId="2C35054F" w:rsidR="00DB7853" w:rsidRDefault="00DB7853" w:rsidP="00D14E2F">
      <w:pPr>
        <w:rPr>
          <w:b/>
          <w:sz w:val="28"/>
          <w:szCs w:val="28"/>
          <w:lang w:val="it-IT"/>
        </w:rPr>
      </w:pPr>
    </w:p>
    <w:p w14:paraId="09196C56" w14:textId="2F5DE168" w:rsidR="00DB7853" w:rsidRDefault="00DB7853" w:rsidP="00D14E2F">
      <w:pPr>
        <w:rPr>
          <w:b/>
          <w:sz w:val="28"/>
          <w:szCs w:val="28"/>
          <w:lang w:val="it-IT"/>
        </w:rPr>
      </w:pPr>
    </w:p>
    <w:p w14:paraId="3F9D152B" w14:textId="0841E9EB" w:rsidR="00DB7853" w:rsidRDefault="00DB7853" w:rsidP="00D14E2F">
      <w:pPr>
        <w:rPr>
          <w:b/>
          <w:sz w:val="28"/>
          <w:szCs w:val="28"/>
          <w:lang w:val="it-IT"/>
        </w:rPr>
      </w:pPr>
    </w:p>
    <w:p w14:paraId="63B780EF" w14:textId="11DA433E" w:rsidR="00DB7853" w:rsidRDefault="00DB7853" w:rsidP="00D14E2F">
      <w:pPr>
        <w:rPr>
          <w:b/>
          <w:sz w:val="28"/>
          <w:szCs w:val="28"/>
          <w:lang w:val="it-IT"/>
        </w:rPr>
      </w:pPr>
    </w:p>
    <w:p w14:paraId="7D526302" w14:textId="5CAD3A7D" w:rsidR="00DB7853" w:rsidRDefault="00DB7853" w:rsidP="00D14E2F">
      <w:pPr>
        <w:rPr>
          <w:b/>
          <w:sz w:val="28"/>
          <w:szCs w:val="28"/>
          <w:lang w:val="it-IT"/>
        </w:rPr>
      </w:pPr>
    </w:p>
    <w:p w14:paraId="7CA9A380" w14:textId="12F25A64" w:rsidR="00DB7853" w:rsidRDefault="00DB7853" w:rsidP="00D14E2F">
      <w:pPr>
        <w:rPr>
          <w:b/>
          <w:sz w:val="28"/>
          <w:szCs w:val="28"/>
          <w:lang w:val="it-IT"/>
        </w:rPr>
      </w:pPr>
    </w:p>
    <w:p w14:paraId="76826F96" w14:textId="04FFD5B7" w:rsidR="00DB7853" w:rsidRDefault="00DB7853" w:rsidP="00D14E2F">
      <w:pPr>
        <w:rPr>
          <w:b/>
          <w:sz w:val="28"/>
          <w:szCs w:val="28"/>
          <w:lang w:val="it-IT"/>
        </w:rPr>
      </w:pPr>
    </w:p>
    <w:p w14:paraId="65B689A5" w14:textId="26CB79AD" w:rsidR="00DB7853" w:rsidRDefault="00DB7853" w:rsidP="00D14E2F">
      <w:pPr>
        <w:rPr>
          <w:b/>
          <w:sz w:val="28"/>
          <w:szCs w:val="28"/>
          <w:lang w:val="it-IT"/>
        </w:rPr>
      </w:pPr>
    </w:p>
    <w:p w14:paraId="6707A98D" w14:textId="2C007FE8" w:rsidR="00DB7853" w:rsidRDefault="00DB7853" w:rsidP="00D14E2F">
      <w:pPr>
        <w:rPr>
          <w:b/>
          <w:sz w:val="28"/>
          <w:szCs w:val="28"/>
          <w:lang w:val="it-IT"/>
        </w:rPr>
      </w:pPr>
    </w:p>
    <w:p w14:paraId="2A37C086" w14:textId="37E194F8" w:rsidR="00DB7853" w:rsidRDefault="00DB7853" w:rsidP="00D14E2F">
      <w:pPr>
        <w:rPr>
          <w:b/>
          <w:sz w:val="28"/>
          <w:szCs w:val="28"/>
          <w:lang w:val="it-IT"/>
        </w:rPr>
      </w:pPr>
    </w:p>
    <w:p w14:paraId="641CC216" w14:textId="3E4EB795" w:rsidR="00DB7853" w:rsidRDefault="00DB7853" w:rsidP="00D14E2F">
      <w:pPr>
        <w:rPr>
          <w:b/>
          <w:sz w:val="28"/>
          <w:szCs w:val="28"/>
          <w:lang w:val="it-IT"/>
        </w:rPr>
      </w:pPr>
    </w:p>
    <w:p w14:paraId="6CE5B70D" w14:textId="77777777" w:rsidR="00DB7853" w:rsidRDefault="00DB7853" w:rsidP="00D14E2F">
      <w:pPr>
        <w:rPr>
          <w:b/>
          <w:sz w:val="28"/>
          <w:szCs w:val="28"/>
          <w:lang w:val="it-IT"/>
        </w:rPr>
      </w:pPr>
    </w:p>
    <w:p w14:paraId="524E113D" w14:textId="77777777" w:rsidR="00D14E2F" w:rsidRPr="00D14E2F" w:rsidRDefault="00D14E2F" w:rsidP="00D14E2F">
      <w:pPr>
        <w:rPr>
          <w:b/>
          <w:sz w:val="28"/>
          <w:szCs w:val="28"/>
          <w:lang w:val="it-IT"/>
        </w:rPr>
      </w:pPr>
    </w:p>
    <w:p w14:paraId="6F7900E1" w14:textId="30CF173B" w:rsidR="008501EE"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 nella checkbox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3"/>
                    <a:stretch>
                      <a:fillRect/>
                    </a:stretch>
                  </pic:blipFill>
                  <pic:spPr>
                    <a:xfrm>
                      <a:off x="0" y="0"/>
                      <a:ext cx="3649100" cy="4725883"/>
                    </a:xfrm>
                    <a:prstGeom prst="rect">
                      <a:avLst/>
                    </a:prstGeom>
                  </pic:spPr>
                </pic:pic>
              </a:graphicData>
            </a:graphic>
          </wp:inline>
        </w:drawing>
      </w:r>
    </w:p>
    <w:p w14:paraId="76687BBC" w14:textId="77777777" w:rsidR="008501EE" w:rsidRDefault="008501EE"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00F44BAD" wp14:editId="3707D9C8">
            <wp:extent cx="2689203" cy="5318312"/>
            <wp:effectExtent l="0" t="0" r="3810" b="3175"/>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4"/>
                    <a:stretch>
                      <a:fillRect/>
                    </a:stretch>
                  </pic:blipFill>
                  <pic:spPr>
                    <a:xfrm>
                      <a:off x="0" y="0"/>
                      <a:ext cx="2694374" cy="5328539"/>
                    </a:xfrm>
                    <a:prstGeom prst="rect">
                      <a:avLst/>
                    </a:prstGeom>
                  </pic:spPr>
                </pic:pic>
              </a:graphicData>
            </a:graphic>
          </wp:inline>
        </w:drawing>
      </w:r>
    </w:p>
    <w:p w14:paraId="1E23A16C" w14:textId="77777777" w:rsidR="008501EE" w:rsidRPr="006C1106"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57F46A33" w14:textId="31F72EA4" w:rsidR="008501EE"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3DD4F1E6" w:rsidR="00856004" w:rsidRPr="00856004" w:rsidRDefault="00856004" w:rsidP="00856004">
      <w:pPr>
        <w:rPr>
          <w:b/>
          <w:lang w:val="it-IT"/>
        </w:rPr>
      </w:pPr>
      <w:r>
        <w:rPr>
          <w:b/>
          <w:sz w:val="28"/>
          <w:szCs w:val="28"/>
        </w:rPr>
        <w:lastRenderedPageBreak/>
        <w:sym w:font="Symbol" w:char="F0B7"/>
      </w:r>
      <w:r w:rsidRPr="0068518D">
        <w:rPr>
          <w:b/>
          <w:sz w:val="28"/>
          <w:szCs w:val="28"/>
          <w:lang w:val="it-IT"/>
        </w:rPr>
        <w:t xml:space="preserve"> </w:t>
      </w:r>
      <w:r>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60128A45" w:rsidR="00856004" w:rsidRPr="00856004" w:rsidRDefault="00856004" w:rsidP="00856004">
      <w:pPr>
        <w:rPr>
          <w:b/>
          <w:sz w:val="28"/>
          <w:szCs w:val="28"/>
          <w:lang w:val="it-IT"/>
        </w:rPr>
      </w:pPr>
      <w:r>
        <w:rPr>
          <w:b/>
          <w:sz w:val="28"/>
          <w:szCs w:val="28"/>
        </w:rPr>
        <w:sym w:font="Symbol" w:char="F0B7"/>
      </w:r>
      <w:r w:rsidRPr="00F91BC4">
        <w:rPr>
          <w:b/>
          <w:sz w:val="28"/>
          <w:szCs w:val="28"/>
          <w:lang w:val="it-IT"/>
        </w:rPr>
        <w:t xml:space="preserve"> </w:t>
      </w:r>
      <w:r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t>Infine, clicca su “Conferma” facendo scomparire il form di modifica e visualizzare il messaggio “Modifica avvenuta con successo!”.</w:t>
      </w:r>
    </w:p>
    <w:p w14:paraId="71F2AC0C" w14:textId="2F4F4192" w:rsidR="00856004" w:rsidRPr="00856004" w:rsidRDefault="00856004" w:rsidP="00856004">
      <w:pPr>
        <w:rPr>
          <w:b/>
          <w:sz w:val="28"/>
          <w:szCs w:val="28"/>
          <w:lang w:val="it-IT"/>
        </w:rPr>
      </w:pPr>
      <w:r>
        <w:rPr>
          <w:b/>
          <w:sz w:val="28"/>
          <w:szCs w:val="28"/>
        </w:rPr>
        <w:sym w:font="Symbol" w:char="F0B7"/>
      </w:r>
      <w:r w:rsidRPr="00856004">
        <w:rPr>
          <w:b/>
          <w:sz w:val="28"/>
          <w:szCs w:val="28"/>
          <w:lang w:val="it-IT"/>
        </w:rPr>
        <w:t xml:space="preserve"> </w:t>
      </w:r>
      <w:proofErr w:type="spellStart"/>
      <w:r>
        <w:rPr>
          <w:b/>
          <w:sz w:val="28"/>
          <w:szCs w:val="28"/>
          <w:lang w:val="it-IT"/>
        </w:rPr>
        <w:t>Logout</w:t>
      </w:r>
      <w:proofErr w:type="spellEnd"/>
    </w:p>
    <w:p w14:paraId="14CB7F72" w14:textId="715196FD" w:rsidR="00856004"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621A60EB" w14:textId="3FABDF03" w:rsidR="00DC7151" w:rsidRDefault="00DC7151" w:rsidP="00856004">
      <w:pPr>
        <w:rPr>
          <w:b/>
          <w:lang w:val="it-IT"/>
        </w:rPr>
      </w:pPr>
    </w:p>
    <w:p w14:paraId="3F974298" w14:textId="28E28628" w:rsidR="00DC7151" w:rsidRDefault="00DC7151" w:rsidP="00856004">
      <w:pPr>
        <w:rPr>
          <w:b/>
          <w:lang w:val="it-IT"/>
        </w:rPr>
      </w:pPr>
    </w:p>
    <w:p w14:paraId="375DE6DD" w14:textId="6CC1A658" w:rsidR="0069499F" w:rsidRDefault="00FE5166" w:rsidP="00E30DBE">
      <w:pPr>
        <w:pStyle w:val="Heading3"/>
        <w:rPr>
          <w:lang w:val="it-IT"/>
        </w:rPr>
      </w:pPr>
      <w:r>
        <w:rPr>
          <w:lang w:val="it-IT"/>
        </w:rPr>
        <w:lastRenderedPageBreak/>
        <w:t>3</w:t>
      </w:r>
      <w:r w:rsidR="0026167D" w:rsidRPr="004A29E6">
        <w:rPr>
          <w:lang w:val="it-IT"/>
        </w:rPr>
        <w:t xml:space="preserve">.4.2 </w:t>
      </w:r>
      <w:r w:rsidR="004A29E6" w:rsidRPr="004A29E6">
        <w:rPr>
          <w:lang w:val="it-IT"/>
        </w:rPr>
        <w:t>Use Case</w:t>
      </w:r>
    </w:p>
    <w:p w14:paraId="78B83BE4" w14:textId="77777777" w:rsidR="00E30DBE" w:rsidRDefault="00E30DBE" w:rsidP="00E30DBE"/>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Default="00E30DBE" w:rsidP="00E30DBE">
            <w:pPr>
              <w:suppressLineNumbers/>
              <w:spacing w:after="0" w:line="240" w:lineRule="auto"/>
            </w:pPr>
            <w:r>
              <w:t>US1</w:t>
            </w:r>
          </w:p>
        </w:tc>
      </w:tr>
      <w:tr w:rsidR="00E30DBE"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Default="00E30DBE" w:rsidP="00E30DBE">
            <w:pPr>
              <w:suppressLineNumbers/>
              <w:spacing w:after="0" w:line="240" w:lineRule="auto"/>
            </w:pPr>
            <w:r w:rsidRPr="002F7F57">
              <w:rPr>
                <w:sz w:val="24"/>
                <w:szCs w:val="24"/>
              </w:rPr>
              <w:t>Login</w:t>
            </w:r>
          </w:p>
        </w:tc>
      </w:tr>
      <w:tr w:rsidR="00E30DBE"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9D4D4A"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digita il dominio del sito</w:t>
            </w:r>
          </w:p>
        </w:tc>
      </w:tr>
      <w:tr w:rsidR="00E30DBE" w:rsidRPr="009D4D4A"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logga al sito</w:t>
            </w:r>
          </w:p>
        </w:tc>
      </w:tr>
      <w:tr w:rsidR="00E30DBE" w:rsidRPr="009D4D4A"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CF082EE" w14:textId="77777777" w:rsidTr="00E30DBE">
              <w:tc>
                <w:tcPr>
                  <w:tcW w:w="3777" w:type="dxa"/>
                </w:tcPr>
                <w:p w14:paraId="1A5E03A3"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23BE44A8"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seleziona il tipo di Login, inserisce i dati nel form di login e preme il pulsante “Accedi”</w:t>
                  </w:r>
                </w:p>
              </w:tc>
              <w:tc>
                <w:tcPr>
                  <w:tcW w:w="3777" w:type="dxa"/>
                </w:tcPr>
                <w:p w14:paraId="555C9C99" w14:textId="77777777" w:rsidR="00E30DBE" w:rsidRDefault="00E30DBE" w:rsidP="00E30DBE">
                  <w:pPr>
                    <w:suppressLineNumbers/>
                    <w:jc w:val="center"/>
                    <w:rPr>
                      <w:sz w:val="24"/>
                      <w:szCs w:val="24"/>
                    </w:rPr>
                  </w:pPr>
                  <w:r>
                    <w:rPr>
                      <w:sz w:val="24"/>
                      <w:szCs w:val="24"/>
                    </w:rPr>
                    <w:t>Sistema</w:t>
                  </w:r>
                </w:p>
              </w:tc>
            </w:tr>
            <w:tr w:rsidR="00E30DBE" w14:paraId="5DC4B6AE" w14:textId="77777777" w:rsidTr="00E30DBE">
              <w:tc>
                <w:tcPr>
                  <w:tcW w:w="3777" w:type="dxa"/>
                </w:tcPr>
                <w:p w14:paraId="11DBCD24" w14:textId="77777777" w:rsidR="00E30DBE" w:rsidRDefault="00E30DBE" w:rsidP="00E30DBE">
                  <w:pPr>
                    <w:suppressLineNumbers/>
                    <w:rPr>
                      <w:sz w:val="24"/>
                      <w:szCs w:val="24"/>
                    </w:rPr>
                  </w:pPr>
                </w:p>
              </w:tc>
              <w:tc>
                <w:tcPr>
                  <w:tcW w:w="3777" w:type="dxa"/>
                </w:tcPr>
                <w:p w14:paraId="3859880A" w14:textId="77777777" w:rsidR="00E30DBE" w:rsidRDefault="00E30DBE" w:rsidP="00E30DBE">
                  <w:pPr>
                    <w:suppressLineNumbers/>
                    <w:rPr>
                      <w:sz w:val="24"/>
                      <w:szCs w:val="24"/>
                    </w:rPr>
                  </w:pPr>
                </w:p>
              </w:tc>
            </w:tr>
            <w:tr w:rsidR="00E30DBE" w:rsidRPr="009D4D4A" w14:paraId="29F96DC4" w14:textId="77777777" w:rsidTr="00E30DBE">
              <w:tc>
                <w:tcPr>
                  <w:tcW w:w="3777" w:type="dxa"/>
                </w:tcPr>
                <w:p w14:paraId="5EA12340" w14:textId="77777777" w:rsidR="00E30DBE" w:rsidRDefault="00E30DBE" w:rsidP="00E30DBE">
                  <w:pPr>
                    <w:suppressLineNumbers/>
                    <w:rPr>
                      <w:sz w:val="24"/>
                      <w:szCs w:val="24"/>
                    </w:rPr>
                  </w:pPr>
                </w:p>
              </w:tc>
              <w:tc>
                <w:tcPr>
                  <w:tcW w:w="3777" w:type="dxa"/>
                </w:tcPr>
                <w:p w14:paraId="66D2399F"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convalidando i dati e facendo accedere il </w:t>
                  </w:r>
                  <w:proofErr w:type="spellStart"/>
                  <w:r w:rsidRPr="00E30DBE">
                    <w:rPr>
                      <w:sz w:val="24"/>
                      <w:szCs w:val="24"/>
                      <w:lang w:val="it-IT"/>
                    </w:rPr>
                    <w:t>SuperUtente</w:t>
                  </w:r>
                  <w:proofErr w:type="spellEnd"/>
                  <w:r w:rsidRPr="00E30DBE">
                    <w:rPr>
                      <w:sz w:val="24"/>
                      <w:szCs w:val="24"/>
                      <w:lang w:val="it-IT"/>
                    </w:rPr>
                    <w:t xml:space="preserve"> al sito</w:t>
                  </w:r>
                </w:p>
              </w:tc>
            </w:tr>
            <w:tr w:rsidR="00E30DBE" w:rsidRPr="009D4D4A" w14:paraId="27771E68" w14:textId="77777777" w:rsidTr="00E30DBE">
              <w:tc>
                <w:tcPr>
                  <w:tcW w:w="3777" w:type="dxa"/>
                </w:tcPr>
                <w:p w14:paraId="60F4CC59" w14:textId="77777777" w:rsidR="00E30DBE" w:rsidRPr="00E30DBE" w:rsidRDefault="00E30DBE" w:rsidP="00E30DBE">
                  <w:pPr>
                    <w:suppressLineNumbers/>
                    <w:rPr>
                      <w:sz w:val="24"/>
                      <w:szCs w:val="24"/>
                      <w:lang w:val="it-IT"/>
                    </w:rPr>
                  </w:pPr>
                </w:p>
                <w:p w14:paraId="2A504B80"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viene loggato nel sito</w:t>
                  </w:r>
                </w:p>
              </w:tc>
              <w:tc>
                <w:tcPr>
                  <w:tcW w:w="3777" w:type="dxa"/>
                </w:tcPr>
                <w:p w14:paraId="656D26D1" w14:textId="77777777" w:rsidR="00E30DBE" w:rsidRPr="00E30DBE" w:rsidRDefault="00E30DBE" w:rsidP="00E30DBE">
                  <w:pPr>
                    <w:suppressLineNumbers/>
                    <w:rPr>
                      <w:sz w:val="24"/>
                      <w:szCs w:val="24"/>
                      <w:lang w:val="it-IT"/>
                    </w:rPr>
                  </w:pPr>
                </w:p>
              </w:tc>
            </w:tr>
          </w:tbl>
          <w:p w14:paraId="1FD646A3" w14:textId="77777777" w:rsidR="00E30DBE" w:rsidRPr="00E30DBE" w:rsidRDefault="00E30DBE" w:rsidP="00E30DBE">
            <w:pPr>
              <w:suppressLineNumbers/>
              <w:spacing w:after="0" w:line="240" w:lineRule="auto"/>
              <w:rPr>
                <w:lang w:val="it-IT"/>
              </w:rPr>
            </w:pPr>
          </w:p>
        </w:tc>
      </w:tr>
      <w:tr w:rsidR="00E30DBE" w:rsidRPr="009D4D4A"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E30DBE" w:rsidRDefault="00E30DBE" w:rsidP="00E30DBE">
            <w:pPr>
              <w:suppressLineNumbers/>
              <w:spacing w:after="0" w:line="240" w:lineRule="auto"/>
              <w:rPr>
                <w:lang w:val="it-IT"/>
              </w:rPr>
            </w:pPr>
            <w:r w:rsidRPr="00E30DBE">
              <w:rPr>
                <w:lang w:val="it-IT"/>
              </w:rPr>
              <w:t xml:space="preserve">Se </w:t>
            </w:r>
            <w:r w:rsidRPr="00E30DBE">
              <w:rPr>
                <w:szCs w:val="24"/>
                <w:lang w:val="it-IT"/>
              </w:rPr>
              <w:t xml:space="preserve">Il </w:t>
            </w:r>
            <w:proofErr w:type="spellStart"/>
            <w:r w:rsidRPr="00E30DBE">
              <w:rPr>
                <w:szCs w:val="24"/>
                <w:lang w:val="it-IT"/>
              </w:rPr>
              <w:t>SuperUtente</w:t>
            </w:r>
            <w:proofErr w:type="spellEnd"/>
            <w:r w:rsidRPr="00E30DBE">
              <w:rPr>
                <w:lang w:val="it-IT"/>
              </w:rPr>
              <w:t xml:space="preserve"> preme il pulsante “Password Dimenticata” si va al caso d’uso EC1.</w:t>
            </w:r>
          </w:p>
          <w:p w14:paraId="187DCC95" w14:textId="77777777" w:rsidR="00E30DBE" w:rsidRPr="00E30DBE" w:rsidRDefault="00E30DBE" w:rsidP="00E30DBE">
            <w:pPr>
              <w:suppressLineNumbers/>
              <w:spacing w:after="0" w:line="240" w:lineRule="auto"/>
              <w:rPr>
                <w:lang w:val="it-IT"/>
              </w:rPr>
            </w:pPr>
          </w:p>
          <w:p w14:paraId="2D1E21CF" w14:textId="77777777" w:rsidR="00E30DBE" w:rsidRPr="00E30DBE" w:rsidRDefault="00E30DBE" w:rsidP="00E30DBE">
            <w:pPr>
              <w:suppressLineNumbers/>
              <w:spacing w:after="0" w:line="240" w:lineRule="auto"/>
              <w:rPr>
                <w:lang w:val="it-IT"/>
              </w:rPr>
            </w:pPr>
            <w:r w:rsidRPr="00E30DBE">
              <w:rPr>
                <w:lang w:val="it-IT"/>
              </w:rPr>
              <w:t xml:space="preserve">Se </w:t>
            </w:r>
            <w:r w:rsidRPr="00E30DBE">
              <w:rPr>
                <w:szCs w:val="24"/>
                <w:lang w:val="it-IT"/>
              </w:rPr>
              <w:t xml:space="preserve">Il </w:t>
            </w:r>
            <w:proofErr w:type="spellStart"/>
            <w:r w:rsidRPr="00E30DBE">
              <w:rPr>
                <w:szCs w:val="24"/>
                <w:lang w:val="it-IT"/>
              </w:rPr>
              <w:t>SuperUtente</w:t>
            </w:r>
            <w:proofErr w:type="spellEnd"/>
            <w:r w:rsidRPr="00E30DBE">
              <w:rPr>
                <w:szCs w:val="24"/>
                <w:lang w:val="it-IT"/>
              </w:rPr>
              <w:t>,</w:t>
            </w:r>
            <w:r w:rsidRPr="00E30DBE">
              <w:rPr>
                <w:lang w:val="it-IT"/>
              </w:rPr>
              <w:t xml:space="preserve"> quando clicca su Accedi e i dati inseriti sono sbagliati, il Sistema risponde con un messaggio di errore “Email o password errati” e colora il contorno degli </w:t>
            </w:r>
            <w:proofErr w:type="spellStart"/>
            <w:r w:rsidRPr="00E30DBE">
              <w:rPr>
                <w:lang w:val="it-IT"/>
              </w:rPr>
              <w:t>InputText</w:t>
            </w:r>
            <w:proofErr w:type="spellEnd"/>
            <w:r w:rsidRPr="00E30DBE">
              <w:rPr>
                <w:lang w:val="it-IT"/>
              </w:rPr>
              <w:t xml:space="preserve"> di E-Mail e Password di rosso.</w:t>
            </w:r>
          </w:p>
          <w:p w14:paraId="7803C615" w14:textId="77777777" w:rsidR="00E30DBE" w:rsidRPr="00E30DBE" w:rsidRDefault="00E30DBE" w:rsidP="00E30DBE">
            <w:pPr>
              <w:suppressLineNumbers/>
              <w:spacing w:after="0" w:line="240" w:lineRule="auto"/>
              <w:rPr>
                <w:lang w:val="it-IT"/>
              </w:rPr>
            </w:pPr>
          </w:p>
          <w:p w14:paraId="43D30332" w14:textId="77777777" w:rsidR="00E30DBE" w:rsidRPr="00E30DBE" w:rsidRDefault="00E30DBE" w:rsidP="00E30DBE">
            <w:pPr>
              <w:suppressLineNumbers/>
              <w:spacing w:after="0" w:line="240" w:lineRule="auto"/>
              <w:rPr>
                <w:lang w:val="it-IT"/>
              </w:rPr>
            </w:pPr>
            <w:r w:rsidRPr="00E30DBE">
              <w:rPr>
                <w:lang w:val="it-IT"/>
              </w:rPr>
              <w:t xml:space="preserve">Se quando il </w:t>
            </w:r>
            <w:proofErr w:type="spellStart"/>
            <w:r w:rsidRPr="00E30DBE">
              <w:rPr>
                <w:lang w:val="it-IT"/>
              </w:rPr>
              <w:t>SuperUtente</w:t>
            </w:r>
            <w:proofErr w:type="spellEnd"/>
            <w:r w:rsidRPr="00E30DBE">
              <w:rPr>
                <w:lang w:val="it-IT"/>
              </w:rPr>
              <w:t xml:space="preserve"> prova ad accedere al sito, gli viene mostrato un messaggio di errore “E-mail non convalidata” il Sistema manda una mail con un link per la conferma della E-mail del </w:t>
            </w:r>
            <w:proofErr w:type="spellStart"/>
            <w:r w:rsidRPr="00E30DBE">
              <w:rPr>
                <w:lang w:val="it-IT"/>
              </w:rPr>
              <w:t>SuperUtente</w:t>
            </w:r>
            <w:proofErr w:type="spellEnd"/>
          </w:p>
        </w:tc>
      </w:tr>
    </w:tbl>
    <w:p w14:paraId="40116C42"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Default="00E30DBE" w:rsidP="00E30DBE">
            <w:pPr>
              <w:suppressLineNumbers/>
              <w:spacing w:after="0" w:line="240" w:lineRule="auto"/>
            </w:pPr>
            <w:r>
              <w:t>EC1</w:t>
            </w:r>
          </w:p>
        </w:tc>
      </w:tr>
      <w:tr w:rsidR="00E30DBE"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Default="00E30DBE" w:rsidP="00E30DBE">
            <w:pPr>
              <w:suppressLineNumbers/>
              <w:spacing w:after="0" w:line="240" w:lineRule="auto"/>
            </w:pPr>
            <w:proofErr w:type="spellStart"/>
            <w:r>
              <w:rPr>
                <w:sz w:val="24"/>
                <w:szCs w:val="24"/>
              </w:rPr>
              <w:t>PasswordDimenticata</w:t>
            </w:r>
            <w:proofErr w:type="spellEnd"/>
          </w:p>
        </w:tc>
      </w:tr>
      <w:tr w:rsidR="00E30DBE"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dal </w:t>
            </w:r>
            <w:proofErr w:type="spellStart"/>
            <w:r>
              <w:rPr>
                <w:sz w:val="24"/>
                <w:szCs w:val="24"/>
              </w:rPr>
              <w:t>SuperUtente</w:t>
            </w:r>
            <w:proofErr w:type="spellEnd"/>
          </w:p>
        </w:tc>
      </w:tr>
      <w:tr w:rsidR="00E30DBE"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A12EAF" w:rsidRDefault="00E30DBE" w:rsidP="00E30DBE">
            <w:pPr>
              <w:suppressLineNumbers/>
              <w:spacing w:after="0" w:line="240" w:lineRule="auto"/>
              <w:rPr>
                <w:sz w:val="24"/>
                <w:szCs w:val="24"/>
              </w:rPr>
            </w:pPr>
            <w:r w:rsidRPr="00E30DBE">
              <w:rPr>
                <w:sz w:val="24"/>
                <w:szCs w:val="24"/>
                <w:lang w:val="it-IT"/>
              </w:rPr>
              <w:t xml:space="preserve">Si entra in questo caso d’uso quando il </w:t>
            </w:r>
            <w:proofErr w:type="spellStart"/>
            <w:r w:rsidRPr="00E30DBE">
              <w:rPr>
                <w:sz w:val="24"/>
                <w:szCs w:val="24"/>
                <w:lang w:val="it-IT"/>
              </w:rPr>
              <w:t>SuperUtente</w:t>
            </w:r>
            <w:proofErr w:type="spellEnd"/>
            <w:r w:rsidRPr="00E30DBE">
              <w:rPr>
                <w:sz w:val="24"/>
                <w:szCs w:val="24"/>
                <w:lang w:val="it-IT"/>
              </w:rPr>
              <w:t xml:space="preserve"> preme il pulsante “Password dimenticata? </w:t>
            </w:r>
            <w:proofErr w:type="spellStart"/>
            <w:r>
              <w:rPr>
                <w:sz w:val="24"/>
                <w:szCs w:val="24"/>
              </w:rPr>
              <w:t>Clicca</w:t>
            </w:r>
            <w:proofErr w:type="spellEnd"/>
            <w:r>
              <w:rPr>
                <w:sz w:val="24"/>
                <w:szCs w:val="24"/>
              </w:rPr>
              <w:t xml:space="preserve"> Qui!” </w:t>
            </w:r>
            <w:proofErr w:type="spellStart"/>
            <w:r>
              <w:rPr>
                <w:sz w:val="24"/>
                <w:szCs w:val="24"/>
              </w:rPr>
              <w:t>nel</w:t>
            </w:r>
            <w:proofErr w:type="spellEnd"/>
            <w:r>
              <w:rPr>
                <w:sz w:val="24"/>
                <w:szCs w:val="24"/>
              </w:rPr>
              <w:t xml:space="preserve"> </w:t>
            </w:r>
            <w:proofErr w:type="spellStart"/>
            <w:r>
              <w:rPr>
                <w:sz w:val="24"/>
                <w:szCs w:val="24"/>
              </w:rPr>
              <w:t>caso</w:t>
            </w:r>
            <w:proofErr w:type="spellEnd"/>
            <w:r>
              <w:rPr>
                <w:sz w:val="24"/>
                <w:szCs w:val="24"/>
              </w:rPr>
              <w:t xml:space="preserve"> </w:t>
            </w:r>
            <w:proofErr w:type="spellStart"/>
            <w:r>
              <w:rPr>
                <w:sz w:val="24"/>
                <w:szCs w:val="24"/>
              </w:rPr>
              <w:t>d’uso</w:t>
            </w:r>
            <w:proofErr w:type="spellEnd"/>
            <w:r>
              <w:rPr>
                <w:sz w:val="24"/>
                <w:szCs w:val="24"/>
              </w:rPr>
              <w:t xml:space="preserve"> US1</w:t>
            </w:r>
          </w:p>
        </w:tc>
      </w:tr>
      <w:tr w:rsidR="00E30DBE" w:rsidRPr="009D4D4A"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logga al sito</w:t>
            </w:r>
          </w:p>
        </w:tc>
      </w:tr>
      <w:tr w:rsidR="00E30DBE" w:rsidRPr="009D4D4A"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D4D4A" w14:paraId="01747026" w14:textId="77777777" w:rsidTr="00E30DBE">
              <w:tc>
                <w:tcPr>
                  <w:tcW w:w="3777" w:type="dxa"/>
                </w:tcPr>
                <w:p w14:paraId="316FC639"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281438C6" w14:textId="77777777" w:rsidR="00E30DBE" w:rsidRPr="00E30DBE" w:rsidRDefault="00E30DBE" w:rsidP="00E30DBE">
                  <w:pPr>
                    <w:suppressLineNumbers/>
                    <w:rPr>
                      <w:sz w:val="24"/>
                      <w:szCs w:val="24"/>
                      <w:lang w:val="it-IT"/>
                    </w:rPr>
                  </w:pPr>
                </w:p>
                <w:p w14:paraId="2AD2C305" w14:textId="77777777" w:rsidR="00E30DBE" w:rsidRPr="00E30DBE" w:rsidRDefault="00E30DBE" w:rsidP="00E30DBE">
                  <w:pPr>
                    <w:suppressLineNumbers/>
                    <w:rPr>
                      <w:sz w:val="24"/>
                      <w:szCs w:val="24"/>
                      <w:lang w:val="it-IT"/>
                    </w:rPr>
                  </w:pPr>
                </w:p>
                <w:p w14:paraId="72906E68" w14:textId="77777777" w:rsidR="00E30DBE" w:rsidRPr="00E30DBE" w:rsidRDefault="00E30DBE" w:rsidP="00E30DBE">
                  <w:pPr>
                    <w:suppressLineNumbers/>
                    <w:rPr>
                      <w:sz w:val="24"/>
                      <w:szCs w:val="24"/>
                      <w:lang w:val="it-IT"/>
                    </w:rPr>
                  </w:pPr>
                </w:p>
                <w:p w14:paraId="29E87296" w14:textId="77777777" w:rsidR="00E30DBE" w:rsidRPr="00E30DBE" w:rsidRDefault="00E30DBE" w:rsidP="00E30DBE">
                  <w:pPr>
                    <w:suppressLineNumbers/>
                    <w:rPr>
                      <w:sz w:val="24"/>
                      <w:szCs w:val="24"/>
                      <w:lang w:val="it-IT"/>
                    </w:rPr>
                  </w:pPr>
                </w:p>
                <w:p w14:paraId="5580A00F" w14:textId="77777777" w:rsidR="00E30DBE" w:rsidRPr="00E30DBE" w:rsidRDefault="00E30DBE" w:rsidP="00E30DBE">
                  <w:pPr>
                    <w:suppressLineNumbers/>
                    <w:rPr>
                      <w:sz w:val="24"/>
                      <w:szCs w:val="24"/>
                      <w:lang w:val="it-IT"/>
                    </w:rPr>
                  </w:pPr>
                </w:p>
                <w:p w14:paraId="428948CC" w14:textId="77777777" w:rsidR="00E30DBE" w:rsidRPr="00E30DBE" w:rsidRDefault="00E30DBE" w:rsidP="00E30DBE">
                  <w:pPr>
                    <w:suppressLineNumbers/>
                    <w:rPr>
                      <w:sz w:val="24"/>
                      <w:szCs w:val="24"/>
                      <w:lang w:val="it-IT"/>
                    </w:rPr>
                  </w:pPr>
                </w:p>
                <w:p w14:paraId="27BAA2C9"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inserisce la mail nel form e preme il pulsante “Invia”</w:t>
                  </w:r>
                </w:p>
              </w:tc>
              <w:tc>
                <w:tcPr>
                  <w:tcW w:w="3777" w:type="dxa"/>
                </w:tcPr>
                <w:p w14:paraId="3E03C958" w14:textId="77777777" w:rsidR="00E30DBE" w:rsidRPr="00E30DBE" w:rsidRDefault="00E30DBE" w:rsidP="00E30DBE">
                  <w:pPr>
                    <w:suppressLineNumbers/>
                    <w:jc w:val="center"/>
                    <w:rPr>
                      <w:sz w:val="24"/>
                      <w:szCs w:val="24"/>
                      <w:lang w:val="it-IT"/>
                    </w:rPr>
                  </w:pPr>
                  <w:r w:rsidRPr="00E30DBE">
                    <w:rPr>
                      <w:sz w:val="24"/>
                      <w:szCs w:val="24"/>
                      <w:lang w:val="it-IT"/>
                    </w:rPr>
                    <w:t>Sistema</w:t>
                  </w:r>
                </w:p>
                <w:p w14:paraId="32500405" w14:textId="77777777" w:rsidR="00E30DBE" w:rsidRPr="00E30DBE" w:rsidRDefault="00E30DBE" w:rsidP="00E30DBE">
                  <w:pPr>
                    <w:suppressLineNumbers/>
                    <w:jc w:val="center"/>
                    <w:rPr>
                      <w:sz w:val="24"/>
                      <w:szCs w:val="24"/>
                      <w:lang w:val="it-IT"/>
                    </w:rPr>
                  </w:pPr>
                </w:p>
                <w:p w14:paraId="42B6FF7F" w14:textId="77777777" w:rsidR="00E30DBE" w:rsidRPr="00E30DBE" w:rsidRDefault="00E30DBE" w:rsidP="00E30DBE">
                  <w:pPr>
                    <w:suppressLineNumbers/>
                    <w:rPr>
                      <w:sz w:val="24"/>
                      <w:szCs w:val="24"/>
                      <w:lang w:val="it-IT"/>
                    </w:rPr>
                  </w:pPr>
                  <w:r w:rsidRPr="00E30DBE">
                    <w:rPr>
                      <w:sz w:val="24"/>
                      <w:szCs w:val="24"/>
                      <w:lang w:val="it-IT"/>
                    </w:rPr>
                    <w:t>Il Sistema mostra un form testuale con scritto “E-Mail” ed un bottone “Invia”</w:t>
                  </w:r>
                </w:p>
              </w:tc>
            </w:tr>
            <w:tr w:rsidR="00E30DBE" w:rsidRPr="009D4D4A" w14:paraId="228617BB" w14:textId="77777777" w:rsidTr="00E30DBE">
              <w:tc>
                <w:tcPr>
                  <w:tcW w:w="3777" w:type="dxa"/>
                </w:tcPr>
                <w:p w14:paraId="6AFF2071" w14:textId="77777777" w:rsidR="00E30DBE" w:rsidRPr="00E30DBE" w:rsidRDefault="00E30DBE" w:rsidP="00E30DBE">
                  <w:pPr>
                    <w:suppressLineNumbers/>
                    <w:rPr>
                      <w:sz w:val="24"/>
                      <w:szCs w:val="24"/>
                      <w:lang w:val="it-IT"/>
                    </w:rPr>
                  </w:pPr>
                </w:p>
              </w:tc>
              <w:tc>
                <w:tcPr>
                  <w:tcW w:w="3777" w:type="dxa"/>
                </w:tcPr>
                <w:p w14:paraId="588C898F" w14:textId="77777777" w:rsidR="00E30DBE" w:rsidRPr="00E30DBE" w:rsidRDefault="00E30DBE" w:rsidP="00E30DBE">
                  <w:pPr>
                    <w:suppressLineNumbers/>
                    <w:rPr>
                      <w:sz w:val="24"/>
                      <w:szCs w:val="24"/>
                      <w:lang w:val="it-IT"/>
                    </w:rPr>
                  </w:pPr>
                </w:p>
              </w:tc>
            </w:tr>
            <w:tr w:rsidR="00E30DBE" w:rsidRPr="009D4D4A" w14:paraId="20CD0927" w14:textId="77777777" w:rsidTr="00E30DBE">
              <w:tc>
                <w:tcPr>
                  <w:tcW w:w="3777" w:type="dxa"/>
                </w:tcPr>
                <w:p w14:paraId="0D49202D" w14:textId="77777777" w:rsidR="00E30DBE" w:rsidRPr="00E30DBE" w:rsidRDefault="00E30DBE" w:rsidP="00E30DBE">
                  <w:pPr>
                    <w:suppressLineNumbers/>
                    <w:rPr>
                      <w:sz w:val="24"/>
                      <w:szCs w:val="24"/>
                      <w:lang w:val="it-IT"/>
                    </w:rPr>
                  </w:pPr>
                </w:p>
              </w:tc>
              <w:tc>
                <w:tcPr>
                  <w:tcW w:w="3777" w:type="dxa"/>
                </w:tcPr>
                <w:p w14:paraId="49641D83"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un </w:t>
                  </w:r>
                  <w:r w:rsidRPr="00E30DBE">
                    <w:rPr>
                      <w:sz w:val="24"/>
                      <w:szCs w:val="24"/>
                      <w:lang w:val="it-IT"/>
                    </w:rPr>
                    <w:lastRenderedPageBreak/>
                    <w:t>messaggio che dice:” Controlla la tua casella di posta per la nuova password” in cima la pagina e invia un messaggio all’indirizzo e-mail specificato.</w:t>
                  </w:r>
                </w:p>
              </w:tc>
            </w:tr>
            <w:tr w:rsidR="00E30DBE" w:rsidRPr="009D4D4A" w14:paraId="31D9E5A3" w14:textId="77777777" w:rsidTr="00E30DBE">
              <w:trPr>
                <w:trHeight w:val="1300"/>
              </w:trPr>
              <w:tc>
                <w:tcPr>
                  <w:tcW w:w="3777" w:type="dxa"/>
                </w:tcPr>
                <w:p w14:paraId="74E4D97B" w14:textId="77777777" w:rsidR="00E30DBE" w:rsidRPr="00E30DBE" w:rsidRDefault="00E30DBE" w:rsidP="00E30DBE">
                  <w:pPr>
                    <w:suppressLineNumbers/>
                    <w:rPr>
                      <w:sz w:val="24"/>
                      <w:szCs w:val="24"/>
                      <w:lang w:val="it-IT"/>
                    </w:rPr>
                  </w:pPr>
                  <w:r w:rsidRPr="00E30DBE">
                    <w:rPr>
                      <w:sz w:val="24"/>
                      <w:szCs w:val="24"/>
                      <w:lang w:val="it-IT"/>
                    </w:rPr>
                    <w:lastRenderedPageBreak/>
                    <w:t xml:space="preserve">Il </w:t>
                  </w:r>
                  <w:proofErr w:type="spellStart"/>
                  <w:r w:rsidRPr="00E30DBE">
                    <w:rPr>
                      <w:sz w:val="24"/>
                      <w:szCs w:val="24"/>
                      <w:lang w:val="it-IT"/>
                    </w:rPr>
                    <w:t>SuperUtente</w:t>
                  </w:r>
                  <w:proofErr w:type="spellEnd"/>
                  <w:r w:rsidRPr="00E30DBE">
                    <w:rPr>
                      <w:sz w:val="24"/>
                      <w:szCs w:val="24"/>
                      <w:lang w:val="it-IT"/>
                    </w:rPr>
                    <w:t>, dopo aver copiato la password nella sua posta elettronica, torna nel sistema e ricompila il form di login con la nuova password.</w:t>
                  </w:r>
                </w:p>
                <w:p w14:paraId="0A784C5B" w14:textId="77777777" w:rsidR="00E30DBE" w:rsidRPr="00E30DBE" w:rsidRDefault="00E30DBE" w:rsidP="00E30DBE">
                  <w:pPr>
                    <w:suppressLineNumbers/>
                    <w:rPr>
                      <w:sz w:val="24"/>
                      <w:szCs w:val="24"/>
                      <w:lang w:val="it-IT"/>
                    </w:rPr>
                  </w:pPr>
                </w:p>
                <w:p w14:paraId="4415FE86" w14:textId="77777777" w:rsidR="00E30DBE" w:rsidRPr="00E30DBE" w:rsidRDefault="00E30DBE" w:rsidP="00E30DBE">
                  <w:pPr>
                    <w:suppressLineNumbers/>
                    <w:rPr>
                      <w:sz w:val="24"/>
                      <w:szCs w:val="24"/>
                      <w:lang w:val="it-IT"/>
                    </w:rPr>
                  </w:pPr>
                </w:p>
                <w:p w14:paraId="1AD22EC0" w14:textId="77777777" w:rsidR="00E30DBE" w:rsidRPr="00E30DBE" w:rsidRDefault="00E30DBE" w:rsidP="00E30DBE">
                  <w:pPr>
                    <w:suppressLineNumbers/>
                    <w:rPr>
                      <w:sz w:val="24"/>
                      <w:szCs w:val="24"/>
                      <w:lang w:val="it-IT"/>
                    </w:rPr>
                  </w:pPr>
                </w:p>
                <w:p w14:paraId="0C584DF3" w14:textId="77777777" w:rsidR="00E30DBE" w:rsidRPr="00E30DBE" w:rsidRDefault="00E30DBE" w:rsidP="00E30DBE">
                  <w:pPr>
                    <w:suppressLineNumbers/>
                    <w:rPr>
                      <w:sz w:val="24"/>
                      <w:szCs w:val="24"/>
                      <w:lang w:val="it-IT"/>
                    </w:rPr>
                  </w:pPr>
                  <w:r w:rsidRPr="00E30DBE">
                    <w:rPr>
                      <w:sz w:val="24"/>
                      <w:szCs w:val="24"/>
                      <w:lang w:val="it-IT"/>
                    </w:rPr>
                    <w:t>L’Utente accetta al sistema andando a visualizzare la homepage.</w:t>
                  </w:r>
                </w:p>
              </w:tc>
              <w:tc>
                <w:tcPr>
                  <w:tcW w:w="3777" w:type="dxa"/>
                </w:tcPr>
                <w:p w14:paraId="32B320B8" w14:textId="77777777" w:rsidR="00E30DBE" w:rsidRPr="00E30DBE" w:rsidRDefault="00E30DBE" w:rsidP="00E30DBE">
                  <w:pPr>
                    <w:suppressLineNumbers/>
                    <w:rPr>
                      <w:sz w:val="24"/>
                      <w:szCs w:val="24"/>
                      <w:lang w:val="it-IT"/>
                    </w:rPr>
                  </w:pPr>
                </w:p>
                <w:p w14:paraId="1CFB0A96" w14:textId="77777777" w:rsidR="00E30DBE" w:rsidRPr="00E30DBE" w:rsidRDefault="00E30DBE" w:rsidP="00E30DBE">
                  <w:pPr>
                    <w:suppressLineNumbers/>
                    <w:rPr>
                      <w:sz w:val="24"/>
                      <w:szCs w:val="24"/>
                      <w:lang w:val="it-IT"/>
                    </w:rPr>
                  </w:pPr>
                </w:p>
                <w:p w14:paraId="65D1EADD" w14:textId="77777777" w:rsidR="00E30DBE" w:rsidRPr="00E30DBE" w:rsidRDefault="00E30DBE" w:rsidP="00E30DBE">
                  <w:pPr>
                    <w:suppressLineNumbers/>
                    <w:rPr>
                      <w:sz w:val="24"/>
                      <w:szCs w:val="24"/>
                      <w:lang w:val="it-IT"/>
                    </w:rPr>
                  </w:pPr>
                </w:p>
                <w:p w14:paraId="412C2056" w14:textId="77777777" w:rsidR="00E30DBE" w:rsidRPr="00E30DBE" w:rsidRDefault="00E30DBE" w:rsidP="00E30DBE">
                  <w:pPr>
                    <w:suppressLineNumbers/>
                    <w:rPr>
                      <w:sz w:val="24"/>
                      <w:szCs w:val="24"/>
                      <w:lang w:val="it-IT"/>
                    </w:rPr>
                  </w:pPr>
                </w:p>
                <w:p w14:paraId="54E16D57" w14:textId="77777777" w:rsidR="00E30DBE" w:rsidRPr="00E30DBE" w:rsidRDefault="00E30DBE" w:rsidP="00E30DBE">
                  <w:pPr>
                    <w:suppressLineNumbers/>
                    <w:rPr>
                      <w:sz w:val="24"/>
                      <w:szCs w:val="24"/>
                      <w:lang w:val="it-IT"/>
                    </w:rPr>
                  </w:pPr>
                </w:p>
                <w:p w14:paraId="672C843C" w14:textId="77777777" w:rsidR="00E30DBE" w:rsidRPr="00E30DBE" w:rsidRDefault="00E30DBE" w:rsidP="00E30DBE">
                  <w:pPr>
                    <w:suppressLineNumbers/>
                    <w:rPr>
                      <w:sz w:val="24"/>
                      <w:szCs w:val="24"/>
                      <w:lang w:val="it-IT"/>
                    </w:rPr>
                  </w:pPr>
                  <w:r w:rsidRPr="00E30DBE">
                    <w:rPr>
                      <w:sz w:val="24"/>
                      <w:szCs w:val="24"/>
                      <w:lang w:val="it-IT"/>
                    </w:rPr>
                    <w:t>Il Sistema fa visualizzare la homepage del sistema.</w:t>
                  </w:r>
                </w:p>
              </w:tc>
            </w:tr>
          </w:tbl>
          <w:p w14:paraId="0F4B7104" w14:textId="77777777" w:rsidR="00E30DBE" w:rsidRPr="00E30DBE" w:rsidRDefault="00E30DBE" w:rsidP="00E30DBE">
            <w:pPr>
              <w:suppressLineNumbers/>
              <w:spacing w:after="0" w:line="240" w:lineRule="auto"/>
              <w:rPr>
                <w:lang w:val="it-IT"/>
              </w:rPr>
            </w:pPr>
          </w:p>
        </w:tc>
      </w:tr>
      <w:tr w:rsidR="00E30DBE" w:rsidRPr="009D4D4A"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il pulsante “Password Dimenticata” si va al caso d’uso EC1.</w:t>
            </w:r>
          </w:p>
          <w:p w14:paraId="63EFDF71" w14:textId="77777777" w:rsidR="00E30DBE" w:rsidRPr="00E30DBE" w:rsidRDefault="00E30DBE" w:rsidP="00E30DBE">
            <w:pPr>
              <w:suppressLineNumbers/>
              <w:spacing w:after="0" w:line="240" w:lineRule="auto"/>
              <w:rPr>
                <w:lang w:val="it-IT"/>
              </w:rPr>
            </w:pPr>
          </w:p>
          <w:p w14:paraId="045BD0D7"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quando clicca su Accedi e i dati inseriti sono sbagliati, il Sistema risponde con un messaggio di errore “Email o Password Errati” e colora il contorno degli </w:t>
            </w:r>
            <w:proofErr w:type="spellStart"/>
            <w:r w:rsidRPr="00E30DBE">
              <w:rPr>
                <w:lang w:val="it-IT"/>
              </w:rPr>
              <w:t>InputText</w:t>
            </w:r>
            <w:proofErr w:type="spellEnd"/>
            <w:r w:rsidRPr="00E30DBE">
              <w:rPr>
                <w:lang w:val="it-IT"/>
              </w:rPr>
              <w:t xml:space="preserve"> di E-Mail e Password di rosso.</w:t>
            </w:r>
          </w:p>
        </w:tc>
      </w:tr>
    </w:tbl>
    <w:p w14:paraId="08B243AD"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Default="00E30DBE" w:rsidP="00E30DBE">
            <w:pPr>
              <w:suppressLineNumbers/>
              <w:spacing w:after="0" w:line="240" w:lineRule="auto"/>
            </w:pPr>
            <w:r>
              <w:t>US2</w:t>
            </w:r>
          </w:p>
        </w:tc>
      </w:tr>
      <w:tr w:rsidR="00E30DBE"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Default="00E30DBE" w:rsidP="00E30DBE">
            <w:pPr>
              <w:suppressLineNumbers/>
              <w:spacing w:after="0" w:line="240" w:lineRule="auto"/>
            </w:pPr>
            <w:proofErr w:type="spellStart"/>
            <w:r>
              <w:rPr>
                <w:sz w:val="24"/>
                <w:szCs w:val="24"/>
              </w:rPr>
              <w:t>Registrazione</w:t>
            </w:r>
            <w:proofErr w:type="spellEnd"/>
          </w:p>
        </w:tc>
      </w:tr>
      <w:tr w:rsidR="00E30DBE"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Utente</w:t>
            </w:r>
            <w:proofErr w:type="spellEnd"/>
          </w:p>
        </w:tc>
      </w:tr>
      <w:tr w:rsidR="00E30DBE" w:rsidRPr="009D4D4A"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E30DBE" w:rsidRDefault="00E30DBE" w:rsidP="00E30DBE">
            <w:pPr>
              <w:suppressLineNumbers/>
              <w:spacing w:after="0" w:line="240" w:lineRule="auto"/>
              <w:rPr>
                <w:lang w:val="it-IT"/>
              </w:rPr>
            </w:pPr>
            <w:r w:rsidRPr="00E30DBE">
              <w:rPr>
                <w:sz w:val="24"/>
                <w:szCs w:val="24"/>
                <w:lang w:val="it-IT"/>
              </w:rPr>
              <w:t>L’Utente digita il dominio del sito</w:t>
            </w:r>
          </w:p>
        </w:tc>
      </w:tr>
      <w:tr w:rsidR="00E30DBE" w:rsidRPr="009D4D4A"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E30DBE" w:rsidRDefault="00E30DBE" w:rsidP="00E30DBE">
            <w:pPr>
              <w:suppressLineNumbers/>
              <w:spacing w:after="0" w:line="240" w:lineRule="auto"/>
              <w:rPr>
                <w:lang w:val="it-IT"/>
              </w:rPr>
            </w:pPr>
            <w:r w:rsidRPr="00E30DBE">
              <w:rPr>
                <w:sz w:val="24"/>
                <w:szCs w:val="24"/>
                <w:lang w:val="it-IT"/>
              </w:rPr>
              <w:t>L’Utente si registra al sito</w:t>
            </w:r>
          </w:p>
        </w:tc>
      </w:tr>
      <w:tr w:rsidR="00E30DBE" w:rsidRPr="009D4D4A"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D4D4A" w14:paraId="1B040924" w14:textId="77777777" w:rsidTr="00E30DBE">
              <w:tc>
                <w:tcPr>
                  <w:tcW w:w="3777" w:type="dxa"/>
                </w:tcPr>
                <w:p w14:paraId="56601878" w14:textId="77777777" w:rsidR="00E30DBE" w:rsidRPr="00E30DBE" w:rsidRDefault="00E30DBE" w:rsidP="00E30DBE">
                  <w:pPr>
                    <w:suppressLineNumbers/>
                    <w:jc w:val="center"/>
                    <w:rPr>
                      <w:sz w:val="24"/>
                      <w:szCs w:val="24"/>
                      <w:lang w:val="it-IT"/>
                    </w:rPr>
                  </w:pPr>
                  <w:r w:rsidRPr="00E30DBE">
                    <w:rPr>
                      <w:sz w:val="24"/>
                      <w:szCs w:val="24"/>
                      <w:lang w:val="it-IT"/>
                    </w:rPr>
                    <w:t>Utente</w:t>
                  </w:r>
                </w:p>
                <w:p w14:paraId="3F979E84" w14:textId="77777777" w:rsidR="00E30DBE" w:rsidRPr="00E30DBE" w:rsidRDefault="00E30DBE" w:rsidP="00E30DBE">
                  <w:pPr>
                    <w:suppressLineNumbers/>
                    <w:rPr>
                      <w:sz w:val="24"/>
                      <w:szCs w:val="24"/>
                      <w:lang w:val="it-IT"/>
                    </w:rPr>
                  </w:pPr>
                </w:p>
                <w:p w14:paraId="36A90F83" w14:textId="77777777" w:rsidR="00E30DBE" w:rsidRPr="00E30DBE" w:rsidRDefault="00E30DBE" w:rsidP="00E30DBE">
                  <w:pPr>
                    <w:suppressLineNumbers/>
                    <w:rPr>
                      <w:sz w:val="24"/>
                      <w:szCs w:val="24"/>
                      <w:lang w:val="it-IT"/>
                    </w:rPr>
                  </w:pPr>
                </w:p>
                <w:p w14:paraId="0EC4DB1A" w14:textId="77777777" w:rsidR="00E30DBE" w:rsidRPr="00E30DBE" w:rsidRDefault="00E30DBE" w:rsidP="00E30DBE">
                  <w:pPr>
                    <w:suppressLineNumbers/>
                    <w:rPr>
                      <w:sz w:val="24"/>
                      <w:szCs w:val="24"/>
                      <w:lang w:val="it-IT"/>
                    </w:rPr>
                  </w:pPr>
                </w:p>
                <w:p w14:paraId="31162500" w14:textId="77777777" w:rsidR="00E30DBE" w:rsidRPr="00E30DBE" w:rsidRDefault="00E30DBE" w:rsidP="00E30DBE">
                  <w:pPr>
                    <w:suppressLineNumbers/>
                    <w:rPr>
                      <w:sz w:val="24"/>
                      <w:szCs w:val="24"/>
                      <w:lang w:val="it-IT"/>
                    </w:rPr>
                  </w:pPr>
                </w:p>
                <w:p w14:paraId="39963F73" w14:textId="77777777" w:rsidR="00E30DBE" w:rsidRPr="00E30DBE" w:rsidRDefault="00E30DBE" w:rsidP="00E30DBE">
                  <w:pPr>
                    <w:suppressLineNumbers/>
                    <w:rPr>
                      <w:sz w:val="24"/>
                      <w:szCs w:val="24"/>
                      <w:lang w:val="it-IT"/>
                    </w:rPr>
                  </w:pPr>
                </w:p>
                <w:p w14:paraId="540CFF6F" w14:textId="77777777" w:rsidR="00E30DBE" w:rsidRPr="00E30DBE" w:rsidRDefault="00E30DBE" w:rsidP="00E30DBE">
                  <w:pPr>
                    <w:suppressLineNumbers/>
                    <w:rPr>
                      <w:sz w:val="24"/>
                      <w:szCs w:val="24"/>
                      <w:lang w:val="it-IT"/>
                    </w:rPr>
                  </w:pPr>
                  <w:r w:rsidRPr="00E30DBE">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E30DBE" w:rsidRDefault="00E30DBE" w:rsidP="00E30DBE">
                  <w:pPr>
                    <w:suppressLineNumbers/>
                    <w:jc w:val="center"/>
                    <w:rPr>
                      <w:sz w:val="24"/>
                      <w:szCs w:val="24"/>
                      <w:lang w:val="it-IT"/>
                    </w:rPr>
                  </w:pPr>
                  <w:r w:rsidRPr="00E30DBE">
                    <w:rPr>
                      <w:sz w:val="24"/>
                      <w:szCs w:val="24"/>
                      <w:lang w:val="it-IT"/>
                    </w:rPr>
                    <w:t>Sistema</w:t>
                  </w:r>
                </w:p>
                <w:p w14:paraId="2E7A0AFB" w14:textId="77777777" w:rsidR="00E30DBE" w:rsidRPr="00E30DBE" w:rsidRDefault="00E30DBE" w:rsidP="00E30DBE">
                  <w:pPr>
                    <w:suppressLineNumbers/>
                    <w:jc w:val="center"/>
                    <w:rPr>
                      <w:sz w:val="24"/>
                      <w:szCs w:val="24"/>
                      <w:lang w:val="it-IT"/>
                    </w:rPr>
                  </w:pPr>
                  <w:r w:rsidRPr="00E30DBE">
                    <w:rPr>
                      <w:sz w:val="24"/>
                      <w:szCs w:val="24"/>
                      <w:lang w:val="it-IT"/>
                    </w:rPr>
                    <w:t>Il Sistema mostra una pagina contenente sulla destra un form per la registrazione contenente campi da compilare e un pulsante “Registrati”</w:t>
                  </w:r>
                </w:p>
              </w:tc>
            </w:tr>
            <w:tr w:rsidR="00E30DBE" w:rsidRPr="009D4D4A" w14:paraId="20E62402" w14:textId="77777777" w:rsidTr="00E30DBE">
              <w:tc>
                <w:tcPr>
                  <w:tcW w:w="3777" w:type="dxa"/>
                </w:tcPr>
                <w:p w14:paraId="04DF6846" w14:textId="77777777" w:rsidR="00E30DBE" w:rsidRPr="00E30DBE" w:rsidRDefault="00E30DBE" w:rsidP="00E30DBE">
                  <w:pPr>
                    <w:suppressLineNumbers/>
                    <w:rPr>
                      <w:sz w:val="24"/>
                      <w:szCs w:val="24"/>
                      <w:lang w:val="it-IT"/>
                    </w:rPr>
                  </w:pPr>
                </w:p>
                <w:p w14:paraId="09AFEFC5" w14:textId="77777777" w:rsidR="00E30DBE" w:rsidRPr="00E30DBE" w:rsidRDefault="00E30DBE" w:rsidP="00E30DBE">
                  <w:pPr>
                    <w:suppressLineNumbers/>
                    <w:rPr>
                      <w:sz w:val="24"/>
                      <w:szCs w:val="24"/>
                      <w:lang w:val="it-IT"/>
                    </w:rPr>
                  </w:pPr>
                </w:p>
                <w:p w14:paraId="3D8DFDBB" w14:textId="77777777" w:rsidR="00E30DBE" w:rsidRPr="00E30DBE" w:rsidRDefault="00E30DBE" w:rsidP="00E30DBE">
                  <w:pPr>
                    <w:suppressLineNumbers/>
                    <w:rPr>
                      <w:sz w:val="24"/>
                      <w:szCs w:val="24"/>
                      <w:lang w:val="it-IT"/>
                    </w:rPr>
                  </w:pPr>
                </w:p>
                <w:p w14:paraId="0B4BCC5F" w14:textId="77777777" w:rsidR="00E30DBE" w:rsidRPr="00E30DBE" w:rsidRDefault="00E30DBE" w:rsidP="00E30DBE">
                  <w:pPr>
                    <w:suppressLineNumbers/>
                    <w:rPr>
                      <w:sz w:val="24"/>
                      <w:szCs w:val="24"/>
                      <w:lang w:val="it-IT"/>
                    </w:rPr>
                  </w:pPr>
                </w:p>
                <w:p w14:paraId="75EC1F64" w14:textId="77777777" w:rsidR="00E30DBE" w:rsidRPr="00E30DBE" w:rsidRDefault="00E30DBE" w:rsidP="00E30DBE">
                  <w:pPr>
                    <w:suppressLineNumbers/>
                    <w:rPr>
                      <w:sz w:val="24"/>
                      <w:szCs w:val="24"/>
                      <w:lang w:val="it-IT"/>
                    </w:rPr>
                  </w:pPr>
                </w:p>
                <w:p w14:paraId="7E7D3915" w14:textId="77777777" w:rsidR="00E30DBE" w:rsidRDefault="00E30DBE" w:rsidP="00E30DBE">
                  <w:pPr>
                    <w:suppressLineNumbers/>
                    <w:rPr>
                      <w:sz w:val="24"/>
                      <w:szCs w:val="24"/>
                    </w:rPr>
                  </w:pPr>
                  <w:proofErr w:type="spellStart"/>
                  <w:r>
                    <w:rPr>
                      <w:sz w:val="24"/>
                      <w:szCs w:val="24"/>
                    </w:rPr>
                    <w:t>L’Utente</w:t>
                  </w:r>
                  <w:proofErr w:type="spellEnd"/>
                  <w:r>
                    <w:rPr>
                      <w:sz w:val="24"/>
                      <w:szCs w:val="24"/>
                    </w:rPr>
                    <w:t xml:space="preserve"> accede al </w:t>
                  </w:r>
                  <w:proofErr w:type="spellStart"/>
                  <w:r>
                    <w:rPr>
                      <w:sz w:val="24"/>
                      <w:szCs w:val="24"/>
                    </w:rPr>
                    <w:t>sistema</w:t>
                  </w:r>
                  <w:proofErr w:type="spellEnd"/>
                  <w:r>
                    <w:rPr>
                      <w:sz w:val="24"/>
                      <w:szCs w:val="24"/>
                    </w:rPr>
                    <w:t>.</w:t>
                  </w:r>
                </w:p>
              </w:tc>
              <w:tc>
                <w:tcPr>
                  <w:tcW w:w="3777" w:type="dxa"/>
                </w:tcPr>
                <w:p w14:paraId="2503E147" w14:textId="77777777" w:rsidR="00E30DBE" w:rsidRPr="00E30DBE" w:rsidRDefault="00E30DBE" w:rsidP="00E30DBE">
                  <w:pPr>
                    <w:suppressLineNumbers/>
                    <w:rPr>
                      <w:sz w:val="24"/>
                      <w:szCs w:val="24"/>
                      <w:lang w:val="it-IT"/>
                    </w:rPr>
                  </w:pPr>
                  <w:r w:rsidRPr="00E30DBE">
                    <w:rPr>
                      <w:sz w:val="24"/>
                      <w:szCs w:val="24"/>
                      <w:lang w:val="it-IT"/>
                    </w:rPr>
                    <w:t>Il Sistema invia una E-mail per la convalida della E-mail, crea il nuovo account e fa accedere l’Utente al sistema, reindirizzandolo alla Homepage del sito.</w:t>
                  </w:r>
                </w:p>
              </w:tc>
            </w:tr>
            <w:tr w:rsidR="00E30DBE" w:rsidRPr="009D4D4A" w14:paraId="5FFA5387" w14:textId="77777777" w:rsidTr="00E30DBE">
              <w:tc>
                <w:tcPr>
                  <w:tcW w:w="3777" w:type="dxa"/>
                </w:tcPr>
                <w:p w14:paraId="38001195" w14:textId="77777777" w:rsidR="00E30DBE" w:rsidRPr="00E30DBE" w:rsidRDefault="00E30DBE" w:rsidP="00E30DBE">
                  <w:pPr>
                    <w:suppressLineNumbers/>
                    <w:rPr>
                      <w:sz w:val="24"/>
                      <w:szCs w:val="24"/>
                      <w:lang w:val="it-IT"/>
                    </w:rPr>
                  </w:pPr>
                </w:p>
              </w:tc>
              <w:tc>
                <w:tcPr>
                  <w:tcW w:w="3777" w:type="dxa"/>
                </w:tcPr>
                <w:p w14:paraId="75AF4516" w14:textId="77777777" w:rsidR="00E30DBE" w:rsidRPr="00E30DBE" w:rsidRDefault="00E30DBE" w:rsidP="00E30DBE">
                  <w:pPr>
                    <w:suppressLineNumbers/>
                    <w:rPr>
                      <w:sz w:val="24"/>
                      <w:szCs w:val="24"/>
                      <w:lang w:val="it-IT"/>
                    </w:rPr>
                  </w:pPr>
                </w:p>
              </w:tc>
            </w:tr>
          </w:tbl>
          <w:p w14:paraId="216349AC" w14:textId="77777777" w:rsidR="00E30DBE" w:rsidRPr="00E30DBE" w:rsidRDefault="00E30DBE" w:rsidP="00E30DBE">
            <w:pPr>
              <w:suppressLineNumbers/>
              <w:spacing w:after="0" w:line="240" w:lineRule="auto"/>
              <w:rPr>
                <w:lang w:val="it-IT"/>
              </w:rPr>
            </w:pPr>
          </w:p>
        </w:tc>
      </w:tr>
      <w:tr w:rsidR="00E30DBE" w:rsidRPr="009D4D4A"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E30DBE" w:rsidRDefault="00E30DBE" w:rsidP="00E30DBE">
            <w:pPr>
              <w:suppressLineNumbers/>
              <w:spacing w:after="0" w:line="240" w:lineRule="auto"/>
              <w:rPr>
                <w:lang w:val="it-IT"/>
              </w:rPr>
            </w:pPr>
            <w:r w:rsidRPr="00E30DBE">
              <w:rPr>
                <w:lang w:val="it-IT"/>
              </w:rPr>
              <w:t xml:space="preserve">Quando l’Utente clicca su “Conferma Registrazione” e i dati inseriti non sono conformi al form di registrazione, il Sistema risponde con un messaggio di errore e colora di rosso i contorni degli </w:t>
            </w:r>
            <w:proofErr w:type="spellStart"/>
            <w:r w:rsidRPr="00E30DBE">
              <w:rPr>
                <w:lang w:val="it-IT"/>
              </w:rPr>
              <w:t>InputText</w:t>
            </w:r>
            <w:proofErr w:type="spellEnd"/>
            <w:r w:rsidRPr="00E30DBE">
              <w:rPr>
                <w:lang w:val="it-IT"/>
              </w:rPr>
              <w:t xml:space="preserve"> compilati in modo errato. </w:t>
            </w:r>
          </w:p>
          <w:p w14:paraId="304DCBF9" w14:textId="77777777" w:rsidR="00E30DBE" w:rsidRPr="00E30DBE" w:rsidRDefault="00E30DBE" w:rsidP="00E30DBE">
            <w:pPr>
              <w:suppressLineNumbers/>
              <w:spacing w:after="0" w:line="240" w:lineRule="auto"/>
              <w:rPr>
                <w:lang w:val="it-IT"/>
              </w:rPr>
            </w:pPr>
          </w:p>
          <w:p w14:paraId="3396DDE8" w14:textId="77777777" w:rsidR="00E30DBE" w:rsidRPr="00E30DBE" w:rsidRDefault="00E30DBE" w:rsidP="00E30DBE">
            <w:pPr>
              <w:suppressLineNumbers/>
              <w:spacing w:after="0" w:line="240" w:lineRule="auto"/>
              <w:rPr>
                <w:lang w:val="it-IT"/>
              </w:rPr>
            </w:pPr>
            <w:r w:rsidRPr="00E30DBE">
              <w:rPr>
                <w:lang w:val="it-IT"/>
              </w:rPr>
              <w:t xml:space="preserve">Se l’Utente non riceve la mail dal Sistema può chiedere di inviarla nuovamente tramite il pulsante </w:t>
            </w:r>
            <w:r w:rsidRPr="00E30DBE">
              <w:rPr>
                <w:lang w:val="it-IT"/>
              </w:rPr>
              <w:lastRenderedPageBreak/>
              <w:t>“Invia nuova mail di conferma”</w:t>
            </w:r>
          </w:p>
        </w:tc>
      </w:tr>
    </w:tbl>
    <w:p w14:paraId="5373F62A"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Default="00E30DBE" w:rsidP="00E30DBE">
            <w:pPr>
              <w:suppressLineNumbers/>
              <w:spacing w:after="0" w:line="240" w:lineRule="auto"/>
            </w:pPr>
            <w:r>
              <w:t>US3</w:t>
            </w:r>
          </w:p>
        </w:tc>
      </w:tr>
      <w:tr w:rsidR="00E30DBE"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7777777" w:rsidR="00E30DBE" w:rsidRDefault="00E30DBE" w:rsidP="00E30DBE">
            <w:pPr>
              <w:suppressLineNumbers/>
              <w:spacing w:after="0" w:line="240" w:lineRule="auto"/>
            </w:pPr>
            <w:proofErr w:type="spellStart"/>
            <w:r>
              <w:t>ConvalidaE</w:t>
            </w:r>
            <w:proofErr w:type="spellEnd"/>
            <w:r>
              <w:t>-mail</w:t>
            </w:r>
          </w:p>
        </w:tc>
      </w:tr>
      <w:tr w:rsidR="00E30DBE"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9D4D4A"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E30DBE" w:rsidRDefault="00E30DBE" w:rsidP="00E30DBE">
            <w:pPr>
              <w:suppressLineNumbers/>
              <w:spacing w:after="0" w:line="240" w:lineRule="auto"/>
              <w:rPr>
                <w:sz w:val="24"/>
                <w:szCs w:val="24"/>
                <w:lang w:val="it-IT"/>
              </w:rPr>
            </w:pPr>
            <w:r w:rsidRPr="00E30DBE">
              <w:rPr>
                <w:sz w:val="24"/>
                <w:szCs w:val="24"/>
                <w:lang w:val="it-IT"/>
              </w:rPr>
              <w:t xml:space="preserve">Si accede a questo caso d’uso quando il </w:t>
            </w:r>
            <w:proofErr w:type="spellStart"/>
            <w:r w:rsidRPr="00E30DBE">
              <w:rPr>
                <w:sz w:val="24"/>
                <w:szCs w:val="24"/>
                <w:lang w:val="it-IT"/>
              </w:rPr>
              <w:t>SuperUtente</w:t>
            </w:r>
            <w:proofErr w:type="spellEnd"/>
            <w:r w:rsidRPr="00E30DBE">
              <w:rPr>
                <w:sz w:val="24"/>
                <w:szCs w:val="24"/>
                <w:lang w:val="it-IT"/>
              </w:rPr>
              <w:t xml:space="preserve"> nel caso d’uso US2 si è registrato o quando in US4 il </w:t>
            </w:r>
            <w:proofErr w:type="spellStart"/>
            <w:r w:rsidRPr="00E30DBE">
              <w:rPr>
                <w:sz w:val="24"/>
                <w:szCs w:val="24"/>
                <w:lang w:val="it-IT"/>
              </w:rPr>
              <w:t>SuperUtente</w:t>
            </w:r>
            <w:proofErr w:type="spellEnd"/>
            <w:r w:rsidRPr="00E30DBE">
              <w:rPr>
                <w:sz w:val="24"/>
                <w:szCs w:val="24"/>
                <w:lang w:val="it-IT"/>
              </w:rPr>
              <w:t xml:space="preserve"> ha modificato la mail</w:t>
            </w:r>
          </w:p>
        </w:tc>
      </w:tr>
      <w:tr w:rsidR="00E30DBE" w:rsidRPr="009D4D4A"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convalida l’E-mail</w:t>
            </w:r>
          </w:p>
        </w:tc>
      </w:tr>
      <w:tr w:rsidR="00E30DBE" w:rsidRPr="009D4D4A"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263B83AF" w14:textId="77777777" w:rsidTr="00E30DBE">
              <w:tc>
                <w:tcPr>
                  <w:tcW w:w="3777" w:type="dxa"/>
                </w:tcPr>
                <w:p w14:paraId="4D7123BC" w14:textId="77777777" w:rsidR="00E30DBE" w:rsidRDefault="00E30DBE" w:rsidP="00E30DBE">
                  <w:pPr>
                    <w:suppressLineNumbers/>
                    <w:jc w:val="center"/>
                    <w:rPr>
                      <w:sz w:val="24"/>
                      <w:szCs w:val="24"/>
                    </w:rPr>
                  </w:pPr>
                  <w:proofErr w:type="spellStart"/>
                  <w:r>
                    <w:rPr>
                      <w:sz w:val="24"/>
                      <w:szCs w:val="24"/>
                    </w:rPr>
                    <w:t>Utente</w:t>
                  </w:r>
                  <w:proofErr w:type="spellEnd"/>
                </w:p>
                <w:p w14:paraId="0874C276" w14:textId="77777777" w:rsidR="00E30DBE" w:rsidRDefault="00E30DBE" w:rsidP="00E30DBE">
                  <w:pPr>
                    <w:suppressLineNumbers/>
                    <w:rPr>
                      <w:sz w:val="24"/>
                      <w:szCs w:val="24"/>
                    </w:rPr>
                  </w:pPr>
                </w:p>
              </w:tc>
              <w:tc>
                <w:tcPr>
                  <w:tcW w:w="3777" w:type="dxa"/>
                </w:tcPr>
                <w:p w14:paraId="0254D035" w14:textId="77777777" w:rsidR="00E30DBE" w:rsidRDefault="00E30DBE" w:rsidP="00E30DBE">
                  <w:pPr>
                    <w:suppressLineNumbers/>
                    <w:jc w:val="center"/>
                    <w:rPr>
                      <w:sz w:val="24"/>
                      <w:szCs w:val="24"/>
                    </w:rPr>
                  </w:pPr>
                  <w:r>
                    <w:rPr>
                      <w:sz w:val="24"/>
                      <w:szCs w:val="24"/>
                    </w:rPr>
                    <w:t>Sistema</w:t>
                  </w:r>
                </w:p>
                <w:p w14:paraId="0AC44298" w14:textId="77777777" w:rsidR="00E30DBE" w:rsidRDefault="00E30DBE" w:rsidP="00E30DBE">
                  <w:pPr>
                    <w:suppressLineNumbers/>
                    <w:jc w:val="center"/>
                    <w:rPr>
                      <w:sz w:val="24"/>
                      <w:szCs w:val="24"/>
                    </w:rPr>
                  </w:pPr>
                </w:p>
              </w:tc>
            </w:tr>
            <w:tr w:rsidR="00E30DBE" w:rsidRPr="009D4D4A" w14:paraId="21CF3D25" w14:textId="77777777" w:rsidTr="00E30DBE">
              <w:tc>
                <w:tcPr>
                  <w:tcW w:w="3777" w:type="dxa"/>
                </w:tcPr>
                <w:p w14:paraId="54379F77" w14:textId="77777777" w:rsidR="00E30DBE" w:rsidRPr="00E30DBE" w:rsidRDefault="00E30DBE" w:rsidP="00E30DBE">
                  <w:pPr>
                    <w:suppressLineNumbers/>
                    <w:rPr>
                      <w:sz w:val="24"/>
                      <w:szCs w:val="24"/>
                      <w:lang w:val="it-IT"/>
                    </w:rPr>
                  </w:pPr>
                </w:p>
                <w:p w14:paraId="74ED6D15" w14:textId="77777777" w:rsidR="00E30DBE" w:rsidRPr="00E30DBE" w:rsidRDefault="00E30DBE" w:rsidP="00E30DBE">
                  <w:pPr>
                    <w:suppressLineNumbers/>
                    <w:rPr>
                      <w:sz w:val="24"/>
                      <w:szCs w:val="24"/>
                      <w:lang w:val="it-IT"/>
                    </w:rPr>
                  </w:pPr>
                </w:p>
                <w:p w14:paraId="537EC6D9" w14:textId="77777777" w:rsidR="00E30DBE" w:rsidRPr="00E30DBE" w:rsidRDefault="00E30DBE" w:rsidP="00E30DBE">
                  <w:pPr>
                    <w:suppressLineNumbers/>
                    <w:rPr>
                      <w:sz w:val="24"/>
                      <w:szCs w:val="24"/>
                      <w:lang w:val="it-IT"/>
                    </w:rPr>
                  </w:pPr>
                </w:p>
                <w:p w14:paraId="419F555D" w14:textId="77777777" w:rsidR="00E30DBE" w:rsidRPr="00E30DBE" w:rsidRDefault="00E30DBE" w:rsidP="00E30DBE">
                  <w:pPr>
                    <w:suppressLineNumbers/>
                    <w:rPr>
                      <w:sz w:val="24"/>
                      <w:szCs w:val="24"/>
                      <w:lang w:val="it-IT"/>
                    </w:rPr>
                  </w:pPr>
                </w:p>
                <w:p w14:paraId="189AA528"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E30DBE" w:rsidRDefault="00E30DBE" w:rsidP="00E30DBE">
                  <w:pPr>
                    <w:suppressLineNumbers/>
                    <w:rPr>
                      <w:sz w:val="24"/>
                      <w:szCs w:val="24"/>
                      <w:lang w:val="it-IT"/>
                    </w:rPr>
                  </w:pPr>
                  <w:r w:rsidRPr="00E30DBE">
                    <w:rPr>
                      <w:sz w:val="24"/>
                      <w:szCs w:val="24"/>
                      <w:lang w:val="it-IT"/>
                    </w:rPr>
                    <w:t>Il Sistema manda una E-mail contenente un link per convalidare l’iscrizione avvertendo l’Utente tramite un pop-up</w:t>
                  </w:r>
                </w:p>
                <w:p w14:paraId="5288727B" w14:textId="77777777" w:rsidR="00E30DBE" w:rsidRPr="00E30DBE" w:rsidRDefault="00E30DBE" w:rsidP="00E30DBE">
                  <w:pPr>
                    <w:suppressLineNumbers/>
                    <w:rPr>
                      <w:sz w:val="24"/>
                      <w:szCs w:val="24"/>
                      <w:lang w:val="it-IT"/>
                    </w:rPr>
                  </w:pPr>
                </w:p>
                <w:p w14:paraId="579CB1EC" w14:textId="77777777" w:rsidR="00E30DBE" w:rsidRPr="00E30DBE" w:rsidRDefault="00E30DBE" w:rsidP="00E30DBE">
                  <w:pPr>
                    <w:suppressLineNumbers/>
                    <w:rPr>
                      <w:sz w:val="24"/>
                      <w:szCs w:val="24"/>
                      <w:lang w:val="it-IT"/>
                    </w:rPr>
                  </w:pPr>
                </w:p>
                <w:p w14:paraId="31629163" w14:textId="77777777" w:rsidR="00E30DBE" w:rsidRPr="00E30DBE" w:rsidRDefault="00E30DBE" w:rsidP="00E30DBE">
                  <w:pPr>
                    <w:suppressLineNumbers/>
                    <w:rPr>
                      <w:sz w:val="24"/>
                      <w:szCs w:val="24"/>
                      <w:lang w:val="it-IT"/>
                    </w:rPr>
                  </w:pPr>
                </w:p>
                <w:p w14:paraId="2D7056F6" w14:textId="77777777" w:rsidR="00E30DBE" w:rsidRPr="00E30DBE" w:rsidRDefault="00E30DBE" w:rsidP="00E30DBE">
                  <w:pPr>
                    <w:suppressLineNumbers/>
                    <w:rPr>
                      <w:sz w:val="24"/>
                      <w:szCs w:val="24"/>
                      <w:lang w:val="it-IT"/>
                    </w:rPr>
                  </w:pPr>
                </w:p>
                <w:p w14:paraId="49C4E698"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convalidano la E-mail</w:t>
                  </w:r>
                </w:p>
              </w:tc>
            </w:tr>
            <w:tr w:rsidR="00E30DBE" w:rsidRPr="009D4D4A" w14:paraId="4564C503" w14:textId="77777777" w:rsidTr="00E30DBE">
              <w:tc>
                <w:tcPr>
                  <w:tcW w:w="3777" w:type="dxa"/>
                </w:tcPr>
                <w:p w14:paraId="26698BCF" w14:textId="77777777" w:rsidR="00E30DBE" w:rsidRPr="00E30DBE" w:rsidRDefault="00E30DBE" w:rsidP="00E30DBE">
                  <w:pPr>
                    <w:suppressLineNumbers/>
                    <w:rPr>
                      <w:sz w:val="24"/>
                      <w:szCs w:val="24"/>
                      <w:lang w:val="it-IT"/>
                    </w:rPr>
                  </w:pPr>
                </w:p>
              </w:tc>
              <w:tc>
                <w:tcPr>
                  <w:tcW w:w="3777" w:type="dxa"/>
                </w:tcPr>
                <w:p w14:paraId="3A255619" w14:textId="77777777" w:rsidR="00E30DBE" w:rsidRPr="00E30DBE" w:rsidRDefault="00E30DBE" w:rsidP="00E30DBE">
                  <w:pPr>
                    <w:suppressLineNumbers/>
                    <w:rPr>
                      <w:sz w:val="24"/>
                      <w:szCs w:val="24"/>
                      <w:lang w:val="it-IT"/>
                    </w:rPr>
                  </w:pPr>
                </w:p>
              </w:tc>
            </w:tr>
          </w:tbl>
          <w:p w14:paraId="45E6EC51" w14:textId="77777777" w:rsidR="00E30DBE" w:rsidRPr="00E30DBE" w:rsidRDefault="00E30DBE" w:rsidP="00E30DBE">
            <w:pPr>
              <w:suppressLineNumbers/>
              <w:spacing w:after="0" w:line="240" w:lineRule="auto"/>
              <w:rPr>
                <w:lang w:val="it-IT"/>
              </w:rPr>
            </w:pPr>
          </w:p>
        </w:tc>
      </w:tr>
      <w:tr w:rsidR="00E30DBE"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Default="00E30DBE" w:rsidP="00E30DBE">
            <w:pPr>
              <w:suppressLineNumbers/>
              <w:spacing w:after="0" w:line="240" w:lineRule="auto"/>
            </w:pPr>
          </w:p>
        </w:tc>
      </w:tr>
    </w:tbl>
    <w:p w14:paraId="31886061" w14:textId="77777777" w:rsidR="00E30DBE" w:rsidRDefault="00E30DBE" w:rsidP="00E30DBE"/>
    <w:p w14:paraId="57E63224" w14:textId="77777777" w:rsidR="00E30DBE" w:rsidRDefault="00E30DBE" w:rsidP="00E30DBE"/>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FB6CB8" w:rsidRDefault="00E30DBE" w:rsidP="00E30DBE">
            <w:pPr>
              <w:suppressLineNumbers/>
              <w:spacing w:after="0" w:line="240" w:lineRule="auto"/>
              <w:rPr>
                <w:color w:val="FFFFFF" w:themeColor="background1"/>
              </w:rPr>
            </w:pPr>
            <w:r>
              <w:br w:type="page"/>
            </w:r>
            <w:bookmarkStart w:id="13" w:name="_Hlk531279254"/>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Default="00E30DBE" w:rsidP="00E30DBE">
            <w:pPr>
              <w:suppressLineNumbers/>
              <w:spacing w:after="0" w:line="240" w:lineRule="auto"/>
            </w:pPr>
            <w:r>
              <w:t>US4</w:t>
            </w:r>
          </w:p>
        </w:tc>
      </w:tr>
      <w:tr w:rsidR="00E30DBE"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Default="00E30DBE" w:rsidP="00E30DBE">
            <w:pPr>
              <w:suppressLineNumbers/>
              <w:spacing w:after="0" w:line="240" w:lineRule="auto"/>
            </w:pPr>
            <w:proofErr w:type="spellStart"/>
            <w:r w:rsidRPr="002F7F57">
              <w:rPr>
                <w:sz w:val="24"/>
              </w:rPr>
              <w:t>ModificaEmail</w:t>
            </w:r>
            <w:proofErr w:type="spellEnd"/>
          </w:p>
        </w:tc>
      </w:tr>
      <w:tr w:rsidR="00E30DBE"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9D4D4A"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9D4D4A"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cambia la E-mail</w:t>
            </w:r>
          </w:p>
        </w:tc>
      </w:tr>
      <w:tr w:rsidR="00E30DBE" w:rsidRPr="009D4D4A"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CD8E3C4" w14:textId="77777777" w:rsidTr="00E30DBE">
              <w:tc>
                <w:tcPr>
                  <w:tcW w:w="3777" w:type="dxa"/>
                </w:tcPr>
                <w:p w14:paraId="627CC52D"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67A54475" w14:textId="77777777" w:rsidR="00E30DBE" w:rsidRPr="00E30DBE" w:rsidRDefault="00E30DBE" w:rsidP="00E30DBE">
                  <w:pPr>
                    <w:suppressLineNumbers/>
                    <w:rPr>
                      <w:sz w:val="24"/>
                      <w:szCs w:val="24"/>
                      <w:lang w:val="it-IT"/>
                    </w:rPr>
                  </w:pPr>
                  <w:r w:rsidRPr="00E30DBE">
                    <w:rPr>
                      <w:sz w:val="24"/>
                      <w:szCs w:val="24"/>
                      <w:lang w:val="it-IT"/>
                    </w:rPr>
                    <w:t>L’Utente accede alla Homepage del corso e, nella sezione relativa ai suoi dati, preme il pulsante “Modifica Email”</w:t>
                  </w:r>
                </w:p>
              </w:tc>
              <w:tc>
                <w:tcPr>
                  <w:tcW w:w="3777" w:type="dxa"/>
                </w:tcPr>
                <w:p w14:paraId="4A403909" w14:textId="77777777" w:rsidR="00E30DBE" w:rsidRDefault="00E30DBE" w:rsidP="00E30DBE">
                  <w:pPr>
                    <w:suppressLineNumbers/>
                    <w:jc w:val="center"/>
                    <w:rPr>
                      <w:sz w:val="24"/>
                      <w:szCs w:val="24"/>
                    </w:rPr>
                  </w:pPr>
                  <w:r>
                    <w:rPr>
                      <w:sz w:val="24"/>
                      <w:szCs w:val="24"/>
                    </w:rPr>
                    <w:t>Sistema</w:t>
                  </w:r>
                </w:p>
              </w:tc>
            </w:tr>
            <w:tr w:rsidR="00E30DBE" w:rsidRPr="009D4D4A" w14:paraId="3B897863" w14:textId="77777777" w:rsidTr="00E30DBE">
              <w:tc>
                <w:tcPr>
                  <w:tcW w:w="3777" w:type="dxa"/>
                </w:tcPr>
                <w:p w14:paraId="47A69358" w14:textId="77777777" w:rsidR="00E30DBE" w:rsidRDefault="00E30DBE" w:rsidP="00E30DBE">
                  <w:pPr>
                    <w:suppressLineNumbers/>
                    <w:rPr>
                      <w:sz w:val="24"/>
                      <w:szCs w:val="24"/>
                    </w:rPr>
                  </w:pPr>
                </w:p>
              </w:tc>
              <w:tc>
                <w:tcPr>
                  <w:tcW w:w="3777" w:type="dxa"/>
                </w:tcPr>
                <w:p w14:paraId="5C6F7933"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input Text dove inserire la nuova mail, un tasto “Conferma” e “Annulla” all’interno di un form al di sotto del pulsante.</w:t>
                  </w:r>
                </w:p>
              </w:tc>
            </w:tr>
            <w:tr w:rsidR="00E30DBE" w:rsidRPr="009D4D4A" w14:paraId="08EAE7F8" w14:textId="77777777" w:rsidTr="00E30DBE">
              <w:tc>
                <w:tcPr>
                  <w:tcW w:w="3777" w:type="dxa"/>
                </w:tcPr>
                <w:p w14:paraId="23DC4628" w14:textId="77777777" w:rsidR="00E30DBE" w:rsidRPr="00E30DBE" w:rsidRDefault="00E30DBE" w:rsidP="00E30DBE">
                  <w:pPr>
                    <w:suppressLineNumbers/>
                    <w:rPr>
                      <w:sz w:val="24"/>
                      <w:szCs w:val="24"/>
                      <w:lang w:val="it-IT"/>
                    </w:rPr>
                  </w:pPr>
                </w:p>
                <w:p w14:paraId="547C3E5A" w14:textId="77777777" w:rsidR="00E30DBE" w:rsidRPr="00E30DBE" w:rsidRDefault="00E30DBE" w:rsidP="00E30DBE">
                  <w:pPr>
                    <w:suppressLineNumbers/>
                    <w:rPr>
                      <w:sz w:val="24"/>
                      <w:szCs w:val="24"/>
                      <w:lang w:val="it-IT"/>
                    </w:rPr>
                  </w:pPr>
                  <w:r w:rsidRPr="00E30DBE">
                    <w:rPr>
                      <w:sz w:val="24"/>
                      <w:szCs w:val="24"/>
                      <w:lang w:val="it-IT"/>
                    </w:rPr>
                    <w:t xml:space="preserve">L’Utente inserisce la nuova e-mail e </w:t>
                  </w:r>
                  <w:r w:rsidRPr="00E30DBE">
                    <w:rPr>
                      <w:sz w:val="24"/>
                      <w:szCs w:val="24"/>
                      <w:lang w:val="it-IT"/>
                    </w:rPr>
                    <w:lastRenderedPageBreak/>
                    <w:t xml:space="preserve">preme il tasto “Conferma” </w:t>
                  </w:r>
                </w:p>
              </w:tc>
              <w:tc>
                <w:tcPr>
                  <w:tcW w:w="3777" w:type="dxa"/>
                </w:tcPr>
                <w:p w14:paraId="3D70EA06" w14:textId="77777777" w:rsidR="00E30DBE" w:rsidRPr="00E30DBE" w:rsidRDefault="00E30DBE" w:rsidP="00E30DBE">
                  <w:pPr>
                    <w:suppressLineNumbers/>
                    <w:rPr>
                      <w:sz w:val="24"/>
                      <w:szCs w:val="24"/>
                      <w:lang w:val="it-IT"/>
                    </w:rPr>
                  </w:pPr>
                </w:p>
                <w:p w14:paraId="2FCEAE2A" w14:textId="77777777" w:rsidR="00E30DBE" w:rsidRPr="00E30DBE" w:rsidRDefault="00E30DBE" w:rsidP="00E30DBE">
                  <w:pPr>
                    <w:suppressLineNumbers/>
                    <w:rPr>
                      <w:sz w:val="24"/>
                      <w:szCs w:val="24"/>
                      <w:lang w:val="it-IT"/>
                    </w:rPr>
                  </w:pPr>
                </w:p>
                <w:p w14:paraId="26FC4DC3" w14:textId="77777777" w:rsidR="00E30DBE" w:rsidRPr="00E30DBE" w:rsidRDefault="00E30DBE" w:rsidP="00E30DBE">
                  <w:pPr>
                    <w:suppressLineNumbers/>
                    <w:rPr>
                      <w:sz w:val="24"/>
                      <w:szCs w:val="24"/>
                      <w:lang w:val="it-IT"/>
                    </w:rPr>
                  </w:pPr>
                </w:p>
                <w:p w14:paraId="383FF6C6" w14:textId="77777777" w:rsidR="00E30DBE" w:rsidRPr="00E30DBE" w:rsidRDefault="00E30DBE" w:rsidP="00E30DBE">
                  <w:pPr>
                    <w:suppressLineNumbers/>
                    <w:rPr>
                      <w:sz w:val="24"/>
                      <w:szCs w:val="24"/>
                      <w:lang w:val="it-IT"/>
                    </w:rPr>
                  </w:pPr>
                  <w:r w:rsidRPr="00E30DBE">
                    <w:rPr>
                      <w:sz w:val="24"/>
                      <w:szCs w:val="24"/>
                      <w:lang w:val="it-IT"/>
                    </w:rPr>
                    <w:t xml:space="preserve">Il Sistema invia la mail di convalida e aggiorna la mail del </w:t>
                  </w:r>
                  <w:proofErr w:type="spellStart"/>
                  <w:r w:rsidRPr="00E30DBE">
                    <w:rPr>
                      <w:sz w:val="24"/>
                      <w:szCs w:val="24"/>
                      <w:lang w:val="it-IT"/>
                    </w:rPr>
                    <w:t>SuperUtente</w:t>
                  </w:r>
                  <w:proofErr w:type="spellEnd"/>
                </w:p>
              </w:tc>
            </w:tr>
          </w:tbl>
          <w:p w14:paraId="36D1C6FF" w14:textId="77777777" w:rsidR="00E30DBE" w:rsidRPr="00E30DBE" w:rsidRDefault="00E30DBE" w:rsidP="00E30DBE">
            <w:pPr>
              <w:suppressLineNumbers/>
              <w:spacing w:after="0" w:line="240" w:lineRule="auto"/>
              <w:rPr>
                <w:lang w:val="it-IT"/>
              </w:rPr>
            </w:pPr>
          </w:p>
        </w:tc>
      </w:tr>
      <w:tr w:rsidR="00E30DBE" w:rsidRPr="009D4D4A"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E30DBE" w:rsidRDefault="00E30DBE" w:rsidP="00E30DBE">
            <w:pPr>
              <w:suppressLineNumbers/>
              <w:spacing w:after="0" w:line="240" w:lineRule="auto"/>
              <w:rPr>
                <w:lang w:val="it-IT"/>
              </w:rPr>
            </w:pPr>
            <w:r w:rsidRPr="00E30DBE">
              <w:rPr>
                <w:lang w:val="it-IT"/>
              </w:rPr>
              <w:t xml:space="preserve">Quando il </w:t>
            </w:r>
            <w:proofErr w:type="spellStart"/>
            <w:r w:rsidRPr="00E30DBE">
              <w:rPr>
                <w:lang w:val="it-IT"/>
              </w:rPr>
              <w:t>SuperUtente</w:t>
            </w:r>
            <w:proofErr w:type="spellEnd"/>
            <w:r w:rsidRPr="00E30DBE">
              <w:rPr>
                <w:lang w:val="it-IT"/>
              </w:rPr>
              <w:t xml:space="preserve"> clicca sul tasto “Conferma” e i dati inseriti non sono conformi al form, il Sistema risponde con un messaggio di errore e colora di rosso l’</w:t>
            </w:r>
            <w:proofErr w:type="spellStart"/>
            <w:r w:rsidRPr="00E30DBE">
              <w:rPr>
                <w:lang w:val="it-IT"/>
              </w:rPr>
              <w:t>InputText</w:t>
            </w:r>
            <w:proofErr w:type="spellEnd"/>
            <w:r w:rsidRPr="00E30DBE">
              <w:rPr>
                <w:lang w:val="it-IT"/>
              </w:rPr>
              <w:t xml:space="preserve"> contenente l’errore. </w:t>
            </w:r>
          </w:p>
          <w:p w14:paraId="495A2125" w14:textId="77777777" w:rsidR="00E30DBE" w:rsidRPr="00E30DBE" w:rsidRDefault="00E30DBE" w:rsidP="00E30DBE">
            <w:pPr>
              <w:suppressLineNumbers/>
              <w:spacing w:after="0" w:line="240" w:lineRule="auto"/>
              <w:rPr>
                <w:lang w:val="it-IT"/>
              </w:rPr>
            </w:pPr>
          </w:p>
          <w:p w14:paraId="21B65F23"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il pulsante “Annulla” si ritorna alla Homepage del corso.</w:t>
            </w:r>
          </w:p>
        </w:tc>
      </w:tr>
      <w:bookmarkEnd w:id="13"/>
    </w:tbl>
    <w:p w14:paraId="18C18000"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Default="00E30DBE" w:rsidP="00E30DBE">
            <w:pPr>
              <w:suppressLineNumbers/>
              <w:spacing w:after="0" w:line="240" w:lineRule="auto"/>
            </w:pPr>
            <w:r>
              <w:t>US5</w:t>
            </w:r>
          </w:p>
        </w:tc>
      </w:tr>
      <w:tr w:rsidR="00E30DBE"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Default="00E30DBE" w:rsidP="00E30DBE">
            <w:pPr>
              <w:suppressLineNumbers/>
              <w:spacing w:after="0" w:line="240" w:lineRule="auto"/>
            </w:pPr>
            <w:proofErr w:type="spellStart"/>
            <w:r w:rsidRPr="002F7F57">
              <w:rPr>
                <w:sz w:val="24"/>
              </w:rPr>
              <w:t>ModificaPassword</w:t>
            </w:r>
            <w:proofErr w:type="spellEnd"/>
          </w:p>
        </w:tc>
      </w:tr>
      <w:tr w:rsidR="00E30DBE"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9D4D4A"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9D4D4A"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cambia la Password</w:t>
            </w:r>
          </w:p>
        </w:tc>
      </w:tr>
      <w:tr w:rsidR="00E30DBE" w:rsidRPr="009D4D4A"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0DD1A3AB" w14:textId="77777777" w:rsidTr="00E30DBE">
              <w:tc>
                <w:tcPr>
                  <w:tcW w:w="3777" w:type="dxa"/>
                </w:tcPr>
                <w:p w14:paraId="2270B036"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5824D05F"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accede alla Homepage del corso e, nella sezione relativa ai suoi dati, preme il pulsante “Modifica Password”</w:t>
                  </w:r>
                </w:p>
              </w:tc>
              <w:tc>
                <w:tcPr>
                  <w:tcW w:w="3777" w:type="dxa"/>
                </w:tcPr>
                <w:p w14:paraId="175AB4AA" w14:textId="77777777" w:rsidR="00E30DBE" w:rsidRDefault="00E30DBE" w:rsidP="00E30DBE">
                  <w:pPr>
                    <w:suppressLineNumbers/>
                    <w:jc w:val="center"/>
                    <w:rPr>
                      <w:sz w:val="24"/>
                      <w:szCs w:val="24"/>
                    </w:rPr>
                  </w:pPr>
                  <w:r>
                    <w:rPr>
                      <w:sz w:val="24"/>
                      <w:szCs w:val="24"/>
                    </w:rPr>
                    <w:t>Sistema</w:t>
                  </w:r>
                </w:p>
              </w:tc>
            </w:tr>
            <w:tr w:rsidR="00E30DBE" w:rsidRPr="009D4D4A" w14:paraId="048503A8" w14:textId="77777777" w:rsidTr="00E30DBE">
              <w:tc>
                <w:tcPr>
                  <w:tcW w:w="3777" w:type="dxa"/>
                </w:tcPr>
                <w:p w14:paraId="3E809CA8" w14:textId="77777777" w:rsidR="00E30DBE" w:rsidRDefault="00E30DBE" w:rsidP="00E30DBE">
                  <w:pPr>
                    <w:suppressLineNumbers/>
                    <w:rPr>
                      <w:sz w:val="24"/>
                      <w:szCs w:val="24"/>
                    </w:rPr>
                  </w:pPr>
                </w:p>
              </w:tc>
              <w:tc>
                <w:tcPr>
                  <w:tcW w:w="3777" w:type="dxa"/>
                </w:tcPr>
                <w:p w14:paraId="6706A216"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due </w:t>
                  </w:r>
                  <w:proofErr w:type="spellStart"/>
                  <w:r w:rsidRPr="00E30DBE">
                    <w:rPr>
                      <w:sz w:val="24"/>
                      <w:szCs w:val="24"/>
                      <w:lang w:val="it-IT"/>
                    </w:rPr>
                    <w:t>InputText</w:t>
                  </w:r>
                  <w:proofErr w:type="spellEnd"/>
                  <w:r w:rsidRPr="00E30DBE">
                    <w:rPr>
                      <w:sz w:val="24"/>
                      <w:szCs w:val="24"/>
                      <w:lang w:val="it-IT"/>
                    </w:rPr>
                    <w:t xml:space="preserve"> “Nuova Password”, “Conferma Password”, un tasto “Conferma” e un tasto “Annulla”</w:t>
                  </w:r>
                </w:p>
              </w:tc>
            </w:tr>
            <w:tr w:rsidR="00E30DBE" w:rsidRPr="009D4D4A" w14:paraId="0917705D" w14:textId="77777777" w:rsidTr="00E30DBE">
              <w:tc>
                <w:tcPr>
                  <w:tcW w:w="3777" w:type="dxa"/>
                </w:tcPr>
                <w:p w14:paraId="7DE9F974" w14:textId="77777777" w:rsidR="00E30DBE" w:rsidRPr="00E30DBE" w:rsidRDefault="00E30DBE" w:rsidP="00E30DBE">
                  <w:pPr>
                    <w:suppressLineNumbers/>
                    <w:rPr>
                      <w:sz w:val="24"/>
                      <w:szCs w:val="24"/>
                      <w:lang w:val="it-IT"/>
                    </w:rPr>
                  </w:pPr>
                </w:p>
                <w:p w14:paraId="1413C48A"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compila i due campi scrivendo la nuova password in entrambi gli </w:t>
                  </w:r>
                  <w:proofErr w:type="spellStart"/>
                  <w:r w:rsidRPr="00E30DBE">
                    <w:rPr>
                      <w:sz w:val="24"/>
                      <w:szCs w:val="24"/>
                      <w:lang w:val="it-IT"/>
                    </w:rPr>
                    <w:t>InputText</w:t>
                  </w:r>
                  <w:proofErr w:type="spellEnd"/>
                  <w:r w:rsidRPr="00E30DBE">
                    <w:rPr>
                      <w:sz w:val="24"/>
                      <w:szCs w:val="24"/>
                      <w:lang w:val="it-IT"/>
                    </w:rPr>
                    <w:t xml:space="preserve"> e preme il pulsante “Conferma”.</w:t>
                  </w:r>
                </w:p>
              </w:tc>
              <w:tc>
                <w:tcPr>
                  <w:tcW w:w="3777" w:type="dxa"/>
                </w:tcPr>
                <w:p w14:paraId="55679D1A" w14:textId="77777777" w:rsidR="00E30DBE" w:rsidRPr="00E30DBE" w:rsidRDefault="00E30DBE" w:rsidP="00E30DBE">
                  <w:pPr>
                    <w:suppressLineNumbers/>
                    <w:rPr>
                      <w:sz w:val="24"/>
                      <w:szCs w:val="24"/>
                      <w:lang w:val="it-IT"/>
                    </w:rPr>
                  </w:pPr>
                </w:p>
                <w:p w14:paraId="0302C66A" w14:textId="77777777" w:rsidR="00E30DBE" w:rsidRPr="00E30DBE" w:rsidRDefault="00E30DBE" w:rsidP="00E30DBE">
                  <w:pPr>
                    <w:suppressLineNumbers/>
                    <w:rPr>
                      <w:sz w:val="24"/>
                      <w:szCs w:val="24"/>
                      <w:lang w:val="it-IT"/>
                    </w:rPr>
                  </w:pPr>
                </w:p>
                <w:p w14:paraId="1C828D6D" w14:textId="77777777" w:rsidR="00E30DBE" w:rsidRPr="00E30DBE" w:rsidRDefault="00E30DBE" w:rsidP="00E30DBE">
                  <w:pPr>
                    <w:suppressLineNumbers/>
                    <w:rPr>
                      <w:sz w:val="24"/>
                      <w:szCs w:val="24"/>
                      <w:lang w:val="it-IT"/>
                    </w:rPr>
                  </w:pPr>
                </w:p>
                <w:p w14:paraId="57785BED" w14:textId="77777777" w:rsidR="00E30DBE" w:rsidRPr="00E30DBE" w:rsidRDefault="00E30DBE" w:rsidP="00E30DBE">
                  <w:pPr>
                    <w:suppressLineNumbers/>
                    <w:rPr>
                      <w:sz w:val="24"/>
                      <w:szCs w:val="24"/>
                      <w:lang w:val="it-IT"/>
                    </w:rPr>
                  </w:pPr>
                </w:p>
                <w:p w14:paraId="3F6B6EF6" w14:textId="77777777" w:rsidR="00E30DBE" w:rsidRPr="00E30DBE" w:rsidRDefault="00E30DBE" w:rsidP="00E30DBE">
                  <w:pPr>
                    <w:suppressLineNumbers/>
                    <w:rPr>
                      <w:sz w:val="24"/>
                      <w:szCs w:val="24"/>
                      <w:lang w:val="it-IT"/>
                    </w:rPr>
                  </w:pPr>
                </w:p>
                <w:p w14:paraId="178CA15F" w14:textId="77777777" w:rsidR="00E30DBE" w:rsidRPr="00E30DBE" w:rsidRDefault="00E30DBE" w:rsidP="00E30DBE">
                  <w:pPr>
                    <w:suppressLineNumbers/>
                    <w:rPr>
                      <w:sz w:val="24"/>
                      <w:szCs w:val="24"/>
                      <w:lang w:val="it-IT"/>
                    </w:rPr>
                  </w:pPr>
                  <w:r w:rsidRPr="00E30DBE">
                    <w:rPr>
                      <w:sz w:val="24"/>
                      <w:szCs w:val="24"/>
                      <w:lang w:val="it-IT"/>
                    </w:rPr>
                    <w:t>Il Sistema risponde convalidando le modifiche e aggiornando la password dell’Utente</w:t>
                  </w:r>
                </w:p>
              </w:tc>
            </w:tr>
          </w:tbl>
          <w:p w14:paraId="633E51C3" w14:textId="77777777" w:rsidR="00E30DBE" w:rsidRPr="00E30DBE" w:rsidRDefault="00E30DBE" w:rsidP="00E30DBE">
            <w:pPr>
              <w:suppressLineNumbers/>
              <w:spacing w:after="0" w:line="240" w:lineRule="auto"/>
              <w:rPr>
                <w:lang w:val="it-IT"/>
              </w:rPr>
            </w:pPr>
          </w:p>
        </w:tc>
      </w:tr>
      <w:tr w:rsidR="00E30DBE" w:rsidRPr="009D4D4A"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E30DBE" w:rsidRDefault="00E30DBE" w:rsidP="00E30DBE">
            <w:pPr>
              <w:suppressLineNumbers/>
              <w:spacing w:after="0" w:line="240" w:lineRule="auto"/>
              <w:rPr>
                <w:lang w:val="it-IT"/>
              </w:rPr>
            </w:pPr>
            <w:r w:rsidRPr="00E30DBE">
              <w:rPr>
                <w:lang w:val="it-IT"/>
              </w:rPr>
              <w:t xml:space="preserve">Quando il </w:t>
            </w:r>
            <w:proofErr w:type="spellStart"/>
            <w:r w:rsidRPr="00E30DBE">
              <w:rPr>
                <w:lang w:val="it-IT"/>
              </w:rPr>
              <w:t>SuperUtente</w:t>
            </w:r>
            <w:proofErr w:type="spellEnd"/>
            <w:r w:rsidRPr="00E30DBE">
              <w:rPr>
                <w:lang w:val="it-IT"/>
              </w:rPr>
              <w:t xml:space="preserve"> clicca sul tasto “Conferma” e i dati inseriti non sono conformi al form, il Sistema risponde con un messaggio di errore: “Le password non coincidono.” e colora di rosso gli </w:t>
            </w:r>
            <w:proofErr w:type="spellStart"/>
            <w:r w:rsidRPr="00E30DBE">
              <w:rPr>
                <w:lang w:val="it-IT"/>
              </w:rPr>
              <w:t>InputText</w:t>
            </w:r>
            <w:proofErr w:type="spellEnd"/>
            <w:r w:rsidRPr="00E30DBE">
              <w:rPr>
                <w:lang w:val="it-IT"/>
              </w:rPr>
              <w:t xml:space="preserve"> contenente l’errore. </w:t>
            </w:r>
          </w:p>
          <w:p w14:paraId="07056A05" w14:textId="77777777" w:rsidR="00E30DBE" w:rsidRPr="00E30DBE" w:rsidRDefault="00E30DBE" w:rsidP="00E30DBE">
            <w:pPr>
              <w:suppressLineNumbers/>
              <w:spacing w:after="0" w:line="240" w:lineRule="auto"/>
              <w:rPr>
                <w:lang w:val="it-IT"/>
              </w:rPr>
            </w:pPr>
          </w:p>
          <w:p w14:paraId="75C103FA"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su “Annulla”, il form di modifica scompare.</w:t>
            </w:r>
          </w:p>
        </w:tc>
      </w:tr>
    </w:tbl>
    <w:p w14:paraId="274B967B"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FB6CB8" w:rsidRDefault="00E30DBE" w:rsidP="00E30DBE">
            <w:pPr>
              <w:suppressLineNumbers/>
              <w:spacing w:after="0" w:line="240" w:lineRule="auto"/>
              <w:rPr>
                <w:color w:val="FFFFFF" w:themeColor="background1"/>
              </w:rPr>
            </w:pPr>
            <w:bookmarkStart w:id="14" w:name="_Hlk531280548"/>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Default="00E30DBE" w:rsidP="00E30DBE">
            <w:pPr>
              <w:suppressLineNumbers/>
              <w:spacing w:after="0" w:line="240" w:lineRule="auto"/>
            </w:pPr>
            <w:r>
              <w:t>US6</w:t>
            </w:r>
          </w:p>
        </w:tc>
      </w:tr>
      <w:tr w:rsidR="00E30DBE"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Default="00E30DBE" w:rsidP="00E30DBE">
            <w:pPr>
              <w:suppressLineNumbers/>
              <w:spacing w:after="0" w:line="240" w:lineRule="auto"/>
            </w:pPr>
            <w:proofErr w:type="spellStart"/>
            <w:r w:rsidRPr="002F7F57">
              <w:rPr>
                <w:sz w:val="24"/>
              </w:rPr>
              <w:t>Modifica</w:t>
            </w:r>
            <w:r>
              <w:rPr>
                <w:sz w:val="24"/>
              </w:rPr>
              <w:t>Carta</w:t>
            </w:r>
            <w:proofErr w:type="spellEnd"/>
          </w:p>
        </w:tc>
      </w:tr>
      <w:tr w:rsidR="00E30DBE"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Utente</w:t>
            </w:r>
            <w:proofErr w:type="spellEnd"/>
          </w:p>
        </w:tc>
      </w:tr>
      <w:tr w:rsidR="00E30DBE" w:rsidRPr="009D4D4A"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E30DBE" w:rsidRDefault="00E30DBE" w:rsidP="00E30DBE">
            <w:pPr>
              <w:suppressLineNumbers/>
              <w:spacing w:after="0" w:line="240" w:lineRule="auto"/>
              <w:rPr>
                <w:lang w:val="it-IT"/>
              </w:rPr>
            </w:pPr>
            <w:r w:rsidRPr="00E30DBE">
              <w:rPr>
                <w:sz w:val="24"/>
                <w:szCs w:val="24"/>
                <w:lang w:val="it-IT"/>
              </w:rPr>
              <w:t>L’Utente è loggato nel sistema</w:t>
            </w:r>
          </w:p>
        </w:tc>
      </w:tr>
      <w:tr w:rsidR="00E30DBE"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Default="00E30DBE" w:rsidP="00E30DBE">
            <w:pPr>
              <w:suppressLineNumbers/>
              <w:spacing w:after="0" w:line="240" w:lineRule="auto"/>
            </w:pPr>
            <w:proofErr w:type="spellStart"/>
            <w:r>
              <w:rPr>
                <w:sz w:val="24"/>
                <w:szCs w:val="24"/>
              </w:rPr>
              <w:t>L’Utente</w:t>
            </w:r>
            <w:proofErr w:type="spellEnd"/>
            <w:r>
              <w:rPr>
                <w:sz w:val="24"/>
                <w:szCs w:val="24"/>
              </w:rPr>
              <w:t xml:space="preserve"> cambia la Password</w:t>
            </w:r>
          </w:p>
        </w:tc>
      </w:tr>
      <w:tr w:rsidR="00E30DBE" w:rsidRPr="009D4D4A"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3B87BE79" w14:textId="77777777" w:rsidTr="00E30DBE">
              <w:tc>
                <w:tcPr>
                  <w:tcW w:w="3777" w:type="dxa"/>
                </w:tcPr>
                <w:p w14:paraId="53A4763C"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6758C658" w14:textId="77777777" w:rsidR="00E30DBE" w:rsidRPr="00E30DBE" w:rsidRDefault="00E30DBE" w:rsidP="00E30DBE">
                  <w:pPr>
                    <w:suppressLineNumbers/>
                    <w:rPr>
                      <w:sz w:val="24"/>
                      <w:szCs w:val="24"/>
                      <w:lang w:val="it-IT"/>
                    </w:rPr>
                  </w:pPr>
                  <w:r w:rsidRPr="00E30DBE">
                    <w:rPr>
                      <w:sz w:val="24"/>
                      <w:szCs w:val="24"/>
                      <w:lang w:val="it-IT"/>
                    </w:rPr>
                    <w:lastRenderedPageBreak/>
                    <w:t>L’Utente accede alla Homepage del corso e, nella sezione relativa ai suoi dati, preme il pulsante “Modifica Carta”</w:t>
                  </w:r>
                </w:p>
              </w:tc>
              <w:tc>
                <w:tcPr>
                  <w:tcW w:w="3777" w:type="dxa"/>
                </w:tcPr>
                <w:p w14:paraId="53BE030C" w14:textId="77777777" w:rsidR="00E30DBE" w:rsidRDefault="00E30DBE" w:rsidP="00E30DBE">
                  <w:pPr>
                    <w:suppressLineNumbers/>
                    <w:jc w:val="center"/>
                    <w:rPr>
                      <w:sz w:val="24"/>
                      <w:szCs w:val="24"/>
                    </w:rPr>
                  </w:pPr>
                  <w:r>
                    <w:rPr>
                      <w:sz w:val="24"/>
                      <w:szCs w:val="24"/>
                    </w:rPr>
                    <w:lastRenderedPageBreak/>
                    <w:t>Sistema</w:t>
                  </w:r>
                </w:p>
              </w:tc>
            </w:tr>
            <w:tr w:rsidR="00E30DBE" w:rsidRPr="009D4D4A" w14:paraId="18BE190C" w14:textId="77777777" w:rsidTr="00E30DBE">
              <w:tc>
                <w:tcPr>
                  <w:tcW w:w="3777" w:type="dxa"/>
                </w:tcPr>
                <w:p w14:paraId="61A2FD00" w14:textId="77777777" w:rsidR="00E30DBE" w:rsidRDefault="00E30DBE" w:rsidP="00E30DBE">
                  <w:pPr>
                    <w:suppressLineNumbers/>
                    <w:rPr>
                      <w:sz w:val="24"/>
                      <w:szCs w:val="24"/>
                    </w:rPr>
                  </w:pPr>
                </w:p>
              </w:tc>
              <w:tc>
                <w:tcPr>
                  <w:tcW w:w="3777" w:type="dxa"/>
                </w:tcPr>
                <w:p w14:paraId="44D0C90F"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tre </w:t>
                  </w:r>
                  <w:proofErr w:type="spellStart"/>
                  <w:r w:rsidRPr="00E30DBE">
                    <w:rPr>
                      <w:sz w:val="24"/>
                      <w:szCs w:val="24"/>
                      <w:lang w:val="it-IT"/>
                    </w:rPr>
                    <w:t>InputText</w:t>
                  </w:r>
                  <w:proofErr w:type="spellEnd"/>
                  <w:r w:rsidRPr="00E30DBE">
                    <w:rPr>
                      <w:sz w:val="24"/>
                      <w:szCs w:val="24"/>
                      <w:lang w:val="it-IT"/>
                    </w:rPr>
                    <w:t xml:space="preserve"> “Nome Intestatario”, “Numero Carta”, “Data di Scadenza”, un </w:t>
                  </w:r>
                  <w:proofErr w:type="spellStart"/>
                  <w:r w:rsidRPr="00E30DBE">
                    <w:rPr>
                      <w:sz w:val="24"/>
                      <w:szCs w:val="24"/>
                      <w:lang w:val="it-IT"/>
                    </w:rPr>
                    <w:t>ComboBox</w:t>
                  </w:r>
                  <w:proofErr w:type="spellEnd"/>
                  <w:r w:rsidRPr="00E30DBE">
                    <w:rPr>
                      <w:sz w:val="24"/>
                      <w:szCs w:val="24"/>
                      <w:lang w:val="it-IT"/>
                    </w:rPr>
                    <w:t xml:space="preserve"> “Tipo Carta”, un tasto “Conferma” e un tasto “Annulla”</w:t>
                  </w:r>
                </w:p>
              </w:tc>
            </w:tr>
            <w:tr w:rsidR="00E30DBE" w:rsidRPr="009D4D4A" w14:paraId="43C98F6C" w14:textId="77777777" w:rsidTr="00E30DBE">
              <w:tc>
                <w:tcPr>
                  <w:tcW w:w="3777" w:type="dxa"/>
                </w:tcPr>
                <w:p w14:paraId="4FD3979B" w14:textId="77777777" w:rsidR="00E30DBE" w:rsidRPr="00E30DBE" w:rsidRDefault="00E30DBE" w:rsidP="00E30DBE">
                  <w:pPr>
                    <w:suppressLineNumbers/>
                    <w:rPr>
                      <w:sz w:val="24"/>
                      <w:szCs w:val="24"/>
                      <w:lang w:val="it-IT"/>
                    </w:rPr>
                  </w:pPr>
                </w:p>
                <w:p w14:paraId="036C02A2" w14:textId="77777777" w:rsidR="00E30DBE" w:rsidRPr="00E30DBE" w:rsidRDefault="00E30DBE" w:rsidP="00E30DBE">
                  <w:pPr>
                    <w:suppressLineNumbers/>
                    <w:rPr>
                      <w:sz w:val="24"/>
                      <w:szCs w:val="24"/>
                      <w:lang w:val="it-IT"/>
                    </w:rPr>
                  </w:pPr>
                  <w:r w:rsidRPr="00E30DBE">
                    <w:rPr>
                      <w:sz w:val="24"/>
                      <w:szCs w:val="24"/>
                      <w:lang w:val="it-IT"/>
                    </w:rPr>
                    <w:t>L’Utente compila i quattro campi inserendo i dati della nuova carta e preme il pulsante “Conferma”.</w:t>
                  </w:r>
                </w:p>
              </w:tc>
              <w:tc>
                <w:tcPr>
                  <w:tcW w:w="3777" w:type="dxa"/>
                </w:tcPr>
                <w:p w14:paraId="61ADB4DA" w14:textId="77777777" w:rsidR="00E30DBE" w:rsidRPr="00E30DBE" w:rsidRDefault="00E30DBE" w:rsidP="00E30DBE">
                  <w:pPr>
                    <w:suppressLineNumbers/>
                    <w:rPr>
                      <w:sz w:val="24"/>
                      <w:szCs w:val="24"/>
                      <w:lang w:val="it-IT"/>
                    </w:rPr>
                  </w:pPr>
                </w:p>
                <w:p w14:paraId="5FFFEB48" w14:textId="77777777" w:rsidR="00E30DBE" w:rsidRPr="00E30DBE" w:rsidRDefault="00E30DBE" w:rsidP="00E30DBE">
                  <w:pPr>
                    <w:suppressLineNumbers/>
                    <w:rPr>
                      <w:sz w:val="24"/>
                      <w:szCs w:val="24"/>
                      <w:lang w:val="it-IT"/>
                    </w:rPr>
                  </w:pPr>
                </w:p>
                <w:p w14:paraId="77F20C0F" w14:textId="77777777" w:rsidR="00E30DBE" w:rsidRPr="00E30DBE" w:rsidRDefault="00E30DBE" w:rsidP="00E30DBE">
                  <w:pPr>
                    <w:suppressLineNumbers/>
                    <w:rPr>
                      <w:sz w:val="24"/>
                      <w:szCs w:val="24"/>
                      <w:lang w:val="it-IT"/>
                    </w:rPr>
                  </w:pPr>
                </w:p>
                <w:p w14:paraId="1BC592AA" w14:textId="77777777" w:rsidR="00E30DBE" w:rsidRPr="00E30DBE" w:rsidRDefault="00E30DBE" w:rsidP="00E30DBE">
                  <w:pPr>
                    <w:suppressLineNumbers/>
                    <w:rPr>
                      <w:sz w:val="24"/>
                      <w:szCs w:val="24"/>
                      <w:lang w:val="it-IT"/>
                    </w:rPr>
                  </w:pPr>
                </w:p>
                <w:p w14:paraId="059836F0" w14:textId="77777777" w:rsidR="00E30DBE" w:rsidRPr="00E30DBE" w:rsidRDefault="00E30DBE" w:rsidP="00E30DBE">
                  <w:pPr>
                    <w:suppressLineNumbers/>
                    <w:rPr>
                      <w:sz w:val="24"/>
                      <w:szCs w:val="24"/>
                      <w:lang w:val="it-IT"/>
                    </w:rPr>
                  </w:pPr>
                </w:p>
                <w:p w14:paraId="3B804AFD" w14:textId="77777777" w:rsidR="00E30DBE" w:rsidRPr="00E30DBE" w:rsidRDefault="00E30DBE" w:rsidP="00E30DBE">
                  <w:pPr>
                    <w:suppressLineNumbers/>
                    <w:rPr>
                      <w:sz w:val="24"/>
                      <w:szCs w:val="24"/>
                      <w:lang w:val="it-IT"/>
                    </w:rPr>
                  </w:pPr>
                  <w:r w:rsidRPr="00E30DBE">
                    <w:rPr>
                      <w:sz w:val="24"/>
                      <w:szCs w:val="24"/>
                      <w:lang w:val="it-IT"/>
                    </w:rPr>
                    <w:t>Il Sistema risponde convalidando le modifiche e aggiornando la carta dell’Utente</w:t>
                  </w:r>
                </w:p>
              </w:tc>
            </w:tr>
          </w:tbl>
          <w:p w14:paraId="268FEEF6" w14:textId="77777777" w:rsidR="00E30DBE" w:rsidRPr="00E30DBE" w:rsidRDefault="00E30DBE" w:rsidP="00E30DBE">
            <w:pPr>
              <w:suppressLineNumbers/>
              <w:spacing w:after="0" w:line="240" w:lineRule="auto"/>
              <w:rPr>
                <w:lang w:val="it-IT"/>
              </w:rPr>
            </w:pPr>
          </w:p>
        </w:tc>
      </w:tr>
      <w:tr w:rsidR="00E30DBE" w:rsidRPr="009D4D4A"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E30DBE" w:rsidRDefault="00E30DBE" w:rsidP="00E30DBE">
            <w:pPr>
              <w:suppressLineNumbers/>
              <w:spacing w:after="0" w:line="240" w:lineRule="auto"/>
              <w:rPr>
                <w:lang w:val="it-IT"/>
              </w:rPr>
            </w:pPr>
            <w:r w:rsidRPr="00E30DBE">
              <w:rPr>
                <w:lang w:val="it-IT"/>
              </w:rPr>
              <w:t xml:space="preserve">Quando l’Utente clicca sul tasto “Conferma” e i dati inseriti non sono conformi al form, il Sistema risponde con un messaggio di errore: “I dati inseriti non sono validi.” e colora di rosso gli </w:t>
            </w:r>
            <w:proofErr w:type="spellStart"/>
            <w:r w:rsidRPr="00E30DBE">
              <w:rPr>
                <w:lang w:val="it-IT"/>
              </w:rPr>
              <w:t>InputText</w:t>
            </w:r>
            <w:proofErr w:type="spellEnd"/>
            <w:r w:rsidRPr="00E30DBE">
              <w:rPr>
                <w:lang w:val="it-IT"/>
              </w:rPr>
              <w:t xml:space="preserve"> contenente l’errore. </w:t>
            </w:r>
          </w:p>
          <w:p w14:paraId="563F4573" w14:textId="77777777" w:rsidR="00E30DBE" w:rsidRPr="00E30DBE" w:rsidRDefault="00E30DBE" w:rsidP="00E30DBE">
            <w:pPr>
              <w:suppressLineNumbers/>
              <w:spacing w:after="0" w:line="240" w:lineRule="auto"/>
              <w:rPr>
                <w:lang w:val="it-IT"/>
              </w:rPr>
            </w:pPr>
          </w:p>
          <w:p w14:paraId="54583DB2" w14:textId="77777777" w:rsidR="00E30DBE" w:rsidRPr="00E30DBE" w:rsidRDefault="00E30DBE" w:rsidP="00E30DBE">
            <w:pPr>
              <w:suppressLineNumbers/>
              <w:spacing w:after="0" w:line="240" w:lineRule="auto"/>
              <w:rPr>
                <w:lang w:val="it-IT"/>
              </w:rPr>
            </w:pPr>
            <w:r w:rsidRPr="00E30DBE">
              <w:rPr>
                <w:lang w:val="it-IT"/>
              </w:rPr>
              <w:t>Se l’Utente preme su “Annulla”, il form di modifica scompare.</w:t>
            </w:r>
          </w:p>
        </w:tc>
      </w:tr>
      <w:bookmarkEnd w:id="14"/>
    </w:tbl>
    <w:p w14:paraId="3626EB41" w14:textId="77777777" w:rsidR="00E30DBE" w:rsidRPr="00E30DBE" w:rsidRDefault="00E30DBE" w:rsidP="00E30DBE">
      <w:pPr>
        <w:rPr>
          <w:lang w:val="it-IT"/>
        </w:rPr>
      </w:pPr>
    </w:p>
    <w:p w14:paraId="0E1BEB24"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Default="00E30DBE" w:rsidP="00E30DBE">
            <w:pPr>
              <w:suppressLineNumbers/>
              <w:spacing w:after="0" w:line="240" w:lineRule="auto"/>
            </w:pPr>
            <w:r>
              <w:t>US7</w:t>
            </w:r>
          </w:p>
        </w:tc>
      </w:tr>
      <w:tr w:rsidR="00E30DBE"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Default="00E30DBE" w:rsidP="00E30DBE">
            <w:pPr>
              <w:suppressLineNumbers/>
              <w:spacing w:after="0" w:line="240" w:lineRule="auto"/>
            </w:pPr>
            <w:r w:rsidRPr="002F7F57">
              <w:rPr>
                <w:sz w:val="24"/>
              </w:rPr>
              <w:t>Logout</w:t>
            </w:r>
          </w:p>
        </w:tc>
      </w:tr>
      <w:tr w:rsidR="00E30DBE"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9D4D4A"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9D4D4A"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si </w:t>
            </w:r>
            <w:proofErr w:type="spellStart"/>
            <w:r w:rsidRPr="00E30DBE">
              <w:rPr>
                <w:sz w:val="24"/>
                <w:szCs w:val="24"/>
                <w:lang w:val="it-IT"/>
              </w:rPr>
              <w:t>slogga</w:t>
            </w:r>
            <w:proofErr w:type="spellEnd"/>
            <w:r w:rsidRPr="00E30DBE">
              <w:rPr>
                <w:sz w:val="24"/>
                <w:szCs w:val="24"/>
                <w:lang w:val="it-IT"/>
              </w:rPr>
              <w:t xml:space="preserve"> dal sistema</w:t>
            </w:r>
          </w:p>
        </w:tc>
      </w:tr>
      <w:tr w:rsidR="00E30DBE" w:rsidRPr="009D4D4A"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4F206097" w14:textId="77777777" w:rsidTr="00E30DBE">
              <w:tc>
                <w:tcPr>
                  <w:tcW w:w="3777" w:type="dxa"/>
                </w:tcPr>
                <w:p w14:paraId="5CA092AB"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17278DDA"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preme il pulsante “</w:t>
                  </w:r>
                  <w:proofErr w:type="spellStart"/>
                  <w:r w:rsidRPr="00E30DBE">
                    <w:rPr>
                      <w:sz w:val="24"/>
                      <w:szCs w:val="24"/>
                      <w:lang w:val="it-IT"/>
                    </w:rPr>
                    <w:t>Logout</w:t>
                  </w:r>
                  <w:proofErr w:type="spellEnd"/>
                  <w:r w:rsidRPr="00E30DBE">
                    <w:rPr>
                      <w:sz w:val="24"/>
                      <w:szCs w:val="24"/>
                      <w:lang w:val="it-IT"/>
                    </w:rPr>
                    <w:t xml:space="preserve">” nella barra di navigazione </w:t>
                  </w:r>
                </w:p>
              </w:tc>
              <w:tc>
                <w:tcPr>
                  <w:tcW w:w="3777" w:type="dxa"/>
                </w:tcPr>
                <w:p w14:paraId="6379B4F7" w14:textId="77777777" w:rsidR="00E30DBE" w:rsidRDefault="00E30DBE" w:rsidP="00E30DBE">
                  <w:pPr>
                    <w:suppressLineNumbers/>
                    <w:jc w:val="center"/>
                    <w:rPr>
                      <w:sz w:val="24"/>
                      <w:szCs w:val="24"/>
                    </w:rPr>
                  </w:pPr>
                  <w:r>
                    <w:rPr>
                      <w:sz w:val="24"/>
                      <w:szCs w:val="24"/>
                    </w:rPr>
                    <w:t>Sistema</w:t>
                  </w:r>
                </w:p>
              </w:tc>
            </w:tr>
            <w:tr w:rsidR="00E30DBE" w:rsidRPr="009D4D4A" w14:paraId="4DC84765" w14:textId="77777777" w:rsidTr="00E30DBE">
              <w:tc>
                <w:tcPr>
                  <w:tcW w:w="3777" w:type="dxa"/>
                </w:tcPr>
                <w:p w14:paraId="28265A2C" w14:textId="77777777" w:rsidR="00E30DBE" w:rsidRDefault="00E30DBE" w:rsidP="00E30DBE">
                  <w:pPr>
                    <w:suppressLineNumbers/>
                    <w:rPr>
                      <w:sz w:val="24"/>
                      <w:szCs w:val="24"/>
                    </w:rPr>
                  </w:pPr>
                </w:p>
              </w:tc>
              <w:tc>
                <w:tcPr>
                  <w:tcW w:w="3777" w:type="dxa"/>
                </w:tcPr>
                <w:p w14:paraId="625E113D"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effettuando il </w:t>
                  </w:r>
                  <w:proofErr w:type="spellStart"/>
                  <w:r w:rsidRPr="00E30DBE">
                    <w:rPr>
                      <w:sz w:val="24"/>
                      <w:szCs w:val="24"/>
                      <w:lang w:val="it-IT"/>
                    </w:rPr>
                    <w:t>logout</w:t>
                  </w:r>
                  <w:proofErr w:type="spellEnd"/>
                  <w:r w:rsidRPr="00E30DBE">
                    <w:rPr>
                      <w:sz w:val="24"/>
                      <w:szCs w:val="24"/>
                      <w:lang w:val="it-IT"/>
                    </w:rPr>
                    <w:t xml:space="preserve"> dell’utente dal sistema</w:t>
                  </w:r>
                </w:p>
              </w:tc>
            </w:tr>
            <w:tr w:rsidR="00E30DBE" w:rsidRPr="009D4D4A" w14:paraId="0FA8CF74" w14:textId="77777777" w:rsidTr="00E30DBE">
              <w:tc>
                <w:tcPr>
                  <w:tcW w:w="3777" w:type="dxa"/>
                </w:tcPr>
                <w:p w14:paraId="1767DFA9" w14:textId="77777777" w:rsidR="00E30DBE" w:rsidRPr="00E30DBE" w:rsidRDefault="00E30DBE" w:rsidP="00E30DBE">
                  <w:pPr>
                    <w:suppressLineNumbers/>
                    <w:rPr>
                      <w:sz w:val="24"/>
                      <w:szCs w:val="24"/>
                      <w:lang w:val="it-IT"/>
                    </w:rPr>
                  </w:pPr>
                  <w:r w:rsidRPr="00E30DBE">
                    <w:rPr>
                      <w:sz w:val="24"/>
                      <w:szCs w:val="24"/>
                      <w:lang w:val="it-IT"/>
                    </w:rPr>
                    <w:t xml:space="preserve">L’Utente non è più loggato al sistema </w:t>
                  </w:r>
                </w:p>
              </w:tc>
              <w:tc>
                <w:tcPr>
                  <w:tcW w:w="3777" w:type="dxa"/>
                </w:tcPr>
                <w:p w14:paraId="06FC1470" w14:textId="77777777" w:rsidR="00E30DBE" w:rsidRPr="00E30DBE" w:rsidRDefault="00E30DBE" w:rsidP="00E30DBE">
                  <w:pPr>
                    <w:suppressLineNumbers/>
                    <w:rPr>
                      <w:sz w:val="24"/>
                      <w:szCs w:val="24"/>
                      <w:lang w:val="it-IT"/>
                    </w:rPr>
                  </w:pPr>
                </w:p>
              </w:tc>
            </w:tr>
          </w:tbl>
          <w:p w14:paraId="5A2B428C" w14:textId="77777777" w:rsidR="00E30DBE" w:rsidRPr="00E30DBE" w:rsidRDefault="00E30DBE" w:rsidP="00E30DBE">
            <w:pPr>
              <w:suppressLineNumbers/>
              <w:spacing w:after="0" w:line="240" w:lineRule="auto"/>
              <w:rPr>
                <w:lang w:val="it-IT"/>
              </w:rPr>
            </w:pPr>
          </w:p>
        </w:tc>
      </w:tr>
      <w:tr w:rsidR="00E30DBE"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Default="00E30DBE" w:rsidP="00E30DBE">
            <w:pPr>
              <w:suppressLineNumbers/>
              <w:spacing w:after="0" w:line="240" w:lineRule="auto"/>
            </w:pPr>
          </w:p>
        </w:tc>
      </w:tr>
    </w:tbl>
    <w:p w14:paraId="43D91D0E" w14:textId="7EF74F2A"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77777777" w:rsidR="00E30DBE" w:rsidRPr="00FB6CB8" w:rsidRDefault="00E30DBE" w:rsidP="00E30DBE">
            <w:pPr>
              <w:suppressLineNumbers/>
              <w:spacing w:after="0" w:line="240" w:lineRule="auto"/>
              <w:rPr>
                <w:color w:val="FFFFFF" w:themeColor="background1"/>
              </w:rPr>
            </w:pPr>
            <w:bookmarkStart w:id="15" w:name="_Hlk531280760"/>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777777" w:rsidR="00E30DBE" w:rsidRDefault="00E30DBE" w:rsidP="00E30DBE">
            <w:pPr>
              <w:suppressLineNumbers/>
              <w:spacing w:after="0" w:line="240" w:lineRule="auto"/>
            </w:pPr>
            <w:r>
              <w:t>US8</w:t>
            </w:r>
          </w:p>
        </w:tc>
      </w:tr>
      <w:tr w:rsidR="00E30DBE"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77777777" w:rsidR="00E30DBE" w:rsidRPr="002F7F57" w:rsidRDefault="00E30DBE" w:rsidP="00E30DBE">
            <w:pPr>
              <w:suppressLineNumbers/>
              <w:spacing w:after="0" w:line="240" w:lineRule="auto"/>
              <w:rPr>
                <w:sz w:val="24"/>
              </w:rPr>
            </w:pPr>
            <w:proofErr w:type="spellStart"/>
            <w:r w:rsidRPr="002F7F57">
              <w:rPr>
                <w:sz w:val="24"/>
              </w:rPr>
              <w:t>CreazioneCorso</w:t>
            </w:r>
            <w:proofErr w:type="spellEnd"/>
          </w:p>
        </w:tc>
      </w:tr>
      <w:tr w:rsidR="00E30DBE"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9D4D4A"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77777777" w:rsidR="00E30DBE" w:rsidRPr="00E30DBE" w:rsidRDefault="00E30DBE" w:rsidP="00E30DBE">
            <w:pPr>
              <w:suppressLineNumbers/>
              <w:spacing w:after="0" w:line="240" w:lineRule="auto"/>
              <w:rPr>
                <w:lang w:val="it-IT"/>
              </w:rPr>
            </w:pPr>
            <w:r w:rsidRPr="00E30DBE">
              <w:rPr>
                <w:sz w:val="24"/>
                <w:szCs w:val="24"/>
                <w:lang w:val="it-IT"/>
              </w:rPr>
              <w:t>Il Docente crea il corso</w:t>
            </w:r>
          </w:p>
        </w:tc>
      </w:tr>
      <w:tr w:rsidR="00E30DBE" w:rsidRPr="009D4D4A"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442A1FF9" w14:textId="77777777" w:rsidTr="00E30DBE">
              <w:tc>
                <w:tcPr>
                  <w:tcW w:w="3777" w:type="dxa"/>
                </w:tcPr>
                <w:p w14:paraId="2DA69D44"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6BEC089A" w14:textId="77777777" w:rsidR="00E30DBE" w:rsidRPr="00E30DBE" w:rsidRDefault="00E30DBE" w:rsidP="00E30DBE">
                  <w:pPr>
                    <w:suppressLineNumbers/>
                    <w:rPr>
                      <w:sz w:val="24"/>
                      <w:szCs w:val="24"/>
                      <w:lang w:val="it-IT"/>
                    </w:rPr>
                  </w:pPr>
                  <w:r w:rsidRPr="00E30DBE">
                    <w:rPr>
                      <w:sz w:val="24"/>
                      <w:szCs w:val="24"/>
                      <w:lang w:val="it-IT"/>
                    </w:rPr>
                    <w:t>Il Docente preme il pulsante “Crea Corso” nella parte inferiore della Homepage del sistema</w:t>
                  </w:r>
                </w:p>
              </w:tc>
              <w:tc>
                <w:tcPr>
                  <w:tcW w:w="3777" w:type="dxa"/>
                </w:tcPr>
                <w:p w14:paraId="5912E00C" w14:textId="77777777" w:rsidR="00E30DBE" w:rsidRDefault="00E30DBE" w:rsidP="00E30DBE">
                  <w:pPr>
                    <w:suppressLineNumbers/>
                    <w:jc w:val="center"/>
                    <w:rPr>
                      <w:sz w:val="24"/>
                      <w:szCs w:val="24"/>
                    </w:rPr>
                  </w:pPr>
                  <w:r>
                    <w:rPr>
                      <w:sz w:val="24"/>
                      <w:szCs w:val="24"/>
                    </w:rPr>
                    <w:t>Sistema</w:t>
                  </w:r>
                </w:p>
              </w:tc>
            </w:tr>
            <w:tr w:rsidR="00E30DBE" w:rsidRPr="009D4D4A" w14:paraId="6E6BF858" w14:textId="77777777" w:rsidTr="00E30DBE">
              <w:tc>
                <w:tcPr>
                  <w:tcW w:w="3777" w:type="dxa"/>
                </w:tcPr>
                <w:p w14:paraId="1F1977B7" w14:textId="77777777" w:rsidR="00E30DBE" w:rsidRDefault="00E30DBE" w:rsidP="00E30DBE">
                  <w:pPr>
                    <w:suppressLineNumbers/>
                    <w:rPr>
                      <w:sz w:val="24"/>
                      <w:szCs w:val="24"/>
                    </w:rPr>
                  </w:pPr>
                </w:p>
              </w:tc>
              <w:tc>
                <w:tcPr>
                  <w:tcW w:w="3777" w:type="dxa"/>
                </w:tcPr>
                <w:p w14:paraId="2F125C4E"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form per la creazione del corso contente tutte le informazioni del corso da creare e due pulsanti “Conferma” e “Annulla”</w:t>
                  </w:r>
                </w:p>
              </w:tc>
            </w:tr>
            <w:tr w:rsidR="00E30DBE" w:rsidRPr="009D4D4A" w14:paraId="52D2E11B" w14:textId="77777777" w:rsidTr="00E30DBE">
              <w:tc>
                <w:tcPr>
                  <w:tcW w:w="3777" w:type="dxa"/>
                </w:tcPr>
                <w:p w14:paraId="3F234A45" w14:textId="77777777" w:rsidR="00E30DBE" w:rsidRPr="00E30DBE" w:rsidRDefault="00E30DBE" w:rsidP="00E30DBE">
                  <w:pPr>
                    <w:suppressLineNumbers/>
                    <w:rPr>
                      <w:sz w:val="24"/>
                      <w:szCs w:val="24"/>
                      <w:lang w:val="it-IT"/>
                    </w:rPr>
                  </w:pPr>
                  <w:r w:rsidRPr="00E30DBE">
                    <w:rPr>
                      <w:sz w:val="24"/>
                      <w:szCs w:val="24"/>
                      <w:lang w:val="it-IT"/>
                    </w:rPr>
                    <w:t>Il Docente inserisce tutte le informazioni utile per il corso, inserisci le lezioni tramite il caso d’uso “</w:t>
                  </w:r>
                  <w:proofErr w:type="spellStart"/>
                  <w:r w:rsidRPr="00E30DBE">
                    <w:rPr>
                      <w:sz w:val="24"/>
                      <w:szCs w:val="24"/>
                      <w:lang w:val="it-IT"/>
                    </w:rPr>
                    <w:t>InserimentoLezione</w:t>
                  </w:r>
                  <w:proofErr w:type="spellEnd"/>
                  <w:r w:rsidRPr="00E30DBE">
                    <w:rPr>
                      <w:sz w:val="24"/>
                      <w:szCs w:val="24"/>
                      <w:lang w:val="it-IT"/>
                    </w:rPr>
                    <w:t xml:space="preserve">” ogni volta che clicca su “Inserimento Lezione” e preme, infine, il tasto “Conferma” </w:t>
                  </w:r>
                </w:p>
                <w:p w14:paraId="47E50E1C" w14:textId="77777777" w:rsidR="00E30DBE" w:rsidRPr="00E30DBE" w:rsidRDefault="00E30DBE" w:rsidP="00E30DBE">
                  <w:pPr>
                    <w:suppressLineNumbers/>
                    <w:rPr>
                      <w:sz w:val="24"/>
                      <w:szCs w:val="24"/>
                      <w:lang w:val="it-IT"/>
                    </w:rPr>
                  </w:pPr>
                </w:p>
                <w:p w14:paraId="395B283B" w14:textId="77777777" w:rsidR="00E30DBE" w:rsidRPr="00E30DBE" w:rsidRDefault="00E30DBE" w:rsidP="00E30DBE">
                  <w:pPr>
                    <w:suppressLineNumbers/>
                    <w:rPr>
                      <w:sz w:val="24"/>
                      <w:szCs w:val="24"/>
                      <w:lang w:val="it-IT"/>
                    </w:rPr>
                  </w:pPr>
                </w:p>
                <w:p w14:paraId="79233406" w14:textId="77777777" w:rsidR="00E30DBE" w:rsidRPr="00E30DBE" w:rsidRDefault="00E30DBE" w:rsidP="00E30DBE">
                  <w:pPr>
                    <w:suppressLineNumbers/>
                    <w:rPr>
                      <w:sz w:val="24"/>
                      <w:szCs w:val="24"/>
                      <w:lang w:val="it-IT"/>
                    </w:rPr>
                  </w:pPr>
                </w:p>
                <w:p w14:paraId="568FCD27" w14:textId="77777777" w:rsidR="00E30DBE" w:rsidRPr="00E30DBE" w:rsidRDefault="00E30DBE" w:rsidP="00E30DBE">
                  <w:pPr>
                    <w:suppressLineNumbers/>
                    <w:rPr>
                      <w:sz w:val="24"/>
                      <w:szCs w:val="24"/>
                      <w:lang w:val="it-IT"/>
                    </w:rPr>
                  </w:pPr>
                </w:p>
                <w:p w14:paraId="65BE3E7D" w14:textId="77777777" w:rsidR="00E30DBE" w:rsidRPr="00E30DBE" w:rsidRDefault="00E30DBE" w:rsidP="00E30DBE">
                  <w:pPr>
                    <w:suppressLineNumbers/>
                    <w:rPr>
                      <w:sz w:val="24"/>
                      <w:szCs w:val="24"/>
                      <w:lang w:val="it-IT"/>
                    </w:rPr>
                  </w:pPr>
                </w:p>
                <w:p w14:paraId="4E701BC6" w14:textId="77777777" w:rsidR="00E30DBE" w:rsidRPr="00E30DBE" w:rsidRDefault="00E30DBE" w:rsidP="00E30DBE">
                  <w:pPr>
                    <w:suppressLineNumbers/>
                    <w:rPr>
                      <w:sz w:val="24"/>
                      <w:szCs w:val="24"/>
                      <w:lang w:val="it-IT"/>
                    </w:rPr>
                  </w:pPr>
                  <w:r w:rsidRPr="00E30DBE">
                    <w:rPr>
                      <w:sz w:val="24"/>
                      <w:szCs w:val="24"/>
                      <w:lang w:val="it-IT"/>
                    </w:rPr>
                    <w:t>Il Docente viene reindirizzato alla pagina del corso appena creato</w:t>
                  </w:r>
                </w:p>
              </w:tc>
              <w:tc>
                <w:tcPr>
                  <w:tcW w:w="3777" w:type="dxa"/>
                </w:tcPr>
                <w:p w14:paraId="3DE65704" w14:textId="77777777" w:rsidR="00E30DBE" w:rsidRPr="00E30DBE" w:rsidRDefault="00E30DBE" w:rsidP="00E30DBE">
                  <w:pPr>
                    <w:suppressLineNumbers/>
                    <w:rPr>
                      <w:sz w:val="24"/>
                      <w:szCs w:val="24"/>
                      <w:lang w:val="it-IT"/>
                    </w:rPr>
                  </w:pPr>
                </w:p>
                <w:p w14:paraId="48A5175C" w14:textId="77777777" w:rsidR="00E30DBE" w:rsidRPr="00E30DBE" w:rsidRDefault="00E30DBE" w:rsidP="00E30DBE">
                  <w:pPr>
                    <w:suppressLineNumbers/>
                    <w:rPr>
                      <w:sz w:val="24"/>
                      <w:szCs w:val="24"/>
                      <w:lang w:val="it-IT"/>
                    </w:rPr>
                  </w:pPr>
                </w:p>
                <w:p w14:paraId="007DF546" w14:textId="77777777" w:rsidR="00E30DBE" w:rsidRPr="00E30DBE" w:rsidRDefault="00E30DBE" w:rsidP="00E30DBE">
                  <w:pPr>
                    <w:suppressLineNumbers/>
                    <w:rPr>
                      <w:sz w:val="24"/>
                      <w:szCs w:val="24"/>
                      <w:lang w:val="it-IT"/>
                    </w:rPr>
                  </w:pPr>
                </w:p>
                <w:p w14:paraId="7B373187" w14:textId="77777777" w:rsidR="00E30DBE" w:rsidRPr="00E30DBE" w:rsidRDefault="00E30DBE" w:rsidP="00E30DBE">
                  <w:pPr>
                    <w:suppressLineNumbers/>
                    <w:rPr>
                      <w:sz w:val="24"/>
                      <w:szCs w:val="24"/>
                      <w:lang w:val="it-IT"/>
                    </w:rPr>
                  </w:pPr>
                </w:p>
                <w:p w14:paraId="0F74039B" w14:textId="77777777" w:rsidR="00E30DBE" w:rsidRPr="00E30DBE" w:rsidRDefault="00E30DBE" w:rsidP="00E30DBE">
                  <w:pPr>
                    <w:suppressLineNumbers/>
                    <w:rPr>
                      <w:sz w:val="24"/>
                      <w:szCs w:val="24"/>
                      <w:lang w:val="it-IT"/>
                    </w:rPr>
                  </w:pPr>
                </w:p>
                <w:p w14:paraId="70BAFE30" w14:textId="77777777" w:rsidR="00E30DBE" w:rsidRPr="00E30DBE" w:rsidRDefault="00E30DBE" w:rsidP="00E30DBE">
                  <w:pPr>
                    <w:suppressLineNumbers/>
                    <w:rPr>
                      <w:sz w:val="24"/>
                      <w:szCs w:val="24"/>
                      <w:lang w:val="it-IT"/>
                    </w:rPr>
                  </w:pPr>
                </w:p>
                <w:p w14:paraId="50B67012" w14:textId="77777777" w:rsidR="00E30DBE" w:rsidRPr="00E30DBE" w:rsidRDefault="00E30DBE" w:rsidP="00E30DBE">
                  <w:pPr>
                    <w:suppressLineNumbers/>
                    <w:rPr>
                      <w:sz w:val="24"/>
                      <w:szCs w:val="24"/>
                      <w:lang w:val="it-IT"/>
                    </w:rPr>
                  </w:pPr>
                </w:p>
                <w:p w14:paraId="01F64D77" w14:textId="77777777" w:rsidR="00E30DBE" w:rsidRPr="00E30DBE" w:rsidRDefault="00E30DBE" w:rsidP="00E30DBE">
                  <w:pPr>
                    <w:suppressLineNumbers/>
                    <w:rPr>
                      <w:sz w:val="24"/>
                      <w:szCs w:val="24"/>
                      <w:lang w:val="it-IT"/>
                    </w:rPr>
                  </w:pPr>
                </w:p>
                <w:p w14:paraId="6106896C" w14:textId="77777777" w:rsidR="00E30DBE" w:rsidRPr="00E30DBE" w:rsidRDefault="00E30DBE" w:rsidP="00E30DBE">
                  <w:pPr>
                    <w:suppressLineNumbers/>
                    <w:rPr>
                      <w:sz w:val="24"/>
                      <w:szCs w:val="24"/>
                      <w:lang w:val="it-IT"/>
                    </w:rPr>
                  </w:pPr>
                  <w:r w:rsidRPr="00E30DBE">
                    <w:rPr>
                      <w:sz w:val="24"/>
                      <w:szCs w:val="24"/>
                      <w:lang w:val="it-IT"/>
                    </w:rPr>
                    <w:t>Il Sistema convalida tutti i dati e i file inseriti dal Docente per poi creare il nuovo corso e settarlo nello stato “In Creazione”</w:t>
                  </w:r>
                </w:p>
              </w:tc>
            </w:tr>
          </w:tbl>
          <w:p w14:paraId="7F12B6BA" w14:textId="77777777" w:rsidR="00E30DBE" w:rsidRPr="00E30DBE" w:rsidRDefault="00E30DBE" w:rsidP="00E30DBE">
            <w:pPr>
              <w:suppressLineNumbers/>
              <w:spacing w:after="0" w:line="240" w:lineRule="auto"/>
              <w:rPr>
                <w:lang w:val="it-IT"/>
              </w:rPr>
            </w:pPr>
          </w:p>
        </w:tc>
      </w:tr>
      <w:tr w:rsidR="00E30DBE" w:rsidRPr="009D4D4A"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B57CEED" w14:textId="77777777" w:rsidR="00E30DBE" w:rsidRPr="00E30DBE" w:rsidRDefault="00E30DBE" w:rsidP="00E30DBE">
            <w:pPr>
              <w:suppressLineNumbers/>
              <w:spacing w:after="0" w:line="240" w:lineRule="auto"/>
              <w:rPr>
                <w:lang w:val="it-IT"/>
              </w:rPr>
            </w:pPr>
            <w:r w:rsidRPr="00E30DBE">
              <w:rPr>
                <w:lang w:val="it-IT"/>
              </w:rPr>
              <w:t>Quando il Docente clicca sul tasto “Conferma” e i dati inseriti non sono conformi al form o una lezione non è caricata completamente, il Sistema risponde con un messaggio di errore: “I dati non sono stati inseriti correttamente o le lezione non sono state caricate in maniera corretta.” e colora di rosso i campi contenenti gli errori.</w:t>
            </w:r>
          </w:p>
          <w:p w14:paraId="62AA2CE4" w14:textId="77777777" w:rsidR="00E30DBE" w:rsidRPr="00E30DBE" w:rsidRDefault="00E30DBE" w:rsidP="00E30DBE">
            <w:pPr>
              <w:suppressLineNumbers/>
              <w:spacing w:after="0" w:line="240" w:lineRule="auto"/>
              <w:rPr>
                <w:lang w:val="it-IT"/>
              </w:rPr>
            </w:pPr>
          </w:p>
          <w:p w14:paraId="35891C04"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Homepage del sito.</w:t>
            </w:r>
          </w:p>
        </w:tc>
      </w:tr>
    </w:tbl>
    <w:p w14:paraId="14DE4C3B"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77777777" w:rsidR="00E30DBE" w:rsidRDefault="00E30DBE" w:rsidP="00E30DBE">
            <w:pPr>
              <w:suppressLineNumbers/>
              <w:spacing w:after="0" w:line="240" w:lineRule="auto"/>
            </w:pPr>
            <w:r>
              <w:t>US9</w:t>
            </w:r>
          </w:p>
        </w:tc>
      </w:tr>
      <w:tr w:rsidR="00E30DBE" w:rsidRPr="002F7F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77777777" w:rsidR="00E30DBE" w:rsidRPr="002F7F57" w:rsidRDefault="00E30DBE" w:rsidP="00E30DBE">
            <w:pPr>
              <w:suppressLineNumbers/>
              <w:spacing w:after="0" w:line="240" w:lineRule="auto"/>
              <w:rPr>
                <w:sz w:val="24"/>
              </w:rPr>
            </w:pPr>
            <w:proofErr w:type="spellStart"/>
            <w:r>
              <w:rPr>
                <w:sz w:val="24"/>
              </w:rPr>
              <w:t>Modifica</w:t>
            </w:r>
            <w:r w:rsidRPr="002F7F57">
              <w:rPr>
                <w:sz w:val="24"/>
              </w:rPr>
              <w:t>Corso</w:t>
            </w:r>
            <w:proofErr w:type="spellEnd"/>
          </w:p>
        </w:tc>
      </w:tr>
      <w:tr w:rsidR="00E30DBE"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9D4D4A"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7777777" w:rsidR="00E30DBE" w:rsidRPr="00E30DBE" w:rsidRDefault="00E30DBE" w:rsidP="00E30DBE">
            <w:pPr>
              <w:suppressLineNumbers/>
              <w:spacing w:after="0" w:line="240" w:lineRule="auto"/>
              <w:rPr>
                <w:lang w:val="it-IT"/>
              </w:rPr>
            </w:pPr>
            <w:r w:rsidRPr="00E30DBE">
              <w:rPr>
                <w:sz w:val="24"/>
                <w:szCs w:val="24"/>
                <w:lang w:val="it-IT"/>
              </w:rPr>
              <w:t>Il Docente modifica il corso</w:t>
            </w:r>
          </w:p>
        </w:tc>
      </w:tr>
      <w:tr w:rsidR="00E30DBE" w:rsidRPr="009D4D4A"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A2FAE5C" w14:textId="77777777" w:rsidTr="00E30DBE">
              <w:tc>
                <w:tcPr>
                  <w:tcW w:w="3777" w:type="dxa"/>
                </w:tcPr>
                <w:p w14:paraId="02E13447"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149F3594" w14:textId="77777777" w:rsidR="00E30DBE" w:rsidRPr="00E30DBE" w:rsidRDefault="00E30DBE" w:rsidP="00E30DBE">
                  <w:pPr>
                    <w:suppressLineNumbers/>
                    <w:rPr>
                      <w:sz w:val="24"/>
                      <w:szCs w:val="24"/>
                      <w:lang w:val="it-IT"/>
                    </w:rPr>
                  </w:pPr>
                  <w:r w:rsidRPr="00E30DBE">
                    <w:rPr>
                      <w:sz w:val="24"/>
                      <w:szCs w:val="24"/>
                      <w:lang w:val="it-IT"/>
                    </w:rPr>
                    <w:t>Il Docente preme il pulsante “Modifica” presente sotto il corso caricato nella lista dei corsi tenuti</w:t>
                  </w:r>
                </w:p>
              </w:tc>
              <w:tc>
                <w:tcPr>
                  <w:tcW w:w="3777" w:type="dxa"/>
                </w:tcPr>
                <w:p w14:paraId="3AD72192" w14:textId="77777777" w:rsidR="00E30DBE" w:rsidRDefault="00E30DBE" w:rsidP="00E30DBE">
                  <w:pPr>
                    <w:suppressLineNumbers/>
                    <w:jc w:val="center"/>
                    <w:rPr>
                      <w:sz w:val="24"/>
                      <w:szCs w:val="24"/>
                    </w:rPr>
                  </w:pPr>
                  <w:r>
                    <w:rPr>
                      <w:sz w:val="24"/>
                      <w:szCs w:val="24"/>
                    </w:rPr>
                    <w:t>Sistema</w:t>
                  </w:r>
                </w:p>
              </w:tc>
            </w:tr>
            <w:tr w:rsidR="00E30DBE" w:rsidRPr="009D4D4A" w14:paraId="285AD13F" w14:textId="77777777" w:rsidTr="00E30DBE">
              <w:tc>
                <w:tcPr>
                  <w:tcW w:w="3777" w:type="dxa"/>
                </w:tcPr>
                <w:p w14:paraId="4240F4D6" w14:textId="77777777" w:rsidR="00E30DBE" w:rsidRDefault="00E30DBE" w:rsidP="00E30DBE">
                  <w:pPr>
                    <w:suppressLineNumbers/>
                    <w:rPr>
                      <w:sz w:val="24"/>
                      <w:szCs w:val="24"/>
                    </w:rPr>
                  </w:pPr>
                </w:p>
              </w:tc>
              <w:tc>
                <w:tcPr>
                  <w:tcW w:w="3777" w:type="dxa"/>
                </w:tcPr>
                <w:p w14:paraId="50FD816B"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form per la modifica del corso contente tutte le informazioni del corso da modificare e due pulsanti “Conferma” e “Annulla”</w:t>
                  </w:r>
                </w:p>
              </w:tc>
            </w:tr>
            <w:tr w:rsidR="00E30DBE" w:rsidRPr="009D4D4A" w14:paraId="00D3CA1B" w14:textId="77777777" w:rsidTr="00E30DBE">
              <w:tc>
                <w:tcPr>
                  <w:tcW w:w="3777" w:type="dxa"/>
                </w:tcPr>
                <w:p w14:paraId="3F1A1C87" w14:textId="77777777" w:rsidR="00E30DBE" w:rsidRPr="00E30DBE" w:rsidRDefault="00E30DBE" w:rsidP="00E30DBE">
                  <w:pPr>
                    <w:suppressLineNumbers/>
                    <w:rPr>
                      <w:sz w:val="24"/>
                      <w:szCs w:val="24"/>
                      <w:lang w:val="it-IT"/>
                    </w:rPr>
                  </w:pPr>
                  <w:r w:rsidRPr="00E30DBE">
                    <w:rPr>
                      <w:sz w:val="24"/>
                      <w:szCs w:val="24"/>
                      <w:lang w:val="it-IT"/>
                    </w:rPr>
                    <w:t xml:space="preserve">Il Docente inserisce tutte le informazioni utile per modificare il </w:t>
                  </w:r>
                  <w:r w:rsidRPr="00E30DBE">
                    <w:rPr>
                      <w:sz w:val="24"/>
                      <w:szCs w:val="24"/>
                      <w:lang w:val="it-IT"/>
                    </w:rPr>
                    <w:lastRenderedPageBreak/>
                    <w:t>corso, inserisci le lezioni tramite il caso d’uso “</w:t>
                  </w:r>
                  <w:proofErr w:type="spellStart"/>
                  <w:r w:rsidRPr="00E30DBE">
                    <w:rPr>
                      <w:sz w:val="24"/>
                      <w:szCs w:val="24"/>
                      <w:lang w:val="it-IT"/>
                    </w:rPr>
                    <w:t>InserimentoLezione</w:t>
                  </w:r>
                  <w:proofErr w:type="spellEnd"/>
                  <w:r w:rsidRPr="00E30DBE">
                    <w:rPr>
                      <w:sz w:val="24"/>
                      <w:szCs w:val="24"/>
                      <w:lang w:val="it-IT"/>
                    </w:rPr>
                    <w:t xml:space="preserve">” ogni volta che clicca su “Inserimento Lezione” e preme, infine, il tasto “Conferma” </w:t>
                  </w:r>
                </w:p>
                <w:p w14:paraId="67C53B2F" w14:textId="77777777" w:rsidR="00E30DBE" w:rsidRPr="00E30DBE" w:rsidRDefault="00E30DBE" w:rsidP="00E30DBE">
                  <w:pPr>
                    <w:suppressLineNumbers/>
                    <w:rPr>
                      <w:sz w:val="24"/>
                      <w:szCs w:val="24"/>
                      <w:lang w:val="it-IT"/>
                    </w:rPr>
                  </w:pPr>
                </w:p>
                <w:p w14:paraId="147C799B" w14:textId="77777777" w:rsidR="00E30DBE" w:rsidRPr="00E30DBE" w:rsidRDefault="00E30DBE" w:rsidP="00E30DBE">
                  <w:pPr>
                    <w:suppressLineNumbers/>
                    <w:rPr>
                      <w:sz w:val="24"/>
                      <w:szCs w:val="24"/>
                      <w:lang w:val="it-IT"/>
                    </w:rPr>
                  </w:pPr>
                </w:p>
                <w:p w14:paraId="0651E8A2" w14:textId="77777777" w:rsidR="00E30DBE" w:rsidRPr="00E30DBE" w:rsidRDefault="00E30DBE" w:rsidP="00E30DBE">
                  <w:pPr>
                    <w:suppressLineNumbers/>
                    <w:rPr>
                      <w:sz w:val="24"/>
                      <w:szCs w:val="24"/>
                      <w:lang w:val="it-IT"/>
                    </w:rPr>
                  </w:pPr>
                </w:p>
                <w:p w14:paraId="0F56409B" w14:textId="77777777" w:rsidR="00E30DBE" w:rsidRPr="00E30DBE" w:rsidRDefault="00E30DBE" w:rsidP="00E30DBE">
                  <w:pPr>
                    <w:suppressLineNumbers/>
                    <w:rPr>
                      <w:sz w:val="24"/>
                      <w:szCs w:val="24"/>
                      <w:lang w:val="it-IT"/>
                    </w:rPr>
                  </w:pPr>
                </w:p>
                <w:p w14:paraId="7AF94529" w14:textId="77777777" w:rsidR="00E30DBE" w:rsidRPr="00E30DBE" w:rsidRDefault="00E30DBE" w:rsidP="00E30DBE">
                  <w:pPr>
                    <w:suppressLineNumbers/>
                    <w:rPr>
                      <w:sz w:val="24"/>
                      <w:szCs w:val="24"/>
                      <w:lang w:val="it-IT"/>
                    </w:rPr>
                  </w:pPr>
                </w:p>
                <w:p w14:paraId="47DF2157" w14:textId="77777777" w:rsidR="00E30DBE" w:rsidRPr="00E30DBE" w:rsidRDefault="00E30DBE" w:rsidP="00E30DBE">
                  <w:pPr>
                    <w:suppressLineNumbers/>
                    <w:rPr>
                      <w:sz w:val="24"/>
                      <w:szCs w:val="24"/>
                      <w:lang w:val="it-IT"/>
                    </w:rPr>
                  </w:pPr>
                  <w:r w:rsidRPr="00E30DBE">
                    <w:rPr>
                      <w:sz w:val="24"/>
                      <w:szCs w:val="24"/>
                      <w:lang w:val="it-IT"/>
                    </w:rPr>
                    <w:t xml:space="preserve">Il Docente viene reindirizzato alla Homepage </w:t>
                  </w:r>
                </w:p>
              </w:tc>
              <w:tc>
                <w:tcPr>
                  <w:tcW w:w="3777" w:type="dxa"/>
                </w:tcPr>
                <w:p w14:paraId="560EF2BA" w14:textId="77777777" w:rsidR="00E30DBE" w:rsidRPr="00E30DBE" w:rsidRDefault="00E30DBE" w:rsidP="00E30DBE">
                  <w:pPr>
                    <w:suppressLineNumbers/>
                    <w:rPr>
                      <w:sz w:val="24"/>
                      <w:szCs w:val="24"/>
                      <w:lang w:val="it-IT"/>
                    </w:rPr>
                  </w:pPr>
                </w:p>
                <w:p w14:paraId="1682A789" w14:textId="77777777" w:rsidR="00E30DBE" w:rsidRPr="00E30DBE" w:rsidRDefault="00E30DBE" w:rsidP="00E30DBE">
                  <w:pPr>
                    <w:suppressLineNumbers/>
                    <w:rPr>
                      <w:sz w:val="24"/>
                      <w:szCs w:val="24"/>
                      <w:lang w:val="it-IT"/>
                    </w:rPr>
                  </w:pPr>
                </w:p>
                <w:p w14:paraId="2D61DDB4" w14:textId="77777777" w:rsidR="00E30DBE" w:rsidRPr="00E30DBE" w:rsidRDefault="00E30DBE" w:rsidP="00E30DBE">
                  <w:pPr>
                    <w:suppressLineNumbers/>
                    <w:rPr>
                      <w:sz w:val="24"/>
                      <w:szCs w:val="24"/>
                      <w:lang w:val="it-IT"/>
                    </w:rPr>
                  </w:pPr>
                </w:p>
                <w:p w14:paraId="1E831F4E" w14:textId="77777777" w:rsidR="00E30DBE" w:rsidRPr="00E30DBE" w:rsidRDefault="00E30DBE" w:rsidP="00E30DBE">
                  <w:pPr>
                    <w:suppressLineNumbers/>
                    <w:rPr>
                      <w:sz w:val="24"/>
                      <w:szCs w:val="24"/>
                      <w:lang w:val="it-IT"/>
                    </w:rPr>
                  </w:pPr>
                </w:p>
                <w:p w14:paraId="2754AFCE" w14:textId="77777777" w:rsidR="00E30DBE" w:rsidRPr="00E30DBE" w:rsidRDefault="00E30DBE" w:rsidP="00E30DBE">
                  <w:pPr>
                    <w:suppressLineNumbers/>
                    <w:rPr>
                      <w:sz w:val="24"/>
                      <w:szCs w:val="24"/>
                      <w:lang w:val="it-IT"/>
                    </w:rPr>
                  </w:pPr>
                </w:p>
                <w:p w14:paraId="76E93BB6" w14:textId="77777777" w:rsidR="00E30DBE" w:rsidRPr="00E30DBE" w:rsidRDefault="00E30DBE" w:rsidP="00E30DBE">
                  <w:pPr>
                    <w:suppressLineNumbers/>
                    <w:rPr>
                      <w:sz w:val="24"/>
                      <w:szCs w:val="24"/>
                      <w:lang w:val="it-IT"/>
                    </w:rPr>
                  </w:pPr>
                </w:p>
                <w:p w14:paraId="6CA4B910" w14:textId="77777777" w:rsidR="00E30DBE" w:rsidRPr="00E30DBE" w:rsidRDefault="00E30DBE" w:rsidP="00E30DBE">
                  <w:pPr>
                    <w:suppressLineNumbers/>
                    <w:rPr>
                      <w:sz w:val="24"/>
                      <w:szCs w:val="24"/>
                      <w:lang w:val="it-IT"/>
                    </w:rPr>
                  </w:pPr>
                </w:p>
                <w:p w14:paraId="065C9613" w14:textId="77777777" w:rsidR="00E30DBE" w:rsidRPr="00E30DBE" w:rsidRDefault="00E30DBE" w:rsidP="00E30DBE">
                  <w:pPr>
                    <w:suppressLineNumbers/>
                    <w:rPr>
                      <w:sz w:val="24"/>
                      <w:szCs w:val="24"/>
                      <w:lang w:val="it-IT"/>
                    </w:rPr>
                  </w:pPr>
                </w:p>
                <w:p w14:paraId="28F602BD" w14:textId="77777777" w:rsidR="00E30DBE" w:rsidRPr="00E30DBE" w:rsidRDefault="00E30DBE" w:rsidP="00E30DBE">
                  <w:pPr>
                    <w:suppressLineNumbers/>
                    <w:rPr>
                      <w:sz w:val="24"/>
                      <w:szCs w:val="24"/>
                      <w:lang w:val="it-IT"/>
                    </w:rPr>
                  </w:pPr>
                  <w:r w:rsidRPr="00E30DBE">
                    <w:rPr>
                      <w:sz w:val="24"/>
                      <w:szCs w:val="24"/>
                      <w:lang w:val="it-IT"/>
                    </w:rPr>
                    <w:t>Il Sistema convalida tutti i dati e i file inseriti dal Docente per poi apportare le modifiche al corso</w:t>
                  </w:r>
                </w:p>
              </w:tc>
            </w:tr>
          </w:tbl>
          <w:p w14:paraId="57FD1F2F" w14:textId="77777777" w:rsidR="00E30DBE" w:rsidRPr="00E30DBE" w:rsidRDefault="00E30DBE" w:rsidP="00E30DBE">
            <w:pPr>
              <w:suppressLineNumbers/>
              <w:spacing w:after="0" w:line="240" w:lineRule="auto"/>
              <w:rPr>
                <w:lang w:val="it-IT"/>
              </w:rPr>
            </w:pPr>
          </w:p>
        </w:tc>
      </w:tr>
      <w:tr w:rsidR="00E30DBE" w:rsidRPr="009D4D4A"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0A9F090" w14:textId="77777777" w:rsidR="00E30DBE" w:rsidRPr="00E30DBE" w:rsidRDefault="00E30DBE" w:rsidP="00E30DBE">
            <w:pPr>
              <w:suppressLineNumbers/>
              <w:spacing w:after="0" w:line="240" w:lineRule="auto"/>
              <w:rPr>
                <w:lang w:val="it-IT"/>
              </w:rPr>
            </w:pPr>
            <w:r w:rsidRPr="00E30DBE">
              <w:rPr>
                <w:lang w:val="it-IT"/>
              </w:rPr>
              <w:t>Quando il Docente clicca sul tasto “Conferma” e i dati inseriti non sono conformi al form o una lezione non è caricata completamente, il Sistema risponde con un messaggio di errore: “I dati non sono stati inseriti correttamente o le lezione non sono state caricate in maniera corretta.” e colora di rosso i campi contenenti gli errori.</w:t>
            </w:r>
          </w:p>
          <w:p w14:paraId="227E9550" w14:textId="77777777" w:rsidR="00E30DBE" w:rsidRPr="00E30DBE" w:rsidRDefault="00E30DBE" w:rsidP="00E30DBE">
            <w:pPr>
              <w:suppressLineNumbers/>
              <w:spacing w:after="0" w:line="240" w:lineRule="auto"/>
              <w:rPr>
                <w:lang w:val="it-IT"/>
              </w:rPr>
            </w:pPr>
          </w:p>
          <w:p w14:paraId="6D32DF19"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Homepage del sito.</w:t>
            </w:r>
          </w:p>
        </w:tc>
      </w:tr>
    </w:tbl>
    <w:p w14:paraId="172CD283" w14:textId="77777777" w:rsidR="00E30DBE" w:rsidRPr="00E30DBE" w:rsidRDefault="00E30DBE" w:rsidP="00E30DBE">
      <w:pPr>
        <w:rPr>
          <w:b/>
          <w:sz w:val="32"/>
          <w:lang w:val="it-IT"/>
        </w:rPr>
      </w:pPr>
    </w:p>
    <w:p w14:paraId="2D94B7DE"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777777" w:rsidR="00E30DBE" w:rsidRDefault="00E30DBE" w:rsidP="00E30DBE">
            <w:pPr>
              <w:suppressLineNumbers/>
              <w:spacing w:after="0" w:line="240" w:lineRule="auto"/>
            </w:pPr>
            <w:r>
              <w:t>US10</w:t>
            </w:r>
          </w:p>
        </w:tc>
      </w:tr>
      <w:tr w:rsidR="00E30DBE"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77777777" w:rsidR="00E30DBE" w:rsidRDefault="00E30DBE" w:rsidP="00E30DBE">
            <w:pPr>
              <w:suppressLineNumbers/>
              <w:spacing w:after="0" w:line="240" w:lineRule="auto"/>
            </w:pPr>
            <w:proofErr w:type="spellStart"/>
            <w:r w:rsidRPr="002F7F57">
              <w:rPr>
                <w:sz w:val="24"/>
              </w:rPr>
              <w:t>InserimentoLezione</w:t>
            </w:r>
            <w:proofErr w:type="spellEnd"/>
          </w:p>
        </w:tc>
      </w:tr>
      <w:tr w:rsidR="00E30DBE"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7777777" w:rsidR="00E30DBE" w:rsidRPr="00E30DBE" w:rsidRDefault="00E30DBE" w:rsidP="00E30DBE">
            <w:pPr>
              <w:suppressLineNumbers/>
              <w:spacing w:after="0" w:line="240" w:lineRule="auto"/>
              <w:rPr>
                <w:lang w:val="it-IT"/>
              </w:rPr>
            </w:pPr>
            <w:r w:rsidRPr="00E30DBE">
              <w:rPr>
                <w:sz w:val="24"/>
                <w:szCs w:val="24"/>
                <w:lang w:val="it-IT"/>
              </w:rPr>
              <w:t>Si accede a questo caso d’uso quando nel caso d’uso US7 o US8 il Docente inserisce la lezione tramite il pulsante “Inserisci Lezione”</w:t>
            </w:r>
          </w:p>
        </w:tc>
      </w:tr>
      <w:tr w:rsidR="00E30DBE" w:rsidRPr="009D4D4A"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77777777" w:rsidR="00E30DBE" w:rsidRPr="00E30DBE" w:rsidRDefault="00E30DBE" w:rsidP="00E30DBE">
            <w:pPr>
              <w:suppressLineNumbers/>
              <w:spacing w:after="0" w:line="240" w:lineRule="auto"/>
              <w:rPr>
                <w:lang w:val="it-IT"/>
              </w:rPr>
            </w:pPr>
            <w:r w:rsidRPr="00E30DBE">
              <w:rPr>
                <w:sz w:val="24"/>
                <w:szCs w:val="24"/>
                <w:lang w:val="it-IT"/>
              </w:rPr>
              <w:t>Si esce da questo caso d’uso quando il Docente ha inserito la lezione</w:t>
            </w:r>
          </w:p>
        </w:tc>
      </w:tr>
      <w:tr w:rsidR="00E30DBE" w:rsidRPr="009D4D4A"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557353D" w14:textId="77777777" w:rsidTr="00E30DBE">
              <w:tc>
                <w:tcPr>
                  <w:tcW w:w="3777" w:type="dxa"/>
                </w:tcPr>
                <w:p w14:paraId="3199F687" w14:textId="77777777" w:rsidR="00E30DBE" w:rsidRDefault="00E30DBE" w:rsidP="00E30DBE">
                  <w:pPr>
                    <w:suppressLineNumbers/>
                    <w:jc w:val="center"/>
                    <w:rPr>
                      <w:sz w:val="24"/>
                      <w:szCs w:val="24"/>
                    </w:rPr>
                  </w:pPr>
                  <w:proofErr w:type="spellStart"/>
                  <w:r>
                    <w:rPr>
                      <w:sz w:val="24"/>
                      <w:szCs w:val="24"/>
                    </w:rPr>
                    <w:t>Docente</w:t>
                  </w:r>
                  <w:proofErr w:type="spellEnd"/>
                </w:p>
              </w:tc>
              <w:tc>
                <w:tcPr>
                  <w:tcW w:w="3777" w:type="dxa"/>
                </w:tcPr>
                <w:p w14:paraId="7A9359A1" w14:textId="77777777" w:rsidR="00E30DBE" w:rsidRDefault="00E30DBE" w:rsidP="00E30DBE">
                  <w:pPr>
                    <w:suppressLineNumbers/>
                    <w:jc w:val="center"/>
                    <w:rPr>
                      <w:sz w:val="24"/>
                      <w:szCs w:val="24"/>
                    </w:rPr>
                  </w:pPr>
                  <w:r>
                    <w:rPr>
                      <w:sz w:val="24"/>
                      <w:szCs w:val="24"/>
                    </w:rPr>
                    <w:t>Sistema</w:t>
                  </w:r>
                </w:p>
                <w:p w14:paraId="01E2655C" w14:textId="77777777" w:rsidR="00E30DBE" w:rsidRDefault="00E30DBE" w:rsidP="00E30DBE">
                  <w:pPr>
                    <w:suppressLineNumbers/>
                    <w:rPr>
                      <w:sz w:val="24"/>
                      <w:szCs w:val="24"/>
                    </w:rPr>
                  </w:pPr>
                </w:p>
              </w:tc>
            </w:tr>
            <w:tr w:rsidR="00E30DBE" w:rsidRPr="009D4D4A" w14:paraId="090FD75B" w14:textId="77777777" w:rsidTr="00E30DBE">
              <w:tc>
                <w:tcPr>
                  <w:tcW w:w="3777" w:type="dxa"/>
                </w:tcPr>
                <w:p w14:paraId="5DA2558E" w14:textId="77777777" w:rsidR="00E30DBE" w:rsidRPr="00E30DBE" w:rsidRDefault="00E30DBE" w:rsidP="00E30DBE">
                  <w:pPr>
                    <w:suppressLineNumbers/>
                    <w:rPr>
                      <w:sz w:val="24"/>
                      <w:szCs w:val="24"/>
                      <w:lang w:val="it-IT"/>
                    </w:rPr>
                  </w:pPr>
                </w:p>
                <w:p w14:paraId="37B904C0" w14:textId="77777777" w:rsidR="00E30DBE" w:rsidRPr="00E30DBE" w:rsidRDefault="00E30DBE" w:rsidP="00E30DBE">
                  <w:pPr>
                    <w:suppressLineNumbers/>
                    <w:rPr>
                      <w:sz w:val="24"/>
                      <w:szCs w:val="24"/>
                      <w:lang w:val="it-IT"/>
                    </w:rPr>
                  </w:pPr>
                </w:p>
                <w:p w14:paraId="4FF7FD42" w14:textId="77777777" w:rsidR="00E30DBE" w:rsidRPr="00E30DBE" w:rsidRDefault="00E30DBE" w:rsidP="00E30DBE">
                  <w:pPr>
                    <w:suppressLineNumbers/>
                    <w:rPr>
                      <w:sz w:val="24"/>
                      <w:szCs w:val="24"/>
                      <w:lang w:val="it-IT"/>
                    </w:rPr>
                  </w:pPr>
                </w:p>
                <w:p w14:paraId="77BBC010" w14:textId="77777777" w:rsidR="00E30DBE" w:rsidRPr="00E30DBE" w:rsidRDefault="00E30DBE" w:rsidP="00E30DBE">
                  <w:pPr>
                    <w:suppressLineNumbers/>
                    <w:rPr>
                      <w:sz w:val="24"/>
                      <w:szCs w:val="24"/>
                      <w:lang w:val="it-IT"/>
                    </w:rPr>
                  </w:pPr>
                </w:p>
                <w:p w14:paraId="78C42603" w14:textId="77777777" w:rsidR="00E30DBE" w:rsidRPr="00E30DBE" w:rsidRDefault="00E30DBE" w:rsidP="00E30DBE">
                  <w:pPr>
                    <w:suppressLineNumbers/>
                    <w:rPr>
                      <w:sz w:val="24"/>
                      <w:szCs w:val="24"/>
                      <w:lang w:val="it-IT"/>
                    </w:rPr>
                  </w:pPr>
                  <w:r w:rsidRPr="00E30DBE">
                    <w:rPr>
                      <w:sz w:val="24"/>
                      <w:szCs w:val="24"/>
                      <w:lang w:val="it-IT"/>
                    </w:rPr>
                    <w:t>Il Docente inserisce il percorso e selezione il video da caricare e preme il tasto “Apri”</w:t>
                  </w:r>
                </w:p>
                <w:p w14:paraId="17F33934" w14:textId="77777777" w:rsidR="00E30DBE" w:rsidRPr="00E30DBE" w:rsidRDefault="00E30DBE" w:rsidP="00E30DBE">
                  <w:pPr>
                    <w:suppressLineNumbers/>
                    <w:rPr>
                      <w:sz w:val="24"/>
                      <w:szCs w:val="24"/>
                      <w:lang w:val="it-IT"/>
                    </w:rPr>
                  </w:pPr>
                </w:p>
                <w:p w14:paraId="68E639F5" w14:textId="77777777" w:rsidR="00E30DBE" w:rsidRPr="00E30DBE" w:rsidRDefault="00E30DBE" w:rsidP="00E30DBE">
                  <w:pPr>
                    <w:suppressLineNumbers/>
                    <w:rPr>
                      <w:sz w:val="24"/>
                      <w:szCs w:val="24"/>
                      <w:lang w:val="it-IT"/>
                    </w:rPr>
                  </w:pPr>
                </w:p>
              </w:tc>
              <w:tc>
                <w:tcPr>
                  <w:tcW w:w="3777" w:type="dxa"/>
                </w:tcPr>
                <w:p w14:paraId="634A6370" w14:textId="77777777" w:rsidR="00E30DBE" w:rsidRPr="00E30DBE" w:rsidRDefault="00E30DBE" w:rsidP="00E30DBE">
                  <w:pPr>
                    <w:suppressLineNumbers/>
                    <w:rPr>
                      <w:sz w:val="24"/>
                      <w:szCs w:val="24"/>
                      <w:lang w:val="it-IT"/>
                    </w:rPr>
                  </w:pPr>
                  <w:r w:rsidRPr="00E30DBE">
                    <w:rPr>
                      <w:sz w:val="24"/>
                      <w:szCs w:val="24"/>
                      <w:lang w:val="it-IT"/>
                    </w:rPr>
                    <w:t>Il Sistema risponde andando a visualizzare una finestra sul File System da cui estrapolare i dati</w:t>
                  </w:r>
                </w:p>
                <w:p w14:paraId="37D5AE0F" w14:textId="77777777" w:rsidR="00E30DBE" w:rsidRPr="00E30DBE" w:rsidRDefault="00E30DBE" w:rsidP="00E30DBE">
                  <w:pPr>
                    <w:suppressLineNumbers/>
                    <w:rPr>
                      <w:sz w:val="24"/>
                      <w:szCs w:val="24"/>
                      <w:lang w:val="it-IT"/>
                    </w:rPr>
                  </w:pPr>
                </w:p>
                <w:p w14:paraId="1B833E48" w14:textId="77777777" w:rsidR="00E30DBE" w:rsidRPr="00E30DBE" w:rsidRDefault="00E30DBE" w:rsidP="00E30DBE">
                  <w:pPr>
                    <w:suppressLineNumbers/>
                    <w:rPr>
                      <w:sz w:val="24"/>
                      <w:szCs w:val="24"/>
                      <w:lang w:val="it-IT"/>
                    </w:rPr>
                  </w:pPr>
                </w:p>
                <w:p w14:paraId="14F918EA" w14:textId="77777777" w:rsidR="00E30DBE" w:rsidRPr="00E30DBE" w:rsidRDefault="00E30DBE" w:rsidP="00E30DBE">
                  <w:pPr>
                    <w:suppressLineNumbers/>
                    <w:rPr>
                      <w:sz w:val="24"/>
                      <w:szCs w:val="24"/>
                      <w:lang w:val="it-IT"/>
                    </w:rPr>
                  </w:pPr>
                </w:p>
                <w:p w14:paraId="333D8ACC" w14:textId="77777777" w:rsidR="00E30DBE" w:rsidRPr="00E30DBE" w:rsidRDefault="00E30DBE" w:rsidP="00E30DBE">
                  <w:pPr>
                    <w:suppressLineNumbers/>
                    <w:rPr>
                      <w:sz w:val="24"/>
                      <w:szCs w:val="24"/>
                      <w:lang w:val="it-IT"/>
                    </w:rPr>
                  </w:pPr>
                </w:p>
                <w:p w14:paraId="5B027A04"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carica sulla piattaforma il video</w:t>
                  </w:r>
                </w:p>
              </w:tc>
            </w:tr>
          </w:tbl>
          <w:p w14:paraId="3FC560C0" w14:textId="77777777" w:rsidR="00E30DBE" w:rsidRPr="00E30DBE" w:rsidRDefault="00E30DBE" w:rsidP="00E30DBE">
            <w:pPr>
              <w:suppressLineNumbers/>
              <w:spacing w:after="0" w:line="240" w:lineRule="auto"/>
              <w:rPr>
                <w:lang w:val="it-IT"/>
              </w:rPr>
            </w:pPr>
          </w:p>
        </w:tc>
      </w:tr>
      <w:tr w:rsidR="00E30DBE" w:rsidRPr="009D4D4A"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2E04DDA" w14:textId="77777777" w:rsidR="00E30DBE" w:rsidRPr="00E30DBE" w:rsidRDefault="00E30DBE" w:rsidP="00E30DBE">
            <w:pPr>
              <w:suppressLineNumbers/>
              <w:spacing w:after="0" w:line="240" w:lineRule="auto"/>
              <w:rPr>
                <w:lang w:val="it-IT"/>
              </w:rPr>
            </w:pPr>
            <w:r w:rsidRPr="00E30DBE">
              <w:rPr>
                <w:lang w:val="it-IT"/>
              </w:rPr>
              <w:t>Se mentre il Sistema carica il video sulla piattaforma, il Docente nota che è una lezione errata, preme il pulsante “Rimuovi” a forma di X e va al caso d’uso EC2</w:t>
            </w:r>
          </w:p>
          <w:p w14:paraId="2217ABE5" w14:textId="77777777" w:rsidR="00E30DBE" w:rsidRPr="00E30DBE" w:rsidRDefault="00E30DBE" w:rsidP="00E30DBE">
            <w:pPr>
              <w:suppressLineNumbers/>
              <w:spacing w:after="0" w:line="240" w:lineRule="auto"/>
              <w:rPr>
                <w:lang w:val="it-IT"/>
              </w:rPr>
            </w:pPr>
          </w:p>
          <w:p w14:paraId="012A21DF"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finestra del form di creazione corso.</w:t>
            </w:r>
          </w:p>
        </w:tc>
      </w:tr>
    </w:tbl>
    <w:p w14:paraId="793ADFC2"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Default="00E30DBE" w:rsidP="00E30DBE">
            <w:pPr>
              <w:suppressLineNumbers/>
              <w:spacing w:after="0" w:line="240" w:lineRule="auto"/>
            </w:pPr>
            <w:r>
              <w:t>EC2</w:t>
            </w:r>
          </w:p>
        </w:tc>
      </w:tr>
      <w:tr w:rsidR="00E30DBE"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2F7F57" w:rsidRDefault="00E30DBE" w:rsidP="00E30DBE">
            <w:pPr>
              <w:suppressLineNumbers/>
              <w:spacing w:after="0" w:line="240" w:lineRule="auto"/>
              <w:rPr>
                <w:sz w:val="24"/>
              </w:rPr>
            </w:pPr>
            <w:proofErr w:type="spellStart"/>
            <w:r w:rsidRPr="002F7F57">
              <w:rPr>
                <w:sz w:val="24"/>
              </w:rPr>
              <w:t>RimozioneLezioneErrata</w:t>
            </w:r>
            <w:proofErr w:type="spellEnd"/>
          </w:p>
        </w:tc>
      </w:tr>
      <w:tr w:rsidR="00E30DBE"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E30DBE" w:rsidRDefault="00E30DBE" w:rsidP="00E30DBE">
            <w:pPr>
              <w:suppressLineNumbers/>
              <w:spacing w:after="0" w:line="240" w:lineRule="auto"/>
              <w:rPr>
                <w:lang w:val="it-IT"/>
              </w:rPr>
            </w:pPr>
            <w:r w:rsidRPr="00E30DBE">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9D4D4A"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E30DBE" w:rsidRDefault="00E30DBE" w:rsidP="00E30DBE">
            <w:pPr>
              <w:suppressLineNumbers/>
              <w:spacing w:after="0" w:line="240" w:lineRule="auto"/>
              <w:rPr>
                <w:sz w:val="24"/>
                <w:szCs w:val="24"/>
                <w:lang w:val="it-IT"/>
              </w:rPr>
            </w:pPr>
            <w:r w:rsidRPr="00E30DBE">
              <w:rPr>
                <w:sz w:val="24"/>
                <w:szCs w:val="24"/>
                <w:lang w:val="it-IT"/>
              </w:rPr>
              <w:t>Il Docente visualizza la tabella delle lezioni senza la riga eliminata.</w:t>
            </w:r>
          </w:p>
        </w:tc>
      </w:tr>
      <w:tr w:rsidR="00E30DBE" w:rsidRPr="009D4D4A"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ACB346B" w14:textId="77777777" w:rsidTr="00E30DBE">
              <w:tc>
                <w:tcPr>
                  <w:tcW w:w="3777" w:type="dxa"/>
                </w:tcPr>
                <w:p w14:paraId="42024014" w14:textId="77777777" w:rsidR="00E30DBE" w:rsidRDefault="00E30DBE" w:rsidP="00E30DBE">
                  <w:pPr>
                    <w:suppressLineNumbers/>
                    <w:jc w:val="center"/>
                    <w:rPr>
                      <w:sz w:val="24"/>
                      <w:szCs w:val="24"/>
                    </w:rPr>
                  </w:pPr>
                  <w:proofErr w:type="spellStart"/>
                  <w:r>
                    <w:rPr>
                      <w:sz w:val="24"/>
                      <w:szCs w:val="24"/>
                    </w:rPr>
                    <w:t>Docente</w:t>
                  </w:r>
                  <w:proofErr w:type="spellEnd"/>
                </w:p>
              </w:tc>
              <w:tc>
                <w:tcPr>
                  <w:tcW w:w="3777" w:type="dxa"/>
                </w:tcPr>
                <w:p w14:paraId="6B6114C2" w14:textId="77777777" w:rsidR="00E30DBE" w:rsidRDefault="00E30DBE" w:rsidP="00E30DBE">
                  <w:pPr>
                    <w:suppressLineNumbers/>
                    <w:jc w:val="center"/>
                    <w:rPr>
                      <w:sz w:val="24"/>
                      <w:szCs w:val="24"/>
                    </w:rPr>
                  </w:pPr>
                  <w:r>
                    <w:rPr>
                      <w:sz w:val="24"/>
                      <w:szCs w:val="24"/>
                    </w:rPr>
                    <w:t>Sistema</w:t>
                  </w:r>
                </w:p>
                <w:p w14:paraId="066639FC" w14:textId="77777777" w:rsidR="00E30DBE" w:rsidRDefault="00E30DBE" w:rsidP="00E30DBE">
                  <w:pPr>
                    <w:suppressLineNumbers/>
                    <w:rPr>
                      <w:sz w:val="24"/>
                      <w:szCs w:val="24"/>
                    </w:rPr>
                  </w:pPr>
                </w:p>
              </w:tc>
            </w:tr>
            <w:tr w:rsidR="00E30DBE" w:rsidRPr="009D4D4A" w14:paraId="7E3795ED" w14:textId="77777777" w:rsidTr="00E30DBE">
              <w:tc>
                <w:tcPr>
                  <w:tcW w:w="3777" w:type="dxa"/>
                </w:tcPr>
                <w:p w14:paraId="00A6A55F" w14:textId="77777777" w:rsidR="00E30DBE" w:rsidRPr="00E30DBE" w:rsidRDefault="00E30DBE" w:rsidP="00E30DBE">
                  <w:pPr>
                    <w:suppressLineNumbers/>
                    <w:rPr>
                      <w:sz w:val="24"/>
                      <w:szCs w:val="24"/>
                      <w:lang w:val="it-IT"/>
                    </w:rPr>
                  </w:pPr>
                </w:p>
                <w:p w14:paraId="1422DF58" w14:textId="77777777" w:rsidR="00E30DBE" w:rsidRPr="00E30DBE" w:rsidRDefault="00E30DBE" w:rsidP="00E30DBE">
                  <w:pPr>
                    <w:suppressLineNumbers/>
                    <w:rPr>
                      <w:sz w:val="24"/>
                      <w:szCs w:val="24"/>
                      <w:lang w:val="it-IT"/>
                    </w:rPr>
                  </w:pPr>
                </w:p>
                <w:p w14:paraId="18DEDE6E" w14:textId="77777777" w:rsidR="00E30DBE" w:rsidRPr="00E30DBE" w:rsidRDefault="00E30DBE" w:rsidP="00E30DBE">
                  <w:pPr>
                    <w:suppressLineNumbers/>
                    <w:rPr>
                      <w:sz w:val="24"/>
                      <w:szCs w:val="24"/>
                      <w:lang w:val="it-IT"/>
                    </w:rPr>
                  </w:pPr>
                </w:p>
                <w:p w14:paraId="3907EE6D" w14:textId="77777777" w:rsidR="00E30DBE" w:rsidRPr="00E30DBE" w:rsidRDefault="00E30DBE" w:rsidP="00E30DBE">
                  <w:pPr>
                    <w:suppressLineNumbers/>
                    <w:rPr>
                      <w:sz w:val="24"/>
                      <w:szCs w:val="24"/>
                      <w:lang w:val="it-IT"/>
                    </w:rPr>
                  </w:pPr>
                  <w:r w:rsidRPr="00E30DBE">
                    <w:rPr>
                      <w:sz w:val="24"/>
                      <w:szCs w:val="24"/>
                      <w:lang w:val="it-IT"/>
                    </w:rPr>
                    <w:t>Il Docente vede la lista della lezione senza la riga eliminata.</w:t>
                  </w:r>
                </w:p>
              </w:tc>
              <w:tc>
                <w:tcPr>
                  <w:tcW w:w="3777" w:type="dxa"/>
                </w:tcPr>
                <w:p w14:paraId="0052A03C" w14:textId="77777777" w:rsidR="00E30DBE" w:rsidRPr="00E30DBE" w:rsidRDefault="00E30DBE" w:rsidP="00E30DBE">
                  <w:pPr>
                    <w:suppressLineNumbers/>
                    <w:rPr>
                      <w:sz w:val="24"/>
                      <w:szCs w:val="24"/>
                      <w:lang w:val="it-IT"/>
                    </w:rPr>
                  </w:pPr>
                  <w:r w:rsidRPr="00E30DBE">
                    <w:rPr>
                      <w:sz w:val="24"/>
                      <w:szCs w:val="24"/>
                      <w:lang w:val="it-IT"/>
                    </w:rPr>
                    <w:t>Il Sistema risponde eliminando la lezione selezionata dalla lista delle lezioni in caricamento</w:t>
                  </w:r>
                </w:p>
                <w:p w14:paraId="7CD9C44E" w14:textId="77777777" w:rsidR="00E30DBE" w:rsidRPr="00E30DBE" w:rsidRDefault="00E30DBE" w:rsidP="00E30DBE">
                  <w:pPr>
                    <w:suppressLineNumbers/>
                    <w:rPr>
                      <w:sz w:val="24"/>
                      <w:szCs w:val="24"/>
                      <w:lang w:val="it-IT"/>
                    </w:rPr>
                  </w:pPr>
                </w:p>
                <w:p w14:paraId="494CF27A" w14:textId="77777777" w:rsidR="00E30DBE" w:rsidRPr="00E30DBE" w:rsidRDefault="00E30DBE" w:rsidP="00E30DBE">
                  <w:pPr>
                    <w:suppressLineNumbers/>
                    <w:rPr>
                      <w:sz w:val="24"/>
                      <w:szCs w:val="24"/>
                      <w:lang w:val="it-IT"/>
                    </w:rPr>
                  </w:pPr>
                </w:p>
                <w:p w14:paraId="27FF0A37" w14:textId="77777777" w:rsidR="00E30DBE" w:rsidRPr="00E30DBE" w:rsidRDefault="00E30DBE" w:rsidP="00E30DBE">
                  <w:pPr>
                    <w:suppressLineNumbers/>
                    <w:rPr>
                      <w:sz w:val="24"/>
                      <w:szCs w:val="24"/>
                      <w:lang w:val="it-IT"/>
                    </w:rPr>
                  </w:pPr>
                </w:p>
              </w:tc>
            </w:tr>
          </w:tbl>
          <w:p w14:paraId="357F9CE9" w14:textId="77777777" w:rsidR="00E30DBE" w:rsidRPr="00E30DBE" w:rsidRDefault="00E30DBE" w:rsidP="00E30DBE">
            <w:pPr>
              <w:suppressLineNumbers/>
              <w:spacing w:after="0" w:line="240" w:lineRule="auto"/>
              <w:rPr>
                <w:lang w:val="it-IT"/>
              </w:rPr>
            </w:pPr>
          </w:p>
        </w:tc>
      </w:tr>
    </w:tbl>
    <w:p w14:paraId="2ABEBB73"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Default="00E30DBE" w:rsidP="00E30DBE">
            <w:pPr>
              <w:suppressLineNumbers/>
              <w:spacing w:after="0" w:line="240" w:lineRule="auto"/>
            </w:pPr>
            <w:r>
              <w:t>US11</w:t>
            </w:r>
          </w:p>
        </w:tc>
      </w:tr>
      <w:tr w:rsidR="00E30DBE" w:rsidRPr="002F7F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2F7F57" w:rsidRDefault="00E30DBE" w:rsidP="00E30DBE">
            <w:pPr>
              <w:suppressLineNumbers/>
              <w:spacing w:after="0" w:line="240" w:lineRule="auto"/>
              <w:rPr>
                <w:sz w:val="24"/>
              </w:rPr>
            </w:pPr>
            <w:proofErr w:type="spellStart"/>
            <w:r>
              <w:rPr>
                <w:sz w:val="24"/>
              </w:rPr>
              <w:t>ConfermaCreazioneCorso</w:t>
            </w:r>
            <w:proofErr w:type="spellEnd"/>
          </w:p>
        </w:tc>
      </w:tr>
      <w:tr w:rsidR="00E30DBE"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9D4D4A"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E30DBE" w:rsidRDefault="00E30DBE" w:rsidP="00E30DBE">
            <w:pPr>
              <w:suppressLineNumbers/>
              <w:spacing w:after="0" w:line="240" w:lineRule="auto"/>
              <w:rPr>
                <w:lang w:val="it-IT"/>
              </w:rPr>
            </w:pPr>
            <w:r w:rsidRPr="00E30DBE">
              <w:rPr>
                <w:sz w:val="24"/>
                <w:szCs w:val="24"/>
                <w:lang w:val="it-IT"/>
              </w:rPr>
              <w:t>Il Docente conferma l’effettiva creazione del corso</w:t>
            </w:r>
          </w:p>
        </w:tc>
      </w:tr>
      <w:tr w:rsidR="00E30DBE" w:rsidRPr="009D4D4A"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CEBB818" w14:textId="77777777" w:rsidTr="00E30DBE">
              <w:tc>
                <w:tcPr>
                  <w:tcW w:w="3777" w:type="dxa"/>
                </w:tcPr>
                <w:p w14:paraId="338D41EA"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4D267C4F" w14:textId="77777777" w:rsidR="00E30DBE" w:rsidRPr="00E30DBE" w:rsidRDefault="00E30DBE" w:rsidP="00E30DBE">
                  <w:pPr>
                    <w:suppressLineNumbers/>
                    <w:rPr>
                      <w:sz w:val="24"/>
                      <w:szCs w:val="24"/>
                      <w:lang w:val="it-IT"/>
                    </w:rPr>
                  </w:pPr>
                  <w:r w:rsidRPr="00E30DBE">
                    <w:rPr>
                      <w:sz w:val="24"/>
                      <w:szCs w:val="24"/>
                      <w:lang w:val="it-IT"/>
                    </w:rPr>
                    <w:t>Il Docente preme il pulsante “Conforma Creazione” presente sotto il corso caricato nella lista dei corsi tenuti</w:t>
                  </w:r>
                </w:p>
              </w:tc>
              <w:tc>
                <w:tcPr>
                  <w:tcW w:w="3777" w:type="dxa"/>
                </w:tcPr>
                <w:p w14:paraId="587BB56B" w14:textId="77777777" w:rsidR="00E30DBE" w:rsidRDefault="00E30DBE" w:rsidP="00E30DBE">
                  <w:pPr>
                    <w:suppressLineNumbers/>
                    <w:jc w:val="center"/>
                    <w:rPr>
                      <w:sz w:val="24"/>
                      <w:szCs w:val="24"/>
                    </w:rPr>
                  </w:pPr>
                  <w:r>
                    <w:rPr>
                      <w:sz w:val="24"/>
                      <w:szCs w:val="24"/>
                    </w:rPr>
                    <w:t>Sistema</w:t>
                  </w:r>
                </w:p>
              </w:tc>
            </w:tr>
            <w:tr w:rsidR="00E30DBE" w:rsidRPr="009D4D4A" w14:paraId="76C4D54E" w14:textId="77777777" w:rsidTr="00E30DBE">
              <w:tc>
                <w:tcPr>
                  <w:tcW w:w="3777" w:type="dxa"/>
                </w:tcPr>
                <w:p w14:paraId="1A022B9D" w14:textId="77777777" w:rsidR="00E30DBE" w:rsidRDefault="00E30DBE" w:rsidP="00E30DBE">
                  <w:pPr>
                    <w:suppressLineNumbers/>
                    <w:rPr>
                      <w:sz w:val="24"/>
                      <w:szCs w:val="24"/>
                    </w:rPr>
                  </w:pPr>
                </w:p>
              </w:tc>
              <w:tc>
                <w:tcPr>
                  <w:tcW w:w="3777" w:type="dxa"/>
                </w:tcPr>
                <w:p w14:paraId="604FF708"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modificando lo stato del corso in “In Validazione”</w:t>
                  </w:r>
                </w:p>
              </w:tc>
            </w:tr>
            <w:tr w:rsidR="00E30DBE" w:rsidRPr="009D4D4A" w14:paraId="4F76EEFA" w14:textId="77777777" w:rsidTr="00E30DBE">
              <w:tc>
                <w:tcPr>
                  <w:tcW w:w="3777" w:type="dxa"/>
                </w:tcPr>
                <w:p w14:paraId="783804A6" w14:textId="77777777" w:rsidR="00E30DBE" w:rsidRPr="00E30DBE" w:rsidRDefault="00E30DBE" w:rsidP="00E30DBE">
                  <w:pPr>
                    <w:suppressLineNumbers/>
                    <w:rPr>
                      <w:sz w:val="24"/>
                      <w:szCs w:val="24"/>
                      <w:lang w:val="it-IT"/>
                    </w:rPr>
                  </w:pPr>
                </w:p>
              </w:tc>
              <w:tc>
                <w:tcPr>
                  <w:tcW w:w="3777" w:type="dxa"/>
                </w:tcPr>
                <w:p w14:paraId="18174320" w14:textId="77777777" w:rsidR="00E30DBE" w:rsidRPr="00E30DBE" w:rsidRDefault="00E30DBE" w:rsidP="00E30DBE">
                  <w:pPr>
                    <w:suppressLineNumbers/>
                    <w:rPr>
                      <w:sz w:val="24"/>
                      <w:szCs w:val="24"/>
                      <w:lang w:val="it-IT"/>
                    </w:rPr>
                  </w:pPr>
                </w:p>
              </w:tc>
            </w:tr>
          </w:tbl>
          <w:p w14:paraId="20BACA2F" w14:textId="77777777" w:rsidR="00E30DBE" w:rsidRPr="00E30DBE" w:rsidRDefault="00E30DBE" w:rsidP="00E30DBE">
            <w:pPr>
              <w:suppressLineNumbers/>
              <w:spacing w:after="0" w:line="240" w:lineRule="auto"/>
              <w:rPr>
                <w:lang w:val="it-IT"/>
              </w:rPr>
            </w:pPr>
          </w:p>
        </w:tc>
      </w:tr>
      <w:tr w:rsidR="00E30DBE"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Default="00E30DBE" w:rsidP="00E30DBE">
            <w:pPr>
              <w:suppressLineNumbers/>
              <w:spacing w:after="0" w:line="240" w:lineRule="auto"/>
            </w:pPr>
          </w:p>
        </w:tc>
      </w:tr>
    </w:tbl>
    <w:p w14:paraId="0ECE4411"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Default="00E30DBE" w:rsidP="00E30DBE">
            <w:pPr>
              <w:suppressLineNumbers/>
              <w:spacing w:after="0" w:line="240" w:lineRule="auto"/>
            </w:pPr>
            <w:r>
              <w:t>US12</w:t>
            </w:r>
          </w:p>
        </w:tc>
      </w:tr>
      <w:tr w:rsidR="00E30DBE" w:rsidRPr="002F7F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2F7F57" w:rsidRDefault="00E30DBE" w:rsidP="00E30DBE">
            <w:pPr>
              <w:suppressLineNumbers/>
              <w:spacing w:after="0" w:line="240" w:lineRule="auto"/>
              <w:rPr>
                <w:sz w:val="24"/>
              </w:rPr>
            </w:pPr>
            <w:proofErr w:type="spellStart"/>
            <w:r>
              <w:rPr>
                <w:sz w:val="24"/>
              </w:rPr>
              <w:t>EliminaCorso</w:t>
            </w:r>
            <w:proofErr w:type="spellEnd"/>
          </w:p>
        </w:tc>
      </w:tr>
      <w:tr w:rsidR="00E30DBE"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9D4D4A"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E30DBE" w:rsidRDefault="00E30DBE" w:rsidP="00E30DBE">
            <w:pPr>
              <w:suppressLineNumbers/>
              <w:spacing w:after="0" w:line="240" w:lineRule="auto"/>
              <w:rPr>
                <w:lang w:val="it-IT"/>
              </w:rPr>
            </w:pPr>
            <w:r w:rsidRPr="00E30DBE">
              <w:rPr>
                <w:sz w:val="24"/>
                <w:szCs w:val="24"/>
                <w:lang w:val="it-IT"/>
              </w:rPr>
              <w:t>Il Docente elimina il corso creato</w:t>
            </w:r>
          </w:p>
        </w:tc>
      </w:tr>
      <w:tr w:rsidR="00E30DBE" w:rsidRPr="009D4D4A"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F3349AA" w14:textId="77777777" w:rsidTr="00E30DBE">
              <w:tc>
                <w:tcPr>
                  <w:tcW w:w="3777" w:type="dxa"/>
                </w:tcPr>
                <w:p w14:paraId="51B34F31"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66F1F3B3" w14:textId="77777777" w:rsidR="00E30DBE" w:rsidRPr="00E30DBE" w:rsidRDefault="00E30DBE" w:rsidP="00E30DBE">
                  <w:pPr>
                    <w:suppressLineNumbers/>
                    <w:rPr>
                      <w:sz w:val="24"/>
                      <w:szCs w:val="24"/>
                      <w:lang w:val="it-IT"/>
                    </w:rPr>
                  </w:pPr>
                  <w:r w:rsidRPr="00E30DBE">
                    <w:rPr>
                      <w:sz w:val="24"/>
                      <w:szCs w:val="24"/>
                      <w:lang w:val="it-IT"/>
                    </w:rPr>
                    <w:t>Il Docente preme il pulsante “Elimina” presente sotto il corso caricato nella lista dei corsi tenuti</w:t>
                  </w:r>
                </w:p>
              </w:tc>
              <w:tc>
                <w:tcPr>
                  <w:tcW w:w="3777" w:type="dxa"/>
                </w:tcPr>
                <w:p w14:paraId="6B1EFF41" w14:textId="77777777" w:rsidR="00E30DBE" w:rsidRDefault="00E30DBE" w:rsidP="00E30DBE">
                  <w:pPr>
                    <w:suppressLineNumbers/>
                    <w:jc w:val="center"/>
                    <w:rPr>
                      <w:sz w:val="24"/>
                      <w:szCs w:val="24"/>
                    </w:rPr>
                  </w:pPr>
                  <w:r>
                    <w:rPr>
                      <w:sz w:val="24"/>
                      <w:szCs w:val="24"/>
                    </w:rPr>
                    <w:t>Sistema</w:t>
                  </w:r>
                </w:p>
              </w:tc>
            </w:tr>
            <w:tr w:rsidR="00E30DBE" w:rsidRPr="009D4D4A" w14:paraId="6B3DF253" w14:textId="77777777" w:rsidTr="00E30DBE">
              <w:tc>
                <w:tcPr>
                  <w:tcW w:w="3777" w:type="dxa"/>
                </w:tcPr>
                <w:p w14:paraId="0D9DCBB6" w14:textId="77777777" w:rsidR="00E30DBE" w:rsidRPr="00E30DBE" w:rsidRDefault="00E30DBE" w:rsidP="00E30DBE">
                  <w:pPr>
                    <w:suppressLineNumbers/>
                    <w:rPr>
                      <w:sz w:val="24"/>
                      <w:szCs w:val="24"/>
                      <w:lang w:val="it-IT"/>
                    </w:rPr>
                  </w:pPr>
                </w:p>
                <w:p w14:paraId="799CCD7F" w14:textId="77777777" w:rsidR="00E30DBE" w:rsidRPr="00E30DBE" w:rsidRDefault="00E30DBE" w:rsidP="00E30DBE">
                  <w:pPr>
                    <w:suppressLineNumbers/>
                    <w:rPr>
                      <w:sz w:val="24"/>
                      <w:szCs w:val="24"/>
                      <w:lang w:val="it-IT"/>
                    </w:rPr>
                  </w:pPr>
                </w:p>
                <w:p w14:paraId="0F846CD0" w14:textId="77777777" w:rsidR="00E30DBE" w:rsidRPr="00E30DBE" w:rsidRDefault="00E30DBE" w:rsidP="00E30DBE">
                  <w:pPr>
                    <w:suppressLineNumbers/>
                    <w:rPr>
                      <w:sz w:val="24"/>
                      <w:szCs w:val="24"/>
                      <w:lang w:val="it-IT"/>
                    </w:rPr>
                  </w:pPr>
                </w:p>
                <w:p w14:paraId="664F1BC9" w14:textId="77777777" w:rsidR="00E30DBE" w:rsidRPr="00E30DBE" w:rsidRDefault="00E30DBE" w:rsidP="00E30DBE">
                  <w:pPr>
                    <w:suppressLineNumbers/>
                    <w:rPr>
                      <w:sz w:val="24"/>
                      <w:szCs w:val="24"/>
                      <w:lang w:val="it-IT"/>
                    </w:rPr>
                  </w:pPr>
                </w:p>
                <w:p w14:paraId="03E9DF04" w14:textId="77777777" w:rsidR="00E30DBE" w:rsidRPr="00E30DBE" w:rsidRDefault="00E30DBE" w:rsidP="00E30DBE">
                  <w:pPr>
                    <w:suppressLineNumbers/>
                    <w:rPr>
                      <w:sz w:val="24"/>
                      <w:szCs w:val="24"/>
                      <w:lang w:val="it-IT"/>
                    </w:rPr>
                  </w:pPr>
                  <w:r w:rsidRPr="00E30DBE">
                    <w:rPr>
                      <w:sz w:val="24"/>
                      <w:szCs w:val="24"/>
                      <w:lang w:val="it-IT"/>
                    </w:rPr>
                    <w:t>Il Docente preme il pulsante “Si”</w:t>
                  </w:r>
                </w:p>
              </w:tc>
              <w:tc>
                <w:tcPr>
                  <w:tcW w:w="3777" w:type="dxa"/>
                </w:tcPr>
                <w:p w14:paraId="3E1D4CA2"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corso?” e due pulsanti “Si” e “No”</w:t>
                  </w:r>
                </w:p>
                <w:p w14:paraId="0511B4D4" w14:textId="77777777" w:rsidR="00E30DBE" w:rsidRPr="00E30DBE" w:rsidRDefault="00E30DBE" w:rsidP="00E30DBE">
                  <w:pPr>
                    <w:suppressLineNumbers/>
                    <w:rPr>
                      <w:sz w:val="24"/>
                      <w:szCs w:val="24"/>
                      <w:lang w:val="it-IT"/>
                    </w:rPr>
                  </w:pPr>
                </w:p>
                <w:p w14:paraId="1352D18E"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rimuovendo il corso dalla lista dei corsi tenuti</w:t>
                  </w:r>
                </w:p>
              </w:tc>
            </w:tr>
            <w:tr w:rsidR="00E30DBE" w:rsidRPr="009D4D4A" w14:paraId="14B90F91" w14:textId="77777777" w:rsidTr="00E30DBE">
              <w:tc>
                <w:tcPr>
                  <w:tcW w:w="3777" w:type="dxa"/>
                </w:tcPr>
                <w:p w14:paraId="42864DC4" w14:textId="77777777" w:rsidR="00E30DBE" w:rsidRPr="00E30DBE" w:rsidRDefault="00E30DBE" w:rsidP="00E30DBE">
                  <w:pPr>
                    <w:suppressLineNumbers/>
                    <w:rPr>
                      <w:sz w:val="24"/>
                      <w:szCs w:val="24"/>
                      <w:lang w:val="it-IT"/>
                    </w:rPr>
                  </w:pPr>
                  <w:r w:rsidRPr="00E30DBE">
                    <w:rPr>
                      <w:sz w:val="24"/>
                      <w:szCs w:val="24"/>
                      <w:lang w:val="it-IT"/>
                    </w:rPr>
                    <w:t xml:space="preserve"> </w:t>
                  </w:r>
                </w:p>
              </w:tc>
              <w:tc>
                <w:tcPr>
                  <w:tcW w:w="3777" w:type="dxa"/>
                </w:tcPr>
                <w:p w14:paraId="35623C88" w14:textId="77777777" w:rsidR="00E30DBE" w:rsidRPr="00E30DBE" w:rsidRDefault="00E30DBE" w:rsidP="00E30DBE">
                  <w:pPr>
                    <w:suppressLineNumbers/>
                    <w:rPr>
                      <w:sz w:val="24"/>
                      <w:szCs w:val="24"/>
                      <w:lang w:val="it-IT"/>
                    </w:rPr>
                  </w:pPr>
                </w:p>
              </w:tc>
            </w:tr>
          </w:tbl>
          <w:p w14:paraId="1A96DF35" w14:textId="77777777" w:rsidR="00E30DBE" w:rsidRPr="00E30DBE" w:rsidRDefault="00E30DBE" w:rsidP="00E30DBE">
            <w:pPr>
              <w:suppressLineNumbers/>
              <w:spacing w:after="0" w:line="240" w:lineRule="auto"/>
              <w:rPr>
                <w:lang w:val="it-IT"/>
              </w:rPr>
            </w:pPr>
          </w:p>
        </w:tc>
      </w:tr>
      <w:tr w:rsidR="00E30DBE"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Default="00E30DBE" w:rsidP="00E30DBE">
            <w:pPr>
              <w:suppressLineNumbers/>
              <w:spacing w:after="0" w:line="240" w:lineRule="auto"/>
            </w:pPr>
          </w:p>
        </w:tc>
      </w:tr>
    </w:tbl>
    <w:p w14:paraId="5D823E8B" w14:textId="77777777" w:rsidR="00E30DBE" w:rsidRDefault="00E30DBE" w:rsidP="00E30DBE">
      <w:pPr>
        <w:rPr>
          <w:b/>
          <w:sz w:val="32"/>
        </w:rPr>
      </w:pPr>
    </w:p>
    <w:p w14:paraId="68A63109"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Default="00E30DBE" w:rsidP="00E30DBE">
            <w:pPr>
              <w:suppressLineNumbers/>
              <w:spacing w:after="0" w:line="240" w:lineRule="auto"/>
            </w:pPr>
            <w:r>
              <w:t>US13</w:t>
            </w:r>
          </w:p>
        </w:tc>
      </w:tr>
      <w:tr w:rsidR="00E30DBE"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2F7F57" w:rsidRDefault="00E30DBE" w:rsidP="00E30DBE">
            <w:pPr>
              <w:suppressLineNumbers/>
              <w:spacing w:after="0" w:line="240" w:lineRule="auto"/>
              <w:rPr>
                <w:sz w:val="24"/>
              </w:rPr>
            </w:pPr>
            <w:proofErr w:type="spellStart"/>
            <w:r w:rsidRPr="002F7F57">
              <w:rPr>
                <w:sz w:val="24"/>
              </w:rPr>
              <w:t>VisualizzaLezioneDocente</w:t>
            </w:r>
            <w:proofErr w:type="spellEnd"/>
          </w:p>
        </w:tc>
      </w:tr>
      <w:tr w:rsidR="00E30DBE"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E30DBE" w:rsidRDefault="00E30DBE" w:rsidP="00E30DBE">
            <w:pPr>
              <w:suppressLineNumbers/>
              <w:spacing w:after="0" w:line="240" w:lineRule="auto"/>
              <w:rPr>
                <w:lang w:val="it-IT"/>
              </w:rPr>
            </w:pPr>
            <w:r w:rsidRPr="00E30DBE">
              <w:rPr>
                <w:sz w:val="24"/>
                <w:szCs w:val="24"/>
                <w:lang w:val="it-IT"/>
              </w:rPr>
              <w:t>Il Docente è loggato al sistema e ha un corso attivo</w:t>
            </w:r>
          </w:p>
        </w:tc>
      </w:tr>
      <w:tr w:rsidR="00E30DBE" w:rsidRPr="009D4D4A"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E30DBE" w:rsidRDefault="00E30DBE" w:rsidP="00E30DBE">
            <w:pPr>
              <w:suppressLineNumbers/>
              <w:spacing w:after="0" w:line="240" w:lineRule="auto"/>
              <w:rPr>
                <w:lang w:val="it-IT"/>
              </w:rPr>
            </w:pPr>
            <w:r w:rsidRPr="00E30DBE">
              <w:rPr>
                <w:sz w:val="24"/>
                <w:szCs w:val="24"/>
                <w:lang w:val="it-IT"/>
              </w:rPr>
              <w:t>Il Docente visualizza la lezione</w:t>
            </w:r>
          </w:p>
        </w:tc>
      </w:tr>
      <w:tr w:rsidR="00E30DBE" w:rsidRPr="009D4D4A"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B0ED202" w14:textId="77777777" w:rsidTr="00E30DBE">
              <w:tc>
                <w:tcPr>
                  <w:tcW w:w="3777" w:type="dxa"/>
                </w:tcPr>
                <w:p w14:paraId="1AADC9B8"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18205656" w14:textId="77777777" w:rsidR="00E30DBE" w:rsidRPr="00E30DBE" w:rsidRDefault="00E30DBE" w:rsidP="00E30DBE">
                  <w:pPr>
                    <w:suppressLineNumbers/>
                    <w:rPr>
                      <w:sz w:val="24"/>
                      <w:szCs w:val="24"/>
                      <w:lang w:val="it-IT"/>
                    </w:rPr>
                  </w:pPr>
                  <w:r w:rsidRPr="00E30DBE">
                    <w:rPr>
                      <w:sz w:val="24"/>
                      <w:szCs w:val="24"/>
                      <w:lang w:val="it-IT"/>
                    </w:rPr>
                    <w:t>Il Docente clicca sul nome del corso che intende visionare dalla lista dei corsi presenti nella Homepage</w:t>
                  </w:r>
                </w:p>
              </w:tc>
              <w:tc>
                <w:tcPr>
                  <w:tcW w:w="3777" w:type="dxa"/>
                </w:tcPr>
                <w:p w14:paraId="2B9CE774" w14:textId="77777777" w:rsidR="00E30DBE" w:rsidRDefault="00E30DBE" w:rsidP="00E30DBE">
                  <w:pPr>
                    <w:suppressLineNumbers/>
                    <w:jc w:val="center"/>
                    <w:rPr>
                      <w:sz w:val="24"/>
                      <w:szCs w:val="24"/>
                    </w:rPr>
                  </w:pPr>
                  <w:r>
                    <w:rPr>
                      <w:sz w:val="24"/>
                      <w:szCs w:val="24"/>
                    </w:rPr>
                    <w:t>Sistema</w:t>
                  </w:r>
                </w:p>
                <w:p w14:paraId="3D68082F" w14:textId="77777777" w:rsidR="00E30DBE" w:rsidRDefault="00E30DBE" w:rsidP="00E30DBE">
                  <w:pPr>
                    <w:suppressLineNumbers/>
                    <w:rPr>
                      <w:sz w:val="24"/>
                      <w:szCs w:val="24"/>
                    </w:rPr>
                  </w:pPr>
                </w:p>
              </w:tc>
            </w:tr>
            <w:tr w:rsidR="00E30DBE" w:rsidRPr="009D4D4A" w14:paraId="5239659A" w14:textId="77777777" w:rsidTr="00E30DBE">
              <w:tc>
                <w:tcPr>
                  <w:tcW w:w="3777" w:type="dxa"/>
                </w:tcPr>
                <w:p w14:paraId="629B75E2" w14:textId="77777777" w:rsidR="00E30DBE" w:rsidRPr="00E30DBE" w:rsidRDefault="00E30DBE" w:rsidP="00E30DBE">
                  <w:pPr>
                    <w:suppressLineNumbers/>
                    <w:rPr>
                      <w:sz w:val="24"/>
                      <w:szCs w:val="24"/>
                      <w:lang w:val="it-IT"/>
                    </w:rPr>
                  </w:pPr>
                </w:p>
                <w:p w14:paraId="0106532B" w14:textId="77777777" w:rsidR="00E30DBE" w:rsidRPr="00E30DBE" w:rsidRDefault="00E30DBE" w:rsidP="00E30DBE">
                  <w:pPr>
                    <w:suppressLineNumbers/>
                    <w:rPr>
                      <w:sz w:val="24"/>
                      <w:szCs w:val="24"/>
                      <w:lang w:val="it-IT"/>
                    </w:rPr>
                  </w:pPr>
                </w:p>
                <w:p w14:paraId="6AB159F5" w14:textId="77777777" w:rsidR="00E30DBE" w:rsidRPr="00E30DBE" w:rsidRDefault="00E30DBE" w:rsidP="00E30DBE">
                  <w:pPr>
                    <w:suppressLineNumbers/>
                    <w:rPr>
                      <w:sz w:val="24"/>
                      <w:szCs w:val="24"/>
                      <w:lang w:val="it-IT"/>
                    </w:rPr>
                  </w:pPr>
                </w:p>
                <w:p w14:paraId="30D4F4D5" w14:textId="77777777" w:rsidR="00E30DBE" w:rsidRPr="00E30DBE" w:rsidRDefault="00E30DBE" w:rsidP="00E30DBE">
                  <w:pPr>
                    <w:suppressLineNumbers/>
                    <w:rPr>
                      <w:sz w:val="24"/>
                      <w:szCs w:val="24"/>
                      <w:lang w:val="it-IT"/>
                    </w:rPr>
                  </w:pPr>
                </w:p>
                <w:p w14:paraId="74C152BD" w14:textId="77777777" w:rsidR="00E30DBE" w:rsidRPr="00E30DBE" w:rsidRDefault="00E30DBE" w:rsidP="00E30DBE">
                  <w:pPr>
                    <w:suppressLineNumbers/>
                    <w:rPr>
                      <w:sz w:val="24"/>
                      <w:szCs w:val="24"/>
                      <w:lang w:val="it-IT"/>
                    </w:rPr>
                  </w:pPr>
                  <w:r w:rsidRPr="00E30DBE">
                    <w:rPr>
                      <w:sz w:val="24"/>
                      <w:szCs w:val="24"/>
                      <w:lang w:val="it-IT"/>
                    </w:rPr>
                    <w:t>Il Docente sceglie dalla lista delle lezioni quella che intende visionare cliccandoci sopra.</w:t>
                  </w:r>
                </w:p>
                <w:p w14:paraId="379001D0" w14:textId="77777777" w:rsidR="00E30DBE" w:rsidRPr="00E30DBE" w:rsidRDefault="00E30DBE" w:rsidP="00E30DBE">
                  <w:pPr>
                    <w:suppressLineNumbers/>
                    <w:rPr>
                      <w:sz w:val="24"/>
                      <w:szCs w:val="24"/>
                      <w:lang w:val="it-IT"/>
                    </w:rPr>
                  </w:pPr>
                </w:p>
                <w:p w14:paraId="2AA26ACC" w14:textId="77777777" w:rsidR="00E30DBE" w:rsidRPr="00E30DBE" w:rsidRDefault="00E30DBE" w:rsidP="00E30DBE">
                  <w:pPr>
                    <w:suppressLineNumbers/>
                    <w:rPr>
                      <w:sz w:val="24"/>
                      <w:szCs w:val="24"/>
                      <w:lang w:val="it-IT"/>
                    </w:rPr>
                  </w:pPr>
                </w:p>
              </w:tc>
              <w:tc>
                <w:tcPr>
                  <w:tcW w:w="3777" w:type="dxa"/>
                </w:tcPr>
                <w:p w14:paraId="33E7CC9B"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che contiene le informazioni del corso e una lista delle lezioni</w:t>
                  </w:r>
                </w:p>
                <w:p w14:paraId="5EA12E7F" w14:textId="77777777" w:rsidR="00E30DBE" w:rsidRPr="00E30DBE" w:rsidRDefault="00E30DBE" w:rsidP="00E30DBE">
                  <w:pPr>
                    <w:suppressLineNumbers/>
                    <w:rPr>
                      <w:sz w:val="24"/>
                      <w:szCs w:val="24"/>
                      <w:lang w:val="it-IT"/>
                    </w:rPr>
                  </w:pPr>
                </w:p>
                <w:p w14:paraId="6881B652" w14:textId="77777777" w:rsidR="00E30DBE" w:rsidRPr="00E30DBE" w:rsidRDefault="00E30DBE" w:rsidP="00E30DBE">
                  <w:pPr>
                    <w:suppressLineNumbers/>
                    <w:rPr>
                      <w:sz w:val="24"/>
                      <w:szCs w:val="24"/>
                      <w:lang w:val="it-IT"/>
                    </w:rPr>
                  </w:pPr>
                </w:p>
                <w:p w14:paraId="533C4F1D" w14:textId="77777777" w:rsidR="00E30DBE" w:rsidRPr="00E30DBE" w:rsidRDefault="00E30DBE" w:rsidP="00E30DBE">
                  <w:pPr>
                    <w:suppressLineNumbers/>
                    <w:rPr>
                      <w:sz w:val="24"/>
                      <w:szCs w:val="24"/>
                      <w:lang w:val="it-IT"/>
                    </w:rPr>
                  </w:pPr>
                </w:p>
                <w:p w14:paraId="4BB3F7E2"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E30DBE" w:rsidRDefault="00E30DBE" w:rsidP="00E30DBE">
            <w:pPr>
              <w:suppressLineNumbers/>
              <w:spacing w:after="0" w:line="240" w:lineRule="auto"/>
              <w:rPr>
                <w:lang w:val="it-IT"/>
              </w:rPr>
            </w:pPr>
          </w:p>
        </w:tc>
      </w:tr>
      <w:tr w:rsidR="00E30DBE"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Default="00E30DBE" w:rsidP="00E30DBE">
            <w:pPr>
              <w:suppressLineNumbers/>
              <w:spacing w:after="0" w:line="240" w:lineRule="auto"/>
            </w:pPr>
          </w:p>
        </w:tc>
      </w:tr>
    </w:tbl>
    <w:p w14:paraId="12E6C67E" w14:textId="77777777" w:rsidR="00E30DBE" w:rsidRDefault="00E30DBE" w:rsidP="00E30DBE">
      <w:pPr>
        <w:rPr>
          <w:b/>
          <w:sz w:val="32"/>
        </w:rPr>
      </w:pPr>
    </w:p>
    <w:p w14:paraId="3A59953C"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Default="00E30DBE" w:rsidP="00E30DBE">
            <w:pPr>
              <w:suppressLineNumbers/>
              <w:spacing w:after="0" w:line="240" w:lineRule="auto"/>
            </w:pPr>
            <w:r>
              <w:t>US14</w:t>
            </w:r>
          </w:p>
        </w:tc>
      </w:tr>
      <w:tr w:rsidR="00E30DBE"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Default="00E30DBE" w:rsidP="00E30DBE">
            <w:pPr>
              <w:suppressLineNumbers/>
              <w:spacing w:after="0" w:line="240" w:lineRule="auto"/>
            </w:pPr>
            <w:proofErr w:type="spellStart"/>
            <w:r w:rsidRPr="002F7F57">
              <w:rPr>
                <w:sz w:val="24"/>
              </w:rPr>
              <w:t>CreaCommentoDocente</w:t>
            </w:r>
            <w:proofErr w:type="spellEnd"/>
          </w:p>
        </w:tc>
      </w:tr>
      <w:tr w:rsidR="00E30DBE"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E30DBE" w:rsidRDefault="00E30DBE" w:rsidP="00E30DBE">
            <w:pPr>
              <w:suppressLineNumbers/>
              <w:spacing w:after="0" w:line="240" w:lineRule="auto"/>
              <w:rPr>
                <w:lang w:val="it-IT"/>
              </w:rPr>
            </w:pPr>
            <w:r w:rsidRPr="00E30DBE">
              <w:rPr>
                <w:sz w:val="24"/>
                <w:szCs w:val="24"/>
                <w:lang w:val="it-IT"/>
              </w:rPr>
              <w:t>Il Docente accede a questo caso d’uso quando si trova nella pagina della lezione</w:t>
            </w:r>
          </w:p>
        </w:tc>
      </w:tr>
      <w:tr w:rsidR="00E30DBE" w:rsidRPr="009D4D4A"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E30DBE" w:rsidRDefault="00E30DBE" w:rsidP="00E30DBE">
            <w:pPr>
              <w:suppressLineNumbers/>
              <w:spacing w:after="0" w:line="240" w:lineRule="auto"/>
              <w:rPr>
                <w:lang w:val="it-IT"/>
              </w:rPr>
            </w:pPr>
            <w:r w:rsidRPr="00E30DBE">
              <w:rPr>
                <w:sz w:val="24"/>
                <w:szCs w:val="24"/>
                <w:lang w:val="it-IT"/>
              </w:rPr>
              <w:t>Il Docente crea al commento</w:t>
            </w:r>
          </w:p>
        </w:tc>
      </w:tr>
      <w:tr w:rsidR="00E30DBE" w:rsidRPr="009D4D4A"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F03B362" w14:textId="77777777" w:rsidTr="00E30DBE">
              <w:tc>
                <w:tcPr>
                  <w:tcW w:w="3777" w:type="dxa"/>
                </w:tcPr>
                <w:p w14:paraId="141A695E"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544905C7" w14:textId="77777777" w:rsidR="00E30DBE" w:rsidRPr="00E30DBE" w:rsidRDefault="00E30DBE" w:rsidP="00E30DBE">
                  <w:pPr>
                    <w:suppressLineNumbers/>
                    <w:rPr>
                      <w:sz w:val="24"/>
                      <w:szCs w:val="24"/>
                      <w:lang w:val="it-IT"/>
                    </w:rPr>
                  </w:pPr>
                </w:p>
                <w:p w14:paraId="106F79D7" w14:textId="77777777" w:rsidR="00E30DBE" w:rsidRPr="00E30DBE" w:rsidRDefault="00E30DBE" w:rsidP="00E30DBE">
                  <w:pPr>
                    <w:suppressLineNumbers/>
                    <w:rPr>
                      <w:sz w:val="24"/>
                      <w:szCs w:val="24"/>
                      <w:lang w:val="it-IT"/>
                    </w:rPr>
                  </w:pPr>
                  <w:r w:rsidRPr="00E30DBE">
                    <w:rPr>
                      <w:sz w:val="24"/>
                      <w:szCs w:val="24"/>
                      <w:lang w:val="it-IT"/>
                    </w:rPr>
                    <w:t xml:space="preserve">Il Docente scrive un commento nella </w:t>
                  </w:r>
                  <w:proofErr w:type="spellStart"/>
                  <w:r w:rsidRPr="00E30DBE">
                    <w:rPr>
                      <w:sz w:val="24"/>
                      <w:szCs w:val="24"/>
                      <w:lang w:val="it-IT"/>
                    </w:rPr>
                    <w:t>textarea</w:t>
                  </w:r>
                  <w:proofErr w:type="spellEnd"/>
                  <w:r w:rsidRPr="00E30DBE">
                    <w:rPr>
                      <w:sz w:val="24"/>
                      <w:szCs w:val="24"/>
                      <w:lang w:val="it-IT"/>
                    </w:rPr>
                    <w:t xml:space="preserve"> “Commenti” e preme il pulsante “Aggiungi commento” </w:t>
                  </w:r>
                </w:p>
              </w:tc>
              <w:tc>
                <w:tcPr>
                  <w:tcW w:w="3777" w:type="dxa"/>
                </w:tcPr>
                <w:p w14:paraId="1FA1D8B7" w14:textId="77777777" w:rsidR="00E30DBE" w:rsidRDefault="00E30DBE" w:rsidP="00E30DBE">
                  <w:pPr>
                    <w:suppressLineNumbers/>
                    <w:jc w:val="center"/>
                    <w:rPr>
                      <w:sz w:val="24"/>
                      <w:szCs w:val="24"/>
                    </w:rPr>
                  </w:pPr>
                  <w:r>
                    <w:rPr>
                      <w:sz w:val="24"/>
                      <w:szCs w:val="24"/>
                    </w:rPr>
                    <w:t>Sistema</w:t>
                  </w:r>
                </w:p>
              </w:tc>
            </w:tr>
            <w:tr w:rsidR="00E30DBE" w:rsidRPr="009D4D4A" w14:paraId="4F7DB9A4" w14:textId="77777777" w:rsidTr="00E30DBE">
              <w:tc>
                <w:tcPr>
                  <w:tcW w:w="3777" w:type="dxa"/>
                </w:tcPr>
                <w:p w14:paraId="6C057457" w14:textId="77777777" w:rsidR="00E30DBE" w:rsidRDefault="00E30DBE" w:rsidP="00E30DBE">
                  <w:pPr>
                    <w:suppressLineNumbers/>
                    <w:rPr>
                      <w:sz w:val="24"/>
                      <w:szCs w:val="24"/>
                    </w:rPr>
                  </w:pPr>
                </w:p>
                <w:p w14:paraId="284D2139" w14:textId="77777777" w:rsidR="00E30DBE" w:rsidRDefault="00E30DBE" w:rsidP="00E30DBE">
                  <w:pPr>
                    <w:suppressLineNumbers/>
                    <w:rPr>
                      <w:sz w:val="24"/>
                      <w:szCs w:val="24"/>
                    </w:rPr>
                  </w:pPr>
                </w:p>
              </w:tc>
              <w:tc>
                <w:tcPr>
                  <w:tcW w:w="3777" w:type="dxa"/>
                </w:tcPr>
                <w:p w14:paraId="320045AD" w14:textId="77777777" w:rsidR="00E30DBE" w:rsidRPr="00E30DBE" w:rsidRDefault="00E30DBE" w:rsidP="00E30DBE">
                  <w:pPr>
                    <w:suppressLineNumbers/>
                    <w:rPr>
                      <w:sz w:val="24"/>
                      <w:szCs w:val="24"/>
                      <w:lang w:val="it-IT"/>
                    </w:rPr>
                  </w:pPr>
                  <w:r w:rsidRPr="00E30DBE">
                    <w:rPr>
                      <w:sz w:val="24"/>
                      <w:szCs w:val="24"/>
                      <w:lang w:val="it-IT"/>
                    </w:rPr>
                    <w:t>Il Sistema risponde inserendo il commento</w:t>
                  </w:r>
                </w:p>
              </w:tc>
            </w:tr>
          </w:tbl>
          <w:p w14:paraId="2547A079" w14:textId="77777777" w:rsidR="00E30DBE" w:rsidRPr="00E30DBE" w:rsidRDefault="00E30DBE" w:rsidP="00E30DBE">
            <w:pPr>
              <w:suppressLineNumbers/>
              <w:spacing w:after="0" w:line="240" w:lineRule="auto"/>
              <w:rPr>
                <w:sz w:val="24"/>
                <w:szCs w:val="24"/>
                <w:lang w:val="it-IT"/>
              </w:rPr>
            </w:pPr>
            <w:r w:rsidRPr="00E30DBE">
              <w:rPr>
                <w:sz w:val="24"/>
                <w:szCs w:val="24"/>
                <w:lang w:val="it-IT"/>
              </w:rPr>
              <w:t xml:space="preserve">Il Docente visualizza il commento </w:t>
            </w:r>
          </w:p>
          <w:p w14:paraId="47E3F7E8" w14:textId="77777777" w:rsidR="00E30DBE" w:rsidRPr="00E30DBE" w:rsidRDefault="00E30DBE" w:rsidP="00E30DBE">
            <w:pPr>
              <w:suppressLineNumbers/>
              <w:spacing w:after="0" w:line="240" w:lineRule="auto"/>
              <w:rPr>
                <w:sz w:val="24"/>
                <w:szCs w:val="24"/>
                <w:lang w:val="it-IT"/>
              </w:rPr>
            </w:pPr>
            <w:r w:rsidRPr="00E30DBE">
              <w:rPr>
                <w:sz w:val="24"/>
                <w:szCs w:val="24"/>
                <w:lang w:val="it-IT"/>
              </w:rPr>
              <w:t>appena creato</w:t>
            </w:r>
          </w:p>
        </w:tc>
      </w:tr>
      <w:tr w:rsidR="00E30DBE"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Default="00E30DBE" w:rsidP="00E30DBE">
            <w:pPr>
              <w:suppressLineNumbers/>
              <w:spacing w:after="0" w:line="240" w:lineRule="auto"/>
            </w:pPr>
          </w:p>
        </w:tc>
      </w:tr>
    </w:tbl>
    <w:p w14:paraId="294450AE" w14:textId="77777777" w:rsidR="00E30DBE" w:rsidRPr="00FB37C3"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Default="00E30DBE" w:rsidP="00E30DBE">
            <w:pPr>
              <w:suppressLineNumbers/>
              <w:spacing w:after="0" w:line="240" w:lineRule="auto"/>
            </w:pPr>
            <w:r>
              <w:t>US14</w:t>
            </w:r>
          </w:p>
        </w:tc>
      </w:tr>
      <w:tr w:rsidR="00E30DBE"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Default="00E30DBE" w:rsidP="00E30DBE">
            <w:pPr>
              <w:suppressLineNumbers/>
              <w:spacing w:after="0" w:line="240" w:lineRule="auto"/>
            </w:pPr>
            <w:proofErr w:type="spellStart"/>
            <w:r w:rsidRPr="002F7F57">
              <w:rPr>
                <w:sz w:val="24"/>
              </w:rPr>
              <w:t>EliminazioneCommento</w:t>
            </w:r>
            <w:proofErr w:type="spellEnd"/>
          </w:p>
        </w:tc>
      </w:tr>
      <w:tr w:rsidR="00E30DBE"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9D4D4A"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E30DBE" w:rsidRDefault="00E30DBE" w:rsidP="00E30DBE">
            <w:pPr>
              <w:suppressLineNumbers/>
              <w:spacing w:after="0" w:line="240" w:lineRule="auto"/>
              <w:rPr>
                <w:lang w:val="it-IT"/>
              </w:rPr>
            </w:pPr>
            <w:r w:rsidRPr="00E30DBE">
              <w:rPr>
                <w:sz w:val="24"/>
                <w:szCs w:val="24"/>
                <w:lang w:val="it-IT"/>
              </w:rPr>
              <w:t>Il Docente accede a questo caso d’uso quando si trova nella pagina della lezione</w:t>
            </w:r>
          </w:p>
        </w:tc>
      </w:tr>
      <w:tr w:rsidR="00E30DBE" w:rsidRPr="009D4D4A"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E30DBE" w:rsidRDefault="00E30DBE" w:rsidP="00E30DBE">
            <w:pPr>
              <w:suppressLineNumbers/>
              <w:spacing w:after="0" w:line="240" w:lineRule="auto"/>
              <w:rPr>
                <w:lang w:val="it-IT"/>
              </w:rPr>
            </w:pPr>
            <w:r w:rsidRPr="00E30DBE">
              <w:rPr>
                <w:sz w:val="24"/>
                <w:szCs w:val="24"/>
                <w:lang w:val="it-IT"/>
              </w:rPr>
              <w:t>Il Docente elimina il commento e visualizza la lista dei commenti senza il messaggio eliminato.</w:t>
            </w:r>
          </w:p>
        </w:tc>
      </w:tr>
      <w:tr w:rsidR="00E30DBE" w:rsidRPr="009D4D4A"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2BB8335" w14:textId="77777777" w:rsidTr="00E30DBE">
              <w:tc>
                <w:tcPr>
                  <w:tcW w:w="3777" w:type="dxa"/>
                </w:tcPr>
                <w:p w14:paraId="58615227"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289980A8" w14:textId="77777777" w:rsidR="00E30DBE" w:rsidRPr="00E30DBE" w:rsidRDefault="00E30DBE" w:rsidP="00E30DBE">
                  <w:pPr>
                    <w:suppressLineNumbers/>
                    <w:rPr>
                      <w:sz w:val="24"/>
                      <w:szCs w:val="24"/>
                      <w:lang w:val="it-IT"/>
                    </w:rPr>
                  </w:pPr>
                </w:p>
                <w:p w14:paraId="23E96262" w14:textId="77777777" w:rsidR="00E30DBE" w:rsidRPr="00E30DBE" w:rsidRDefault="00E30DBE" w:rsidP="00E30DBE">
                  <w:pPr>
                    <w:suppressLineNumbers/>
                    <w:rPr>
                      <w:sz w:val="24"/>
                      <w:szCs w:val="24"/>
                      <w:lang w:val="it-IT"/>
                    </w:rPr>
                  </w:pPr>
                  <w:r w:rsidRPr="00E30DBE">
                    <w:rPr>
                      <w:sz w:val="24"/>
                      <w:szCs w:val="24"/>
                      <w:lang w:val="it-IT"/>
                    </w:rPr>
                    <w:t>Il Docente elimina un commento premendo il pulsante “X” presente nel campo del commento da eliminare.</w:t>
                  </w:r>
                </w:p>
              </w:tc>
              <w:tc>
                <w:tcPr>
                  <w:tcW w:w="3777" w:type="dxa"/>
                </w:tcPr>
                <w:p w14:paraId="4B7009AA" w14:textId="77777777" w:rsidR="00E30DBE" w:rsidRDefault="00E30DBE" w:rsidP="00E30DBE">
                  <w:pPr>
                    <w:suppressLineNumbers/>
                    <w:jc w:val="center"/>
                    <w:rPr>
                      <w:sz w:val="24"/>
                      <w:szCs w:val="24"/>
                    </w:rPr>
                  </w:pPr>
                  <w:r>
                    <w:rPr>
                      <w:sz w:val="24"/>
                      <w:szCs w:val="24"/>
                    </w:rPr>
                    <w:t>Sistema</w:t>
                  </w:r>
                </w:p>
                <w:p w14:paraId="242FA436" w14:textId="77777777" w:rsidR="00E30DBE" w:rsidRDefault="00E30DBE" w:rsidP="00E30DBE">
                  <w:pPr>
                    <w:suppressLineNumbers/>
                    <w:rPr>
                      <w:sz w:val="24"/>
                      <w:szCs w:val="24"/>
                    </w:rPr>
                  </w:pPr>
                </w:p>
              </w:tc>
            </w:tr>
            <w:tr w:rsidR="00E30DBE" w:rsidRPr="009D4D4A" w14:paraId="160099E4" w14:textId="77777777" w:rsidTr="00E30DBE">
              <w:tc>
                <w:tcPr>
                  <w:tcW w:w="3777" w:type="dxa"/>
                </w:tcPr>
                <w:p w14:paraId="7EA56F0D" w14:textId="77777777" w:rsidR="00E30DBE" w:rsidRPr="00E30DBE" w:rsidRDefault="00E30DBE" w:rsidP="00E30DBE">
                  <w:pPr>
                    <w:suppressLineNumbers/>
                    <w:rPr>
                      <w:sz w:val="24"/>
                      <w:szCs w:val="24"/>
                      <w:lang w:val="it-IT"/>
                    </w:rPr>
                  </w:pPr>
                </w:p>
                <w:p w14:paraId="2BA24E05" w14:textId="77777777" w:rsidR="00E30DBE" w:rsidRPr="00E30DBE" w:rsidRDefault="00E30DBE" w:rsidP="00E30DBE">
                  <w:pPr>
                    <w:suppressLineNumbers/>
                    <w:rPr>
                      <w:sz w:val="24"/>
                      <w:szCs w:val="24"/>
                      <w:lang w:val="it-IT"/>
                    </w:rPr>
                  </w:pPr>
                </w:p>
                <w:p w14:paraId="0C97D8E1" w14:textId="77777777" w:rsidR="00E30DBE" w:rsidRPr="00E30DBE" w:rsidRDefault="00E30DBE" w:rsidP="00E30DBE">
                  <w:pPr>
                    <w:suppressLineNumbers/>
                    <w:rPr>
                      <w:sz w:val="24"/>
                      <w:szCs w:val="24"/>
                      <w:lang w:val="it-IT"/>
                    </w:rPr>
                  </w:pPr>
                </w:p>
                <w:p w14:paraId="3867F905" w14:textId="77777777" w:rsidR="00E30DBE" w:rsidRPr="00E30DBE" w:rsidRDefault="00E30DBE" w:rsidP="00E30DBE">
                  <w:pPr>
                    <w:suppressLineNumbers/>
                    <w:rPr>
                      <w:sz w:val="24"/>
                      <w:szCs w:val="24"/>
                      <w:lang w:val="it-IT"/>
                    </w:rPr>
                  </w:pPr>
                </w:p>
                <w:p w14:paraId="07C90106" w14:textId="77777777" w:rsidR="00E30DBE" w:rsidRPr="00E30DBE" w:rsidRDefault="00E30DBE" w:rsidP="00E30DBE">
                  <w:pPr>
                    <w:suppressLineNumbers/>
                    <w:rPr>
                      <w:sz w:val="24"/>
                      <w:szCs w:val="24"/>
                      <w:lang w:val="it-IT"/>
                    </w:rPr>
                  </w:pPr>
                </w:p>
                <w:p w14:paraId="4538EC3E" w14:textId="77777777" w:rsidR="00E30DBE" w:rsidRPr="00E30DBE" w:rsidRDefault="00E30DBE" w:rsidP="00E30DBE">
                  <w:pPr>
                    <w:suppressLineNumbers/>
                    <w:rPr>
                      <w:sz w:val="24"/>
                      <w:szCs w:val="24"/>
                      <w:lang w:val="it-IT"/>
                    </w:rPr>
                  </w:pPr>
                </w:p>
                <w:p w14:paraId="33CBCEAE" w14:textId="77777777" w:rsidR="00E30DBE" w:rsidRPr="00E30DBE" w:rsidRDefault="00E30DBE" w:rsidP="00E30DBE">
                  <w:pPr>
                    <w:suppressLineNumbers/>
                    <w:rPr>
                      <w:sz w:val="24"/>
                      <w:szCs w:val="24"/>
                      <w:lang w:val="it-IT"/>
                    </w:rPr>
                  </w:pPr>
                  <w:r w:rsidRPr="00E30DBE">
                    <w:rPr>
                      <w:sz w:val="24"/>
                      <w:szCs w:val="24"/>
                      <w:lang w:val="it-IT"/>
                    </w:rPr>
                    <w:t>Il Docente risponde di “Si”</w:t>
                  </w:r>
                </w:p>
                <w:p w14:paraId="2CC4BFFB" w14:textId="77777777" w:rsidR="00E30DBE" w:rsidRPr="00E30DBE" w:rsidRDefault="00E30DBE" w:rsidP="00E30DBE">
                  <w:pPr>
                    <w:suppressLineNumbers/>
                    <w:rPr>
                      <w:sz w:val="24"/>
                      <w:szCs w:val="24"/>
                      <w:lang w:val="it-IT"/>
                    </w:rPr>
                  </w:pPr>
                </w:p>
                <w:p w14:paraId="1305C0B3" w14:textId="77777777" w:rsidR="00E30DBE" w:rsidRPr="00E30DBE" w:rsidRDefault="00E30DBE" w:rsidP="00E30DBE">
                  <w:pPr>
                    <w:suppressLineNumbers/>
                    <w:rPr>
                      <w:sz w:val="24"/>
                      <w:szCs w:val="24"/>
                      <w:lang w:val="it-IT"/>
                    </w:rPr>
                  </w:pPr>
                </w:p>
                <w:p w14:paraId="5EBE5590" w14:textId="77777777" w:rsidR="00E30DBE" w:rsidRPr="00E30DBE" w:rsidRDefault="00E30DBE" w:rsidP="00E30DBE">
                  <w:pPr>
                    <w:suppressLineNumbers/>
                    <w:rPr>
                      <w:sz w:val="24"/>
                      <w:szCs w:val="24"/>
                      <w:lang w:val="it-IT"/>
                    </w:rPr>
                  </w:pPr>
                  <w:r w:rsidRPr="00E30DBE">
                    <w:rPr>
                      <w:sz w:val="24"/>
                      <w:szCs w:val="24"/>
                      <w:lang w:val="it-IT"/>
                    </w:rPr>
                    <w:t>Il Docente visualizza la lista dei commenti senza il commento eliminato.</w:t>
                  </w:r>
                </w:p>
              </w:tc>
              <w:tc>
                <w:tcPr>
                  <w:tcW w:w="3777" w:type="dxa"/>
                </w:tcPr>
                <w:p w14:paraId="46E55A8A"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commento?” e due pulsanti “Si” e “No”</w:t>
                  </w:r>
                </w:p>
                <w:p w14:paraId="67CF492E" w14:textId="77777777" w:rsidR="00E30DBE" w:rsidRPr="00E30DBE" w:rsidRDefault="00E30DBE" w:rsidP="00E30DBE">
                  <w:pPr>
                    <w:suppressLineNumbers/>
                    <w:rPr>
                      <w:sz w:val="24"/>
                      <w:szCs w:val="24"/>
                      <w:lang w:val="it-IT"/>
                    </w:rPr>
                  </w:pPr>
                </w:p>
                <w:p w14:paraId="16375CE1" w14:textId="77777777" w:rsidR="00E30DBE" w:rsidRPr="00E30DBE" w:rsidRDefault="00E30DBE" w:rsidP="00E30DBE">
                  <w:pPr>
                    <w:suppressLineNumbers/>
                    <w:rPr>
                      <w:sz w:val="24"/>
                      <w:szCs w:val="24"/>
                      <w:lang w:val="it-IT"/>
                    </w:rPr>
                  </w:pPr>
                </w:p>
                <w:p w14:paraId="64F2DE2E" w14:textId="77777777" w:rsidR="00E30DBE" w:rsidRPr="00E30DBE" w:rsidRDefault="00E30DBE" w:rsidP="00E30DBE">
                  <w:pPr>
                    <w:suppressLineNumbers/>
                    <w:rPr>
                      <w:sz w:val="24"/>
                      <w:szCs w:val="24"/>
                      <w:lang w:val="it-IT"/>
                    </w:rPr>
                  </w:pPr>
                  <w:r w:rsidRPr="00E30DBE">
                    <w:rPr>
                      <w:sz w:val="24"/>
                      <w:szCs w:val="24"/>
                      <w:lang w:val="it-IT"/>
                    </w:rPr>
                    <w:t>Il Sistema risponde eliminando il commento</w:t>
                  </w:r>
                </w:p>
                <w:p w14:paraId="54427EA0" w14:textId="77777777" w:rsidR="00E30DBE" w:rsidRPr="00E30DBE" w:rsidRDefault="00E30DBE" w:rsidP="00E30DBE">
                  <w:pPr>
                    <w:suppressLineNumbers/>
                    <w:rPr>
                      <w:sz w:val="24"/>
                      <w:szCs w:val="24"/>
                      <w:lang w:val="it-IT"/>
                    </w:rPr>
                  </w:pPr>
                </w:p>
              </w:tc>
            </w:tr>
          </w:tbl>
          <w:p w14:paraId="301C8A88" w14:textId="77777777" w:rsidR="00E30DBE" w:rsidRPr="00E30DBE" w:rsidRDefault="00E30DBE" w:rsidP="00E30DBE">
            <w:pPr>
              <w:suppressLineNumbers/>
              <w:spacing w:after="0" w:line="240" w:lineRule="auto"/>
              <w:rPr>
                <w:lang w:val="it-IT"/>
              </w:rPr>
            </w:pPr>
          </w:p>
        </w:tc>
      </w:tr>
      <w:tr w:rsidR="00E30DBE" w:rsidRPr="009D4D4A"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E30DBE" w:rsidRDefault="00E30DBE" w:rsidP="00E30DBE">
            <w:pPr>
              <w:suppressLineNumbers/>
              <w:spacing w:after="0" w:line="240" w:lineRule="auto"/>
              <w:rPr>
                <w:lang w:val="it-IT"/>
              </w:rPr>
            </w:pPr>
            <w:r w:rsidRPr="00E30DBE">
              <w:rPr>
                <w:lang w:val="it-IT"/>
              </w:rPr>
              <w:t>Se il docente preme “No” si torna alla pagina della lezione</w:t>
            </w:r>
          </w:p>
        </w:tc>
      </w:tr>
      <w:bookmarkEnd w:id="15"/>
    </w:tbl>
    <w:p w14:paraId="25390137" w14:textId="77777777" w:rsidR="00E30DBE" w:rsidRPr="00E30DBE" w:rsidRDefault="00E30DBE" w:rsidP="00E30DBE">
      <w:pPr>
        <w:rPr>
          <w:b/>
          <w:sz w:val="32"/>
          <w:lang w:val="it-IT"/>
        </w:rPr>
      </w:pPr>
    </w:p>
    <w:p w14:paraId="1DD61AF8" w14:textId="70A50A99" w:rsidR="00E30DBE" w:rsidRPr="00E30DBE" w:rsidRDefault="00E30DBE" w:rsidP="00E30DBE">
      <w:pPr>
        <w:rPr>
          <w:b/>
          <w:sz w:val="32"/>
          <w:lang w:val="it-IT"/>
        </w:rPr>
      </w:pPr>
    </w:p>
    <w:p w14:paraId="069471AB"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Default="00E30DBE" w:rsidP="00E30DBE">
            <w:pPr>
              <w:suppressLineNumbers/>
              <w:spacing w:after="0" w:line="240" w:lineRule="auto"/>
            </w:pPr>
            <w:r>
              <w:t>US15</w:t>
            </w:r>
          </w:p>
        </w:tc>
      </w:tr>
      <w:tr w:rsidR="00E30DBE"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Default="00E30DBE" w:rsidP="00E30DBE">
            <w:pPr>
              <w:suppressLineNumbers/>
              <w:spacing w:after="0" w:line="240" w:lineRule="auto"/>
            </w:pPr>
            <w:proofErr w:type="spellStart"/>
            <w:r w:rsidRPr="00927DB7">
              <w:rPr>
                <w:sz w:val="24"/>
              </w:rPr>
              <w:t>IscrizioneCorso</w:t>
            </w:r>
            <w:proofErr w:type="spellEnd"/>
          </w:p>
        </w:tc>
      </w:tr>
      <w:tr w:rsidR="00E30DBE" w:rsidRPr="009D4D4A"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E30DBE" w:rsidRDefault="00E30DBE" w:rsidP="00E30DBE">
            <w:pPr>
              <w:suppressLineNumbers/>
              <w:spacing w:after="0" w:line="240" w:lineRule="auto"/>
              <w:rPr>
                <w:sz w:val="24"/>
                <w:szCs w:val="24"/>
                <w:lang w:val="it-IT"/>
              </w:rPr>
            </w:pPr>
            <w:r w:rsidRPr="00E30DBE">
              <w:rPr>
                <w:sz w:val="24"/>
                <w:szCs w:val="24"/>
                <w:lang w:val="it-IT"/>
              </w:rPr>
              <w:t>Iniziato da Studente</w:t>
            </w:r>
          </w:p>
          <w:p w14:paraId="3A10891F" w14:textId="77777777" w:rsidR="00E30DBE" w:rsidRPr="00E30DBE" w:rsidRDefault="00E30DBE" w:rsidP="00E30DBE">
            <w:pPr>
              <w:suppressLineNumbers/>
              <w:spacing w:after="0" w:line="240" w:lineRule="auto"/>
              <w:rPr>
                <w:lang w:val="it-IT"/>
              </w:rPr>
            </w:pPr>
            <w:r w:rsidRPr="00E30DBE">
              <w:rPr>
                <w:lang w:val="it-IT"/>
              </w:rPr>
              <w:t xml:space="preserve">Conversazione con </w:t>
            </w:r>
            <w:proofErr w:type="spellStart"/>
            <w:r w:rsidRPr="00E30DBE">
              <w:rPr>
                <w:lang w:val="it-IT"/>
              </w:rPr>
              <w:t>SistemaDiPagamentoEsterno</w:t>
            </w:r>
            <w:proofErr w:type="spellEnd"/>
          </w:p>
        </w:tc>
      </w:tr>
      <w:tr w:rsidR="00E30DBE" w:rsidRPr="009D4D4A"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E30DBE" w:rsidRDefault="00E30DBE" w:rsidP="00E30DBE">
            <w:pPr>
              <w:suppressLineNumbers/>
              <w:spacing w:after="0" w:line="240" w:lineRule="auto"/>
              <w:rPr>
                <w:lang w:val="it-IT"/>
              </w:rPr>
            </w:pPr>
            <w:r w:rsidRPr="00E30DBE">
              <w:rPr>
                <w:sz w:val="24"/>
                <w:szCs w:val="24"/>
                <w:lang w:val="it-IT"/>
              </w:rPr>
              <w:t>Lo Studente è loggato al sito</w:t>
            </w:r>
          </w:p>
        </w:tc>
      </w:tr>
      <w:tr w:rsidR="00E30DBE" w:rsidRPr="009D4D4A"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E30DBE" w:rsidRDefault="00E30DBE" w:rsidP="00E30DBE">
            <w:pPr>
              <w:suppressLineNumbers/>
              <w:spacing w:after="0" w:line="240" w:lineRule="auto"/>
              <w:rPr>
                <w:lang w:val="it-IT"/>
              </w:rPr>
            </w:pPr>
            <w:r w:rsidRPr="00E30DBE">
              <w:rPr>
                <w:sz w:val="24"/>
                <w:szCs w:val="24"/>
                <w:lang w:val="it-IT"/>
              </w:rPr>
              <w:t>Il Docente si iscrive al corso</w:t>
            </w:r>
          </w:p>
        </w:tc>
      </w:tr>
      <w:tr w:rsidR="00E30DBE" w:rsidRPr="009D4D4A"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7FB719FF" w14:textId="77777777" w:rsidTr="00E30DBE">
              <w:tc>
                <w:tcPr>
                  <w:tcW w:w="3777" w:type="dxa"/>
                </w:tcPr>
                <w:p w14:paraId="062BB249"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55633B56" w14:textId="77777777" w:rsidR="00E30DBE" w:rsidRPr="00E30DBE" w:rsidRDefault="00E30DBE" w:rsidP="00E30DBE">
                  <w:pPr>
                    <w:suppressLineNumbers/>
                    <w:rPr>
                      <w:sz w:val="24"/>
                      <w:szCs w:val="24"/>
                      <w:lang w:val="it-IT"/>
                    </w:rPr>
                  </w:pPr>
                </w:p>
                <w:p w14:paraId="5AE84182" w14:textId="77777777" w:rsidR="00E30DBE" w:rsidRPr="00E30DBE" w:rsidRDefault="00E30DBE" w:rsidP="00E30DBE">
                  <w:pPr>
                    <w:suppressLineNumbers/>
                    <w:rPr>
                      <w:sz w:val="24"/>
                      <w:szCs w:val="24"/>
                      <w:lang w:val="it-IT"/>
                    </w:rPr>
                  </w:pPr>
                  <w:r w:rsidRPr="00E30DBE">
                    <w:rPr>
                      <w:sz w:val="24"/>
                      <w:szCs w:val="24"/>
                      <w:lang w:val="it-IT"/>
                    </w:rPr>
                    <w:t xml:space="preserve">Lo Studente ricerca il corso nella barra di ricerca, presenti nelle pagine, andando ad inserire delle </w:t>
                  </w:r>
                  <w:proofErr w:type="spellStart"/>
                  <w:r w:rsidRPr="00E30DBE">
                    <w:rPr>
                      <w:sz w:val="24"/>
                      <w:szCs w:val="24"/>
                      <w:lang w:val="it-IT"/>
                    </w:rPr>
                    <w:t>keywords</w:t>
                  </w:r>
                  <w:proofErr w:type="spellEnd"/>
                  <w:r w:rsidRPr="00E30DBE">
                    <w:rPr>
                      <w:sz w:val="24"/>
                      <w:szCs w:val="24"/>
                      <w:lang w:val="it-IT"/>
                    </w:rPr>
                    <w:t>.</w:t>
                  </w:r>
                </w:p>
              </w:tc>
              <w:tc>
                <w:tcPr>
                  <w:tcW w:w="3777" w:type="dxa"/>
                </w:tcPr>
                <w:p w14:paraId="1B260E51" w14:textId="77777777" w:rsidR="00E30DBE" w:rsidRDefault="00E30DBE" w:rsidP="00E30DBE">
                  <w:pPr>
                    <w:suppressLineNumbers/>
                    <w:jc w:val="center"/>
                    <w:rPr>
                      <w:sz w:val="24"/>
                      <w:szCs w:val="24"/>
                    </w:rPr>
                  </w:pPr>
                  <w:r>
                    <w:rPr>
                      <w:sz w:val="24"/>
                      <w:szCs w:val="24"/>
                    </w:rPr>
                    <w:t>Sistema</w:t>
                  </w:r>
                </w:p>
                <w:p w14:paraId="1DFFF718" w14:textId="77777777" w:rsidR="00E30DBE" w:rsidRDefault="00E30DBE" w:rsidP="00E30DBE">
                  <w:pPr>
                    <w:suppressLineNumbers/>
                    <w:rPr>
                      <w:sz w:val="24"/>
                      <w:szCs w:val="24"/>
                    </w:rPr>
                  </w:pPr>
                </w:p>
              </w:tc>
            </w:tr>
            <w:tr w:rsidR="00E30DBE" w:rsidRPr="009D4D4A" w14:paraId="3D8144E2" w14:textId="77777777" w:rsidTr="00E30DBE">
              <w:tc>
                <w:tcPr>
                  <w:tcW w:w="3777" w:type="dxa"/>
                </w:tcPr>
                <w:p w14:paraId="2E6D5A60" w14:textId="77777777" w:rsidR="00E30DBE" w:rsidRPr="00E30DBE" w:rsidRDefault="00E30DBE" w:rsidP="00E30DBE">
                  <w:pPr>
                    <w:suppressLineNumbers/>
                    <w:rPr>
                      <w:sz w:val="24"/>
                      <w:szCs w:val="24"/>
                      <w:lang w:val="it-IT"/>
                    </w:rPr>
                  </w:pPr>
                </w:p>
                <w:p w14:paraId="3430EFC4" w14:textId="77777777" w:rsidR="00E30DBE" w:rsidRPr="00E30DBE" w:rsidRDefault="00E30DBE" w:rsidP="00E30DBE">
                  <w:pPr>
                    <w:suppressLineNumbers/>
                    <w:rPr>
                      <w:sz w:val="24"/>
                      <w:szCs w:val="24"/>
                      <w:lang w:val="it-IT"/>
                    </w:rPr>
                  </w:pPr>
                </w:p>
                <w:p w14:paraId="546AF257" w14:textId="77777777" w:rsidR="00E30DBE" w:rsidRPr="00E30DBE" w:rsidRDefault="00E30DBE" w:rsidP="00E30DBE">
                  <w:pPr>
                    <w:suppressLineNumbers/>
                    <w:rPr>
                      <w:sz w:val="24"/>
                      <w:szCs w:val="24"/>
                      <w:lang w:val="it-IT"/>
                    </w:rPr>
                  </w:pPr>
                </w:p>
                <w:p w14:paraId="25DFE007" w14:textId="77777777" w:rsidR="00E30DBE" w:rsidRPr="00E30DBE" w:rsidRDefault="00E30DBE" w:rsidP="00E30DBE">
                  <w:pPr>
                    <w:suppressLineNumbers/>
                    <w:rPr>
                      <w:sz w:val="24"/>
                      <w:szCs w:val="24"/>
                      <w:lang w:val="it-IT"/>
                    </w:rPr>
                  </w:pPr>
                </w:p>
                <w:p w14:paraId="18A24004" w14:textId="77777777" w:rsidR="00E30DBE" w:rsidRPr="00E30DBE" w:rsidRDefault="00E30DBE" w:rsidP="00E30DBE">
                  <w:pPr>
                    <w:suppressLineNumbers/>
                    <w:rPr>
                      <w:sz w:val="24"/>
                      <w:szCs w:val="24"/>
                      <w:lang w:val="it-IT"/>
                    </w:rPr>
                  </w:pPr>
                </w:p>
                <w:p w14:paraId="237E9A45" w14:textId="77777777" w:rsidR="00E30DBE" w:rsidRPr="00E30DBE" w:rsidRDefault="00E30DBE" w:rsidP="00E30DBE">
                  <w:pPr>
                    <w:suppressLineNumbers/>
                    <w:rPr>
                      <w:sz w:val="24"/>
                      <w:szCs w:val="24"/>
                      <w:lang w:val="it-IT"/>
                    </w:rPr>
                  </w:pPr>
                </w:p>
                <w:p w14:paraId="4AF1011D" w14:textId="77777777" w:rsidR="00E30DBE" w:rsidRPr="00E30DBE" w:rsidRDefault="00E30DBE" w:rsidP="00E30DBE">
                  <w:pPr>
                    <w:suppressLineNumbers/>
                    <w:rPr>
                      <w:sz w:val="24"/>
                      <w:szCs w:val="24"/>
                      <w:lang w:val="it-IT"/>
                    </w:rPr>
                  </w:pPr>
                </w:p>
                <w:p w14:paraId="1AC48A48" w14:textId="77777777" w:rsidR="00E30DBE" w:rsidRPr="00E30DBE" w:rsidRDefault="00E30DBE" w:rsidP="00E30DBE">
                  <w:pPr>
                    <w:suppressLineNumbers/>
                    <w:rPr>
                      <w:sz w:val="24"/>
                      <w:szCs w:val="24"/>
                      <w:lang w:val="it-IT"/>
                    </w:rPr>
                  </w:pPr>
                  <w:r w:rsidRPr="00E30DBE">
                    <w:rPr>
                      <w:sz w:val="24"/>
                      <w:szCs w:val="24"/>
                      <w:lang w:val="it-IT"/>
                    </w:rPr>
                    <w:t>Lo Studente seleziona un nome di un corso presente nella lista dei risultati.</w:t>
                  </w:r>
                </w:p>
                <w:p w14:paraId="00F9B058" w14:textId="77777777" w:rsidR="00E30DBE" w:rsidRPr="00E30DBE" w:rsidRDefault="00E30DBE" w:rsidP="00E30DBE">
                  <w:pPr>
                    <w:suppressLineNumbers/>
                    <w:rPr>
                      <w:sz w:val="24"/>
                      <w:szCs w:val="24"/>
                      <w:lang w:val="it-IT"/>
                    </w:rPr>
                  </w:pPr>
                </w:p>
                <w:p w14:paraId="05EEDEB0" w14:textId="77777777" w:rsidR="00E30DBE" w:rsidRPr="00E30DBE" w:rsidRDefault="00E30DBE" w:rsidP="00E30DBE">
                  <w:pPr>
                    <w:suppressLineNumbers/>
                    <w:rPr>
                      <w:sz w:val="24"/>
                      <w:szCs w:val="24"/>
                      <w:lang w:val="it-IT"/>
                    </w:rPr>
                  </w:pPr>
                </w:p>
                <w:p w14:paraId="37E1BAB0" w14:textId="77777777" w:rsidR="00E30DBE" w:rsidRPr="00E30DBE" w:rsidRDefault="00E30DBE" w:rsidP="00E30DBE">
                  <w:pPr>
                    <w:suppressLineNumbers/>
                    <w:rPr>
                      <w:sz w:val="24"/>
                      <w:szCs w:val="24"/>
                      <w:lang w:val="it-IT"/>
                    </w:rPr>
                  </w:pPr>
                </w:p>
                <w:p w14:paraId="69C3D27A" w14:textId="77777777" w:rsidR="00E30DBE" w:rsidRPr="00E30DBE" w:rsidRDefault="00E30DBE" w:rsidP="00E30DBE">
                  <w:pPr>
                    <w:suppressLineNumbers/>
                    <w:rPr>
                      <w:sz w:val="24"/>
                      <w:szCs w:val="24"/>
                      <w:lang w:val="it-IT"/>
                    </w:rPr>
                  </w:pPr>
                </w:p>
                <w:p w14:paraId="186E796D" w14:textId="77777777" w:rsidR="00E30DBE" w:rsidRPr="00E30DBE" w:rsidRDefault="00E30DBE" w:rsidP="00E30DBE">
                  <w:pPr>
                    <w:suppressLineNumbers/>
                    <w:rPr>
                      <w:sz w:val="24"/>
                      <w:szCs w:val="24"/>
                      <w:lang w:val="it-IT"/>
                    </w:rPr>
                  </w:pPr>
                </w:p>
                <w:p w14:paraId="6134FBAD" w14:textId="77777777" w:rsidR="00E30DBE" w:rsidRPr="00E30DBE" w:rsidRDefault="00E30DBE" w:rsidP="00E30DBE">
                  <w:pPr>
                    <w:suppressLineNumbers/>
                    <w:rPr>
                      <w:sz w:val="24"/>
                      <w:szCs w:val="24"/>
                      <w:lang w:val="it-IT"/>
                    </w:rPr>
                  </w:pPr>
                  <w:r w:rsidRPr="00E30DBE">
                    <w:rPr>
                      <w:sz w:val="24"/>
                      <w:szCs w:val="24"/>
                      <w:lang w:val="it-IT"/>
                    </w:rPr>
                    <w:t xml:space="preserve">Lo Studente clicca su “Acquista il corso per: </w:t>
                  </w:r>
                  <w:r w:rsidRPr="00E30DBE">
                    <w:rPr>
                      <w:i/>
                      <w:sz w:val="24"/>
                      <w:szCs w:val="24"/>
                      <w:lang w:val="it-IT"/>
                    </w:rPr>
                    <w:t>Prezzo” con “</w:t>
                  </w:r>
                  <w:r w:rsidRPr="00E30DBE">
                    <w:rPr>
                      <w:sz w:val="24"/>
                      <w:szCs w:val="24"/>
                      <w:lang w:val="it-IT"/>
                    </w:rPr>
                    <w:t>Prezzo” il valore del corso.</w:t>
                  </w:r>
                </w:p>
                <w:p w14:paraId="48A7F4B6" w14:textId="77777777" w:rsidR="00E30DBE" w:rsidRPr="00E30DBE" w:rsidRDefault="00E30DBE" w:rsidP="00E30DBE">
                  <w:pPr>
                    <w:suppressLineNumbers/>
                    <w:rPr>
                      <w:sz w:val="24"/>
                      <w:szCs w:val="24"/>
                      <w:lang w:val="it-IT"/>
                    </w:rPr>
                  </w:pPr>
                </w:p>
                <w:p w14:paraId="6E63D44A" w14:textId="77777777" w:rsidR="00E30DBE" w:rsidRPr="00E30DBE" w:rsidRDefault="00E30DBE" w:rsidP="00E30DBE">
                  <w:pPr>
                    <w:suppressLineNumbers/>
                    <w:rPr>
                      <w:sz w:val="24"/>
                      <w:szCs w:val="24"/>
                      <w:lang w:val="it-IT"/>
                    </w:rPr>
                  </w:pPr>
                </w:p>
                <w:p w14:paraId="06D4037D" w14:textId="77777777" w:rsidR="00E30DBE" w:rsidRPr="00E30DBE" w:rsidRDefault="00E30DBE" w:rsidP="00E30DBE">
                  <w:pPr>
                    <w:suppressLineNumbers/>
                    <w:rPr>
                      <w:sz w:val="24"/>
                      <w:szCs w:val="24"/>
                      <w:lang w:val="it-IT"/>
                    </w:rPr>
                  </w:pPr>
                </w:p>
                <w:p w14:paraId="0E967568" w14:textId="77777777" w:rsidR="00E30DBE" w:rsidRPr="00E30DBE" w:rsidRDefault="00E30DBE" w:rsidP="00E30DBE">
                  <w:pPr>
                    <w:suppressLineNumbers/>
                    <w:rPr>
                      <w:sz w:val="24"/>
                      <w:szCs w:val="24"/>
                      <w:lang w:val="it-IT"/>
                    </w:rPr>
                  </w:pPr>
                </w:p>
                <w:p w14:paraId="3D22C397" w14:textId="77777777" w:rsidR="00E30DBE" w:rsidRPr="00E30DBE" w:rsidRDefault="00E30DBE" w:rsidP="00E30DBE">
                  <w:pPr>
                    <w:suppressLineNumbers/>
                    <w:rPr>
                      <w:sz w:val="24"/>
                      <w:szCs w:val="24"/>
                      <w:lang w:val="it-IT"/>
                    </w:rPr>
                  </w:pPr>
                </w:p>
                <w:p w14:paraId="79B64328" w14:textId="77777777" w:rsidR="00E30DBE" w:rsidRPr="00E30DBE" w:rsidRDefault="00E30DBE" w:rsidP="00E30DBE">
                  <w:pPr>
                    <w:suppressLineNumbers/>
                    <w:rPr>
                      <w:sz w:val="24"/>
                      <w:szCs w:val="24"/>
                      <w:lang w:val="it-IT"/>
                    </w:rPr>
                  </w:pPr>
                </w:p>
                <w:p w14:paraId="603B446C" w14:textId="77777777" w:rsidR="00E30DBE" w:rsidRPr="00E30DBE" w:rsidRDefault="00E30DBE" w:rsidP="00E30DBE">
                  <w:pPr>
                    <w:suppressLineNumbers/>
                    <w:rPr>
                      <w:sz w:val="24"/>
                      <w:szCs w:val="24"/>
                      <w:lang w:val="it-IT"/>
                    </w:rPr>
                  </w:pPr>
                </w:p>
                <w:p w14:paraId="5CBCDCD7" w14:textId="77777777" w:rsidR="00E30DBE" w:rsidRPr="00E30DBE" w:rsidRDefault="00E30DBE" w:rsidP="00E30DBE">
                  <w:pPr>
                    <w:suppressLineNumbers/>
                    <w:rPr>
                      <w:sz w:val="24"/>
                      <w:szCs w:val="24"/>
                      <w:lang w:val="it-IT"/>
                    </w:rPr>
                  </w:pPr>
                  <w:r w:rsidRPr="00E30DBE">
                    <w:rPr>
                      <w:sz w:val="24"/>
                      <w:szCs w:val="24"/>
                      <w:lang w:val="it-IT"/>
                    </w:rPr>
                    <w:t>Lo Studente inserisce il codice di scurezza che trova dietro la carta e preme il pulsante “Paga”</w:t>
                  </w:r>
                </w:p>
                <w:p w14:paraId="54711CBD" w14:textId="77777777" w:rsidR="00E30DBE" w:rsidRPr="00E30DBE" w:rsidRDefault="00E30DBE" w:rsidP="00E30DBE">
                  <w:pPr>
                    <w:suppressLineNumbers/>
                    <w:rPr>
                      <w:sz w:val="24"/>
                      <w:szCs w:val="24"/>
                      <w:lang w:val="it-IT"/>
                    </w:rPr>
                  </w:pPr>
                </w:p>
                <w:p w14:paraId="12686970" w14:textId="77777777" w:rsidR="00E30DBE" w:rsidRPr="00E30DBE" w:rsidRDefault="00E30DBE" w:rsidP="00E30DBE">
                  <w:pPr>
                    <w:suppressLineNumbers/>
                    <w:rPr>
                      <w:sz w:val="24"/>
                      <w:szCs w:val="24"/>
                      <w:lang w:val="it-IT"/>
                    </w:rPr>
                  </w:pPr>
                </w:p>
                <w:p w14:paraId="4AA19AF2" w14:textId="77777777" w:rsidR="00E30DBE" w:rsidRPr="00E30DBE" w:rsidRDefault="00E30DBE" w:rsidP="00E30DBE">
                  <w:pPr>
                    <w:suppressLineNumbers/>
                    <w:rPr>
                      <w:sz w:val="24"/>
                      <w:szCs w:val="24"/>
                      <w:lang w:val="it-IT"/>
                    </w:rPr>
                  </w:pPr>
                </w:p>
                <w:p w14:paraId="34C204AA" w14:textId="77777777" w:rsidR="00E30DBE" w:rsidRPr="00E30DBE" w:rsidRDefault="00E30DBE" w:rsidP="00E30DBE">
                  <w:pPr>
                    <w:suppressLineNumbers/>
                    <w:rPr>
                      <w:sz w:val="24"/>
                      <w:szCs w:val="24"/>
                      <w:lang w:val="it-IT"/>
                    </w:rPr>
                  </w:pPr>
                </w:p>
                <w:p w14:paraId="1239C3EE" w14:textId="77777777" w:rsidR="00E30DBE" w:rsidRPr="00E30DBE" w:rsidRDefault="00E30DBE" w:rsidP="00E30DBE">
                  <w:pPr>
                    <w:suppressLineNumbers/>
                    <w:rPr>
                      <w:sz w:val="24"/>
                      <w:szCs w:val="24"/>
                      <w:lang w:val="it-IT"/>
                    </w:rPr>
                  </w:pPr>
                </w:p>
                <w:p w14:paraId="4D1E3097" w14:textId="77777777" w:rsidR="00E30DBE" w:rsidRPr="00E30DBE" w:rsidRDefault="00E30DBE" w:rsidP="00E30DBE">
                  <w:pPr>
                    <w:suppressLineNumbers/>
                    <w:rPr>
                      <w:sz w:val="24"/>
                      <w:szCs w:val="24"/>
                      <w:lang w:val="it-IT"/>
                    </w:rPr>
                  </w:pPr>
                </w:p>
                <w:p w14:paraId="1A3AF45D" w14:textId="77777777" w:rsidR="00E30DBE" w:rsidRPr="00E30DBE" w:rsidRDefault="00E30DBE" w:rsidP="00E30DBE">
                  <w:pPr>
                    <w:suppressLineNumbers/>
                    <w:rPr>
                      <w:sz w:val="24"/>
                      <w:szCs w:val="24"/>
                      <w:lang w:val="it-IT"/>
                    </w:rPr>
                  </w:pPr>
                </w:p>
                <w:p w14:paraId="62BD4FA7" w14:textId="77777777" w:rsidR="00E30DBE" w:rsidRPr="00E30DBE" w:rsidRDefault="00E30DBE" w:rsidP="00E30DBE">
                  <w:pPr>
                    <w:suppressLineNumbers/>
                    <w:rPr>
                      <w:sz w:val="24"/>
                      <w:szCs w:val="24"/>
                      <w:lang w:val="it-IT"/>
                    </w:rPr>
                  </w:pPr>
                  <w:r w:rsidRPr="00E30DBE">
                    <w:rPr>
                      <w:sz w:val="24"/>
                      <w:szCs w:val="24"/>
                      <w:lang w:val="it-IT"/>
                    </w:rPr>
                    <w:t xml:space="preserve">Lo Studente viene reindirizzato alla </w:t>
                  </w:r>
                  <w:r w:rsidRPr="00E30DBE">
                    <w:rPr>
                      <w:sz w:val="24"/>
                      <w:szCs w:val="24"/>
                      <w:lang w:val="it-IT"/>
                    </w:rPr>
                    <w:lastRenderedPageBreak/>
                    <w:t>pagina del corso a cui si è appena iscritto visualizzando la vista di uno Studente Iscritto.</w:t>
                  </w:r>
                </w:p>
              </w:tc>
              <w:tc>
                <w:tcPr>
                  <w:tcW w:w="3777" w:type="dxa"/>
                </w:tcPr>
                <w:p w14:paraId="13A59888" w14:textId="77777777" w:rsidR="00E30DBE" w:rsidRPr="00E30DBE" w:rsidRDefault="00E30DBE" w:rsidP="00E30DBE">
                  <w:pPr>
                    <w:suppressLineNumbers/>
                    <w:rPr>
                      <w:sz w:val="24"/>
                      <w:szCs w:val="24"/>
                      <w:lang w:val="it-IT"/>
                    </w:rPr>
                  </w:pPr>
                </w:p>
                <w:p w14:paraId="52D94B3C" w14:textId="77777777" w:rsidR="00E30DBE" w:rsidRPr="00E30DBE" w:rsidRDefault="00E30DBE" w:rsidP="00E30DBE">
                  <w:pPr>
                    <w:suppressLineNumbers/>
                    <w:rPr>
                      <w:sz w:val="24"/>
                      <w:szCs w:val="24"/>
                      <w:lang w:val="it-IT"/>
                    </w:rPr>
                  </w:pPr>
                  <w:r w:rsidRPr="00E30DBE">
                    <w:rPr>
                      <w:sz w:val="24"/>
                      <w:szCs w:val="24"/>
                      <w:lang w:val="it-IT"/>
                    </w:rPr>
                    <w:t xml:space="preserve">Il Sistema risponde andando a visualizzare una pagina con tutti i risultati inerenti alle </w:t>
                  </w:r>
                  <w:proofErr w:type="spellStart"/>
                  <w:r w:rsidRPr="00E30DBE">
                    <w:rPr>
                      <w:sz w:val="24"/>
                      <w:szCs w:val="24"/>
                      <w:lang w:val="it-IT"/>
                    </w:rPr>
                    <w:t>keywords</w:t>
                  </w:r>
                  <w:proofErr w:type="spellEnd"/>
                  <w:r w:rsidRPr="00E30DBE">
                    <w:rPr>
                      <w:sz w:val="24"/>
                      <w:szCs w:val="24"/>
                      <w:lang w:val="it-IT"/>
                    </w:rPr>
                    <w:t xml:space="preserve"> inserite dallo Studente nella barra di ricerca.</w:t>
                  </w:r>
                </w:p>
                <w:p w14:paraId="75280E9E" w14:textId="77777777" w:rsidR="00E30DBE" w:rsidRPr="00E30DBE" w:rsidRDefault="00E30DBE" w:rsidP="00E30DBE">
                  <w:pPr>
                    <w:suppressLineNumbers/>
                    <w:rPr>
                      <w:sz w:val="24"/>
                      <w:szCs w:val="24"/>
                      <w:lang w:val="it-IT"/>
                    </w:rPr>
                  </w:pPr>
                </w:p>
                <w:p w14:paraId="1CC5AABA" w14:textId="77777777" w:rsidR="00E30DBE" w:rsidRPr="00E30DBE" w:rsidRDefault="00E30DBE" w:rsidP="00E30DBE">
                  <w:pPr>
                    <w:suppressLineNumbers/>
                    <w:rPr>
                      <w:sz w:val="24"/>
                      <w:szCs w:val="24"/>
                      <w:lang w:val="it-IT"/>
                    </w:rPr>
                  </w:pPr>
                </w:p>
                <w:p w14:paraId="663367A0" w14:textId="77777777" w:rsidR="00E30DBE" w:rsidRPr="00E30DBE" w:rsidRDefault="00E30DBE" w:rsidP="00E30DBE">
                  <w:pPr>
                    <w:suppressLineNumbers/>
                    <w:rPr>
                      <w:sz w:val="24"/>
                      <w:szCs w:val="24"/>
                      <w:lang w:val="it-IT"/>
                    </w:rPr>
                  </w:pPr>
                </w:p>
                <w:p w14:paraId="5D1B5EF5" w14:textId="77777777" w:rsidR="00E30DBE" w:rsidRPr="00E30DBE" w:rsidRDefault="00E30DBE" w:rsidP="00E30DBE">
                  <w:pPr>
                    <w:suppressLineNumbers/>
                    <w:rPr>
                      <w:sz w:val="24"/>
                      <w:szCs w:val="24"/>
                      <w:lang w:val="it-IT"/>
                    </w:rPr>
                  </w:pPr>
                </w:p>
                <w:p w14:paraId="7E16C42D" w14:textId="77777777" w:rsidR="00E30DBE" w:rsidRPr="00E30DBE" w:rsidRDefault="00E30DBE" w:rsidP="00E30DBE">
                  <w:pPr>
                    <w:suppressLineNumbers/>
                    <w:rPr>
                      <w:sz w:val="24"/>
                      <w:szCs w:val="24"/>
                      <w:lang w:val="it-IT"/>
                    </w:rPr>
                  </w:pPr>
                  <w:r w:rsidRPr="00E30DBE">
                    <w:rPr>
                      <w:sz w:val="24"/>
                      <w:szCs w:val="24"/>
                      <w:lang w:val="it-IT"/>
                    </w:rPr>
                    <w:t>Il Sistema risponde andando a visualizzare la pagina del corso correlata al nome selezionato dallo Studente</w:t>
                  </w:r>
                </w:p>
                <w:p w14:paraId="4A70F71F" w14:textId="77777777" w:rsidR="00E30DBE" w:rsidRPr="00E30DBE" w:rsidRDefault="00E30DBE" w:rsidP="00E30DBE">
                  <w:pPr>
                    <w:suppressLineNumbers/>
                    <w:rPr>
                      <w:sz w:val="24"/>
                      <w:szCs w:val="24"/>
                      <w:lang w:val="it-IT"/>
                    </w:rPr>
                  </w:pPr>
                </w:p>
                <w:p w14:paraId="6AC53501" w14:textId="77777777" w:rsidR="00E30DBE" w:rsidRPr="00E30DBE" w:rsidRDefault="00E30DBE" w:rsidP="00E30DBE">
                  <w:pPr>
                    <w:suppressLineNumbers/>
                    <w:rPr>
                      <w:sz w:val="24"/>
                      <w:szCs w:val="24"/>
                      <w:lang w:val="it-IT"/>
                    </w:rPr>
                  </w:pPr>
                </w:p>
                <w:p w14:paraId="2A8F51EA" w14:textId="77777777" w:rsidR="00E30DBE" w:rsidRPr="00E30DBE" w:rsidRDefault="00E30DBE" w:rsidP="00E30DBE">
                  <w:pPr>
                    <w:suppressLineNumbers/>
                    <w:rPr>
                      <w:sz w:val="24"/>
                      <w:szCs w:val="24"/>
                      <w:lang w:val="it-IT"/>
                    </w:rPr>
                  </w:pPr>
                </w:p>
                <w:p w14:paraId="57463CDF" w14:textId="77777777" w:rsidR="00E30DBE" w:rsidRPr="00E30DBE" w:rsidRDefault="00E30DBE" w:rsidP="00E30DBE">
                  <w:pPr>
                    <w:suppressLineNumbers/>
                    <w:rPr>
                      <w:sz w:val="24"/>
                      <w:szCs w:val="24"/>
                      <w:lang w:val="it-IT"/>
                    </w:rPr>
                  </w:pPr>
                </w:p>
                <w:p w14:paraId="3C9A2010" w14:textId="77777777" w:rsidR="00E30DBE" w:rsidRPr="00E30DBE" w:rsidRDefault="00E30DBE" w:rsidP="00E30DBE">
                  <w:pPr>
                    <w:suppressLineNumbers/>
                    <w:rPr>
                      <w:sz w:val="24"/>
                      <w:szCs w:val="24"/>
                      <w:lang w:val="it-IT"/>
                    </w:rPr>
                  </w:pPr>
                  <w:r w:rsidRPr="00E30DBE">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E30DBE" w:rsidRDefault="00E30DBE" w:rsidP="00E30DBE">
                  <w:pPr>
                    <w:suppressLineNumbers/>
                    <w:rPr>
                      <w:sz w:val="24"/>
                      <w:szCs w:val="24"/>
                      <w:lang w:val="it-IT"/>
                    </w:rPr>
                  </w:pPr>
                </w:p>
                <w:p w14:paraId="6FB8B1D7" w14:textId="77777777" w:rsidR="00E30DBE" w:rsidRPr="00E30DBE" w:rsidRDefault="00E30DBE" w:rsidP="00E30DBE">
                  <w:pPr>
                    <w:suppressLineNumbers/>
                    <w:rPr>
                      <w:sz w:val="24"/>
                      <w:szCs w:val="24"/>
                      <w:lang w:val="it-IT"/>
                    </w:rPr>
                  </w:pPr>
                </w:p>
                <w:p w14:paraId="1B8B7906" w14:textId="77777777" w:rsidR="00E30DBE" w:rsidRPr="00E30DBE" w:rsidRDefault="00E30DBE" w:rsidP="00E30DBE">
                  <w:pPr>
                    <w:suppressLineNumbers/>
                    <w:rPr>
                      <w:sz w:val="24"/>
                      <w:szCs w:val="24"/>
                      <w:lang w:val="it-IT"/>
                    </w:rPr>
                  </w:pPr>
                </w:p>
                <w:p w14:paraId="50AE8EA8" w14:textId="77777777" w:rsidR="00E30DBE" w:rsidRPr="00E30DBE" w:rsidRDefault="00E30DBE" w:rsidP="00E30DBE">
                  <w:pPr>
                    <w:suppressLineNumbers/>
                    <w:rPr>
                      <w:sz w:val="24"/>
                      <w:szCs w:val="24"/>
                      <w:lang w:val="it-IT"/>
                    </w:rPr>
                  </w:pPr>
                </w:p>
                <w:p w14:paraId="53A394B4" w14:textId="77777777" w:rsidR="00E30DBE" w:rsidRPr="00E30DBE" w:rsidRDefault="00E30DBE" w:rsidP="00E30DBE">
                  <w:pPr>
                    <w:suppressLineNumbers/>
                    <w:rPr>
                      <w:sz w:val="24"/>
                      <w:szCs w:val="24"/>
                      <w:lang w:val="it-IT"/>
                    </w:rPr>
                  </w:pPr>
                </w:p>
                <w:p w14:paraId="458C96C8" w14:textId="77777777" w:rsidR="00E30DBE" w:rsidRPr="00E30DBE" w:rsidRDefault="00E30DBE" w:rsidP="00E30DBE">
                  <w:pPr>
                    <w:suppressLineNumbers/>
                    <w:rPr>
                      <w:sz w:val="24"/>
                      <w:szCs w:val="24"/>
                      <w:lang w:val="it-IT"/>
                    </w:rPr>
                  </w:pPr>
                  <w:r w:rsidRPr="00E30DBE">
                    <w:rPr>
                      <w:sz w:val="24"/>
                      <w:szCs w:val="24"/>
                      <w:lang w:val="it-IT"/>
                    </w:rPr>
                    <w:t xml:space="preserve">Il Sistema comunica con il </w:t>
                  </w:r>
                  <w:proofErr w:type="spellStart"/>
                  <w:r w:rsidRPr="00E30DBE">
                    <w:rPr>
                      <w:sz w:val="24"/>
                      <w:szCs w:val="24"/>
                      <w:lang w:val="it-IT"/>
                    </w:rPr>
                    <w:t>SistemaDiPagamentoEsterno</w:t>
                  </w:r>
                  <w:proofErr w:type="spellEnd"/>
                  <w:r w:rsidRPr="00E30DBE">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E30DBE" w:rsidRDefault="00E30DBE" w:rsidP="00E30DBE">
            <w:pPr>
              <w:suppressLineNumbers/>
              <w:spacing w:after="0" w:line="240" w:lineRule="auto"/>
              <w:rPr>
                <w:lang w:val="it-IT"/>
              </w:rPr>
            </w:pPr>
          </w:p>
        </w:tc>
      </w:tr>
      <w:tr w:rsidR="00E30DBE" w:rsidRPr="009D4D4A"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E30DBE" w:rsidRDefault="00E30DBE" w:rsidP="00E30DBE">
            <w:pPr>
              <w:suppressLineNumbers/>
              <w:spacing w:after="0" w:line="240" w:lineRule="auto"/>
              <w:rPr>
                <w:lang w:val="it-IT"/>
              </w:rPr>
            </w:pPr>
            <w:r w:rsidRPr="00E30DBE">
              <w:rPr>
                <w:lang w:val="it-IT"/>
              </w:rPr>
              <w:t>Se lo Studente preme il pulsante “Annulla” nel form di pagamento si ritorna nella pagina di presentazione del corso</w:t>
            </w:r>
          </w:p>
          <w:p w14:paraId="64983C14" w14:textId="77777777" w:rsidR="00E30DBE" w:rsidRPr="00E30DBE" w:rsidRDefault="00E30DBE" w:rsidP="00E30DBE">
            <w:pPr>
              <w:suppressLineNumbers/>
              <w:spacing w:after="0" w:line="240" w:lineRule="auto"/>
              <w:rPr>
                <w:lang w:val="it-IT"/>
              </w:rPr>
            </w:pPr>
          </w:p>
          <w:p w14:paraId="3F45BCB5" w14:textId="77777777" w:rsidR="00E30DBE" w:rsidRPr="00E30DBE" w:rsidRDefault="00E30DBE" w:rsidP="00E30DBE">
            <w:pPr>
              <w:suppressLineNumbers/>
              <w:spacing w:after="0" w:line="240" w:lineRule="auto"/>
              <w:rPr>
                <w:lang w:val="it-IT"/>
              </w:rPr>
            </w:pPr>
            <w:r w:rsidRPr="00E30DBE">
              <w:rPr>
                <w:lang w:val="it-IT"/>
              </w:rPr>
              <w:t>Se lo Studente inserisce dei dati non validi, Il Sistema mostra un messaggio di errore: “Dati non validi!” e colora i campi errati di rosso.</w:t>
            </w:r>
          </w:p>
          <w:p w14:paraId="716545BD" w14:textId="77777777" w:rsidR="00E30DBE" w:rsidRPr="00E30DBE" w:rsidRDefault="00E30DBE" w:rsidP="00E30DBE">
            <w:pPr>
              <w:suppressLineNumbers/>
              <w:spacing w:after="0" w:line="240" w:lineRule="auto"/>
              <w:rPr>
                <w:lang w:val="it-IT"/>
              </w:rPr>
            </w:pPr>
          </w:p>
          <w:p w14:paraId="553169A2" w14:textId="77777777" w:rsidR="00E30DBE" w:rsidRPr="00E30DBE" w:rsidRDefault="00E30DBE" w:rsidP="00E30DBE">
            <w:pPr>
              <w:suppressLineNumbers/>
              <w:spacing w:after="0" w:line="240" w:lineRule="auto"/>
              <w:rPr>
                <w:lang w:val="it-IT"/>
              </w:rPr>
            </w:pPr>
            <w:r w:rsidRPr="00E30DBE">
              <w:rPr>
                <w:lang w:val="it-IT"/>
              </w:rPr>
              <w:t xml:space="preserve">Se il sistema non riesce a comunicare con il </w:t>
            </w:r>
            <w:proofErr w:type="spellStart"/>
            <w:r w:rsidRPr="00E30DBE">
              <w:rPr>
                <w:lang w:val="it-IT"/>
              </w:rPr>
              <w:t>SistemaDeiPagamentiEsterno</w:t>
            </w:r>
            <w:proofErr w:type="spellEnd"/>
            <w:r w:rsidRPr="00E30DBE">
              <w:rPr>
                <w:lang w:val="it-IT"/>
              </w:rPr>
              <w:t>, mostra un messaggio di errore: “Comunicazione con il sistema di pagamento non disponibile!”</w:t>
            </w:r>
          </w:p>
          <w:p w14:paraId="63AE3CFF" w14:textId="77777777" w:rsidR="00E30DBE" w:rsidRPr="00E30DBE" w:rsidRDefault="00E30DBE" w:rsidP="00E30DBE">
            <w:pPr>
              <w:suppressLineNumbers/>
              <w:spacing w:after="0" w:line="240" w:lineRule="auto"/>
              <w:rPr>
                <w:lang w:val="it-IT"/>
              </w:rPr>
            </w:pPr>
          </w:p>
          <w:p w14:paraId="2E66F7FA" w14:textId="77777777" w:rsidR="00E30DBE" w:rsidRPr="00E30DBE" w:rsidRDefault="00E30DBE" w:rsidP="00E30DBE">
            <w:pPr>
              <w:suppressLineNumbers/>
              <w:spacing w:after="0" w:line="240" w:lineRule="auto"/>
              <w:rPr>
                <w:lang w:val="it-IT"/>
              </w:rPr>
            </w:pPr>
            <w:r w:rsidRPr="00E30DBE">
              <w:rPr>
                <w:lang w:val="it-IT"/>
              </w:rPr>
              <w:t>Se il docente del corso non ha una carta di credito valida, il sistema mostra un messaggio di errore: “</w:t>
            </w:r>
            <w:proofErr w:type="spellStart"/>
            <w:r w:rsidRPr="00E30DBE">
              <w:rPr>
                <w:lang w:val="it-IT"/>
              </w:rPr>
              <w:t>Ops</w:t>
            </w:r>
            <w:proofErr w:type="spellEnd"/>
            <w:r w:rsidRPr="00E30DBE">
              <w:rPr>
                <w:lang w:val="it-IT"/>
              </w:rPr>
              <w:t>! Abbiamo avuto un problema con l'acquisto di questo corso, riprova più tardi” ed invia una e-mail automatica al Docente.</w:t>
            </w:r>
          </w:p>
          <w:p w14:paraId="3F43F688" w14:textId="77777777" w:rsidR="00E30DBE" w:rsidRPr="00E30DBE" w:rsidRDefault="00E30DBE" w:rsidP="00E30DBE">
            <w:pPr>
              <w:suppressLineNumbers/>
              <w:spacing w:after="0" w:line="240" w:lineRule="auto"/>
              <w:rPr>
                <w:lang w:val="it-IT"/>
              </w:rPr>
            </w:pPr>
          </w:p>
        </w:tc>
      </w:tr>
    </w:tbl>
    <w:p w14:paraId="4563D466"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Default="00E30DBE" w:rsidP="00E30DBE">
            <w:pPr>
              <w:suppressLineNumbers/>
              <w:spacing w:after="0" w:line="240" w:lineRule="auto"/>
            </w:pPr>
            <w:r>
              <w:t>US16</w:t>
            </w:r>
          </w:p>
        </w:tc>
      </w:tr>
      <w:tr w:rsidR="00E30DBE"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647776" w:rsidRDefault="00E30DBE" w:rsidP="00E30DBE">
            <w:pPr>
              <w:suppressLineNumbers/>
              <w:spacing w:after="0" w:line="240" w:lineRule="auto"/>
              <w:rPr>
                <w:sz w:val="24"/>
              </w:rPr>
            </w:pPr>
            <w:proofErr w:type="spellStart"/>
            <w:r>
              <w:rPr>
                <w:sz w:val="24"/>
              </w:rPr>
              <w:t>VisualizzaLezioneStudente</w:t>
            </w:r>
            <w:proofErr w:type="spellEnd"/>
          </w:p>
        </w:tc>
      </w:tr>
      <w:tr w:rsidR="00E30DBE"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9D4D4A"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E30DBE" w:rsidRDefault="00E30DBE" w:rsidP="00E30DBE">
            <w:pPr>
              <w:suppressLineNumbers/>
              <w:spacing w:after="0" w:line="240" w:lineRule="auto"/>
              <w:rPr>
                <w:lang w:val="it-IT"/>
              </w:rPr>
            </w:pPr>
            <w:r w:rsidRPr="00E30DBE">
              <w:rPr>
                <w:sz w:val="24"/>
                <w:lang w:val="it-IT"/>
              </w:rPr>
              <w:t>Lo Studente è loggato al sito</w:t>
            </w:r>
          </w:p>
        </w:tc>
      </w:tr>
      <w:tr w:rsidR="00E30DBE" w:rsidRPr="009D4D4A"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E30DBE" w:rsidRDefault="00E30DBE" w:rsidP="00E30DBE">
            <w:pPr>
              <w:suppressLineNumbers/>
              <w:spacing w:after="0" w:line="240" w:lineRule="auto"/>
              <w:rPr>
                <w:lang w:val="it-IT"/>
              </w:rPr>
            </w:pPr>
            <w:r w:rsidRPr="00E30DBE">
              <w:rPr>
                <w:sz w:val="24"/>
                <w:lang w:val="it-IT"/>
              </w:rPr>
              <w:t>Lo studente accede alla lezione</w:t>
            </w:r>
          </w:p>
        </w:tc>
      </w:tr>
      <w:tr w:rsidR="00E30DBE" w:rsidRPr="009D4D4A"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04C4BCB" w14:textId="77777777" w:rsidTr="00E30DBE">
              <w:tc>
                <w:tcPr>
                  <w:tcW w:w="3777" w:type="dxa"/>
                </w:tcPr>
                <w:p w14:paraId="3273AAD8"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1A6DF61D" w14:textId="77777777" w:rsidR="00E30DBE" w:rsidRPr="00E30DBE" w:rsidRDefault="00E30DBE" w:rsidP="00E30DBE">
                  <w:pPr>
                    <w:suppressLineNumbers/>
                    <w:rPr>
                      <w:sz w:val="24"/>
                      <w:szCs w:val="24"/>
                      <w:lang w:val="it-IT"/>
                    </w:rPr>
                  </w:pPr>
                  <w:r w:rsidRPr="00E30DBE">
                    <w:rPr>
                      <w:sz w:val="24"/>
                      <w:szCs w:val="24"/>
                      <w:lang w:val="it-IT"/>
                    </w:rPr>
                    <w:t>Lo Studente clicca sul corso che intende visionare dalla lista “Corsi seguiti” presenti nella Homepage</w:t>
                  </w:r>
                </w:p>
              </w:tc>
              <w:tc>
                <w:tcPr>
                  <w:tcW w:w="3777" w:type="dxa"/>
                </w:tcPr>
                <w:p w14:paraId="0787819E" w14:textId="77777777" w:rsidR="00E30DBE" w:rsidRDefault="00E30DBE" w:rsidP="00E30DBE">
                  <w:pPr>
                    <w:suppressLineNumbers/>
                    <w:jc w:val="center"/>
                    <w:rPr>
                      <w:sz w:val="24"/>
                      <w:szCs w:val="24"/>
                    </w:rPr>
                  </w:pPr>
                  <w:r>
                    <w:rPr>
                      <w:sz w:val="24"/>
                      <w:szCs w:val="24"/>
                    </w:rPr>
                    <w:t>Sistema</w:t>
                  </w:r>
                </w:p>
                <w:p w14:paraId="74843E05" w14:textId="77777777" w:rsidR="00E30DBE" w:rsidRDefault="00E30DBE" w:rsidP="00E30DBE">
                  <w:pPr>
                    <w:suppressLineNumbers/>
                    <w:rPr>
                      <w:sz w:val="24"/>
                      <w:szCs w:val="24"/>
                    </w:rPr>
                  </w:pPr>
                </w:p>
              </w:tc>
            </w:tr>
            <w:tr w:rsidR="00E30DBE" w:rsidRPr="009D4D4A" w14:paraId="68D822ED" w14:textId="77777777" w:rsidTr="00E30DBE">
              <w:tc>
                <w:tcPr>
                  <w:tcW w:w="3777" w:type="dxa"/>
                </w:tcPr>
                <w:p w14:paraId="5A045587" w14:textId="77777777" w:rsidR="00E30DBE" w:rsidRPr="00E30DBE" w:rsidRDefault="00E30DBE" w:rsidP="00E30DBE">
                  <w:pPr>
                    <w:suppressLineNumbers/>
                    <w:rPr>
                      <w:sz w:val="24"/>
                      <w:szCs w:val="24"/>
                      <w:lang w:val="it-IT"/>
                    </w:rPr>
                  </w:pPr>
                </w:p>
                <w:p w14:paraId="73521161" w14:textId="77777777" w:rsidR="00E30DBE" w:rsidRPr="00E30DBE" w:rsidRDefault="00E30DBE" w:rsidP="00E30DBE">
                  <w:pPr>
                    <w:suppressLineNumbers/>
                    <w:rPr>
                      <w:sz w:val="24"/>
                      <w:szCs w:val="24"/>
                      <w:lang w:val="it-IT"/>
                    </w:rPr>
                  </w:pPr>
                </w:p>
                <w:p w14:paraId="2E71A150" w14:textId="77777777" w:rsidR="00E30DBE" w:rsidRPr="00E30DBE" w:rsidRDefault="00E30DBE" w:rsidP="00E30DBE">
                  <w:pPr>
                    <w:suppressLineNumbers/>
                    <w:rPr>
                      <w:sz w:val="24"/>
                      <w:szCs w:val="24"/>
                      <w:lang w:val="it-IT"/>
                    </w:rPr>
                  </w:pPr>
                </w:p>
                <w:p w14:paraId="58464344" w14:textId="77777777" w:rsidR="00E30DBE" w:rsidRPr="00E30DBE" w:rsidRDefault="00E30DBE" w:rsidP="00E30DBE">
                  <w:pPr>
                    <w:suppressLineNumbers/>
                    <w:rPr>
                      <w:sz w:val="24"/>
                      <w:szCs w:val="24"/>
                      <w:lang w:val="it-IT"/>
                    </w:rPr>
                  </w:pPr>
                </w:p>
                <w:p w14:paraId="1A8F734E" w14:textId="77777777" w:rsidR="00E30DBE" w:rsidRPr="00E30DBE" w:rsidRDefault="00E30DBE" w:rsidP="00E30DBE">
                  <w:pPr>
                    <w:suppressLineNumbers/>
                    <w:rPr>
                      <w:sz w:val="24"/>
                      <w:szCs w:val="24"/>
                      <w:lang w:val="it-IT"/>
                    </w:rPr>
                  </w:pPr>
                  <w:r w:rsidRPr="00E30DBE">
                    <w:rPr>
                      <w:sz w:val="24"/>
                      <w:szCs w:val="24"/>
                      <w:lang w:val="it-IT"/>
                    </w:rPr>
                    <w:t>Lo Studente sceglie dalla lista la lezione che intende visionare e ci clicca sopra</w:t>
                  </w:r>
                </w:p>
                <w:p w14:paraId="0C472485" w14:textId="77777777" w:rsidR="00E30DBE" w:rsidRPr="00E30DBE" w:rsidRDefault="00E30DBE" w:rsidP="00E30DBE">
                  <w:pPr>
                    <w:suppressLineNumbers/>
                    <w:rPr>
                      <w:sz w:val="24"/>
                      <w:szCs w:val="24"/>
                      <w:lang w:val="it-IT"/>
                    </w:rPr>
                  </w:pPr>
                </w:p>
                <w:p w14:paraId="2050CA1A" w14:textId="77777777" w:rsidR="00E30DBE" w:rsidRPr="00E30DBE" w:rsidRDefault="00E30DBE" w:rsidP="00E30DBE">
                  <w:pPr>
                    <w:suppressLineNumbers/>
                    <w:rPr>
                      <w:sz w:val="24"/>
                      <w:szCs w:val="24"/>
                      <w:lang w:val="it-IT"/>
                    </w:rPr>
                  </w:pPr>
                </w:p>
              </w:tc>
              <w:tc>
                <w:tcPr>
                  <w:tcW w:w="3777" w:type="dxa"/>
                </w:tcPr>
                <w:p w14:paraId="5665FB5F"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che contiene le informazioni del corso e una lista delle lezioni</w:t>
                  </w:r>
                </w:p>
                <w:p w14:paraId="216940A2" w14:textId="77777777" w:rsidR="00E30DBE" w:rsidRPr="00E30DBE" w:rsidRDefault="00E30DBE" w:rsidP="00E30DBE">
                  <w:pPr>
                    <w:suppressLineNumbers/>
                    <w:rPr>
                      <w:sz w:val="24"/>
                      <w:szCs w:val="24"/>
                      <w:lang w:val="it-IT"/>
                    </w:rPr>
                  </w:pPr>
                </w:p>
                <w:p w14:paraId="5DE14783" w14:textId="77777777" w:rsidR="00E30DBE" w:rsidRPr="00E30DBE" w:rsidRDefault="00E30DBE" w:rsidP="00E30DBE">
                  <w:pPr>
                    <w:suppressLineNumbers/>
                    <w:rPr>
                      <w:sz w:val="24"/>
                      <w:szCs w:val="24"/>
                      <w:lang w:val="it-IT"/>
                    </w:rPr>
                  </w:pPr>
                </w:p>
                <w:p w14:paraId="2681636E" w14:textId="77777777" w:rsidR="00E30DBE" w:rsidRPr="00E30DBE" w:rsidRDefault="00E30DBE" w:rsidP="00E30DBE">
                  <w:pPr>
                    <w:suppressLineNumbers/>
                    <w:rPr>
                      <w:sz w:val="24"/>
                      <w:szCs w:val="24"/>
                      <w:lang w:val="it-IT"/>
                    </w:rPr>
                  </w:pPr>
                </w:p>
                <w:p w14:paraId="4CD02995"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E30DBE" w:rsidRDefault="00E30DBE" w:rsidP="00E30DBE">
            <w:pPr>
              <w:suppressLineNumbers/>
              <w:spacing w:after="0" w:line="240" w:lineRule="auto"/>
              <w:rPr>
                <w:lang w:val="it-IT"/>
              </w:rPr>
            </w:pPr>
          </w:p>
        </w:tc>
      </w:tr>
      <w:tr w:rsidR="00E30DBE"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Default="00E30DBE" w:rsidP="00E30DBE">
            <w:pPr>
              <w:suppressLineNumbers/>
              <w:spacing w:after="0" w:line="240" w:lineRule="auto"/>
            </w:pPr>
          </w:p>
        </w:tc>
      </w:tr>
    </w:tbl>
    <w:p w14:paraId="4BA59EEE"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Default="00E30DBE" w:rsidP="00E30DBE">
            <w:pPr>
              <w:suppressLineNumbers/>
              <w:spacing w:after="0" w:line="240" w:lineRule="auto"/>
            </w:pPr>
            <w:r>
              <w:t>US17</w:t>
            </w:r>
          </w:p>
        </w:tc>
      </w:tr>
      <w:tr w:rsidR="00E30DBE"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647776" w:rsidRDefault="00E30DBE" w:rsidP="00E30DBE">
            <w:pPr>
              <w:suppressLineNumbers/>
              <w:spacing w:after="0" w:line="240" w:lineRule="auto"/>
              <w:rPr>
                <w:sz w:val="24"/>
              </w:rPr>
            </w:pPr>
            <w:proofErr w:type="spellStart"/>
            <w:r>
              <w:rPr>
                <w:sz w:val="24"/>
              </w:rPr>
              <w:t>RicercaCorso</w:t>
            </w:r>
            <w:proofErr w:type="spellEnd"/>
          </w:p>
        </w:tc>
      </w:tr>
      <w:tr w:rsidR="00E30DBE"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9D4D4A"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lastRenderedPageBreak/>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77777777" w:rsidR="00E30DBE" w:rsidRPr="00E30DBE" w:rsidRDefault="00E30DBE" w:rsidP="00E30DBE">
            <w:pPr>
              <w:suppressLineNumbers/>
              <w:spacing w:after="0" w:line="240" w:lineRule="auto"/>
              <w:rPr>
                <w:lang w:val="it-IT"/>
              </w:rPr>
            </w:pPr>
            <w:r w:rsidRPr="00E30DBE">
              <w:rPr>
                <w:sz w:val="24"/>
                <w:lang w:val="it-IT"/>
              </w:rPr>
              <w:lastRenderedPageBreak/>
              <w:t>Lo Studente è loggato al sito</w:t>
            </w:r>
          </w:p>
        </w:tc>
      </w:tr>
      <w:tr w:rsidR="00E30DBE" w:rsidRPr="009D4D4A"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77777777" w:rsidR="00E30DBE" w:rsidRPr="00E30DBE" w:rsidRDefault="00E30DBE" w:rsidP="00E30DBE">
            <w:pPr>
              <w:suppressLineNumbers/>
              <w:spacing w:after="0" w:line="240" w:lineRule="auto"/>
              <w:rPr>
                <w:lang w:val="it-IT"/>
              </w:rPr>
            </w:pPr>
            <w:r w:rsidRPr="00E30DBE">
              <w:rPr>
                <w:sz w:val="24"/>
                <w:lang w:val="it-IT"/>
              </w:rPr>
              <w:t>Lo Studente cerca il corso</w:t>
            </w:r>
          </w:p>
        </w:tc>
      </w:tr>
      <w:tr w:rsidR="00E30DBE" w:rsidRPr="009D4D4A"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77777777" w:rsidR="00E30DBE" w:rsidRPr="00A25B63" w:rsidRDefault="00E30DBE" w:rsidP="00E30DBE">
            <w:pPr>
              <w:suppressLineNumbers/>
              <w:jc w:val="center"/>
              <w:rPr>
                <w:sz w:val="24"/>
                <w:szCs w:val="24"/>
              </w:rPr>
            </w:pPr>
            <w:proofErr w:type="spellStart"/>
            <w:r>
              <w:t>Studente</w:t>
            </w:r>
            <w:proofErr w:type="spellEnd"/>
            <w:r>
              <w:t xml:space="preserve">                                                                       </w:t>
            </w:r>
            <w:r>
              <w:rPr>
                <w:sz w:val="24"/>
                <w:szCs w:val="24"/>
              </w:rPr>
              <w:t>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D4D4A" w14:paraId="5603CEA3" w14:textId="77777777" w:rsidTr="00E30DBE">
              <w:tc>
                <w:tcPr>
                  <w:tcW w:w="3777" w:type="dxa"/>
                </w:tcPr>
                <w:p w14:paraId="7548589E" w14:textId="77777777" w:rsidR="00E30DBE" w:rsidRPr="00E30DBE" w:rsidRDefault="00E30DBE" w:rsidP="00E30DBE">
                  <w:pPr>
                    <w:suppressLineNumbers/>
                    <w:rPr>
                      <w:sz w:val="24"/>
                      <w:szCs w:val="24"/>
                      <w:lang w:val="it-IT"/>
                    </w:rPr>
                  </w:pPr>
                </w:p>
                <w:p w14:paraId="737CA18D" w14:textId="77777777" w:rsidR="00E30DBE" w:rsidRPr="00E30DBE" w:rsidRDefault="00E30DBE" w:rsidP="00E30DBE">
                  <w:pPr>
                    <w:suppressLineNumbers/>
                    <w:rPr>
                      <w:sz w:val="24"/>
                      <w:szCs w:val="24"/>
                      <w:lang w:val="it-IT"/>
                    </w:rPr>
                  </w:pPr>
                  <w:r w:rsidRPr="00E30DBE">
                    <w:rPr>
                      <w:sz w:val="24"/>
                      <w:szCs w:val="24"/>
                      <w:lang w:val="it-IT"/>
                    </w:rPr>
                    <w:t xml:space="preserve">Lo Studente scrive il delle </w:t>
                  </w:r>
                  <w:proofErr w:type="spellStart"/>
                  <w:r w:rsidRPr="00E30DBE">
                    <w:rPr>
                      <w:sz w:val="24"/>
                      <w:szCs w:val="24"/>
                      <w:lang w:val="it-IT"/>
                    </w:rPr>
                    <w:t>keywords</w:t>
                  </w:r>
                  <w:proofErr w:type="spellEnd"/>
                  <w:r w:rsidRPr="00E30DBE">
                    <w:rPr>
                      <w:sz w:val="24"/>
                      <w:szCs w:val="24"/>
                      <w:lang w:val="it-IT"/>
                    </w:rPr>
                    <w:t xml:space="preserve"> nella barra di ricerca presente nella parte superiore del sito e preme “Cerca”</w:t>
                  </w:r>
                </w:p>
              </w:tc>
              <w:tc>
                <w:tcPr>
                  <w:tcW w:w="3777" w:type="dxa"/>
                </w:tcPr>
                <w:p w14:paraId="0F4E9DAE" w14:textId="77777777" w:rsidR="00E30DBE" w:rsidRPr="00E30DBE" w:rsidRDefault="00E30DBE" w:rsidP="00E30DBE">
                  <w:pPr>
                    <w:suppressLineNumbers/>
                    <w:jc w:val="center"/>
                    <w:rPr>
                      <w:sz w:val="24"/>
                      <w:szCs w:val="24"/>
                      <w:lang w:val="it-IT"/>
                    </w:rPr>
                  </w:pPr>
                </w:p>
              </w:tc>
            </w:tr>
            <w:tr w:rsidR="00E30DBE" w:rsidRPr="009D4D4A" w14:paraId="0F84F183" w14:textId="77777777" w:rsidTr="00E30DBE">
              <w:tc>
                <w:tcPr>
                  <w:tcW w:w="3777" w:type="dxa"/>
                </w:tcPr>
                <w:p w14:paraId="6B1B266B" w14:textId="77777777" w:rsidR="00E30DBE" w:rsidRPr="00E30DBE" w:rsidRDefault="00E30DBE" w:rsidP="00E30DBE">
                  <w:pPr>
                    <w:suppressLineNumbers/>
                    <w:rPr>
                      <w:sz w:val="24"/>
                      <w:szCs w:val="24"/>
                      <w:lang w:val="it-IT"/>
                    </w:rPr>
                  </w:pPr>
                </w:p>
                <w:p w14:paraId="0B9DC398" w14:textId="77777777" w:rsidR="00E30DBE" w:rsidRPr="00E30DBE" w:rsidRDefault="00E30DBE" w:rsidP="00E30DBE">
                  <w:pPr>
                    <w:suppressLineNumbers/>
                    <w:rPr>
                      <w:sz w:val="24"/>
                      <w:szCs w:val="24"/>
                      <w:lang w:val="it-IT"/>
                    </w:rPr>
                  </w:pPr>
                </w:p>
                <w:p w14:paraId="3E656746" w14:textId="77777777" w:rsidR="00E30DBE" w:rsidRPr="00E30DBE" w:rsidRDefault="00E30DBE" w:rsidP="00E30DBE">
                  <w:pPr>
                    <w:suppressLineNumbers/>
                    <w:rPr>
                      <w:sz w:val="24"/>
                      <w:szCs w:val="24"/>
                      <w:lang w:val="it-IT"/>
                    </w:rPr>
                  </w:pPr>
                </w:p>
                <w:p w14:paraId="5337C617" w14:textId="77777777" w:rsidR="00E30DBE" w:rsidRPr="00E30DBE" w:rsidRDefault="00E30DBE" w:rsidP="00E30DBE">
                  <w:pPr>
                    <w:suppressLineNumbers/>
                    <w:rPr>
                      <w:sz w:val="24"/>
                      <w:szCs w:val="24"/>
                      <w:lang w:val="it-IT"/>
                    </w:rPr>
                  </w:pPr>
                  <w:r w:rsidRPr="00E30DBE">
                    <w:rPr>
                      <w:sz w:val="24"/>
                      <w:szCs w:val="24"/>
                      <w:lang w:val="it-IT"/>
                    </w:rPr>
                    <w:t>Lo Studente visualizza la pagina dei risultati e seleziona un nome del corso.</w:t>
                  </w:r>
                </w:p>
                <w:p w14:paraId="1DB73C25" w14:textId="77777777" w:rsidR="00E30DBE" w:rsidRPr="00E30DBE" w:rsidRDefault="00E30DBE" w:rsidP="00E30DBE">
                  <w:pPr>
                    <w:suppressLineNumbers/>
                    <w:rPr>
                      <w:sz w:val="24"/>
                      <w:szCs w:val="24"/>
                      <w:lang w:val="it-IT"/>
                    </w:rPr>
                  </w:pPr>
                </w:p>
                <w:p w14:paraId="198B1E7A" w14:textId="77777777" w:rsidR="00E30DBE" w:rsidRPr="00E30DBE" w:rsidRDefault="00E30DBE" w:rsidP="00E30DBE">
                  <w:pPr>
                    <w:suppressLineNumbers/>
                    <w:rPr>
                      <w:sz w:val="24"/>
                      <w:szCs w:val="24"/>
                      <w:lang w:val="it-IT"/>
                    </w:rPr>
                  </w:pPr>
                </w:p>
              </w:tc>
              <w:tc>
                <w:tcPr>
                  <w:tcW w:w="3777" w:type="dxa"/>
                </w:tcPr>
                <w:p w14:paraId="091CE94B" w14:textId="77777777" w:rsidR="00E30DBE" w:rsidRPr="00E30DBE" w:rsidRDefault="00E30DBE" w:rsidP="00E30DBE">
                  <w:pPr>
                    <w:suppressLineNumbers/>
                    <w:rPr>
                      <w:sz w:val="24"/>
                      <w:szCs w:val="24"/>
                      <w:lang w:val="it-IT"/>
                    </w:rPr>
                  </w:pPr>
                  <w:r w:rsidRPr="00E30DBE">
                    <w:rPr>
                      <w:sz w:val="24"/>
                      <w:szCs w:val="24"/>
                      <w:lang w:val="it-IT"/>
                    </w:rPr>
                    <w:t xml:space="preserve">Il Sistema risponde mostrando la pagina con tutti i risultati correlati alle </w:t>
                  </w:r>
                  <w:proofErr w:type="spellStart"/>
                  <w:r w:rsidRPr="00E30DBE">
                    <w:rPr>
                      <w:sz w:val="24"/>
                      <w:szCs w:val="24"/>
                      <w:lang w:val="it-IT"/>
                    </w:rPr>
                    <w:t>keywords</w:t>
                  </w:r>
                  <w:proofErr w:type="spellEnd"/>
                  <w:r w:rsidRPr="00E30DBE">
                    <w:rPr>
                      <w:sz w:val="24"/>
                      <w:szCs w:val="24"/>
                      <w:lang w:val="it-IT"/>
                    </w:rPr>
                    <w:t xml:space="preserve"> inserite. </w:t>
                  </w:r>
                </w:p>
                <w:p w14:paraId="352E93DA" w14:textId="77777777" w:rsidR="00E30DBE" w:rsidRPr="00E30DBE" w:rsidRDefault="00E30DBE" w:rsidP="00E30DBE">
                  <w:pPr>
                    <w:suppressLineNumbers/>
                    <w:rPr>
                      <w:sz w:val="24"/>
                      <w:szCs w:val="24"/>
                      <w:lang w:val="it-IT"/>
                    </w:rPr>
                  </w:pPr>
                </w:p>
                <w:p w14:paraId="56EACF1C" w14:textId="77777777" w:rsidR="00E30DBE" w:rsidRPr="00E30DBE" w:rsidRDefault="00E30DBE" w:rsidP="00E30DBE">
                  <w:pPr>
                    <w:suppressLineNumbers/>
                    <w:rPr>
                      <w:sz w:val="24"/>
                      <w:szCs w:val="24"/>
                      <w:lang w:val="it-IT"/>
                    </w:rPr>
                  </w:pPr>
                </w:p>
                <w:p w14:paraId="091858DD" w14:textId="77777777" w:rsidR="00E30DBE" w:rsidRPr="00E30DBE" w:rsidRDefault="00E30DBE" w:rsidP="00E30DBE">
                  <w:pPr>
                    <w:suppressLineNumbers/>
                    <w:rPr>
                      <w:sz w:val="24"/>
                      <w:szCs w:val="24"/>
                      <w:lang w:val="it-IT"/>
                    </w:rPr>
                  </w:pPr>
                </w:p>
                <w:p w14:paraId="0615DB26"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corrispondente al nome del corso selezionato.</w:t>
                  </w:r>
                </w:p>
              </w:tc>
            </w:tr>
          </w:tbl>
          <w:p w14:paraId="7A31E49C" w14:textId="77777777" w:rsidR="00E30DBE" w:rsidRPr="00E30DBE" w:rsidRDefault="00E30DBE" w:rsidP="00E30DBE">
            <w:pPr>
              <w:suppressLineNumbers/>
              <w:spacing w:after="0" w:line="240" w:lineRule="auto"/>
              <w:rPr>
                <w:lang w:val="it-IT"/>
              </w:rPr>
            </w:pPr>
          </w:p>
        </w:tc>
      </w:tr>
      <w:tr w:rsidR="00E30DBE" w:rsidRPr="009D4D4A"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E30DBE" w:rsidRDefault="00E30DBE" w:rsidP="00E30DBE">
            <w:pPr>
              <w:suppressLineNumbers/>
              <w:spacing w:after="0" w:line="240" w:lineRule="auto"/>
              <w:rPr>
                <w:lang w:val="it-IT"/>
              </w:rPr>
            </w:pPr>
            <w:r w:rsidRPr="00E30DBE">
              <w:rPr>
                <w:lang w:val="it-IT"/>
              </w:rPr>
              <w:t>Se il Sistema non trova nessun corso relativo alle parole inserite dall’Utente mostra un messaggio di errore.</w:t>
            </w:r>
          </w:p>
        </w:tc>
      </w:tr>
    </w:tbl>
    <w:p w14:paraId="0718154D"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FB6CB8" w:rsidRDefault="00E30DBE" w:rsidP="00E30DBE">
            <w:pPr>
              <w:suppressLineNumbers/>
              <w:spacing w:after="0" w:line="240" w:lineRule="auto"/>
              <w:rPr>
                <w:color w:val="FFFFFF" w:themeColor="background1"/>
              </w:rPr>
            </w:pPr>
            <w:bookmarkStart w:id="16" w:name="_Hlk531280673"/>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Default="00E30DBE" w:rsidP="00E30DBE">
            <w:pPr>
              <w:suppressLineNumbers/>
              <w:spacing w:after="0" w:line="240" w:lineRule="auto"/>
            </w:pPr>
            <w:r>
              <w:t>US18</w:t>
            </w:r>
          </w:p>
        </w:tc>
      </w:tr>
      <w:tr w:rsidR="00E30DBE"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77777777" w:rsidR="00E30DBE" w:rsidRDefault="00E30DBE" w:rsidP="00E30DBE">
            <w:pPr>
              <w:suppressLineNumbers/>
              <w:spacing w:after="0" w:line="240" w:lineRule="auto"/>
            </w:pPr>
            <w:proofErr w:type="spellStart"/>
            <w:r w:rsidRPr="002F7F57">
              <w:rPr>
                <w:sz w:val="24"/>
              </w:rPr>
              <w:t>CreaCommento</w:t>
            </w:r>
            <w:r>
              <w:rPr>
                <w:sz w:val="24"/>
              </w:rPr>
              <w:t>Studente</w:t>
            </w:r>
            <w:proofErr w:type="spellEnd"/>
          </w:p>
        </w:tc>
      </w:tr>
      <w:tr w:rsidR="00E30DBE"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9D4D4A"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E30DBE" w:rsidRDefault="00E30DBE" w:rsidP="00E30DBE">
            <w:pPr>
              <w:suppressLineNumbers/>
              <w:spacing w:after="0" w:line="240" w:lineRule="auto"/>
              <w:rPr>
                <w:lang w:val="it-IT"/>
              </w:rPr>
            </w:pPr>
            <w:r w:rsidRPr="00E30DBE">
              <w:rPr>
                <w:sz w:val="24"/>
                <w:szCs w:val="24"/>
                <w:lang w:val="it-IT"/>
              </w:rPr>
              <w:t>Lo Studente si trova nella pagina della lezione</w:t>
            </w:r>
          </w:p>
        </w:tc>
      </w:tr>
      <w:tr w:rsidR="00E30DBE" w:rsidRPr="009D4D4A"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E30DBE" w:rsidRDefault="00E30DBE" w:rsidP="00E30DBE">
            <w:pPr>
              <w:suppressLineNumbers/>
              <w:spacing w:after="0" w:line="240" w:lineRule="auto"/>
              <w:rPr>
                <w:lang w:val="it-IT"/>
              </w:rPr>
            </w:pPr>
            <w:r w:rsidRPr="00E30DBE">
              <w:rPr>
                <w:sz w:val="24"/>
                <w:szCs w:val="24"/>
                <w:lang w:val="it-IT"/>
              </w:rPr>
              <w:t>Lo Studente crea il commento</w:t>
            </w:r>
          </w:p>
        </w:tc>
      </w:tr>
      <w:tr w:rsidR="00E30DBE" w:rsidRPr="009D4D4A"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44AAA58" w14:textId="77777777" w:rsidTr="00E30DBE">
              <w:tc>
                <w:tcPr>
                  <w:tcW w:w="3777" w:type="dxa"/>
                </w:tcPr>
                <w:p w14:paraId="4C505C5B"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41F3EFA4" w14:textId="77777777" w:rsidR="00E30DBE" w:rsidRPr="00E30DBE" w:rsidRDefault="00E30DBE" w:rsidP="00E30DBE">
                  <w:pPr>
                    <w:suppressLineNumbers/>
                    <w:rPr>
                      <w:sz w:val="24"/>
                      <w:szCs w:val="24"/>
                      <w:lang w:val="it-IT"/>
                    </w:rPr>
                  </w:pPr>
                </w:p>
                <w:p w14:paraId="463D4596" w14:textId="77777777" w:rsidR="00E30DBE" w:rsidRPr="00E30DBE" w:rsidRDefault="00E30DBE" w:rsidP="00E30DBE">
                  <w:pPr>
                    <w:suppressLineNumbers/>
                    <w:rPr>
                      <w:sz w:val="24"/>
                      <w:szCs w:val="24"/>
                      <w:lang w:val="it-IT"/>
                    </w:rPr>
                  </w:pPr>
                  <w:r w:rsidRPr="00E30DBE">
                    <w:rPr>
                      <w:sz w:val="24"/>
                      <w:szCs w:val="24"/>
                      <w:lang w:val="it-IT"/>
                    </w:rPr>
                    <w:t xml:space="preserve">Lo Studente scrive un commento nella </w:t>
                  </w:r>
                  <w:proofErr w:type="spellStart"/>
                  <w:r w:rsidRPr="00E30DBE">
                    <w:rPr>
                      <w:sz w:val="24"/>
                      <w:szCs w:val="24"/>
                      <w:lang w:val="it-IT"/>
                    </w:rPr>
                    <w:t>textarea</w:t>
                  </w:r>
                  <w:proofErr w:type="spellEnd"/>
                  <w:r w:rsidRPr="00E30DBE">
                    <w:rPr>
                      <w:sz w:val="24"/>
                      <w:szCs w:val="24"/>
                      <w:lang w:val="it-IT"/>
                    </w:rPr>
                    <w:t xml:space="preserve"> “Commenti” e preme il pulsante “Aggiungi commento” </w:t>
                  </w:r>
                </w:p>
              </w:tc>
              <w:tc>
                <w:tcPr>
                  <w:tcW w:w="3777" w:type="dxa"/>
                </w:tcPr>
                <w:p w14:paraId="37A3719F" w14:textId="77777777" w:rsidR="00E30DBE" w:rsidRDefault="00E30DBE" w:rsidP="00E30DBE">
                  <w:pPr>
                    <w:suppressLineNumbers/>
                    <w:jc w:val="center"/>
                    <w:rPr>
                      <w:sz w:val="24"/>
                      <w:szCs w:val="24"/>
                    </w:rPr>
                  </w:pPr>
                  <w:r>
                    <w:rPr>
                      <w:sz w:val="24"/>
                      <w:szCs w:val="24"/>
                    </w:rPr>
                    <w:t>Sistema</w:t>
                  </w:r>
                </w:p>
              </w:tc>
            </w:tr>
            <w:tr w:rsidR="00E30DBE" w:rsidRPr="009D4D4A" w14:paraId="6A5D6DB9" w14:textId="77777777" w:rsidTr="00E30DBE">
              <w:tc>
                <w:tcPr>
                  <w:tcW w:w="3777" w:type="dxa"/>
                </w:tcPr>
                <w:p w14:paraId="0F75B3AF" w14:textId="77777777" w:rsidR="00E30DBE" w:rsidRPr="00E30DBE" w:rsidRDefault="00E30DBE" w:rsidP="00E30DBE">
                  <w:pPr>
                    <w:suppressLineNumbers/>
                    <w:rPr>
                      <w:sz w:val="24"/>
                      <w:szCs w:val="24"/>
                      <w:lang w:val="it-IT"/>
                    </w:rPr>
                  </w:pPr>
                </w:p>
                <w:p w14:paraId="317AFF84" w14:textId="77777777" w:rsidR="00E30DBE" w:rsidRPr="00E30DBE" w:rsidRDefault="00E30DBE" w:rsidP="00E30DBE">
                  <w:pPr>
                    <w:suppressLineNumbers/>
                    <w:rPr>
                      <w:sz w:val="24"/>
                      <w:szCs w:val="24"/>
                      <w:lang w:val="it-IT"/>
                    </w:rPr>
                  </w:pPr>
                </w:p>
                <w:p w14:paraId="56A9349B" w14:textId="77777777" w:rsidR="00E30DBE" w:rsidRPr="00E30DBE" w:rsidRDefault="00E30DBE" w:rsidP="00E30DBE">
                  <w:pPr>
                    <w:suppressLineNumbers/>
                    <w:rPr>
                      <w:sz w:val="24"/>
                      <w:szCs w:val="24"/>
                      <w:lang w:val="it-IT"/>
                    </w:rPr>
                  </w:pPr>
                </w:p>
                <w:p w14:paraId="34540D5A" w14:textId="77777777" w:rsidR="00E30DBE" w:rsidRPr="00E30DBE" w:rsidRDefault="00E30DBE" w:rsidP="00E30DBE">
                  <w:pPr>
                    <w:suppressLineNumbers/>
                    <w:rPr>
                      <w:sz w:val="24"/>
                      <w:szCs w:val="24"/>
                      <w:lang w:val="it-IT"/>
                    </w:rPr>
                  </w:pPr>
                  <w:r w:rsidRPr="00E30DBE">
                    <w:rPr>
                      <w:sz w:val="24"/>
                      <w:szCs w:val="24"/>
                      <w:lang w:val="it-IT"/>
                    </w:rPr>
                    <w:t xml:space="preserve">Lo Studente visualizza il commento </w:t>
                  </w:r>
                </w:p>
                <w:p w14:paraId="179116E1" w14:textId="77777777" w:rsidR="00E30DBE" w:rsidRPr="00E30DBE" w:rsidRDefault="00E30DBE" w:rsidP="00E30DBE">
                  <w:pPr>
                    <w:suppressLineNumbers/>
                    <w:rPr>
                      <w:sz w:val="24"/>
                      <w:szCs w:val="24"/>
                      <w:lang w:val="it-IT"/>
                    </w:rPr>
                  </w:pPr>
                  <w:r w:rsidRPr="00E30DBE">
                    <w:rPr>
                      <w:sz w:val="24"/>
                      <w:szCs w:val="24"/>
                      <w:lang w:val="it-IT"/>
                    </w:rPr>
                    <w:t>nella lista dei commenti</w:t>
                  </w:r>
                </w:p>
              </w:tc>
              <w:tc>
                <w:tcPr>
                  <w:tcW w:w="3777" w:type="dxa"/>
                </w:tcPr>
                <w:p w14:paraId="34277FC5" w14:textId="77777777" w:rsidR="00E30DBE" w:rsidRPr="00E30DBE" w:rsidRDefault="00E30DBE" w:rsidP="00E30DBE">
                  <w:pPr>
                    <w:suppressLineNumbers/>
                    <w:rPr>
                      <w:sz w:val="24"/>
                      <w:szCs w:val="24"/>
                      <w:lang w:val="it-IT"/>
                    </w:rPr>
                  </w:pPr>
                  <w:r w:rsidRPr="00E30DBE">
                    <w:rPr>
                      <w:sz w:val="24"/>
                      <w:szCs w:val="24"/>
                      <w:lang w:val="it-IT"/>
                    </w:rPr>
                    <w:t>Il Sistema risponde inserendo il commento nella lista dei commenti del corso.</w:t>
                  </w:r>
                </w:p>
              </w:tc>
            </w:tr>
          </w:tbl>
          <w:p w14:paraId="1D474526" w14:textId="77777777" w:rsidR="00E30DBE" w:rsidRPr="00E30DBE" w:rsidRDefault="00E30DBE" w:rsidP="00E30DBE">
            <w:pPr>
              <w:suppressLineNumbers/>
              <w:spacing w:after="0" w:line="240" w:lineRule="auto"/>
              <w:rPr>
                <w:lang w:val="it-IT"/>
              </w:rPr>
            </w:pPr>
          </w:p>
        </w:tc>
      </w:tr>
      <w:tr w:rsidR="00E30DBE"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Default="00E30DBE" w:rsidP="00E30DBE">
            <w:pPr>
              <w:suppressLineNumbers/>
              <w:spacing w:after="0" w:line="240" w:lineRule="auto"/>
            </w:pPr>
            <w:r>
              <w:t xml:space="preserve"> </w:t>
            </w:r>
          </w:p>
          <w:p w14:paraId="7E21ED1B" w14:textId="77777777" w:rsidR="00E30DBE" w:rsidRDefault="00E30DBE" w:rsidP="00E30DBE">
            <w:pPr>
              <w:suppressLineNumbers/>
              <w:spacing w:after="0" w:line="240" w:lineRule="auto"/>
            </w:pPr>
          </w:p>
        </w:tc>
      </w:tr>
    </w:tbl>
    <w:p w14:paraId="02884C88" w14:textId="77777777" w:rsidR="00E30DBE" w:rsidRPr="00FB37C3"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Default="00E30DBE" w:rsidP="00E30DBE">
            <w:pPr>
              <w:suppressLineNumbers/>
              <w:spacing w:after="0" w:line="240" w:lineRule="auto"/>
            </w:pPr>
            <w:r>
              <w:t>US19</w:t>
            </w:r>
          </w:p>
        </w:tc>
      </w:tr>
      <w:tr w:rsidR="00E30DBE"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Default="00E30DBE" w:rsidP="00E30DBE">
            <w:pPr>
              <w:suppressLineNumbers/>
              <w:spacing w:after="0" w:line="240" w:lineRule="auto"/>
            </w:pPr>
            <w:proofErr w:type="spellStart"/>
            <w:r w:rsidRPr="002F7F57">
              <w:rPr>
                <w:sz w:val="24"/>
              </w:rPr>
              <w:t>EliminazioneCommento</w:t>
            </w:r>
            <w:r>
              <w:rPr>
                <w:sz w:val="24"/>
              </w:rPr>
              <w:t>Studente</w:t>
            </w:r>
            <w:proofErr w:type="spellEnd"/>
          </w:p>
        </w:tc>
      </w:tr>
      <w:tr w:rsidR="00E30DBE"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9D4D4A"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E30DBE" w:rsidRDefault="00E30DBE" w:rsidP="00E30DBE">
            <w:pPr>
              <w:suppressLineNumbers/>
              <w:spacing w:after="0" w:line="240" w:lineRule="auto"/>
              <w:rPr>
                <w:lang w:val="it-IT"/>
              </w:rPr>
            </w:pPr>
            <w:r w:rsidRPr="00E30DBE">
              <w:rPr>
                <w:sz w:val="24"/>
                <w:szCs w:val="24"/>
                <w:lang w:val="it-IT"/>
              </w:rPr>
              <w:t>Lo Studente accede a questo caso d’uso quando si trova nella pagina della lezione</w:t>
            </w:r>
          </w:p>
        </w:tc>
      </w:tr>
      <w:tr w:rsidR="00E30DBE" w:rsidRPr="009D4D4A"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E30DBE" w:rsidRDefault="00E30DBE" w:rsidP="00E30DBE">
            <w:pPr>
              <w:suppressLineNumbers/>
              <w:spacing w:after="0" w:line="240" w:lineRule="auto"/>
              <w:rPr>
                <w:lang w:val="it-IT"/>
              </w:rPr>
            </w:pPr>
            <w:r w:rsidRPr="00E30DBE">
              <w:rPr>
                <w:sz w:val="24"/>
                <w:szCs w:val="24"/>
                <w:lang w:val="it-IT"/>
              </w:rPr>
              <w:t>Lo Studente elimina il commento</w:t>
            </w:r>
          </w:p>
        </w:tc>
      </w:tr>
      <w:tr w:rsidR="00E30DBE" w:rsidRPr="009D4D4A"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4058C6" w:rsidRDefault="00E30DBE" w:rsidP="00E30DBE">
            <w:pPr>
              <w:suppressLineNumbers/>
              <w:rPr>
                <w:sz w:val="24"/>
                <w:szCs w:val="24"/>
              </w:rPr>
            </w:pPr>
            <w:r>
              <w:rPr>
                <w:sz w:val="24"/>
                <w:szCs w:val="24"/>
              </w:rPr>
              <w:t xml:space="preserve">                           </w:t>
            </w:r>
            <w:proofErr w:type="spellStart"/>
            <w:r>
              <w:rPr>
                <w:sz w:val="24"/>
                <w:szCs w:val="24"/>
              </w:rPr>
              <w:t>Studente</w:t>
            </w:r>
            <w:proofErr w:type="spellEnd"/>
            <w:r>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D4D4A" w14:paraId="61E31716" w14:textId="77777777" w:rsidTr="00E30DBE">
              <w:tc>
                <w:tcPr>
                  <w:tcW w:w="3777" w:type="dxa"/>
                </w:tcPr>
                <w:p w14:paraId="662B96CA" w14:textId="77777777" w:rsidR="00E30DBE" w:rsidRPr="00E30DBE" w:rsidRDefault="00E30DBE" w:rsidP="00E30DBE">
                  <w:pPr>
                    <w:suppressLineNumbers/>
                    <w:rPr>
                      <w:sz w:val="24"/>
                      <w:szCs w:val="24"/>
                      <w:lang w:val="it-IT"/>
                    </w:rPr>
                  </w:pPr>
                </w:p>
                <w:p w14:paraId="3144A730" w14:textId="77777777" w:rsidR="00E30DBE" w:rsidRPr="00E30DBE" w:rsidRDefault="00E30DBE" w:rsidP="00E30DBE">
                  <w:pPr>
                    <w:suppressLineNumbers/>
                    <w:rPr>
                      <w:sz w:val="24"/>
                      <w:szCs w:val="24"/>
                      <w:lang w:val="it-IT"/>
                    </w:rPr>
                  </w:pPr>
                  <w:r w:rsidRPr="00E30DBE">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E30DBE" w:rsidRDefault="00E30DBE" w:rsidP="00E30DBE">
                  <w:pPr>
                    <w:suppressLineNumbers/>
                    <w:jc w:val="center"/>
                    <w:rPr>
                      <w:sz w:val="24"/>
                      <w:szCs w:val="24"/>
                      <w:lang w:val="it-IT"/>
                    </w:rPr>
                  </w:pPr>
                </w:p>
              </w:tc>
            </w:tr>
            <w:tr w:rsidR="00E30DBE" w:rsidRPr="009D4D4A" w14:paraId="07382DE6" w14:textId="77777777" w:rsidTr="00E30DBE">
              <w:tc>
                <w:tcPr>
                  <w:tcW w:w="3777" w:type="dxa"/>
                </w:tcPr>
                <w:p w14:paraId="5FF980AE" w14:textId="77777777" w:rsidR="00E30DBE" w:rsidRPr="00E30DBE" w:rsidRDefault="00E30DBE" w:rsidP="00E30DBE">
                  <w:pPr>
                    <w:suppressLineNumbers/>
                    <w:rPr>
                      <w:sz w:val="24"/>
                      <w:szCs w:val="24"/>
                      <w:lang w:val="it-IT"/>
                    </w:rPr>
                  </w:pPr>
                </w:p>
                <w:p w14:paraId="01CA7D50" w14:textId="77777777" w:rsidR="00E30DBE" w:rsidRPr="00E30DBE" w:rsidRDefault="00E30DBE" w:rsidP="00E30DBE">
                  <w:pPr>
                    <w:suppressLineNumbers/>
                    <w:rPr>
                      <w:sz w:val="24"/>
                      <w:szCs w:val="24"/>
                      <w:lang w:val="it-IT"/>
                    </w:rPr>
                  </w:pPr>
                </w:p>
                <w:p w14:paraId="50362155" w14:textId="77777777" w:rsidR="00E30DBE" w:rsidRPr="00E30DBE" w:rsidRDefault="00E30DBE" w:rsidP="00E30DBE">
                  <w:pPr>
                    <w:suppressLineNumbers/>
                    <w:rPr>
                      <w:sz w:val="24"/>
                      <w:szCs w:val="24"/>
                      <w:lang w:val="it-IT"/>
                    </w:rPr>
                  </w:pPr>
                </w:p>
                <w:p w14:paraId="47A9875B" w14:textId="77777777" w:rsidR="00E30DBE" w:rsidRPr="00E30DBE" w:rsidRDefault="00E30DBE" w:rsidP="00E30DBE">
                  <w:pPr>
                    <w:suppressLineNumbers/>
                    <w:rPr>
                      <w:sz w:val="24"/>
                      <w:szCs w:val="24"/>
                      <w:lang w:val="it-IT"/>
                    </w:rPr>
                  </w:pPr>
                </w:p>
                <w:p w14:paraId="4DBA97DB" w14:textId="77777777" w:rsidR="00E30DBE" w:rsidRPr="00E30DBE" w:rsidRDefault="00E30DBE" w:rsidP="00E30DBE">
                  <w:pPr>
                    <w:suppressLineNumbers/>
                    <w:rPr>
                      <w:sz w:val="24"/>
                      <w:szCs w:val="24"/>
                      <w:lang w:val="it-IT"/>
                    </w:rPr>
                  </w:pPr>
                </w:p>
                <w:p w14:paraId="0A6098AF" w14:textId="77777777" w:rsidR="00E30DBE" w:rsidRPr="00E30DBE" w:rsidRDefault="00E30DBE" w:rsidP="00E30DBE">
                  <w:pPr>
                    <w:suppressLineNumbers/>
                    <w:rPr>
                      <w:sz w:val="24"/>
                      <w:szCs w:val="24"/>
                      <w:lang w:val="it-IT"/>
                    </w:rPr>
                  </w:pPr>
                  <w:r w:rsidRPr="00E30DBE">
                    <w:rPr>
                      <w:sz w:val="24"/>
                      <w:szCs w:val="24"/>
                      <w:lang w:val="it-IT"/>
                    </w:rPr>
                    <w:t>Lo Studente risponde di “Si”</w:t>
                  </w:r>
                </w:p>
                <w:p w14:paraId="36CE292C" w14:textId="77777777" w:rsidR="00E30DBE" w:rsidRPr="00E30DBE" w:rsidRDefault="00E30DBE" w:rsidP="00E30DBE">
                  <w:pPr>
                    <w:suppressLineNumbers/>
                    <w:rPr>
                      <w:sz w:val="24"/>
                      <w:szCs w:val="24"/>
                      <w:lang w:val="it-IT"/>
                    </w:rPr>
                  </w:pPr>
                </w:p>
                <w:p w14:paraId="1E0E4E49" w14:textId="77777777" w:rsidR="00E30DBE" w:rsidRPr="00E30DBE" w:rsidRDefault="00E30DBE" w:rsidP="00E30DBE">
                  <w:pPr>
                    <w:suppressLineNumbers/>
                    <w:rPr>
                      <w:sz w:val="24"/>
                      <w:szCs w:val="24"/>
                      <w:lang w:val="it-IT"/>
                    </w:rPr>
                  </w:pPr>
                </w:p>
              </w:tc>
              <w:tc>
                <w:tcPr>
                  <w:tcW w:w="3777" w:type="dxa"/>
                </w:tcPr>
                <w:p w14:paraId="25DDFD12"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commento?” e due pulsanti “Si” e “No”</w:t>
                  </w:r>
                </w:p>
                <w:p w14:paraId="50425801" w14:textId="77777777" w:rsidR="00E30DBE" w:rsidRPr="00E30DBE" w:rsidRDefault="00E30DBE" w:rsidP="00E30DBE">
                  <w:pPr>
                    <w:suppressLineNumbers/>
                    <w:rPr>
                      <w:sz w:val="24"/>
                      <w:szCs w:val="24"/>
                      <w:lang w:val="it-IT"/>
                    </w:rPr>
                  </w:pPr>
                </w:p>
                <w:p w14:paraId="1C370E9C" w14:textId="77777777" w:rsidR="00E30DBE" w:rsidRPr="00E30DBE" w:rsidRDefault="00E30DBE" w:rsidP="00E30DBE">
                  <w:pPr>
                    <w:suppressLineNumbers/>
                    <w:rPr>
                      <w:sz w:val="24"/>
                      <w:szCs w:val="24"/>
                      <w:lang w:val="it-IT"/>
                    </w:rPr>
                  </w:pPr>
                  <w:r w:rsidRPr="00E30DBE">
                    <w:rPr>
                      <w:sz w:val="24"/>
                      <w:szCs w:val="24"/>
                      <w:lang w:val="it-IT"/>
                    </w:rPr>
                    <w:t>Il Sistema risponde eliminando il commento</w:t>
                  </w:r>
                </w:p>
              </w:tc>
            </w:tr>
          </w:tbl>
          <w:p w14:paraId="11457F03" w14:textId="77777777" w:rsidR="00E30DBE" w:rsidRPr="00E30DBE" w:rsidRDefault="00E30DBE" w:rsidP="00E30DBE">
            <w:pPr>
              <w:suppressLineNumbers/>
              <w:spacing w:after="0" w:line="240" w:lineRule="auto"/>
              <w:rPr>
                <w:lang w:val="it-IT"/>
              </w:rPr>
            </w:pPr>
          </w:p>
        </w:tc>
      </w:tr>
      <w:tr w:rsidR="00E30DBE" w:rsidRPr="009D4D4A"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E30DBE" w:rsidRDefault="00E30DBE" w:rsidP="00E30DBE">
            <w:pPr>
              <w:suppressLineNumbers/>
              <w:spacing w:after="0" w:line="240" w:lineRule="auto"/>
              <w:rPr>
                <w:lang w:val="it-IT"/>
              </w:rPr>
            </w:pPr>
            <w:r w:rsidRPr="00E30DBE">
              <w:rPr>
                <w:lang w:val="it-IT"/>
              </w:rPr>
              <w:t>Se lo Studente preme “No” si torna alla pagina della lezione</w:t>
            </w:r>
          </w:p>
        </w:tc>
      </w:tr>
      <w:bookmarkEnd w:id="16"/>
    </w:tbl>
    <w:p w14:paraId="63C0817A" w14:textId="4F8A2E18"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FB6CB8" w:rsidRDefault="00E30DBE" w:rsidP="00E30DBE">
            <w:pPr>
              <w:suppressLineNumbers/>
              <w:spacing w:after="0" w:line="240" w:lineRule="auto"/>
              <w:rPr>
                <w:color w:val="FFFFFF" w:themeColor="background1"/>
              </w:rPr>
            </w:pPr>
            <w:bookmarkStart w:id="17" w:name="_Hlk531280857"/>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Default="00E30DBE" w:rsidP="00E30DBE">
            <w:pPr>
              <w:suppressLineNumbers/>
              <w:spacing w:after="0" w:line="240" w:lineRule="auto"/>
            </w:pPr>
            <w:r>
              <w:t>US20</w:t>
            </w:r>
          </w:p>
        </w:tc>
      </w:tr>
      <w:tr w:rsidR="00E30DBE"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Default="00E30DBE" w:rsidP="00E30DBE">
            <w:pPr>
              <w:suppressLineNumbers/>
              <w:spacing w:after="0" w:line="240" w:lineRule="auto"/>
            </w:pPr>
            <w:proofErr w:type="spellStart"/>
            <w:r>
              <w:t>AccettazioneCorsoSupervisionato</w:t>
            </w:r>
            <w:proofErr w:type="spellEnd"/>
          </w:p>
        </w:tc>
      </w:tr>
      <w:tr w:rsidR="00E30DBE"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Supervisore</w:t>
            </w:r>
            <w:proofErr w:type="spellEnd"/>
          </w:p>
        </w:tc>
      </w:tr>
      <w:tr w:rsidR="00E30DBE" w:rsidRPr="009D4D4A"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E30DBE" w:rsidRDefault="00E30DBE" w:rsidP="00E30DBE">
            <w:pPr>
              <w:suppressLineNumbers/>
              <w:spacing w:after="0" w:line="240" w:lineRule="auto"/>
              <w:rPr>
                <w:lang w:val="it-IT"/>
              </w:rPr>
            </w:pPr>
            <w:r w:rsidRPr="00E30DBE">
              <w:rPr>
                <w:sz w:val="24"/>
                <w:szCs w:val="24"/>
                <w:lang w:val="it-IT"/>
              </w:rPr>
              <w:t>Il Supervisore supervisiona un corso</w:t>
            </w:r>
          </w:p>
        </w:tc>
      </w:tr>
      <w:tr w:rsidR="00E30DBE" w:rsidRPr="009D4D4A"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E30DBE" w:rsidRDefault="00E30DBE" w:rsidP="00E30DBE">
            <w:pPr>
              <w:suppressLineNumbers/>
              <w:spacing w:after="0" w:line="240" w:lineRule="auto"/>
              <w:rPr>
                <w:lang w:val="it-IT"/>
              </w:rPr>
            </w:pPr>
            <w:r w:rsidRPr="00E30DBE">
              <w:rPr>
                <w:sz w:val="24"/>
                <w:szCs w:val="24"/>
                <w:lang w:val="it-IT"/>
              </w:rPr>
              <w:t>Il Supervisore supervisiona il corso e lo pubblica</w:t>
            </w:r>
          </w:p>
        </w:tc>
      </w:tr>
      <w:tr w:rsidR="00E30DBE" w:rsidRPr="009D4D4A"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34F021E" w14:textId="77777777" w:rsidTr="00E30DBE">
              <w:tc>
                <w:tcPr>
                  <w:tcW w:w="3777" w:type="dxa"/>
                </w:tcPr>
                <w:p w14:paraId="3B98317E" w14:textId="77777777" w:rsidR="00E30DBE" w:rsidRPr="00E30DBE" w:rsidRDefault="00E30DBE" w:rsidP="00E30DBE">
                  <w:pPr>
                    <w:suppressLineNumbers/>
                    <w:jc w:val="center"/>
                    <w:rPr>
                      <w:sz w:val="24"/>
                      <w:szCs w:val="24"/>
                      <w:lang w:val="it-IT"/>
                    </w:rPr>
                  </w:pPr>
                  <w:r w:rsidRPr="00E30DBE">
                    <w:rPr>
                      <w:sz w:val="24"/>
                      <w:szCs w:val="24"/>
                      <w:lang w:val="it-IT"/>
                    </w:rPr>
                    <w:t>Supervisore</w:t>
                  </w:r>
                </w:p>
                <w:p w14:paraId="58AF8D55" w14:textId="77777777" w:rsidR="00E30DBE" w:rsidRPr="00E30DBE" w:rsidRDefault="00E30DBE" w:rsidP="00E30DBE">
                  <w:pPr>
                    <w:suppressLineNumbers/>
                    <w:rPr>
                      <w:sz w:val="24"/>
                      <w:szCs w:val="24"/>
                      <w:lang w:val="it-IT"/>
                    </w:rPr>
                  </w:pPr>
                </w:p>
                <w:p w14:paraId="61CDD88F" w14:textId="77777777" w:rsidR="00E30DBE" w:rsidRPr="00E30DBE" w:rsidRDefault="00E30DBE" w:rsidP="00E30DBE">
                  <w:pPr>
                    <w:suppressLineNumbers/>
                    <w:rPr>
                      <w:sz w:val="24"/>
                      <w:szCs w:val="24"/>
                      <w:lang w:val="it-IT"/>
                    </w:rPr>
                  </w:pPr>
                  <w:r w:rsidRPr="00E30DBE">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Default="00E30DBE" w:rsidP="00E30DBE">
                  <w:pPr>
                    <w:suppressLineNumbers/>
                    <w:jc w:val="center"/>
                    <w:rPr>
                      <w:sz w:val="24"/>
                      <w:szCs w:val="24"/>
                    </w:rPr>
                  </w:pPr>
                  <w:r>
                    <w:rPr>
                      <w:sz w:val="24"/>
                      <w:szCs w:val="24"/>
                    </w:rPr>
                    <w:t>Sistema</w:t>
                  </w:r>
                </w:p>
                <w:p w14:paraId="79844B70" w14:textId="77777777" w:rsidR="00E30DBE" w:rsidRDefault="00E30DBE" w:rsidP="00E30DBE">
                  <w:pPr>
                    <w:suppressLineNumbers/>
                    <w:rPr>
                      <w:sz w:val="24"/>
                      <w:szCs w:val="24"/>
                    </w:rPr>
                  </w:pPr>
                </w:p>
              </w:tc>
            </w:tr>
            <w:tr w:rsidR="00E30DBE" w:rsidRPr="009D4D4A" w14:paraId="70FC55FC" w14:textId="77777777" w:rsidTr="00E30DBE">
              <w:tc>
                <w:tcPr>
                  <w:tcW w:w="3777" w:type="dxa"/>
                </w:tcPr>
                <w:p w14:paraId="6911319B" w14:textId="77777777" w:rsidR="00E30DBE" w:rsidRPr="00E30DBE" w:rsidRDefault="00E30DBE" w:rsidP="00E30DBE">
                  <w:pPr>
                    <w:suppressLineNumbers/>
                    <w:rPr>
                      <w:sz w:val="24"/>
                      <w:szCs w:val="24"/>
                      <w:lang w:val="it-IT"/>
                    </w:rPr>
                  </w:pPr>
                </w:p>
                <w:p w14:paraId="53A8F90D" w14:textId="77777777" w:rsidR="00E30DBE" w:rsidRPr="00E30DBE" w:rsidRDefault="00E30DBE" w:rsidP="00E30DBE">
                  <w:pPr>
                    <w:suppressLineNumbers/>
                    <w:rPr>
                      <w:sz w:val="24"/>
                      <w:szCs w:val="24"/>
                      <w:lang w:val="it-IT"/>
                    </w:rPr>
                  </w:pPr>
                </w:p>
                <w:p w14:paraId="14673739" w14:textId="77777777" w:rsidR="00E30DBE" w:rsidRPr="00E30DBE" w:rsidRDefault="00E30DBE" w:rsidP="00E30DBE">
                  <w:pPr>
                    <w:suppressLineNumbers/>
                    <w:rPr>
                      <w:sz w:val="24"/>
                      <w:szCs w:val="24"/>
                      <w:lang w:val="it-IT"/>
                    </w:rPr>
                  </w:pPr>
                </w:p>
                <w:p w14:paraId="56BE54D5" w14:textId="77777777" w:rsidR="00E30DBE" w:rsidRPr="00E30DBE" w:rsidRDefault="00E30DBE" w:rsidP="00E30DBE">
                  <w:pPr>
                    <w:suppressLineNumbers/>
                    <w:rPr>
                      <w:sz w:val="24"/>
                      <w:szCs w:val="24"/>
                      <w:lang w:val="it-IT"/>
                    </w:rPr>
                  </w:pPr>
                </w:p>
                <w:p w14:paraId="5EC94206" w14:textId="77777777" w:rsidR="00E30DBE" w:rsidRPr="00E30DBE" w:rsidRDefault="00E30DBE" w:rsidP="00E30DBE">
                  <w:pPr>
                    <w:suppressLineNumbers/>
                    <w:rPr>
                      <w:sz w:val="24"/>
                      <w:szCs w:val="24"/>
                      <w:lang w:val="it-IT"/>
                    </w:rPr>
                  </w:pPr>
                  <w:r w:rsidRPr="00E30DBE">
                    <w:rPr>
                      <w:sz w:val="24"/>
                      <w:szCs w:val="24"/>
                      <w:lang w:val="it-IT"/>
                    </w:rPr>
                    <w:t>Il Supervisore supervisiona tutte le lezioni accedendo singolarmente ad ognuna di esse</w:t>
                  </w:r>
                </w:p>
                <w:p w14:paraId="69F6C76E" w14:textId="77777777" w:rsidR="00E30DBE" w:rsidRPr="00E30DBE" w:rsidRDefault="00E30DBE" w:rsidP="00E30DBE">
                  <w:pPr>
                    <w:suppressLineNumbers/>
                    <w:rPr>
                      <w:sz w:val="24"/>
                      <w:szCs w:val="24"/>
                      <w:lang w:val="it-IT"/>
                    </w:rPr>
                  </w:pPr>
                </w:p>
                <w:p w14:paraId="3B4DAC57" w14:textId="77777777" w:rsidR="00E30DBE" w:rsidRPr="00E30DBE" w:rsidRDefault="00E30DBE" w:rsidP="00E30DBE">
                  <w:pPr>
                    <w:suppressLineNumbers/>
                    <w:rPr>
                      <w:sz w:val="24"/>
                      <w:szCs w:val="24"/>
                      <w:lang w:val="it-IT"/>
                    </w:rPr>
                  </w:pPr>
                  <w:r w:rsidRPr="00E30DBE">
                    <w:rPr>
                      <w:sz w:val="24"/>
                      <w:szCs w:val="24"/>
                      <w:lang w:val="it-IT"/>
                    </w:rPr>
                    <w:lastRenderedPageBreak/>
                    <w:t>Il Supervisore ritorna nella pagina che mostra i corsi in attesa, seleziona il corso appena supervisionato e preme il pulsante “Conferma”</w:t>
                  </w:r>
                </w:p>
                <w:p w14:paraId="2DD9563B" w14:textId="77777777" w:rsidR="00E30DBE" w:rsidRPr="00E30DBE" w:rsidRDefault="00E30DBE" w:rsidP="00E30DBE">
                  <w:pPr>
                    <w:suppressLineNumbers/>
                    <w:rPr>
                      <w:sz w:val="24"/>
                      <w:szCs w:val="24"/>
                      <w:lang w:val="it-IT"/>
                    </w:rPr>
                  </w:pPr>
                </w:p>
                <w:p w14:paraId="05CDD9FF" w14:textId="77777777" w:rsidR="00E30DBE" w:rsidRPr="00E30DBE" w:rsidRDefault="00E30DBE" w:rsidP="00E30DBE">
                  <w:pPr>
                    <w:suppressLineNumbers/>
                    <w:rPr>
                      <w:sz w:val="24"/>
                      <w:szCs w:val="24"/>
                      <w:lang w:val="it-IT"/>
                    </w:rPr>
                  </w:pPr>
                </w:p>
                <w:p w14:paraId="4530C6D5" w14:textId="77777777" w:rsidR="00E30DBE" w:rsidRPr="00E30DBE" w:rsidRDefault="00E30DBE" w:rsidP="00E30DBE">
                  <w:pPr>
                    <w:suppressLineNumbers/>
                    <w:rPr>
                      <w:sz w:val="24"/>
                      <w:szCs w:val="24"/>
                      <w:lang w:val="it-IT"/>
                    </w:rPr>
                  </w:pPr>
                </w:p>
                <w:p w14:paraId="7B489FE2" w14:textId="77777777" w:rsidR="00E30DBE" w:rsidRPr="00E30DBE" w:rsidRDefault="00E30DBE" w:rsidP="00E30DBE">
                  <w:pPr>
                    <w:suppressLineNumbers/>
                    <w:rPr>
                      <w:sz w:val="24"/>
                      <w:szCs w:val="24"/>
                      <w:lang w:val="it-IT"/>
                    </w:rPr>
                  </w:pPr>
                  <w:r w:rsidRPr="00E30DBE">
                    <w:rPr>
                      <w:sz w:val="24"/>
                      <w:szCs w:val="24"/>
                      <w:lang w:val="it-IT"/>
                    </w:rPr>
                    <w:t>Il Supervisore preme il pulsante “Si”</w:t>
                  </w:r>
                </w:p>
                <w:p w14:paraId="2C2A9E62" w14:textId="77777777" w:rsidR="00E30DBE" w:rsidRPr="00E30DBE" w:rsidRDefault="00E30DBE" w:rsidP="00E30DBE">
                  <w:pPr>
                    <w:suppressLineNumbers/>
                    <w:rPr>
                      <w:sz w:val="24"/>
                      <w:szCs w:val="24"/>
                      <w:lang w:val="it-IT"/>
                    </w:rPr>
                  </w:pPr>
                </w:p>
                <w:p w14:paraId="7A0AE40C" w14:textId="77777777" w:rsidR="00E30DBE" w:rsidRPr="00E30DBE" w:rsidRDefault="00E30DBE" w:rsidP="00E30DBE">
                  <w:pPr>
                    <w:suppressLineNumbers/>
                    <w:rPr>
                      <w:sz w:val="24"/>
                      <w:szCs w:val="24"/>
                      <w:lang w:val="it-IT"/>
                    </w:rPr>
                  </w:pPr>
                </w:p>
              </w:tc>
              <w:tc>
                <w:tcPr>
                  <w:tcW w:w="3777" w:type="dxa"/>
                </w:tcPr>
                <w:p w14:paraId="0EDBA762" w14:textId="77777777" w:rsidR="00E30DBE" w:rsidRPr="00E30DBE" w:rsidRDefault="00E30DBE" w:rsidP="00E30DBE">
                  <w:pPr>
                    <w:suppressLineNumbers/>
                    <w:rPr>
                      <w:sz w:val="24"/>
                      <w:szCs w:val="24"/>
                      <w:lang w:val="it-IT"/>
                    </w:rPr>
                  </w:pPr>
                </w:p>
                <w:p w14:paraId="1BB11A5E"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selezionato</w:t>
                  </w:r>
                </w:p>
                <w:p w14:paraId="744D51BA" w14:textId="77777777" w:rsidR="00E30DBE" w:rsidRPr="00E30DBE" w:rsidRDefault="00E30DBE" w:rsidP="00E30DBE">
                  <w:pPr>
                    <w:suppressLineNumbers/>
                    <w:rPr>
                      <w:sz w:val="24"/>
                      <w:szCs w:val="24"/>
                      <w:lang w:val="it-IT"/>
                    </w:rPr>
                  </w:pPr>
                </w:p>
                <w:p w14:paraId="554534A5" w14:textId="77777777" w:rsidR="00E30DBE" w:rsidRPr="00E30DBE" w:rsidRDefault="00E30DBE" w:rsidP="00E30DBE">
                  <w:pPr>
                    <w:suppressLineNumbers/>
                    <w:rPr>
                      <w:sz w:val="24"/>
                      <w:szCs w:val="24"/>
                      <w:lang w:val="it-IT"/>
                    </w:rPr>
                  </w:pPr>
                </w:p>
                <w:p w14:paraId="5B018351" w14:textId="77777777" w:rsidR="00E30DBE" w:rsidRPr="00E30DBE" w:rsidRDefault="00E30DBE" w:rsidP="00E30DBE">
                  <w:pPr>
                    <w:suppressLineNumbers/>
                    <w:rPr>
                      <w:sz w:val="24"/>
                      <w:szCs w:val="24"/>
                      <w:lang w:val="it-IT"/>
                    </w:rPr>
                  </w:pPr>
                </w:p>
                <w:p w14:paraId="6417B169" w14:textId="77777777" w:rsidR="00E30DBE" w:rsidRPr="00E30DBE" w:rsidRDefault="00E30DBE" w:rsidP="00E30DBE">
                  <w:pPr>
                    <w:suppressLineNumbers/>
                    <w:rPr>
                      <w:sz w:val="24"/>
                      <w:szCs w:val="24"/>
                      <w:lang w:val="it-IT"/>
                    </w:rPr>
                  </w:pPr>
                </w:p>
                <w:p w14:paraId="7BFDF410" w14:textId="77777777" w:rsidR="00E30DBE" w:rsidRPr="00E30DBE" w:rsidRDefault="00E30DBE" w:rsidP="00E30DBE">
                  <w:pPr>
                    <w:suppressLineNumbers/>
                    <w:rPr>
                      <w:sz w:val="24"/>
                      <w:szCs w:val="24"/>
                      <w:lang w:val="it-IT"/>
                    </w:rPr>
                  </w:pPr>
                </w:p>
                <w:p w14:paraId="588911BB" w14:textId="77777777" w:rsidR="00E30DBE" w:rsidRPr="00E30DBE" w:rsidRDefault="00E30DBE" w:rsidP="00E30DBE">
                  <w:pPr>
                    <w:suppressLineNumbers/>
                    <w:rPr>
                      <w:sz w:val="24"/>
                      <w:szCs w:val="24"/>
                      <w:lang w:val="it-IT"/>
                    </w:rPr>
                  </w:pPr>
                </w:p>
                <w:p w14:paraId="1D7A1FF5" w14:textId="77777777" w:rsidR="00E30DBE" w:rsidRPr="00E30DBE" w:rsidRDefault="00E30DBE" w:rsidP="00E30DBE">
                  <w:pPr>
                    <w:suppressLineNumbers/>
                    <w:rPr>
                      <w:sz w:val="24"/>
                      <w:szCs w:val="24"/>
                      <w:lang w:val="it-IT"/>
                    </w:rPr>
                  </w:pPr>
                </w:p>
                <w:p w14:paraId="7128B87E" w14:textId="77777777" w:rsidR="00E30DBE" w:rsidRPr="00E30DBE" w:rsidRDefault="00E30DBE" w:rsidP="00E30DBE">
                  <w:pPr>
                    <w:suppressLineNumbers/>
                    <w:rPr>
                      <w:sz w:val="24"/>
                      <w:szCs w:val="24"/>
                      <w:lang w:val="it-IT"/>
                    </w:rPr>
                  </w:pPr>
                </w:p>
                <w:p w14:paraId="423AA658" w14:textId="77777777" w:rsidR="00E30DBE" w:rsidRPr="00E30DBE" w:rsidRDefault="00E30DBE" w:rsidP="00E30DBE">
                  <w:pPr>
                    <w:suppressLineNumbers/>
                    <w:rPr>
                      <w:sz w:val="24"/>
                      <w:szCs w:val="24"/>
                      <w:lang w:val="it-IT"/>
                    </w:rPr>
                  </w:pPr>
                </w:p>
                <w:p w14:paraId="5F0C5F73" w14:textId="77777777" w:rsidR="00E30DBE" w:rsidRPr="00E30DBE" w:rsidRDefault="00E30DBE" w:rsidP="00E30DBE">
                  <w:pPr>
                    <w:suppressLineNumbers/>
                    <w:rPr>
                      <w:sz w:val="24"/>
                      <w:szCs w:val="24"/>
                      <w:lang w:val="it-IT"/>
                    </w:rPr>
                  </w:pPr>
                </w:p>
                <w:p w14:paraId="78B6A4AD"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e due pulsanti “Si” e “No”</w:t>
                  </w:r>
                </w:p>
                <w:p w14:paraId="11D88241" w14:textId="77777777" w:rsidR="00E30DBE" w:rsidRPr="00E30DBE" w:rsidRDefault="00E30DBE" w:rsidP="00E30DBE">
                  <w:pPr>
                    <w:suppressLineNumbers/>
                    <w:rPr>
                      <w:sz w:val="24"/>
                      <w:szCs w:val="24"/>
                      <w:lang w:val="it-IT"/>
                    </w:rPr>
                  </w:pPr>
                </w:p>
                <w:p w14:paraId="3A099F67" w14:textId="77777777" w:rsidR="00E30DBE" w:rsidRPr="00E30DBE" w:rsidRDefault="00E30DBE" w:rsidP="00E30DBE">
                  <w:pPr>
                    <w:suppressLineNumbers/>
                    <w:rPr>
                      <w:sz w:val="24"/>
                      <w:szCs w:val="24"/>
                      <w:lang w:val="it-IT"/>
                    </w:rPr>
                  </w:pPr>
                </w:p>
                <w:p w14:paraId="1E34F734" w14:textId="77777777" w:rsidR="00E30DBE" w:rsidRPr="00E30DBE" w:rsidRDefault="00E30DBE" w:rsidP="00E30DBE">
                  <w:pPr>
                    <w:suppressLineNumbers/>
                    <w:rPr>
                      <w:sz w:val="24"/>
                      <w:szCs w:val="24"/>
                      <w:lang w:val="it-IT"/>
                    </w:rPr>
                  </w:pPr>
                  <w:r w:rsidRPr="00E30DBE">
                    <w:rPr>
                      <w:sz w:val="24"/>
                      <w:szCs w:val="24"/>
                      <w:lang w:val="it-IT"/>
                    </w:rPr>
                    <w:t>Il Sistema manda un E-mail per notificare il docente e rende pubblico il corso sulla piattaforma</w:t>
                  </w:r>
                </w:p>
              </w:tc>
            </w:tr>
          </w:tbl>
          <w:p w14:paraId="1B7BAB6C" w14:textId="77777777" w:rsidR="00E30DBE" w:rsidRPr="00E30DBE" w:rsidRDefault="00E30DBE" w:rsidP="00E30DBE">
            <w:pPr>
              <w:suppressLineNumbers/>
              <w:spacing w:after="0" w:line="240" w:lineRule="auto"/>
              <w:rPr>
                <w:lang w:val="it-IT"/>
              </w:rPr>
            </w:pPr>
          </w:p>
        </w:tc>
      </w:tr>
      <w:tr w:rsidR="00E30DBE" w:rsidRPr="009D4D4A"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E30DBE" w:rsidRDefault="00E30DBE" w:rsidP="00E30DBE">
            <w:pPr>
              <w:suppressLineNumbers/>
              <w:spacing w:after="0" w:line="240" w:lineRule="auto"/>
              <w:rPr>
                <w:lang w:val="it-IT"/>
              </w:rPr>
            </w:pPr>
            <w:r w:rsidRPr="00E30DBE">
              <w:rPr>
                <w:lang w:val="it-IT"/>
              </w:rPr>
              <w:t>Se il Supervisore preme il pulsante “Rifiuta” nella lista dei corsi in attesa si va al caso d’uso EC3</w:t>
            </w:r>
          </w:p>
          <w:p w14:paraId="157FAF08" w14:textId="77777777" w:rsidR="00E30DBE" w:rsidRPr="00E30DBE" w:rsidRDefault="00E30DBE" w:rsidP="00E30DBE">
            <w:pPr>
              <w:suppressLineNumbers/>
              <w:spacing w:after="0" w:line="240" w:lineRule="auto"/>
              <w:rPr>
                <w:lang w:val="it-IT"/>
              </w:rPr>
            </w:pPr>
            <w:r w:rsidRPr="00E30DBE">
              <w:rPr>
                <w:lang w:val="it-IT"/>
              </w:rPr>
              <w:br/>
              <w:t>Se Il Supervisore preme “No” nella finestra di avvertimento, si torna alla lista dei corsi in attesa</w:t>
            </w:r>
          </w:p>
        </w:tc>
      </w:tr>
    </w:tbl>
    <w:p w14:paraId="116A4B38" w14:textId="35D44CC8" w:rsidR="00E30DBE" w:rsidRPr="00E30DBE" w:rsidRDefault="00E30DBE" w:rsidP="00E30DBE">
      <w:pPr>
        <w:rPr>
          <w:b/>
          <w:sz w:val="32"/>
          <w:lang w:val="it-IT"/>
        </w:rPr>
      </w:pPr>
    </w:p>
    <w:p w14:paraId="744B0287"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Default="00E30DBE" w:rsidP="00E30DBE">
            <w:pPr>
              <w:suppressLineNumbers/>
              <w:spacing w:after="0" w:line="240" w:lineRule="auto"/>
            </w:pPr>
            <w:r>
              <w:t>EC3</w:t>
            </w:r>
          </w:p>
        </w:tc>
      </w:tr>
      <w:tr w:rsidR="00E30DBE"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Default="00E30DBE" w:rsidP="00E30DBE">
            <w:pPr>
              <w:suppressLineNumbers/>
              <w:spacing w:after="0" w:line="240" w:lineRule="auto"/>
            </w:pPr>
            <w:proofErr w:type="spellStart"/>
            <w:r>
              <w:t>RifiutaCorsoSupervisionato</w:t>
            </w:r>
            <w:proofErr w:type="spellEnd"/>
          </w:p>
        </w:tc>
      </w:tr>
      <w:tr w:rsidR="00E30DBE"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Supervisore</w:t>
            </w:r>
            <w:proofErr w:type="spellEnd"/>
          </w:p>
        </w:tc>
      </w:tr>
      <w:tr w:rsidR="00E30DBE" w:rsidRPr="009D4D4A"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E30DBE" w:rsidRDefault="00E30DBE" w:rsidP="00E30DBE">
            <w:pPr>
              <w:suppressLineNumbers/>
              <w:spacing w:after="0" w:line="240" w:lineRule="auto"/>
              <w:rPr>
                <w:lang w:val="it-IT"/>
              </w:rPr>
            </w:pPr>
            <w:r w:rsidRPr="00E30DBE">
              <w:rPr>
                <w:sz w:val="24"/>
                <w:szCs w:val="24"/>
                <w:lang w:val="it-IT"/>
              </w:rPr>
              <w:t>Si accede a questo caso d’uso quando il docente preme “Rifiuta” nel caso d’uso US14</w:t>
            </w:r>
          </w:p>
        </w:tc>
      </w:tr>
      <w:tr w:rsidR="00E30DBE" w:rsidRPr="009D4D4A"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E30DBE" w:rsidRDefault="00E30DBE" w:rsidP="00E30DBE">
            <w:pPr>
              <w:suppressLineNumbers/>
              <w:spacing w:after="0" w:line="240" w:lineRule="auto"/>
              <w:rPr>
                <w:lang w:val="it-IT"/>
              </w:rPr>
            </w:pPr>
            <w:r w:rsidRPr="00E30DBE">
              <w:rPr>
                <w:sz w:val="24"/>
                <w:szCs w:val="24"/>
                <w:lang w:val="it-IT"/>
              </w:rPr>
              <w:t>Il supervisore rifiuta la pubblicazione del corso</w:t>
            </w:r>
          </w:p>
        </w:tc>
      </w:tr>
      <w:tr w:rsidR="00E30DBE" w:rsidRPr="009D4D4A"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224AA707" w14:textId="77777777" w:rsidTr="00E30DBE">
              <w:tc>
                <w:tcPr>
                  <w:tcW w:w="3777" w:type="dxa"/>
                </w:tcPr>
                <w:p w14:paraId="4544ABFC" w14:textId="77777777" w:rsidR="00E30DBE" w:rsidRDefault="00E30DBE" w:rsidP="00E30DBE">
                  <w:pPr>
                    <w:suppressLineNumbers/>
                    <w:jc w:val="center"/>
                    <w:rPr>
                      <w:sz w:val="24"/>
                      <w:szCs w:val="24"/>
                    </w:rPr>
                  </w:pPr>
                  <w:proofErr w:type="spellStart"/>
                  <w:r>
                    <w:rPr>
                      <w:sz w:val="24"/>
                      <w:szCs w:val="24"/>
                    </w:rPr>
                    <w:t>Supervisore</w:t>
                  </w:r>
                  <w:proofErr w:type="spellEnd"/>
                </w:p>
                <w:p w14:paraId="7686ACB9" w14:textId="77777777" w:rsidR="00E30DBE" w:rsidRDefault="00E30DBE" w:rsidP="00E30DBE">
                  <w:pPr>
                    <w:suppressLineNumbers/>
                    <w:rPr>
                      <w:sz w:val="24"/>
                      <w:szCs w:val="24"/>
                    </w:rPr>
                  </w:pPr>
                </w:p>
              </w:tc>
              <w:tc>
                <w:tcPr>
                  <w:tcW w:w="3777" w:type="dxa"/>
                </w:tcPr>
                <w:p w14:paraId="279D2EAB" w14:textId="77777777" w:rsidR="00E30DBE" w:rsidRDefault="00E30DBE" w:rsidP="00E30DBE">
                  <w:pPr>
                    <w:suppressLineNumbers/>
                    <w:jc w:val="center"/>
                    <w:rPr>
                      <w:sz w:val="24"/>
                      <w:szCs w:val="24"/>
                    </w:rPr>
                  </w:pPr>
                  <w:r>
                    <w:rPr>
                      <w:sz w:val="24"/>
                      <w:szCs w:val="24"/>
                    </w:rPr>
                    <w:t>Sistema</w:t>
                  </w:r>
                </w:p>
                <w:p w14:paraId="54141A88" w14:textId="77777777" w:rsidR="00E30DBE" w:rsidRDefault="00E30DBE" w:rsidP="00E30DBE">
                  <w:pPr>
                    <w:suppressLineNumbers/>
                    <w:rPr>
                      <w:sz w:val="24"/>
                      <w:szCs w:val="24"/>
                    </w:rPr>
                  </w:pPr>
                </w:p>
              </w:tc>
            </w:tr>
            <w:tr w:rsidR="00E30DBE" w:rsidRPr="009D4D4A" w14:paraId="6C4BF5AC" w14:textId="77777777" w:rsidTr="00E30DBE">
              <w:tc>
                <w:tcPr>
                  <w:tcW w:w="3777" w:type="dxa"/>
                </w:tcPr>
                <w:p w14:paraId="24F6864B" w14:textId="77777777" w:rsidR="00E30DBE" w:rsidRPr="00E30DBE" w:rsidRDefault="00E30DBE" w:rsidP="00E30DBE">
                  <w:pPr>
                    <w:suppressLineNumbers/>
                    <w:rPr>
                      <w:sz w:val="24"/>
                      <w:szCs w:val="24"/>
                      <w:lang w:val="it-IT"/>
                    </w:rPr>
                  </w:pPr>
                  <w:r w:rsidRPr="00E30DBE">
                    <w:rPr>
                      <w:sz w:val="24"/>
                      <w:szCs w:val="24"/>
                      <w:lang w:val="it-IT"/>
                    </w:rPr>
                    <w:t>Il Supervisore preme nella lista dei corsi in attesa “Rifiuta”</w:t>
                  </w:r>
                </w:p>
                <w:p w14:paraId="208AC16A" w14:textId="77777777" w:rsidR="00E30DBE" w:rsidRPr="00E30DBE" w:rsidRDefault="00E30DBE" w:rsidP="00E30DBE">
                  <w:pPr>
                    <w:suppressLineNumbers/>
                    <w:rPr>
                      <w:sz w:val="24"/>
                      <w:szCs w:val="24"/>
                      <w:lang w:val="it-IT"/>
                    </w:rPr>
                  </w:pPr>
                </w:p>
                <w:p w14:paraId="062AD501" w14:textId="77777777" w:rsidR="00E30DBE" w:rsidRPr="00E30DBE" w:rsidRDefault="00E30DBE" w:rsidP="00E30DBE">
                  <w:pPr>
                    <w:suppressLineNumbers/>
                    <w:rPr>
                      <w:sz w:val="24"/>
                      <w:szCs w:val="24"/>
                      <w:lang w:val="it-IT"/>
                    </w:rPr>
                  </w:pPr>
                </w:p>
                <w:p w14:paraId="343A4481" w14:textId="77777777" w:rsidR="00E30DBE" w:rsidRPr="00E30DBE" w:rsidRDefault="00E30DBE" w:rsidP="00E30DBE">
                  <w:pPr>
                    <w:suppressLineNumbers/>
                    <w:rPr>
                      <w:sz w:val="24"/>
                      <w:szCs w:val="24"/>
                      <w:lang w:val="it-IT"/>
                    </w:rPr>
                  </w:pPr>
                </w:p>
                <w:p w14:paraId="3A62EB18" w14:textId="77777777" w:rsidR="00E30DBE" w:rsidRPr="00E30DBE" w:rsidRDefault="00E30DBE" w:rsidP="00E30DBE">
                  <w:pPr>
                    <w:suppressLineNumbers/>
                    <w:rPr>
                      <w:sz w:val="24"/>
                      <w:szCs w:val="24"/>
                      <w:lang w:val="it-IT"/>
                    </w:rPr>
                  </w:pPr>
                  <w:r w:rsidRPr="00E30DBE">
                    <w:rPr>
                      <w:sz w:val="24"/>
                      <w:szCs w:val="24"/>
                      <w:lang w:val="it-IT"/>
                    </w:rPr>
                    <w:t>Il Supervisore preme “Si”</w:t>
                  </w:r>
                </w:p>
                <w:p w14:paraId="7FE1D693" w14:textId="77777777" w:rsidR="00E30DBE" w:rsidRPr="00E30DBE" w:rsidRDefault="00E30DBE" w:rsidP="00E30DBE">
                  <w:pPr>
                    <w:suppressLineNumbers/>
                    <w:rPr>
                      <w:sz w:val="24"/>
                      <w:szCs w:val="24"/>
                      <w:lang w:val="it-IT"/>
                    </w:rPr>
                  </w:pPr>
                </w:p>
                <w:p w14:paraId="15F1C3F6" w14:textId="77777777" w:rsidR="00E30DBE" w:rsidRPr="00E30DBE" w:rsidRDefault="00E30DBE" w:rsidP="00E30DBE">
                  <w:pPr>
                    <w:suppressLineNumbers/>
                    <w:rPr>
                      <w:sz w:val="24"/>
                      <w:szCs w:val="24"/>
                      <w:lang w:val="it-IT"/>
                    </w:rPr>
                  </w:pPr>
                </w:p>
                <w:p w14:paraId="76F75FE6" w14:textId="77777777" w:rsidR="00E30DBE" w:rsidRPr="00E30DBE" w:rsidRDefault="00E30DBE" w:rsidP="00E30DBE">
                  <w:pPr>
                    <w:suppressLineNumbers/>
                    <w:rPr>
                      <w:sz w:val="24"/>
                      <w:szCs w:val="24"/>
                      <w:lang w:val="it-IT"/>
                    </w:rPr>
                  </w:pPr>
                </w:p>
                <w:p w14:paraId="0B26E8DA" w14:textId="77777777" w:rsidR="00E30DBE" w:rsidRPr="00E30DBE" w:rsidRDefault="00E30DBE" w:rsidP="00E30DBE">
                  <w:pPr>
                    <w:suppressLineNumbers/>
                    <w:rPr>
                      <w:sz w:val="24"/>
                      <w:szCs w:val="24"/>
                      <w:lang w:val="it-IT"/>
                    </w:rPr>
                  </w:pPr>
                  <w:r w:rsidRPr="00E30DBE">
                    <w:rPr>
                      <w:sz w:val="24"/>
                      <w:szCs w:val="24"/>
                      <w:lang w:val="it-IT"/>
                    </w:rPr>
                    <w:t>Il Supervisore compila il campo e preme il tasto “Invia”</w:t>
                  </w:r>
                </w:p>
              </w:tc>
              <w:tc>
                <w:tcPr>
                  <w:tcW w:w="3777" w:type="dxa"/>
                </w:tcPr>
                <w:p w14:paraId="6EBFB50E" w14:textId="77777777" w:rsidR="00E30DBE" w:rsidRPr="00E30DBE" w:rsidRDefault="00E30DBE" w:rsidP="00E30DBE">
                  <w:pPr>
                    <w:suppressLineNumbers/>
                    <w:rPr>
                      <w:sz w:val="24"/>
                      <w:szCs w:val="24"/>
                      <w:lang w:val="it-IT"/>
                    </w:rPr>
                  </w:pPr>
                </w:p>
                <w:p w14:paraId="4B91CD53" w14:textId="77777777" w:rsidR="00E30DBE" w:rsidRPr="00E30DBE" w:rsidRDefault="00E30DBE" w:rsidP="00E30DBE">
                  <w:pPr>
                    <w:suppressLineNumbers/>
                    <w:rPr>
                      <w:sz w:val="24"/>
                      <w:szCs w:val="24"/>
                      <w:lang w:val="it-IT"/>
                    </w:rPr>
                  </w:pPr>
                </w:p>
                <w:p w14:paraId="337ED114"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e due pulsanti “Si” e “No”</w:t>
                  </w:r>
                </w:p>
                <w:p w14:paraId="2327C3A2" w14:textId="77777777" w:rsidR="00E30DBE" w:rsidRPr="00E30DBE" w:rsidRDefault="00E30DBE" w:rsidP="00E30DBE">
                  <w:pPr>
                    <w:suppressLineNumbers/>
                    <w:rPr>
                      <w:sz w:val="24"/>
                      <w:szCs w:val="24"/>
                      <w:lang w:val="it-IT"/>
                    </w:rPr>
                  </w:pPr>
                </w:p>
                <w:p w14:paraId="4788EFC0" w14:textId="77777777" w:rsidR="00E30DBE" w:rsidRPr="00E30DBE" w:rsidRDefault="00E30DBE" w:rsidP="00E30DBE">
                  <w:pPr>
                    <w:suppressLineNumbers/>
                    <w:rPr>
                      <w:sz w:val="24"/>
                      <w:szCs w:val="24"/>
                      <w:lang w:val="it-IT"/>
                    </w:rPr>
                  </w:pPr>
                  <w:r w:rsidRPr="00E30DBE">
                    <w:rPr>
                      <w:sz w:val="24"/>
                      <w:szCs w:val="24"/>
                      <w:lang w:val="it-IT"/>
                    </w:rPr>
                    <w:t>Il Sistema mostra un form da compilare con la motivazione del rifiuto e un tasto “Invia”</w:t>
                  </w:r>
                </w:p>
                <w:p w14:paraId="6B6260AE" w14:textId="77777777" w:rsidR="00E30DBE" w:rsidRPr="00E30DBE" w:rsidRDefault="00E30DBE" w:rsidP="00E30DBE">
                  <w:pPr>
                    <w:suppressLineNumbers/>
                    <w:rPr>
                      <w:sz w:val="24"/>
                      <w:szCs w:val="24"/>
                      <w:lang w:val="it-IT"/>
                    </w:rPr>
                  </w:pPr>
                </w:p>
                <w:p w14:paraId="3823DB70" w14:textId="77777777" w:rsidR="00E30DBE" w:rsidRPr="00E30DBE" w:rsidRDefault="00E30DBE" w:rsidP="00E30DBE">
                  <w:pPr>
                    <w:suppressLineNumbers/>
                    <w:rPr>
                      <w:sz w:val="24"/>
                      <w:szCs w:val="24"/>
                      <w:lang w:val="it-IT"/>
                    </w:rPr>
                  </w:pPr>
                </w:p>
                <w:p w14:paraId="52A624A3" w14:textId="77777777" w:rsidR="00E30DBE" w:rsidRPr="00E30DBE" w:rsidRDefault="00E30DBE" w:rsidP="00E30DBE">
                  <w:pPr>
                    <w:suppressLineNumbers/>
                    <w:rPr>
                      <w:sz w:val="24"/>
                      <w:szCs w:val="24"/>
                      <w:lang w:val="it-IT"/>
                    </w:rPr>
                  </w:pPr>
                </w:p>
                <w:p w14:paraId="4AD86FF5" w14:textId="77777777" w:rsidR="00E30DBE" w:rsidRPr="00E30DBE" w:rsidRDefault="00E30DBE" w:rsidP="00E30DBE">
                  <w:pPr>
                    <w:suppressLineNumbers/>
                    <w:rPr>
                      <w:sz w:val="24"/>
                      <w:szCs w:val="24"/>
                      <w:lang w:val="it-IT"/>
                    </w:rPr>
                  </w:pPr>
                  <w:r w:rsidRPr="00E30DBE">
                    <w:rPr>
                      <w:sz w:val="24"/>
                      <w:szCs w:val="24"/>
                      <w:lang w:val="it-IT"/>
                    </w:rPr>
                    <w:t xml:space="preserve">Il Sistema manda una E-mail contenente anche il messaggio del Supervisore per notificare il </w:t>
                  </w:r>
                  <w:proofErr w:type="gramStart"/>
                  <w:r w:rsidRPr="00E30DBE">
                    <w:rPr>
                      <w:sz w:val="24"/>
                      <w:szCs w:val="24"/>
                      <w:lang w:val="it-IT"/>
                    </w:rPr>
                    <w:t>docente ,</w:t>
                  </w:r>
                  <w:proofErr w:type="gramEnd"/>
                  <w:r w:rsidRPr="00E30DBE">
                    <w:rPr>
                      <w:sz w:val="24"/>
                      <w:szCs w:val="24"/>
                      <w:lang w:val="it-IT"/>
                    </w:rPr>
                    <w:t xml:space="preserve"> rimuove il corso dalla lista dei corsi da supervisionare </w:t>
                  </w:r>
                </w:p>
              </w:tc>
            </w:tr>
          </w:tbl>
          <w:p w14:paraId="391CC85D" w14:textId="77777777" w:rsidR="00E30DBE" w:rsidRPr="00E30DBE" w:rsidRDefault="00E30DBE" w:rsidP="00E30DBE">
            <w:pPr>
              <w:suppressLineNumbers/>
              <w:spacing w:after="0" w:line="240" w:lineRule="auto"/>
              <w:rPr>
                <w:lang w:val="it-IT"/>
              </w:rPr>
            </w:pPr>
          </w:p>
        </w:tc>
      </w:tr>
      <w:tr w:rsidR="00E30DBE" w:rsidRPr="009D4D4A"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E30DBE" w:rsidRDefault="00E30DBE" w:rsidP="00E30DBE">
            <w:pPr>
              <w:suppressLineNumbers/>
              <w:spacing w:after="0" w:line="240" w:lineRule="auto"/>
              <w:rPr>
                <w:sz w:val="24"/>
                <w:szCs w:val="24"/>
                <w:lang w:val="it-IT"/>
              </w:rPr>
            </w:pPr>
            <w:r w:rsidRPr="00E30DBE">
              <w:rPr>
                <w:szCs w:val="24"/>
                <w:lang w:val="it-IT"/>
              </w:rPr>
              <w:t>Se Il Supervisore alla finestra di avvertimento preme “No”, si torna alla lista dei corsi in attesa</w:t>
            </w:r>
          </w:p>
        </w:tc>
      </w:tr>
      <w:bookmarkEnd w:id="17"/>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7777777" w:rsidR="00E30DBE" w:rsidRPr="00E30DBE" w:rsidRDefault="00E30DBE" w:rsidP="00E30DBE">
      <w:pPr>
        <w:rPr>
          <w:lang w:val="it-IT"/>
        </w:rPr>
      </w:pPr>
    </w:p>
    <w:p w14:paraId="286E7890" w14:textId="32634838" w:rsidR="0026167D" w:rsidRDefault="00FE5166" w:rsidP="0026167D">
      <w:pPr>
        <w:pStyle w:val="Heading3"/>
        <w:rPr>
          <w:lang w:val="it-IT"/>
        </w:rPr>
      </w:pPr>
      <w:r>
        <w:rPr>
          <w:lang w:val="it-IT"/>
        </w:rPr>
        <w:t>3</w:t>
      </w:r>
      <w:r w:rsidR="0026167D" w:rsidRPr="004A29E6">
        <w:rPr>
          <w:lang w:val="it-IT"/>
        </w:rPr>
        <w:t xml:space="preserve">.4.3 </w:t>
      </w:r>
      <w:r w:rsidR="004A29E6" w:rsidRPr="004A29E6">
        <w:rPr>
          <w:lang w:val="it-IT"/>
        </w:rPr>
        <w:t>Modello ad oggetti</w:t>
      </w:r>
    </w:p>
    <w:p w14:paraId="311402B5" w14:textId="77777777" w:rsidR="0053435D" w:rsidRDefault="00523C3A" w:rsidP="0053435D">
      <w:pPr>
        <w:rPr>
          <w:sz w:val="24"/>
          <w:lang w:val="it-IT"/>
        </w:rPr>
      </w:pPr>
      <w:r>
        <w:rPr>
          <w:sz w:val="22"/>
          <w:lang w:val="it-IT"/>
        </w:rPr>
        <w:t>&lt;</w:t>
      </w:r>
      <w:r w:rsidR="0053435D">
        <w:rPr>
          <w:sz w:val="22"/>
          <w:lang w:val="it-IT"/>
        </w:rPr>
        <w:t xml:space="preserve">CONVENZIONE NOMI: </w:t>
      </w:r>
      <w:r w:rsidR="0053435D">
        <w:rPr>
          <w:sz w:val="22"/>
          <w:lang w:val="it-IT"/>
        </w:rPr>
        <w:br/>
      </w:r>
      <w:r w:rsidR="0053435D">
        <w:rPr>
          <w:sz w:val="22"/>
          <w:lang w:val="it-IT"/>
        </w:rPr>
        <w:tab/>
      </w:r>
      <w:proofErr w:type="spellStart"/>
      <w:r w:rsidR="0053435D" w:rsidRPr="00523C3A">
        <w:rPr>
          <w:sz w:val="24"/>
          <w:lang w:val="it-IT"/>
        </w:rPr>
        <w:t>entity</w:t>
      </w:r>
      <w:proofErr w:type="spellEnd"/>
      <w:r w:rsidR="0053435D" w:rsidRPr="00523C3A">
        <w:rPr>
          <w:sz w:val="24"/>
          <w:lang w:val="it-IT"/>
        </w:rPr>
        <w:t>: usare nome usato dall’utente finale e in accordo al dominio dell’applicazione</w:t>
      </w:r>
      <w:r w:rsidR="0053435D" w:rsidRPr="00523C3A">
        <w:rPr>
          <w:sz w:val="24"/>
          <w:lang w:val="it-IT"/>
        </w:rPr>
        <w:br/>
      </w:r>
      <w:r w:rsidR="0053435D" w:rsidRPr="00523C3A">
        <w:rPr>
          <w:sz w:val="24"/>
          <w:lang w:val="it-IT"/>
        </w:rPr>
        <w:tab/>
        <w:t xml:space="preserve">control: </w:t>
      </w:r>
      <w:r w:rsidRPr="00523C3A">
        <w:rPr>
          <w:sz w:val="24"/>
          <w:lang w:val="it-IT"/>
        </w:rPr>
        <w:t>[</w:t>
      </w:r>
      <w:proofErr w:type="spellStart"/>
      <w:r w:rsidRPr="00523C3A">
        <w:rPr>
          <w:sz w:val="24"/>
          <w:lang w:val="it-IT"/>
        </w:rPr>
        <w:t>nome_use_</w:t>
      </w:r>
      <w:proofErr w:type="gramStart"/>
      <w:r w:rsidRPr="00523C3A">
        <w:rPr>
          <w:sz w:val="24"/>
          <w:lang w:val="it-IT"/>
        </w:rPr>
        <w:t>case</w:t>
      </w:r>
      <w:proofErr w:type="spellEnd"/>
      <w:r w:rsidRPr="00523C3A">
        <w:rPr>
          <w:sz w:val="24"/>
          <w:lang w:val="it-IT"/>
        </w:rPr>
        <w:t>]Control</w:t>
      </w:r>
      <w:proofErr w:type="gramEnd"/>
      <w:r w:rsidRPr="00523C3A">
        <w:rPr>
          <w:sz w:val="24"/>
          <w:lang w:val="it-IT"/>
        </w:rPr>
        <w:t xml:space="preserve"> (di solito dovremmo avere un oggetto control in funzione di ogni attore coinvolto in ogni use case. Dato che l’attore è sempre il presidente di area didattica noi avremo un solo oggetto control per use case)</w:t>
      </w:r>
      <w:r w:rsidR="0053435D" w:rsidRPr="00523C3A">
        <w:rPr>
          <w:sz w:val="24"/>
          <w:lang w:val="it-IT"/>
        </w:rPr>
        <w:br/>
      </w:r>
      <w:r w:rsidR="0053435D" w:rsidRPr="00523C3A">
        <w:rPr>
          <w:sz w:val="24"/>
          <w:lang w:val="it-IT"/>
        </w:rPr>
        <w:tab/>
      </w:r>
      <w:proofErr w:type="spellStart"/>
      <w:r w:rsidR="0053435D" w:rsidRPr="00523C3A">
        <w:rPr>
          <w:sz w:val="24"/>
          <w:lang w:val="it-IT"/>
        </w:rPr>
        <w:t>boundary</w:t>
      </w:r>
      <w:proofErr w:type="spellEnd"/>
      <w:r w:rsidR="0053435D" w:rsidRPr="00523C3A">
        <w:rPr>
          <w:sz w:val="24"/>
          <w:lang w:val="it-IT"/>
        </w:rPr>
        <w:t xml:space="preserve">: strumenti che fungono da interfaccia con l’utente per erogare la funzionalità richiesta dall’utente. </w:t>
      </w:r>
    </w:p>
    <w:p w14:paraId="729D91DA" w14:textId="2B7CFD5F" w:rsidR="0026167D" w:rsidRDefault="00FE5166" w:rsidP="0026167D">
      <w:pPr>
        <w:pStyle w:val="Heading3"/>
        <w:rPr>
          <w:lang w:val="it-IT"/>
        </w:rPr>
      </w:pPr>
      <w:r>
        <w:rPr>
          <w:lang w:val="it-IT"/>
        </w:rPr>
        <w:t>3</w:t>
      </w:r>
      <w:r w:rsidR="0026167D" w:rsidRPr="004A29E6">
        <w:rPr>
          <w:lang w:val="it-IT"/>
        </w:rPr>
        <w:t xml:space="preserve">.4.4 </w:t>
      </w:r>
      <w:r w:rsidR="004A29E6" w:rsidRPr="004A29E6">
        <w:rPr>
          <w:lang w:val="it-IT"/>
        </w:rPr>
        <w:t>Modelli dinamici</w:t>
      </w:r>
    </w:p>
    <w:p w14:paraId="21F13A5B" w14:textId="77777777" w:rsidR="002F69D2" w:rsidRPr="002F69D2" w:rsidRDefault="002F69D2" w:rsidP="002F69D2">
      <w:pPr>
        <w:ind w:left="720"/>
        <w:rPr>
          <w:lang w:val="it-IT"/>
        </w:rPr>
      </w:pPr>
      <w:r>
        <w:rPr>
          <w:lang w:val="it-IT"/>
        </w:rPr>
        <w:t xml:space="preserve">[Diagramma di sequenza o diagrammi della attività. </w:t>
      </w:r>
      <w:r>
        <w:rPr>
          <w:lang w:val="it-IT"/>
        </w:rPr>
        <w:br/>
        <w:t xml:space="preserve">INFO VALUTAZIONE: Comunicare il tempo impiegato per la produzione </w:t>
      </w:r>
      <w:proofErr w:type="gramStart"/>
      <w:r>
        <w:rPr>
          <w:lang w:val="it-IT"/>
        </w:rPr>
        <w:t>del diagrammi</w:t>
      </w:r>
      <w:proofErr w:type="gramEnd"/>
      <w:r>
        <w:rPr>
          <w:lang w:val="it-IT"/>
        </w:rPr>
        <w:t xml:space="preserve"> di sequenza o attività. </w:t>
      </w:r>
      <w:r w:rsidRPr="009148B8">
        <w:rPr>
          <w:lang w:val="it-IT"/>
        </w:rPr>
        <w:t xml:space="preserve">Sottolineiamo che il tempo necessario per capire come </w:t>
      </w:r>
      <w:proofErr w:type="gramStart"/>
      <w:r w:rsidRPr="009148B8">
        <w:rPr>
          <w:lang w:val="it-IT"/>
        </w:rPr>
        <w:t>gli use</w:t>
      </w:r>
      <w:proofErr w:type="gramEnd"/>
      <w:r w:rsidRPr="009148B8">
        <w:rPr>
          <w:lang w:val="it-IT"/>
        </w:rPr>
        <w:t xml:space="preserve"> case sono strutturati e le prove fatte per produrne alcuni di esempio NON deve essere contemplato nel tempo dedicato alla realizzazione de</w:t>
      </w:r>
      <w:r>
        <w:rPr>
          <w:lang w:val="it-IT"/>
        </w:rPr>
        <w:t xml:space="preserve">i diagrammi </w:t>
      </w:r>
      <w:r w:rsidRPr="009148B8">
        <w:rPr>
          <w:lang w:val="it-IT"/>
        </w:rPr>
        <w:t>per il progetto</w:t>
      </w:r>
      <w:r>
        <w:rPr>
          <w:lang w:val="it-IT"/>
        </w:rPr>
        <w:t>]</w:t>
      </w:r>
    </w:p>
    <w:p w14:paraId="57FA169C" w14:textId="77777777" w:rsidR="00B00DCC" w:rsidRDefault="00FE5166" w:rsidP="00B00DCC">
      <w:pPr>
        <w:pStyle w:val="Heading3"/>
        <w:jc w:val="center"/>
        <w:rPr>
          <w:lang w:val="it-IT"/>
        </w:rPr>
      </w:pPr>
      <w:r>
        <w:rPr>
          <w:lang w:val="it-IT"/>
        </w:rPr>
        <w:lastRenderedPageBreak/>
        <w:t>3</w:t>
      </w:r>
      <w:r w:rsidR="0026167D" w:rsidRPr="004A29E6">
        <w:rPr>
          <w:lang w:val="it-IT"/>
        </w:rPr>
        <w:t xml:space="preserve">.4.5 </w:t>
      </w:r>
      <w:r w:rsidR="004A29E6" w:rsidRPr="004A29E6">
        <w:rPr>
          <w:lang w:val="it-IT"/>
        </w:rPr>
        <w:t>Interfaccia utente e</w:t>
      </w:r>
      <w:r w:rsidR="0026167D" w:rsidRPr="004A29E6">
        <w:rPr>
          <w:lang w:val="it-IT"/>
        </w:rPr>
        <w:t xml:space="preserve"> </w:t>
      </w:r>
      <w:proofErr w:type="spellStart"/>
      <w:r w:rsidR="0026167D" w:rsidRPr="004A29E6">
        <w:rPr>
          <w:lang w:val="it-IT"/>
        </w:rPr>
        <w:t>mock-ups</w:t>
      </w:r>
      <w:proofErr w:type="spellEnd"/>
    </w:p>
    <w:p w14:paraId="7C025745" w14:textId="77777777" w:rsidR="00B00DCC" w:rsidRDefault="00B00DCC" w:rsidP="00B00DCC">
      <w:pPr>
        <w:pStyle w:val="Heading3"/>
        <w:jc w:val="center"/>
        <w:rPr>
          <w:lang w:val="it-IT"/>
        </w:rPr>
      </w:pPr>
    </w:p>
    <w:p w14:paraId="696D9FBE" w14:textId="77777777" w:rsidR="00B00DCC" w:rsidRDefault="00B00DCC" w:rsidP="00B00DCC">
      <w:pPr>
        <w:pStyle w:val="Heading3"/>
        <w:jc w:val="center"/>
        <w:rPr>
          <w:lang w:val="it-IT"/>
        </w:rPr>
      </w:pPr>
    </w:p>
    <w:p w14:paraId="77100006" w14:textId="77777777" w:rsidR="00B00DCC" w:rsidRDefault="00B00DCC" w:rsidP="00B00DCC">
      <w:pPr>
        <w:pStyle w:val="Heading3"/>
        <w:jc w:val="center"/>
        <w:rPr>
          <w:lang w:val="it-IT"/>
        </w:rPr>
      </w:pPr>
    </w:p>
    <w:p w14:paraId="48A2E8F4" w14:textId="03A7F728" w:rsidR="00B00DCC" w:rsidRDefault="00F91BC4" w:rsidP="00B00DCC">
      <w:pPr>
        <w:pStyle w:val="Heading3"/>
        <w:jc w:val="center"/>
        <w:rPr>
          <w:lang w:val="it-IT"/>
        </w:rPr>
      </w:pPr>
      <w:r>
        <w:rPr>
          <w:lang w:val="it-IT"/>
        </w:rPr>
        <w:t>Pagina di benvenuto:</w:t>
      </w:r>
    </w:p>
    <w:p w14:paraId="3985AD42" w14:textId="77777777" w:rsidR="00B00DCC" w:rsidRDefault="00B00DCC" w:rsidP="00B00DCC">
      <w:pPr>
        <w:pStyle w:val="Heading3"/>
        <w:jc w:val="center"/>
        <w:rPr>
          <w:lang w:val="it-IT"/>
        </w:rPr>
      </w:pPr>
    </w:p>
    <w:p w14:paraId="3E5866BD" w14:textId="2CCFC357" w:rsidR="002F69D2" w:rsidRDefault="00B00DCC" w:rsidP="00B00DCC">
      <w:pPr>
        <w:pStyle w:val="Heading3"/>
        <w:jc w:val="center"/>
        <w:rPr>
          <w:lang w:val="it-IT"/>
        </w:rPr>
      </w:pPr>
      <w:r>
        <w:rPr>
          <w:noProof/>
          <w:lang w:val="it-IT"/>
        </w:rPr>
        <w:drawing>
          <wp:inline distT="0" distB="0" distL="0" distR="0" wp14:anchorId="70A1BC4D" wp14:editId="4D9EFB7E">
            <wp:extent cx="6085115" cy="61636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agina_Principale.png"/>
                    <pic:cNvPicPr/>
                  </pic:nvPicPr>
                  <pic:blipFill>
                    <a:blip r:embed="rId35"/>
                    <a:stretch>
                      <a:fillRect/>
                    </a:stretch>
                  </pic:blipFill>
                  <pic:spPr>
                    <a:xfrm>
                      <a:off x="0" y="0"/>
                      <a:ext cx="6110184" cy="6188995"/>
                    </a:xfrm>
                    <a:prstGeom prst="rect">
                      <a:avLst/>
                    </a:prstGeom>
                  </pic:spPr>
                </pic:pic>
              </a:graphicData>
            </a:graphic>
          </wp:inline>
        </w:drawing>
      </w:r>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551F4AEE" w:rsidR="00A55275" w:rsidRDefault="00F91BC4" w:rsidP="00A55275">
      <w:pPr>
        <w:pStyle w:val="Heading3"/>
        <w:jc w:val="center"/>
        <w:rPr>
          <w:lang w:val="it-IT"/>
        </w:rPr>
      </w:pPr>
      <w:r>
        <w:rPr>
          <w:lang w:val="it-IT"/>
        </w:rPr>
        <w:lastRenderedPageBreak/>
        <w:t xml:space="preserve">Caso </w:t>
      </w:r>
      <w:r w:rsidR="00A55275">
        <w:rPr>
          <w:lang w:val="it-IT"/>
        </w:rPr>
        <w:t>di Password Dimenticata:</w:t>
      </w:r>
    </w:p>
    <w:p w14:paraId="2C8A6A7F" w14:textId="77777777" w:rsidR="00A55275" w:rsidRPr="00A55275" w:rsidRDefault="00A55275" w:rsidP="00A55275">
      <w:pPr>
        <w:rPr>
          <w:lang w:val="it-IT"/>
        </w:rPr>
      </w:pPr>
    </w:p>
    <w:p w14:paraId="2FD8E205" w14:textId="4EB67A8E" w:rsidR="00F91BC4" w:rsidRDefault="00F91BC4" w:rsidP="00F91BC4">
      <w:pPr>
        <w:rPr>
          <w:lang w:val="it-IT"/>
        </w:rPr>
      </w:pPr>
      <w:r>
        <w:rPr>
          <w:noProof/>
          <w:lang w:val="it-IT"/>
        </w:rPr>
        <w:drawing>
          <wp:inline distT="0" distB="0" distL="0" distR="0" wp14:anchorId="61521D8C" wp14:editId="5D6D8C91">
            <wp:extent cx="5269319" cy="5520267"/>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aso_PasswordDimenticata.png"/>
                    <pic:cNvPicPr/>
                  </pic:nvPicPr>
                  <pic:blipFill>
                    <a:blip r:embed="rId36"/>
                    <a:stretch>
                      <a:fillRect/>
                    </a:stretch>
                  </pic:blipFill>
                  <pic:spPr>
                    <a:xfrm>
                      <a:off x="0" y="0"/>
                      <a:ext cx="5271146" cy="5522181"/>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14D96795" w:rsidR="00A55275" w:rsidRDefault="00A55275" w:rsidP="00A55275">
      <w:pPr>
        <w:pStyle w:val="Heading3"/>
        <w:jc w:val="center"/>
        <w:rPr>
          <w:lang w:val="it-IT"/>
        </w:rPr>
      </w:pPr>
      <w:r>
        <w:rPr>
          <w:lang w:val="it-IT"/>
        </w:rPr>
        <w:lastRenderedPageBreak/>
        <w:t>Caso di Notifica nella pagina di Benvenuto:</w:t>
      </w:r>
    </w:p>
    <w:p w14:paraId="53C1AD06" w14:textId="77777777" w:rsidR="00A55275" w:rsidRDefault="00A55275" w:rsidP="00A55275">
      <w:pPr>
        <w:jc w:val="center"/>
        <w:rPr>
          <w:lang w:val="it-IT"/>
        </w:rPr>
      </w:pPr>
    </w:p>
    <w:p w14:paraId="6AE2CA11" w14:textId="73677F44" w:rsidR="00A55275" w:rsidRDefault="00A55275" w:rsidP="00F91BC4">
      <w:pPr>
        <w:rPr>
          <w:lang w:val="it-IT"/>
        </w:rPr>
      </w:pPr>
      <w:r>
        <w:rPr>
          <w:noProof/>
          <w:lang w:val="it-IT"/>
        </w:rPr>
        <w:drawing>
          <wp:inline distT="0" distB="0" distL="0" distR="0" wp14:anchorId="524D63A9" wp14:editId="1D780D5E">
            <wp:extent cx="5760085" cy="6344920"/>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Caso_Notifica.png"/>
                    <pic:cNvPicPr/>
                  </pic:nvPicPr>
                  <pic:blipFill>
                    <a:blip r:embed="rId37"/>
                    <a:stretch>
                      <a:fillRect/>
                    </a:stretch>
                  </pic:blipFill>
                  <pic:spPr>
                    <a:xfrm>
                      <a:off x="0" y="0"/>
                      <a:ext cx="5760085" cy="6344920"/>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781813E4" w14:textId="4EBFFBA0" w:rsidR="00A55275" w:rsidRDefault="00A55275" w:rsidP="00F91BC4">
      <w:pPr>
        <w:rPr>
          <w:lang w:val="it-IT"/>
        </w:rPr>
      </w:pPr>
    </w:p>
    <w:p w14:paraId="3625153F" w14:textId="47ACEFD9" w:rsidR="00A55275" w:rsidRDefault="00A55275" w:rsidP="00F91BC4">
      <w:pPr>
        <w:rPr>
          <w:lang w:val="it-IT"/>
        </w:rPr>
      </w:pPr>
    </w:p>
    <w:p w14:paraId="507A2921" w14:textId="59A366C5" w:rsidR="00A55275" w:rsidRDefault="00A55275" w:rsidP="00F91BC4">
      <w:pPr>
        <w:rPr>
          <w:lang w:val="it-IT"/>
        </w:rPr>
      </w:pPr>
    </w:p>
    <w:p w14:paraId="366AFD43" w14:textId="19BF918F" w:rsidR="00A55275" w:rsidRDefault="00A55275" w:rsidP="00A55275">
      <w:pPr>
        <w:pStyle w:val="Heading3"/>
        <w:jc w:val="center"/>
        <w:rPr>
          <w:lang w:val="it-IT"/>
        </w:rPr>
      </w:pPr>
      <w:r>
        <w:rPr>
          <w:lang w:val="it-IT"/>
        </w:rPr>
        <w:lastRenderedPageBreak/>
        <w:t>Homepage Studente:</w:t>
      </w:r>
    </w:p>
    <w:p w14:paraId="43E01C90" w14:textId="77777777" w:rsidR="00A55275" w:rsidRDefault="00A55275" w:rsidP="00A55275">
      <w:pPr>
        <w:jc w:val="center"/>
        <w:rPr>
          <w:lang w:val="it-IT"/>
        </w:rPr>
      </w:pPr>
    </w:p>
    <w:p w14:paraId="0C6A6163" w14:textId="653FE61A" w:rsidR="00A55275" w:rsidRDefault="00A55275" w:rsidP="00F91BC4">
      <w:pPr>
        <w:rPr>
          <w:lang w:val="it-IT"/>
        </w:rPr>
      </w:pPr>
      <w:r>
        <w:rPr>
          <w:noProof/>
          <w:lang w:val="it-IT"/>
        </w:rPr>
        <w:drawing>
          <wp:inline distT="0" distB="0" distL="0" distR="0" wp14:anchorId="2F467FA6" wp14:editId="36183483">
            <wp:extent cx="5760085" cy="6102350"/>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Home_Studente.png"/>
                    <pic:cNvPicPr/>
                  </pic:nvPicPr>
                  <pic:blipFill>
                    <a:blip r:embed="rId27"/>
                    <a:stretch>
                      <a:fillRect/>
                    </a:stretch>
                  </pic:blipFill>
                  <pic:spPr>
                    <a:xfrm>
                      <a:off x="0" y="0"/>
                      <a:ext cx="5760085" cy="6102350"/>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37425B4A" w14:textId="07B500C6" w:rsidR="00A55275" w:rsidRDefault="00A55275" w:rsidP="00F91BC4">
      <w:pPr>
        <w:rPr>
          <w:lang w:val="it-IT"/>
        </w:rPr>
      </w:pPr>
    </w:p>
    <w:p w14:paraId="45EB6C11" w14:textId="739DB498" w:rsidR="00A55275" w:rsidRDefault="00A55275" w:rsidP="00F91BC4">
      <w:pPr>
        <w:rPr>
          <w:lang w:val="it-IT"/>
        </w:rPr>
      </w:pPr>
    </w:p>
    <w:p w14:paraId="0426250E" w14:textId="46684B0C" w:rsidR="00A55275" w:rsidRDefault="00A55275" w:rsidP="00F91BC4">
      <w:pPr>
        <w:rPr>
          <w:lang w:val="it-IT"/>
        </w:rPr>
      </w:pPr>
    </w:p>
    <w:p w14:paraId="2A13F7B5" w14:textId="5B12A741" w:rsidR="00A55275" w:rsidRDefault="00A55275" w:rsidP="00F91BC4">
      <w:pPr>
        <w:rPr>
          <w:lang w:val="it-IT"/>
        </w:rPr>
      </w:pPr>
    </w:p>
    <w:p w14:paraId="26904B56" w14:textId="06B2EC4D" w:rsidR="00A55275" w:rsidRDefault="00A55275" w:rsidP="00A55275">
      <w:pPr>
        <w:pStyle w:val="Heading3"/>
        <w:jc w:val="center"/>
        <w:rPr>
          <w:lang w:val="it-IT"/>
        </w:rPr>
      </w:pPr>
      <w:r>
        <w:rPr>
          <w:lang w:val="it-IT"/>
        </w:rPr>
        <w:lastRenderedPageBreak/>
        <w:t>Risultati Ricerca di un Corso:</w:t>
      </w:r>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38"/>
                    <a:stretch>
                      <a:fillRect/>
                    </a:stretch>
                  </pic:blipFill>
                  <pic:spPr>
                    <a:xfrm>
                      <a:off x="0" y="0"/>
                      <a:ext cx="4711700" cy="4165600"/>
                    </a:xfrm>
                    <a:prstGeom prst="rect">
                      <a:avLst/>
                    </a:prstGeom>
                  </pic:spPr>
                </pic:pic>
              </a:graphicData>
            </a:graphic>
          </wp:inline>
        </w:drawing>
      </w:r>
    </w:p>
    <w:p w14:paraId="3AB9F22B" w14:textId="35F3F8BA" w:rsidR="00A55275" w:rsidRDefault="00A55275" w:rsidP="00A55275">
      <w:pPr>
        <w:pStyle w:val="Heading3"/>
        <w:jc w:val="center"/>
        <w:rPr>
          <w:lang w:val="it-IT"/>
        </w:rPr>
      </w:pPr>
      <w:r>
        <w:rPr>
          <w:lang w:val="it-IT"/>
        </w:rPr>
        <w:t>Caso di nessun risultato trovato:</w:t>
      </w:r>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39"/>
                    <a:stretch>
                      <a:fillRect/>
                    </a:stretch>
                  </pic:blipFill>
                  <pic:spPr>
                    <a:xfrm>
                      <a:off x="0" y="0"/>
                      <a:ext cx="4711700" cy="2921000"/>
                    </a:xfrm>
                    <a:prstGeom prst="rect">
                      <a:avLst/>
                    </a:prstGeom>
                  </pic:spPr>
                </pic:pic>
              </a:graphicData>
            </a:graphic>
          </wp:inline>
        </w:drawing>
      </w:r>
    </w:p>
    <w:p w14:paraId="552FCA27" w14:textId="150F33B7" w:rsidR="00A55275" w:rsidRDefault="00A55275" w:rsidP="00B00DCC">
      <w:pPr>
        <w:jc w:val="center"/>
        <w:rPr>
          <w:lang w:val="it-IT"/>
        </w:rPr>
      </w:pPr>
    </w:p>
    <w:p w14:paraId="033FBBDE" w14:textId="5944F7B9" w:rsidR="00A55275" w:rsidRDefault="00A55275" w:rsidP="00A55275">
      <w:pPr>
        <w:pStyle w:val="Heading3"/>
        <w:jc w:val="center"/>
        <w:rPr>
          <w:lang w:val="it-IT"/>
        </w:rPr>
      </w:pPr>
      <w:r>
        <w:rPr>
          <w:lang w:val="it-IT"/>
        </w:rPr>
        <w:lastRenderedPageBreak/>
        <w:t>Homepage del Docente:</w:t>
      </w:r>
    </w:p>
    <w:p w14:paraId="45E04B59" w14:textId="77777777" w:rsidR="00A55275" w:rsidRPr="00A55275" w:rsidRDefault="00A55275" w:rsidP="00A55275">
      <w:pPr>
        <w:rPr>
          <w:lang w:val="it-IT"/>
        </w:rPr>
      </w:pPr>
    </w:p>
    <w:p w14:paraId="51C60B25" w14:textId="4528939B" w:rsidR="00B00DCC" w:rsidRDefault="00C9181F" w:rsidP="00B00DCC">
      <w:pPr>
        <w:jc w:val="center"/>
        <w:rPr>
          <w:lang w:val="it-IT"/>
        </w:rPr>
      </w:pPr>
      <w:r>
        <w:rPr>
          <w:noProof/>
          <w:lang w:val="it-IT"/>
        </w:rPr>
        <w:drawing>
          <wp:inline distT="0" distB="0" distL="0" distR="0" wp14:anchorId="40B37D3F" wp14:editId="53B8E0A6">
            <wp:extent cx="450850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page_Docente.png"/>
                    <pic:cNvPicPr/>
                  </pic:nvPicPr>
                  <pic:blipFill>
                    <a:blip r:embed="rId40"/>
                    <a:stretch>
                      <a:fillRect/>
                    </a:stretch>
                  </pic:blipFill>
                  <pic:spPr>
                    <a:xfrm>
                      <a:off x="0" y="0"/>
                      <a:ext cx="4508500" cy="4699000"/>
                    </a:xfrm>
                    <a:prstGeom prst="rect">
                      <a:avLst/>
                    </a:prstGeom>
                  </pic:spPr>
                </pic:pic>
              </a:graphicData>
            </a:graphic>
          </wp:inline>
        </w:drawing>
      </w:r>
    </w:p>
    <w:p w14:paraId="2DBA3265" w14:textId="3B2CA666" w:rsidR="00A55275" w:rsidRDefault="00A55275" w:rsidP="00A55275">
      <w:pPr>
        <w:pStyle w:val="Heading3"/>
        <w:jc w:val="center"/>
        <w:rPr>
          <w:lang w:val="it-IT"/>
        </w:rPr>
      </w:pPr>
      <w:r>
        <w:rPr>
          <w:lang w:val="it-IT"/>
        </w:rPr>
        <w:t>Homepage Supervisore:</w:t>
      </w:r>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41"/>
                    <a:stretch>
                      <a:fillRect/>
                    </a:stretch>
                  </pic:blipFill>
                  <pic:spPr>
                    <a:xfrm>
                      <a:off x="0" y="0"/>
                      <a:ext cx="4780888" cy="2983586"/>
                    </a:xfrm>
                    <a:prstGeom prst="rect">
                      <a:avLst/>
                    </a:prstGeom>
                  </pic:spPr>
                </pic:pic>
              </a:graphicData>
            </a:graphic>
          </wp:inline>
        </w:drawing>
      </w:r>
    </w:p>
    <w:p w14:paraId="4DD1B3C4" w14:textId="6F5F418B" w:rsidR="00B00DCC" w:rsidRDefault="00A55275" w:rsidP="00A55275">
      <w:pPr>
        <w:pStyle w:val="Heading3"/>
        <w:jc w:val="center"/>
        <w:rPr>
          <w:lang w:val="it-IT"/>
        </w:rPr>
      </w:pPr>
      <w:r>
        <w:rPr>
          <w:lang w:val="it-IT"/>
        </w:rPr>
        <w:lastRenderedPageBreak/>
        <w:t>Finestra di accettazione del corso:</w:t>
      </w:r>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4"/>
                    <a:stretch>
                      <a:fillRect/>
                    </a:stretch>
                  </pic:blipFill>
                  <pic:spPr>
                    <a:xfrm>
                      <a:off x="0" y="0"/>
                      <a:ext cx="4191000" cy="3441700"/>
                    </a:xfrm>
                    <a:prstGeom prst="rect">
                      <a:avLst/>
                    </a:prstGeom>
                  </pic:spPr>
                </pic:pic>
              </a:graphicData>
            </a:graphic>
          </wp:inline>
        </w:drawing>
      </w:r>
    </w:p>
    <w:p w14:paraId="2C24AFD3" w14:textId="77777777" w:rsidR="00E30DBE" w:rsidRDefault="00E30DBE" w:rsidP="00E30DBE">
      <w:pPr>
        <w:pStyle w:val="Heading3"/>
        <w:jc w:val="center"/>
        <w:rPr>
          <w:lang w:val="it-IT"/>
        </w:rPr>
      </w:pPr>
    </w:p>
    <w:p w14:paraId="4124FF7E" w14:textId="100F0AF9" w:rsidR="00B00DCC" w:rsidRDefault="00A55275" w:rsidP="00E30DBE">
      <w:pPr>
        <w:pStyle w:val="Heading3"/>
        <w:jc w:val="center"/>
        <w:rPr>
          <w:lang w:val="it-IT"/>
        </w:rPr>
      </w:pPr>
      <w:r>
        <w:rPr>
          <w:lang w:val="it-IT"/>
        </w:rPr>
        <w:t>Finestra di rifiuto di un corso:</w:t>
      </w:r>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42"/>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0F9A490" w:rsidR="00A55275" w:rsidRDefault="00A55275" w:rsidP="00B00DCC">
      <w:pPr>
        <w:jc w:val="center"/>
        <w:rPr>
          <w:lang w:val="it-IT"/>
        </w:rPr>
      </w:pPr>
    </w:p>
    <w:p w14:paraId="142AFA96" w14:textId="2C9A6128" w:rsidR="00A55275" w:rsidRDefault="00A55275" w:rsidP="00A55275">
      <w:pPr>
        <w:pStyle w:val="Heading3"/>
        <w:jc w:val="center"/>
        <w:rPr>
          <w:lang w:val="it-IT"/>
        </w:rPr>
      </w:pPr>
      <w:r>
        <w:rPr>
          <w:lang w:val="it-IT"/>
        </w:rPr>
        <w:lastRenderedPageBreak/>
        <w:t xml:space="preserve">Caso di Modifica di un </w:t>
      </w:r>
      <w:r w:rsidR="00BB542B">
        <w:rPr>
          <w:lang w:val="it-IT"/>
        </w:rPr>
        <w:t>E-mail</w:t>
      </w:r>
      <w:r>
        <w:rPr>
          <w:lang w:val="it-IT"/>
        </w:rPr>
        <w:t>:</w:t>
      </w:r>
    </w:p>
    <w:p w14:paraId="398E0782" w14:textId="77777777" w:rsidR="00E30DBE" w:rsidRPr="00E30DBE" w:rsidRDefault="00E30DBE" w:rsidP="00E30DBE">
      <w:pPr>
        <w:rPr>
          <w:lang w:val="it-IT"/>
        </w:rPr>
      </w:pPr>
    </w:p>
    <w:p w14:paraId="498B2639" w14:textId="38FEAFB1" w:rsidR="00B00DCC" w:rsidRDefault="00B00DCC" w:rsidP="00B00DCC">
      <w:pPr>
        <w:jc w:val="center"/>
        <w:rPr>
          <w:lang w:val="it-IT"/>
        </w:rPr>
      </w:pPr>
      <w:r>
        <w:rPr>
          <w:noProof/>
          <w:lang w:val="it-IT"/>
        </w:rPr>
        <w:drawing>
          <wp:inline distT="0" distB="0" distL="0" distR="0" wp14:anchorId="17EDD0DB" wp14:editId="389E1674">
            <wp:extent cx="4508500" cy="382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Caso_ModificaMail.png"/>
                    <pic:cNvPicPr/>
                  </pic:nvPicPr>
                  <pic:blipFill>
                    <a:blip r:embed="rId43"/>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0CCF48F7" w14:textId="072EEC3F" w:rsidR="00A55275" w:rsidRDefault="00A55275" w:rsidP="00B00DCC">
      <w:pPr>
        <w:jc w:val="center"/>
        <w:rPr>
          <w:lang w:val="it-IT"/>
        </w:rPr>
      </w:pPr>
    </w:p>
    <w:p w14:paraId="2E29EF6D" w14:textId="19D2E777" w:rsidR="00A55275" w:rsidRDefault="00A55275" w:rsidP="00B00DCC">
      <w:pPr>
        <w:jc w:val="center"/>
        <w:rPr>
          <w:lang w:val="it-IT"/>
        </w:rPr>
      </w:pPr>
    </w:p>
    <w:p w14:paraId="4B0682EB" w14:textId="53D93E2C" w:rsidR="00A55275" w:rsidRDefault="00A55275" w:rsidP="00B00DCC">
      <w:pPr>
        <w:jc w:val="center"/>
        <w:rPr>
          <w:lang w:val="it-IT"/>
        </w:rPr>
      </w:pPr>
    </w:p>
    <w:p w14:paraId="5032FECB" w14:textId="4F657F4C" w:rsidR="00A55275" w:rsidRDefault="00A55275" w:rsidP="00B00DCC">
      <w:pPr>
        <w:jc w:val="center"/>
        <w:rPr>
          <w:lang w:val="it-IT"/>
        </w:rPr>
      </w:pPr>
    </w:p>
    <w:p w14:paraId="2FF4C447" w14:textId="74F688DE" w:rsidR="00A55275" w:rsidRDefault="00A55275" w:rsidP="00A55275">
      <w:pPr>
        <w:pStyle w:val="Heading3"/>
        <w:jc w:val="center"/>
        <w:rPr>
          <w:lang w:val="it-IT"/>
        </w:rPr>
      </w:pPr>
      <w:r>
        <w:rPr>
          <w:lang w:val="it-IT"/>
        </w:rPr>
        <w:t>Caso di Conferma dell’Email:</w:t>
      </w:r>
    </w:p>
    <w:p w14:paraId="50BA2E12" w14:textId="30EDAD4E" w:rsidR="00B00DCC" w:rsidRDefault="00A55275" w:rsidP="00B00DCC">
      <w:pPr>
        <w:jc w:val="center"/>
        <w:rPr>
          <w:lang w:val="it-IT"/>
        </w:rPr>
      </w:pPr>
      <w:r>
        <w:rPr>
          <w:noProof/>
          <w:lang w:val="it-IT"/>
        </w:rPr>
        <w:drawing>
          <wp:inline distT="0" distB="0" distL="0" distR="0" wp14:anchorId="17BB919B" wp14:editId="18787A07">
            <wp:extent cx="4508500" cy="397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o_ConfermaEmail.png"/>
                    <pic:cNvPicPr/>
                  </pic:nvPicPr>
                  <pic:blipFill>
                    <a:blip r:embed="rId44"/>
                    <a:stretch>
                      <a:fillRect/>
                    </a:stretch>
                  </pic:blipFill>
                  <pic:spPr>
                    <a:xfrm>
                      <a:off x="0" y="0"/>
                      <a:ext cx="4508500" cy="3975100"/>
                    </a:xfrm>
                    <a:prstGeom prst="rect">
                      <a:avLst/>
                    </a:prstGeom>
                  </pic:spPr>
                </pic:pic>
              </a:graphicData>
            </a:graphic>
          </wp:inline>
        </w:drawing>
      </w:r>
    </w:p>
    <w:p w14:paraId="291E4F19" w14:textId="0AD76DD0" w:rsidR="00A55275" w:rsidRDefault="00A55275" w:rsidP="00A55275">
      <w:pPr>
        <w:pStyle w:val="Heading3"/>
        <w:jc w:val="center"/>
        <w:rPr>
          <w:lang w:val="it-IT"/>
        </w:rPr>
      </w:pPr>
      <w:r>
        <w:rPr>
          <w:lang w:val="it-IT"/>
        </w:rPr>
        <w:t>Caso di errore durante la modifica e-mail:</w:t>
      </w:r>
    </w:p>
    <w:p w14:paraId="362C8EFA" w14:textId="059C7CFD" w:rsidR="00A55275" w:rsidRDefault="00A55275" w:rsidP="00A55275">
      <w:pPr>
        <w:jc w:val="center"/>
        <w:rPr>
          <w:lang w:val="it-IT"/>
        </w:rPr>
      </w:pPr>
      <w:r>
        <w:rPr>
          <w:noProof/>
          <w:lang w:val="it-IT"/>
        </w:rPr>
        <w:drawing>
          <wp:inline distT="0" distB="0" distL="0" distR="0" wp14:anchorId="34BC6A3A" wp14:editId="38746913">
            <wp:extent cx="4508500" cy="397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soErrore_ModificaMail.png"/>
                    <pic:cNvPicPr/>
                  </pic:nvPicPr>
                  <pic:blipFill>
                    <a:blip r:embed="rId45"/>
                    <a:stretch>
                      <a:fillRect/>
                    </a:stretch>
                  </pic:blipFill>
                  <pic:spPr>
                    <a:xfrm>
                      <a:off x="0" y="0"/>
                      <a:ext cx="4508500" cy="39751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3E6A623B" w:rsidR="00BB542B" w:rsidRDefault="00A55275" w:rsidP="00BB542B">
      <w:pPr>
        <w:pStyle w:val="Heading3"/>
        <w:jc w:val="center"/>
        <w:rPr>
          <w:lang w:val="it-IT"/>
        </w:rPr>
      </w:pPr>
      <w:r>
        <w:rPr>
          <w:lang w:val="it-IT"/>
        </w:rPr>
        <w:t>Caso di Modifica Password:</w:t>
      </w:r>
    </w:p>
    <w:p w14:paraId="124739AB" w14:textId="77777777" w:rsidR="00BB542B" w:rsidRPr="00BB542B" w:rsidRDefault="00BB542B" w:rsidP="00BB542B">
      <w:pPr>
        <w:rPr>
          <w:lang w:val="it-IT"/>
        </w:rPr>
      </w:pPr>
    </w:p>
    <w:p w14:paraId="68D25C35" w14:textId="3004C452" w:rsidR="00B00DCC" w:rsidRDefault="00B00DCC" w:rsidP="00B00DCC">
      <w:pPr>
        <w:jc w:val="center"/>
        <w:rPr>
          <w:lang w:val="it-IT"/>
        </w:rPr>
      </w:pPr>
      <w:r>
        <w:rPr>
          <w:noProof/>
          <w:lang w:val="it-IT"/>
        </w:rPr>
        <w:drawing>
          <wp:inline distT="0" distB="0" distL="0" distR="0" wp14:anchorId="240C7CFB" wp14:editId="2357BCBB">
            <wp:extent cx="4508500" cy="416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Caso_ModificaPassword.png"/>
                    <pic:cNvPicPr/>
                  </pic:nvPicPr>
                  <pic:blipFill>
                    <a:blip r:embed="rId46"/>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43B2B078" w14:textId="54F7CF0B" w:rsidR="00BB542B" w:rsidRDefault="00BB542B" w:rsidP="00BB542B">
      <w:pPr>
        <w:pStyle w:val="Heading3"/>
        <w:jc w:val="center"/>
        <w:rPr>
          <w:lang w:val="it-IT"/>
        </w:rPr>
      </w:pPr>
      <w:r>
        <w:rPr>
          <w:lang w:val="it-IT"/>
        </w:rPr>
        <w:t>Caso di Modifica Password in maniera errata:</w:t>
      </w:r>
      <w:r>
        <w:rPr>
          <w:noProof/>
          <w:lang w:val="it-IT"/>
        </w:rPr>
        <w:drawing>
          <wp:inline distT="0" distB="0" distL="0" distR="0" wp14:anchorId="41CEB349" wp14:editId="4C77703E">
            <wp:extent cx="4521200" cy="501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_ErroreModificaPassword.png"/>
                    <pic:cNvPicPr/>
                  </pic:nvPicPr>
                  <pic:blipFill>
                    <a:blip r:embed="rId47"/>
                    <a:stretch>
                      <a:fillRect/>
                    </a:stretch>
                  </pic:blipFill>
                  <pic:spPr>
                    <a:xfrm>
                      <a:off x="0" y="0"/>
                      <a:ext cx="4521200" cy="5016500"/>
                    </a:xfrm>
                    <a:prstGeom prst="rect">
                      <a:avLst/>
                    </a:prstGeom>
                  </pic:spPr>
                </pic:pic>
              </a:graphicData>
            </a:graphic>
          </wp:inline>
        </w:drawing>
      </w:r>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3EABD697" w:rsidR="00BB542B" w:rsidRDefault="00BB542B" w:rsidP="00BB542B">
      <w:pPr>
        <w:pStyle w:val="Heading3"/>
        <w:jc w:val="center"/>
        <w:rPr>
          <w:lang w:val="it-IT"/>
        </w:rPr>
      </w:pPr>
      <w:r>
        <w:rPr>
          <w:lang w:val="it-IT"/>
        </w:rPr>
        <w:t>Modifica Carta di Credito:</w:t>
      </w:r>
    </w:p>
    <w:p w14:paraId="4A7786E0" w14:textId="77777777" w:rsidR="00BB542B" w:rsidRPr="00BB542B" w:rsidRDefault="00BB542B" w:rsidP="00BB542B">
      <w:pPr>
        <w:rPr>
          <w:lang w:val="it-IT"/>
        </w:rPr>
      </w:pPr>
    </w:p>
    <w:p w14:paraId="3EE40120" w14:textId="1230A9CA" w:rsidR="00BB542B" w:rsidRDefault="00BB542B" w:rsidP="00B00DCC">
      <w:pPr>
        <w:jc w:val="center"/>
        <w:rPr>
          <w:b/>
          <w:lang w:val="it-IT"/>
        </w:rPr>
      </w:pPr>
      <w:r>
        <w:rPr>
          <w:noProof/>
          <w:lang w:val="it-IT"/>
        </w:rPr>
        <w:drawing>
          <wp:inline distT="0" distB="0" distL="0" distR="0" wp14:anchorId="65A8AAB9" wp14:editId="12AA65AF">
            <wp:extent cx="4559300" cy="565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Caso_Cambio_Carta.png"/>
                    <pic:cNvPicPr/>
                  </pic:nvPicPr>
                  <pic:blipFill>
                    <a:blip r:embed="rId48"/>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Default="001F236C" w:rsidP="00B00DCC">
      <w:pPr>
        <w:jc w:val="center"/>
        <w:rPr>
          <w:b/>
          <w:lang w:val="it-IT"/>
        </w:rPr>
      </w:pPr>
    </w:p>
    <w:p w14:paraId="28905167" w14:textId="16AD9E32" w:rsidR="001F236C" w:rsidRDefault="001F236C" w:rsidP="001F236C">
      <w:pPr>
        <w:pStyle w:val="Heading3"/>
        <w:jc w:val="center"/>
        <w:rPr>
          <w:lang w:val="it-IT"/>
        </w:rPr>
      </w:pPr>
      <w:r>
        <w:rPr>
          <w:lang w:val="it-IT"/>
        </w:rPr>
        <w:t>Caso di modifica password errata:</w:t>
      </w:r>
    </w:p>
    <w:p w14:paraId="4CEE4A6E" w14:textId="1D9A9180" w:rsidR="001F236C" w:rsidRDefault="001F236C" w:rsidP="001F236C">
      <w:pPr>
        <w:pStyle w:val="Heading3"/>
        <w:jc w:val="center"/>
        <w:rPr>
          <w:lang w:val="it-IT"/>
        </w:rPr>
      </w:pPr>
      <w:r>
        <w:rPr>
          <w:noProof/>
          <w:lang w:val="it-IT"/>
        </w:rPr>
        <w:drawing>
          <wp:inline distT="0" distB="0" distL="0" distR="0" wp14:anchorId="665065FE" wp14:editId="3565B437">
            <wp:extent cx="4508500" cy="582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Caso_Cambio_Carta_Errato.png"/>
                    <pic:cNvPicPr/>
                  </pic:nvPicPr>
                  <pic:blipFill>
                    <a:blip r:embed="rId49"/>
                    <a:stretch>
                      <a:fillRect/>
                    </a:stretch>
                  </pic:blipFill>
                  <pic:spPr>
                    <a:xfrm>
                      <a:off x="0" y="0"/>
                      <a:ext cx="4508500" cy="5829300"/>
                    </a:xfrm>
                    <a:prstGeom prst="rect">
                      <a:avLst/>
                    </a:prstGeom>
                  </pic:spPr>
                </pic:pic>
              </a:graphicData>
            </a:graphic>
          </wp:inline>
        </w:drawing>
      </w:r>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Default="001F236C" w:rsidP="001F236C">
      <w:pPr>
        <w:rPr>
          <w:lang w:val="it-IT"/>
        </w:rPr>
      </w:pPr>
    </w:p>
    <w:p w14:paraId="30F8B75E" w14:textId="04D0F811" w:rsidR="001F236C" w:rsidRPr="001F236C" w:rsidRDefault="001F236C" w:rsidP="001F236C">
      <w:pPr>
        <w:pStyle w:val="Heading3"/>
        <w:jc w:val="center"/>
        <w:rPr>
          <w:lang w:val="it-IT"/>
        </w:rPr>
      </w:pPr>
      <w:r>
        <w:rPr>
          <w:lang w:val="it-IT"/>
        </w:rPr>
        <w:t>Caso di Modifica avvenuta con successo:</w:t>
      </w:r>
    </w:p>
    <w:p w14:paraId="7AC47A6F" w14:textId="523FCD43" w:rsidR="00B00DCC" w:rsidRDefault="00B00DCC" w:rsidP="00B00DCC">
      <w:pPr>
        <w:jc w:val="center"/>
        <w:rPr>
          <w:noProof/>
          <w:lang w:val="it-IT"/>
        </w:rPr>
      </w:pPr>
      <w:r>
        <w:rPr>
          <w:noProof/>
          <w:lang w:val="it-IT"/>
        </w:rPr>
        <w:drawing>
          <wp:inline distT="0" distB="0" distL="0" distR="0" wp14:anchorId="1F6F35F3" wp14:editId="3860C55B">
            <wp:extent cx="5760085" cy="34220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8NotificaModifica_Utente.png"/>
                    <pic:cNvPicPr/>
                  </pic:nvPicPr>
                  <pic:blipFill>
                    <a:blip r:embed="rId50"/>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Default="001F236C" w:rsidP="001F236C">
      <w:pPr>
        <w:tabs>
          <w:tab w:val="left" w:pos="3929"/>
        </w:tabs>
        <w:rPr>
          <w:lang w:val="it-IT"/>
        </w:rPr>
      </w:pPr>
    </w:p>
    <w:p w14:paraId="5E0F6E85" w14:textId="0453C129" w:rsidR="001F236C" w:rsidRDefault="001F236C" w:rsidP="001F236C">
      <w:pPr>
        <w:pStyle w:val="Heading3"/>
        <w:jc w:val="center"/>
        <w:rPr>
          <w:lang w:val="it-IT"/>
        </w:rPr>
      </w:pPr>
      <w:r>
        <w:rPr>
          <w:lang w:val="it-IT"/>
        </w:rPr>
        <w:t>Creazione Corso:</w:t>
      </w:r>
    </w:p>
    <w:p w14:paraId="1C260615" w14:textId="77777777" w:rsidR="001F236C" w:rsidRPr="001F236C" w:rsidRDefault="001F236C" w:rsidP="001F236C">
      <w:pPr>
        <w:rPr>
          <w:lang w:val="it-IT"/>
        </w:rPr>
      </w:pPr>
    </w:p>
    <w:p w14:paraId="783C3C90" w14:textId="79C41257" w:rsidR="001F236C" w:rsidRDefault="001F236C" w:rsidP="001F236C">
      <w:pPr>
        <w:tabs>
          <w:tab w:val="left" w:pos="3929"/>
        </w:tabs>
        <w:jc w:val="center"/>
        <w:rPr>
          <w:lang w:val="it-IT"/>
        </w:rPr>
      </w:pPr>
      <w:r>
        <w:rPr>
          <w:noProof/>
          <w:lang w:val="it-IT"/>
        </w:rPr>
        <w:drawing>
          <wp:inline distT="0" distB="0" distL="0" distR="0" wp14:anchorId="30F97C1D" wp14:editId="6E1B2F29">
            <wp:extent cx="4489986" cy="720671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Crea_Corso.png"/>
                    <pic:cNvPicPr/>
                  </pic:nvPicPr>
                  <pic:blipFill>
                    <a:blip r:embed="rId51"/>
                    <a:stretch>
                      <a:fillRect/>
                    </a:stretch>
                  </pic:blipFill>
                  <pic:spPr>
                    <a:xfrm>
                      <a:off x="0" y="0"/>
                      <a:ext cx="4496031" cy="7216414"/>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19A33031" w:rsidR="003A3648" w:rsidRDefault="003A3648" w:rsidP="003A3648">
      <w:pPr>
        <w:pStyle w:val="Heading3"/>
        <w:jc w:val="center"/>
        <w:rPr>
          <w:lang w:val="it-IT"/>
        </w:rPr>
      </w:pPr>
      <w:r>
        <w:rPr>
          <w:lang w:val="it-IT"/>
        </w:rPr>
        <w:lastRenderedPageBreak/>
        <w:t>Modifica del corso:</w:t>
      </w:r>
    </w:p>
    <w:p w14:paraId="247C926E" w14:textId="5A8B92D5" w:rsidR="00C9181F" w:rsidRPr="00C9181F" w:rsidRDefault="00C9181F" w:rsidP="00C9181F">
      <w:pPr>
        <w:jc w:val="center"/>
        <w:rPr>
          <w:lang w:val="it-IT"/>
        </w:rPr>
      </w:pPr>
      <w:r>
        <w:rPr>
          <w:noProof/>
          <w:lang w:val="it-IT"/>
        </w:rPr>
        <w:drawing>
          <wp:inline distT="0" distB="0" distL="0" distR="0" wp14:anchorId="378CEAA4" wp14:editId="43D2FBD3">
            <wp:extent cx="5016500" cy="805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ify_Corso.png"/>
                    <pic:cNvPicPr/>
                  </pic:nvPicPr>
                  <pic:blipFill>
                    <a:blip r:embed="rId52"/>
                    <a:stretch>
                      <a:fillRect/>
                    </a:stretch>
                  </pic:blipFill>
                  <pic:spPr>
                    <a:xfrm>
                      <a:off x="0" y="0"/>
                      <a:ext cx="5016500" cy="80518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50DCE577" w14:textId="4318BFD5" w:rsidR="001F236C" w:rsidRDefault="001F236C" w:rsidP="001F236C">
      <w:pPr>
        <w:pStyle w:val="Heading3"/>
        <w:jc w:val="center"/>
        <w:rPr>
          <w:lang w:val="it-IT"/>
        </w:rPr>
      </w:pPr>
      <w:r>
        <w:rPr>
          <w:lang w:val="it-IT"/>
        </w:rPr>
        <w:lastRenderedPageBreak/>
        <w:t>Caso di errore nella creazione di un corso:</w:t>
      </w:r>
    </w:p>
    <w:p w14:paraId="2D0DC977" w14:textId="27842E5D" w:rsidR="001F236C" w:rsidRDefault="001F236C" w:rsidP="001F236C">
      <w:pPr>
        <w:tabs>
          <w:tab w:val="left" w:pos="3929"/>
        </w:tabs>
        <w:jc w:val="center"/>
        <w:rPr>
          <w:lang w:val="it-IT"/>
        </w:rPr>
      </w:pPr>
      <w:r>
        <w:rPr>
          <w:noProof/>
          <w:lang w:val="it-IT"/>
        </w:rPr>
        <w:drawing>
          <wp:inline distT="0" distB="0" distL="0" distR="0" wp14:anchorId="7F1D58C6" wp14:editId="23E39BE4">
            <wp:extent cx="5016500" cy="8458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Errore_CreaCorso.png"/>
                    <pic:cNvPicPr/>
                  </pic:nvPicPr>
                  <pic:blipFill>
                    <a:blip r:embed="rId53"/>
                    <a:stretch>
                      <a:fillRect/>
                    </a:stretch>
                  </pic:blipFill>
                  <pic:spPr>
                    <a:xfrm>
                      <a:off x="0" y="0"/>
                      <a:ext cx="5016500" cy="8458200"/>
                    </a:xfrm>
                    <a:prstGeom prst="rect">
                      <a:avLst/>
                    </a:prstGeom>
                  </pic:spPr>
                </pic:pic>
              </a:graphicData>
            </a:graphic>
          </wp:inline>
        </w:drawing>
      </w:r>
    </w:p>
    <w:p w14:paraId="14F3736A" w14:textId="3F0FBF2D" w:rsidR="001F236C" w:rsidRDefault="001F236C" w:rsidP="001F236C">
      <w:pPr>
        <w:tabs>
          <w:tab w:val="left" w:pos="3929"/>
        </w:tabs>
        <w:jc w:val="center"/>
        <w:rPr>
          <w:lang w:val="it-IT"/>
        </w:rPr>
      </w:pPr>
    </w:p>
    <w:p w14:paraId="5A260261" w14:textId="05A440E6" w:rsidR="001F236C" w:rsidRPr="001F236C" w:rsidRDefault="001F236C" w:rsidP="001F236C">
      <w:pPr>
        <w:pStyle w:val="Heading3"/>
        <w:jc w:val="center"/>
        <w:rPr>
          <w:lang w:val="it-IT"/>
        </w:rPr>
      </w:pPr>
      <w:r>
        <w:rPr>
          <w:lang w:val="it-IT"/>
        </w:rPr>
        <w:lastRenderedPageBreak/>
        <w:t>Pagamento per iscrizione ad un corso:</w:t>
      </w:r>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54"/>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6BE81AA9" w:rsidR="001F236C" w:rsidRDefault="001F236C" w:rsidP="001F236C">
      <w:pPr>
        <w:pStyle w:val="Heading3"/>
        <w:jc w:val="center"/>
        <w:rPr>
          <w:lang w:val="it-IT"/>
        </w:rPr>
      </w:pPr>
      <w:r>
        <w:rPr>
          <w:lang w:val="it-IT"/>
        </w:rPr>
        <w:lastRenderedPageBreak/>
        <w:t>Pagamento del corso fallita:</w:t>
      </w:r>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55"/>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Default="001F236C" w:rsidP="00B00DCC">
      <w:pPr>
        <w:jc w:val="center"/>
        <w:rPr>
          <w:lang w:val="it-IT"/>
        </w:rPr>
      </w:pPr>
    </w:p>
    <w:p w14:paraId="536F3939" w14:textId="71ABBA01" w:rsidR="001F236C" w:rsidRDefault="001F236C" w:rsidP="001F236C">
      <w:pPr>
        <w:pStyle w:val="Heading3"/>
        <w:jc w:val="center"/>
        <w:rPr>
          <w:lang w:val="it-IT"/>
        </w:rPr>
      </w:pPr>
      <w:r>
        <w:rPr>
          <w:lang w:val="it-IT"/>
        </w:rPr>
        <w:lastRenderedPageBreak/>
        <w:t>Pagina principale di un corso per gli Studenti non iscritti:</w:t>
      </w:r>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56"/>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750E5AD4" w:rsidR="001F236C" w:rsidRDefault="001F236C" w:rsidP="001F236C">
      <w:pPr>
        <w:pStyle w:val="Heading3"/>
        <w:jc w:val="center"/>
        <w:rPr>
          <w:lang w:val="it-IT"/>
        </w:rPr>
      </w:pPr>
      <w:r>
        <w:rPr>
          <w:lang w:val="it-IT"/>
        </w:rPr>
        <w:lastRenderedPageBreak/>
        <w:t>Pagina di presentazione del corso per altri casi:</w:t>
      </w:r>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57"/>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Default="001F236C" w:rsidP="001F236C">
      <w:pPr>
        <w:jc w:val="center"/>
        <w:rPr>
          <w:lang w:val="it-IT"/>
        </w:rPr>
      </w:pPr>
    </w:p>
    <w:p w14:paraId="035EF7E7" w14:textId="3660682A" w:rsidR="001F236C" w:rsidRDefault="001F236C" w:rsidP="001F236C">
      <w:pPr>
        <w:pStyle w:val="Heading3"/>
        <w:jc w:val="center"/>
        <w:rPr>
          <w:lang w:val="it-IT"/>
        </w:rPr>
      </w:pPr>
      <w:r>
        <w:rPr>
          <w:lang w:val="it-IT"/>
        </w:rPr>
        <w:lastRenderedPageBreak/>
        <w:t>Pagina di una lezione secondo la vista da Docente:</w:t>
      </w:r>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58"/>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460B54BB" w:rsidR="001F236C" w:rsidRDefault="001F236C" w:rsidP="001F236C">
      <w:pPr>
        <w:pStyle w:val="Heading3"/>
        <w:jc w:val="center"/>
        <w:rPr>
          <w:lang w:val="it-IT"/>
        </w:rPr>
      </w:pPr>
      <w:r>
        <w:rPr>
          <w:lang w:val="it-IT"/>
        </w:rPr>
        <w:lastRenderedPageBreak/>
        <w:t xml:space="preserve">Pagina di una lezione </w:t>
      </w:r>
      <w:r w:rsidR="00BD697F">
        <w:rPr>
          <w:lang w:val="it-IT"/>
        </w:rPr>
        <w:t>secondo la vista di uno Studente Iscritto:</w:t>
      </w:r>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59"/>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301058BC" w:rsidR="00BD697F" w:rsidRPr="001F236C" w:rsidRDefault="00BD697F" w:rsidP="00BD697F">
      <w:pPr>
        <w:pStyle w:val="Heading3"/>
        <w:jc w:val="center"/>
        <w:rPr>
          <w:lang w:val="it-IT"/>
        </w:rPr>
      </w:pPr>
      <w:r>
        <w:rPr>
          <w:lang w:val="it-IT"/>
        </w:rPr>
        <w:lastRenderedPageBreak/>
        <w:t>Caso di conferma di eliminazione di un commento:</w:t>
      </w: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60"/>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2E6AF4F4" w:rsidR="00B00DCC" w:rsidRDefault="00BD697F" w:rsidP="00BD697F">
      <w:pPr>
        <w:pStyle w:val="Heading3"/>
        <w:jc w:val="center"/>
        <w:rPr>
          <w:lang w:val="it-IT"/>
        </w:rPr>
      </w:pPr>
      <w:r>
        <w:rPr>
          <w:lang w:val="it-IT"/>
        </w:rPr>
        <w:t>Visualizzazione di una lezione secondo la vista del Supervisore:</w:t>
      </w: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61"/>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lastRenderedPageBreak/>
        <w:br/>
      </w:r>
      <w:r>
        <w:rPr>
          <w:lang w:val="it-IT"/>
        </w:rPr>
        <w:tab/>
      </w:r>
    </w:p>
    <w:p w14:paraId="1253DD08" w14:textId="7867AB93" w:rsidR="00F91BC4" w:rsidRPr="00F91BC4" w:rsidRDefault="0026167D" w:rsidP="00F91BC4">
      <w:pPr>
        <w:pStyle w:val="TOCHeading"/>
        <w:numPr>
          <w:ilvl w:val="0"/>
          <w:numId w:val="5"/>
        </w:numPr>
        <w:rPr>
          <w:lang w:val="it-IT"/>
        </w:rPr>
      </w:pPr>
      <w:bookmarkStart w:id="18" w:name="_Toc433975266"/>
      <w:r>
        <w:rPr>
          <w:lang w:val="it-IT"/>
        </w:rPr>
        <w:t>Glossar</w:t>
      </w:r>
      <w:r w:rsidR="004A29E6">
        <w:rPr>
          <w:lang w:val="it-IT"/>
        </w:rPr>
        <w:t>i</w:t>
      </w:r>
      <w:bookmarkEnd w:id="18"/>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default" r:id="rId62"/>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2472C" w14:textId="77777777" w:rsidR="0098296B" w:rsidRDefault="0098296B">
      <w:pPr>
        <w:spacing w:after="0" w:line="240" w:lineRule="auto"/>
      </w:pPr>
      <w:r>
        <w:separator/>
      </w:r>
    </w:p>
  </w:endnote>
  <w:endnote w:type="continuationSeparator" w:id="0">
    <w:p w14:paraId="2702E12B" w14:textId="77777777" w:rsidR="0098296B" w:rsidRDefault="00982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F74B8" w14:textId="77777777" w:rsidR="009D4D4A" w:rsidRPr="00556F1B" w:rsidRDefault="009D4D4A">
    <w:pPr>
      <w:pStyle w:val="Footer"/>
      <w:rPr>
        <w:color w:val="0070C0"/>
        <w:lang w:val="it-IT"/>
      </w:rPr>
    </w:pPr>
    <w:r w:rsidRPr="00556F1B">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A59D6" w14:textId="77777777" w:rsidR="0098296B" w:rsidRDefault="0098296B">
      <w:pPr>
        <w:spacing w:after="0" w:line="240" w:lineRule="auto"/>
      </w:pPr>
      <w:r>
        <w:separator/>
      </w:r>
    </w:p>
  </w:footnote>
  <w:footnote w:type="continuationSeparator" w:id="0">
    <w:p w14:paraId="5973CF80" w14:textId="77777777" w:rsidR="0098296B" w:rsidRDefault="009829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4"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6"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2A7223"/>
    <w:multiLevelType w:val="hybridMultilevel"/>
    <w:tmpl w:val="FCE0C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2"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8"/>
  </w:num>
  <w:num w:numId="2">
    <w:abstractNumId w:val="6"/>
  </w:num>
  <w:num w:numId="3">
    <w:abstractNumId w:val="11"/>
  </w:num>
  <w:num w:numId="4">
    <w:abstractNumId w:val="27"/>
  </w:num>
  <w:num w:numId="5">
    <w:abstractNumId w:val="0"/>
  </w:num>
  <w:num w:numId="6">
    <w:abstractNumId w:val="9"/>
  </w:num>
  <w:num w:numId="7">
    <w:abstractNumId w:val="19"/>
  </w:num>
  <w:num w:numId="8">
    <w:abstractNumId w:val="4"/>
  </w:num>
  <w:num w:numId="9">
    <w:abstractNumId w:val="26"/>
  </w:num>
  <w:num w:numId="10">
    <w:abstractNumId w:val="24"/>
  </w:num>
  <w:num w:numId="11">
    <w:abstractNumId w:val="16"/>
  </w:num>
  <w:num w:numId="12">
    <w:abstractNumId w:val="28"/>
  </w:num>
  <w:num w:numId="13">
    <w:abstractNumId w:val="17"/>
  </w:num>
  <w:num w:numId="14">
    <w:abstractNumId w:val="1"/>
  </w:num>
  <w:num w:numId="15">
    <w:abstractNumId w:val="10"/>
  </w:num>
  <w:num w:numId="16">
    <w:abstractNumId w:val="12"/>
  </w:num>
  <w:num w:numId="17">
    <w:abstractNumId w:val="29"/>
  </w:num>
  <w:num w:numId="18">
    <w:abstractNumId w:val="32"/>
  </w:num>
  <w:num w:numId="19">
    <w:abstractNumId w:val="14"/>
  </w:num>
  <w:num w:numId="20">
    <w:abstractNumId w:val="25"/>
  </w:num>
  <w:num w:numId="21">
    <w:abstractNumId w:val="23"/>
  </w:num>
  <w:num w:numId="22">
    <w:abstractNumId w:val="31"/>
  </w:num>
  <w:num w:numId="23">
    <w:abstractNumId w:val="13"/>
  </w:num>
  <w:num w:numId="24">
    <w:abstractNumId w:val="8"/>
  </w:num>
  <w:num w:numId="25">
    <w:abstractNumId w:val="22"/>
  </w:num>
  <w:num w:numId="26">
    <w:abstractNumId w:val="5"/>
  </w:num>
  <w:num w:numId="27">
    <w:abstractNumId w:val="30"/>
  </w:num>
  <w:num w:numId="28">
    <w:abstractNumId w:val="21"/>
  </w:num>
  <w:num w:numId="29">
    <w:abstractNumId w:val="3"/>
  </w:num>
  <w:num w:numId="30">
    <w:abstractNumId w:val="20"/>
  </w:num>
  <w:num w:numId="31">
    <w:abstractNumId w:val="7"/>
  </w:num>
  <w:num w:numId="32">
    <w:abstractNumId w:val="2"/>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A573B"/>
    <w:rsid w:val="000C1120"/>
    <w:rsid w:val="000D6C2D"/>
    <w:rsid w:val="000E2A48"/>
    <w:rsid w:val="0011272D"/>
    <w:rsid w:val="001131D0"/>
    <w:rsid w:val="00136C8D"/>
    <w:rsid w:val="00136F27"/>
    <w:rsid w:val="00143B49"/>
    <w:rsid w:val="00146B10"/>
    <w:rsid w:val="00153A27"/>
    <w:rsid w:val="001A1EC4"/>
    <w:rsid w:val="001A457F"/>
    <w:rsid w:val="001B7254"/>
    <w:rsid w:val="001E373A"/>
    <w:rsid w:val="001E37C2"/>
    <w:rsid w:val="001F236C"/>
    <w:rsid w:val="001F36A5"/>
    <w:rsid w:val="002124F1"/>
    <w:rsid w:val="00220DA0"/>
    <w:rsid w:val="00221EA5"/>
    <w:rsid w:val="00240C03"/>
    <w:rsid w:val="0026167D"/>
    <w:rsid w:val="00297D9C"/>
    <w:rsid w:val="002B05FC"/>
    <w:rsid w:val="002B10F9"/>
    <w:rsid w:val="002C5716"/>
    <w:rsid w:val="002F69D2"/>
    <w:rsid w:val="002F7F31"/>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4310EF"/>
    <w:rsid w:val="00447A23"/>
    <w:rsid w:val="00447C65"/>
    <w:rsid w:val="00451AE1"/>
    <w:rsid w:val="00462CA1"/>
    <w:rsid w:val="00491E10"/>
    <w:rsid w:val="00493119"/>
    <w:rsid w:val="004A0CDE"/>
    <w:rsid w:val="004A29E6"/>
    <w:rsid w:val="004D0BA2"/>
    <w:rsid w:val="004D3AFE"/>
    <w:rsid w:val="004D511F"/>
    <w:rsid w:val="004F36D5"/>
    <w:rsid w:val="005034E3"/>
    <w:rsid w:val="005040E0"/>
    <w:rsid w:val="00523C3A"/>
    <w:rsid w:val="0053435D"/>
    <w:rsid w:val="00543756"/>
    <w:rsid w:val="00545EE8"/>
    <w:rsid w:val="00556F1B"/>
    <w:rsid w:val="00565C86"/>
    <w:rsid w:val="00584F42"/>
    <w:rsid w:val="00595512"/>
    <w:rsid w:val="005B4A06"/>
    <w:rsid w:val="005C0884"/>
    <w:rsid w:val="005C68A1"/>
    <w:rsid w:val="005D67B3"/>
    <w:rsid w:val="00655821"/>
    <w:rsid w:val="00661635"/>
    <w:rsid w:val="00682D30"/>
    <w:rsid w:val="0069499F"/>
    <w:rsid w:val="00694A7D"/>
    <w:rsid w:val="006A166A"/>
    <w:rsid w:val="006A7449"/>
    <w:rsid w:val="006B4A8D"/>
    <w:rsid w:val="006B7564"/>
    <w:rsid w:val="006C3B75"/>
    <w:rsid w:val="006C623A"/>
    <w:rsid w:val="006F008D"/>
    <w:rsid w:val="00724AD5"/>
    <w:rsid w:val="00734922"/>
    <w:rsid w:val="00752606"/>
    <w:rsid w:val="0078094E"/>
    <w:rsid w:val="00782C6C"/>
    <w:rsid w:val="007A52BA"/>
    <w:rsid w:val="007D5C6E"/>
    <w:rsid w:val="007E3996"/>
    <w:rsid w:val="007F04D1"/>
    <w:rsid w:val="007F54B3"/>
    <w:rsid w:val="00807A9C"/>
    <w:rsid w:val="00815316"/>
    <w:rsid w:val="00817C84"/>
    <w:rsid w:val="008233F1"/>
    <w:rsid w:val="00841964"/>
    <w:rsid w:val="008501EE"/>
    <w:rsid w:val="00856004"/>
    <w:rsid w:val="008649F7"/>
    <w:rsid w:val="00866255"/>
    <w:rsid w:val="0087310B"/>
    <w:rsid w:val="008B26E1"/>
    <w:rsid w:val="008B5A1C"/>
    <w:rsid w:val="008E04EF"/>
    <w:rsid w:val="00907AA6"/>
    <w:rsid w:val="00910CB4"/>
    <w:rsid w:val="00914709"/>
    <w:rsid w:val="009148B8"/>
    <w:rsid w:val="00954F56"/>
    <w:rsid w:val="00970098"/>
    <w:rsid w:val="009768AE"/>
    <w:rsid w:val="0098296B"/>
    <w:rsid w:val="009872C9"/>
    <w:rsid w:val="009B0B10"/>
    <w:rsid w:val="009D4D4A"/>
    <w:rsid w:val="00A17EDB"/>
    <w:rsid w:val="00A20A0B"/>
    <w:rsid w:val="00A22731"/>
    <w:rsid w:val="00A55275"/>
    <w:rsid w:val="00A6267E"/>
    <w:rsid w:val="00A97A64"/>
    <w:rsid w:val="00AA29AA"/>
    <w:rsid w:val="00AE5233"/>
    <w:rsid w:val="00B00DCC"/>
    <w:rsid w:val="00B0274A"/>
    <w:rsid w:val="00B24F06"/>
    <w:rsid w:val="00B37A1D"/>
    <w:rsid w:val="00B506B0"/>
    <w:rsid w:val="00B55FCF"/>
    <w:rsid w:val="00B801CB"/>
    <w:rsid w:val="00BB542B"/>
    <w:rsid w:val="00BD697F"/>
    <w:rsid w:val="00BF24A5"/>
    <w:rsid w:val="00C136C3"/>
    <w:rsid w:val="00C6297F"/>
    <w:rsid w:val="00C71201"/>
    <w:rsid w:val="00C9181F"/>
    <w:rsid w:val="00CA7368"/>
    <w:rsid w:val="00CE3E01"/>
    <w:rsid w:val="00CF5069"/>
    <w:rsid w:val="00D021BD"/>
    <w:rsid w:val="00D07F2F"/>
    <w:rsid w:val="00D14E2F"/>
    <w:rsid w:val="00D14F44"/>
    <w:rsid w:val="00D235E9"/>
    <w:rsid w:val="00D45947"/>
    <w:rsid w:val="00D56FCD"/>
    <w:rsid w:val="00D76012"/>
    <w:rsid w:val="00D92E89"/>
    <w:rsid w:val="00DB40B5"/>
    <w:rsid w:val="00DB7853"/>
    <w:rsid w:val="00DC7151"/>
    <w:rsid w:val="00DE7A1F"/>
    <w:rsid w:val="00DF3166"/>
    <w:rsid w:val="00DF69A6"/>
    <w:rsid w:val="00E00913"/>
    <w:rsid w:val="00E00C11"/>
    <w:rsid w:val="00E30DBE"/>
    <w:rsid w:val="00E4397A"/>
    <w:rsid w:val="00E5253F"/>
    <w:rsid w:val="00E52C7B"/>
    <w:rsid w:val="00E712F1"/>
    <w:rsid w:val="00E743CA"/>
    <w:rsid w:val="00EB5F8F"/>
    <w:rsid w:val="00ED0818"/>
    <w:rsid w:val="00ED0E01"/>
    <w:rsid w:val="00F01CCE"/>
    <w:rsid w:val="00F056AC"/>
    <w:rsid w:val="00F10DA0"/>
    <w:rsid w:val="00F5741F"/>
    <w:rsid w:val="00F72196"/>
    <w:rsid w:val="00F7349E"/>
    <w:rsid w:val="00F83C22"/>
    <w:rsid w:val="00F91BC4"/>
    <w:rsid w:val="00FA2A9D"/>
    <w:rsid w:val="00FB6579"/>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mario_s97@libero.it" TargetMode="External"/><Relationship Id="rId39" Type="http://schemas.openxmlformats.org/officeDocument/2006/relationships/image" Target="media/image23.png"/><Relationship Id="rId21" Type="http://schemas.openxmlformats.org/officeDocument/2006/relationships/hyperlink" Target="mailto:mariorossi19@mail.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mailto:msesx97@tiscali.i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mailto:mariorossi19@mail.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sesx97@tiscali.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mailto:mariorossi19@mail.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ses97@tiscali.i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5E20FA3F-76C8-4946-B26F-237ED136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885</TotalTime>
  <Pages>72</Pages>
  <Words>10628</Words>
  <Characters>60586</Characters>
  <Application>Microsoft Office Word</Application>
  <DocSecurity>0</DocSecurity>
  <Lines>504</Lines>
  <Paragraphs>142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25</cp:revision>
  <dcterms:created xsi:type="dcterms:W3CDTF">2015-10-30T11:24:00Z</dcterms:created>
  <dcterms:modified xsi:type="dcterms:W3CDTF">2018-12-04T10:53:00Z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